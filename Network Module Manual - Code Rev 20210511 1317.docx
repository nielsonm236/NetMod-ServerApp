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6C1E" w:rsidRDefault="00A76C1E" w:rsidP="00C813E0"/>
    <w:p w:rsidR="00A76C1E" w:rsidRDefault="00A76C1E" w:rsidP="00DE6A42">
      <w:pPr>
        <w:jc w:val="center"/>
        <w:rPr>
          <w:b/>
          <w:sz w:val="40"/>
          <w:szCs w:val="40"/>
        </w:rPr>
      </w:pPr>
      <w:r w:rsidRPr="002D00F7">
        <w:rPr>
          <w:b/>
          <w:sz w:val="40"/>
          <w:szCs w:val="40"/>
        </w:rPr>
        <w:t>Network Module</w:t>
      </w:r>
      <w:r>
        <w:rPr>
          <w:b/>
          <w:sz w:val="40"/>
          <w:szCs w:val="40"/>
        </w:rPr>
        <w:t xml:space="preserve"> Manual</w:t>
      </w:r>
    </w:p>
    <w:p w:rsidR="00A76C1E" w:rsidRPr="006520CC" w:rsidRDefault="00A76C1E" w:rsidP="00DE6A42">
      <w:pPr>
        <w:jc w:val="center"/>
      </w:pPr>
      <w:r w:rsidRPr="006520CC">
        <w:t>Replacement Firmware for the</w:t>
      </w:r>
    </w:p>
    <w:p w:rsidR="00A76C1E" w:rsidRPr="006520CC" w:rsidRDefault="00A76C1E" w:rsidP="00DE6A42">
      <w:pPr>
        <w:jc w:val="center"/>
      </w:pPr>
      <w:r w:rsidRPr="006520CC">
        <w:t>Web_Relay_Con V2.0 HW-584</w:t>
      </w:r>
    </w:p>
    <w:p w:rsidR="00A76C1E" w:rsidRDefault="00A76C1E" w:rsidP="00DE6A42">
      <w:pPr>
        <w:jc w:val="center"/>
        <w:rPr>
          <w:b/>
        </w:rPr>
      </w:pPr>
      <w:r>
        <w:rPr>
          <w:b/>
        </w:rPr>
        <w:t>May 11, 2021</w:t>
      </w:r>
    </w:p>
    <w:p w:rsidR="00A76C1E" w:rsidRDefault="00A76C1E" w:rsidP="00DE6A42">
      <w:pPr>
        <w:jc w:val="center"/>
        <w:rPr>
          <w:b/>
        </w:rPr>
      </w:pPr>
    </w:p>
    <w:p w:rsidR="00A76C1E" w:rsidRPr="00030DE7" w:rsidRDefault="00A76C1E" w:rsidP="00030DE7">
      <w:pPr>
        <w:pStyle w:val="Heading1"/>
        <w:jc w:val="center"/>
        <w:rPr>
          <w:sz w:val="40"/>
          <w:szCs w:val="40"/>
        </w:rPr>
      </w:pPr>
      <w:bookmarkStart w:id="0" w:name="_Toc43528201"/>
      <w:bookmarkStart w:id="1" w:name="_Toc47296001"/>
      <w:bookmarkStart w:id="2" w:name="_Toc71463359"/>
      <w:r w:rsidRPr="00030DE7">
        <w:rPr>
          <w:sz w:val="40"/>
          <w:szCs w:val="40"/>
        </w:rPr>
        <w:t>Introduction</w:t>
      </w:r>
      <w:bookmarkEnd w:id="0"/>
      <w:bookmarkEnd w:id="1"/>
      <w:bookmarkEnd w:id="2"/>
    </w:p>
    <w:p w:rsidR="00A76C1E" w:rsidRDefault="00A76C1E"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7" o:title=""/>
          </v:shape>
        </w:pict>
      </w:r>
    </w:p>
    <w:p w:rsidR="00A76C1E" w:rsidRDefault="00A76C1E" w:rsidP="00C813E0">
      <w:r>
        <w:t>Did you buy one (or more) of these Network Modules and then find disappointment in the software on the board?</w:t>
      </w:r>
    </w:p>
    <w:p w:rsidR="00A76C1E" w:rsidRDefault="00A76C1E" w:rsidP="008209F1">
      <w:pPr>
        <w:numPr>
          <w:ilvl w:val="0"/>
          <w:numId w:val="12"/>
        </w:numPr>
      </w:pPr>
      <w:r>
        <w:t>All of the modules have the same MAC address. That's a problem if you want more than one on your network. And the supplier does not give you a way to change the MAC.</w:t>
      </w:r>
    </w:p>
    <w:p w:rsidR="00A76C1E" w:rsidRDefault="00A76C1E"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A76C1E" w:rsidRDefault="00A76C1E" w:rsidP="00C813E0"/>
    <w:p w:rsidR="00A76C1E" w:rsidRDefault="00A76C1E"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A76C1E" w:rsidRDefault="00A76C1E" w:rsidP="00C813E0">
      <w:pPr>
        <w:rPr>
          <w:b/>
        </w:rPr>
      </w:pPr>
    </w:p>
    <w:p w:rsidR="00A76C1E" w:rsidRDefault="00A76C1E" w:rsidP="00C813E0"/>
    <w:p w:rsidR="00A76C1E" w:rsidRDefault="00A76C1E"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A76C1E" w:rsidRDefault="00A76C1E" w:rsidP="00C813E0"/>
    <w:p w:rsidR="00A76C1E" w:rsidRDefault="00A76C1E" w:rsidP="00C813E0">
      <w:r>
        <w:t>NOTE 2: I am not in any way associated with the manufacturer of this device. I only wrote code to run on it for my own hobby purposes, and I am making it available for other hobbyists.</w:t>
      </w:r>
    </w:p>
    <w:p w:rsidR="00A76C1E" w:rsidRDefault="00A76C1E" w:rsidP="00C813E0"/>
    <w:p w:rsidR="00A76C1E" w:rsidRDefault="00A76C1E"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A76C1E" w:rsidRDefault="00A76C1E" w:rsidP="00C813E0"/>
    <w:p w:rsidR="00A76C1E" w:rsidRPr="00030DE7" w:rsidRDefault="00A76C1E" w:rsidP="00F120E4">
      <w:pPr>
        <w:pStyle w:val="Heading1"/>
        <w:jc w:val="center"/>
        <w:rPr>
          <w:sz w:val="40"/>
          <w:szCs w:val="40"/>
        </w:rPr>
      </w:pPr>
      <w:bookmarkStart w:id="3" w:name="_Toc71463360"/>
      <w:r>
        <w:rPr>
          <w:sz w:val="40"/>
          <w:szCs w:val="40"/>
        </w:rPr>
        <w:t>Thank You!</w:t>
      </w:r>
      <w:bookmarkEnd w:id="3"/>
    </w:p>
    <w:p w:rsidR="00A76C1E" w:rsidRDefault="00A76C1E"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and new Configuration interface. We’ve ended up with a much better project as a result.</w:t>
      </w:r>
    </w:p>
    <w:p w:rsidR="00A76C1E" w:rsidRDefault="00A76C1E" w:rsidP="00C813E0"/>
    <w:p w:rsidR="00A76C1E" w:rsidRDefault="00A76C1E" w:rsidP="00C813E0"/>
    <w:p w:rsidR="00A76C1E" w:rsidRPr="00030DE7" w:rsidRDefault="00A76C1E" w:rsidP="00030DE7">
      <w:pPr>
        <w:pStyle w:val="Heading1"/>
        <w:jc w:val="center"/>
        <w:rPr>
          <w:sz w:val="40"/>
          <w:szCs w:val="40"/>
        </w:rPr>
      </w:pPr>
      <w:bookmarkStart w:id="4" w:name="_Toc43528202"/>
      <w:bookmarkStart w:id="5" w:name="_Toc47296002"/>
      <w:bookmarkStart w:id="6" w:name="_Toc71463361"/>
      <w:r w:rsidRPr="00030DE7">
        <w:rPr>
          <w:sz w:val="40"/>
          <w:szCs w:val="40"/>
        </w:rPr>
        <w:t>Document License</w:t>
      </w:r>
      <w:bookmarkEnd w:id="4"/>
      <w:bookmarkEnd w:id="5"/>
      <w:bookmarkEnd w:id="6"/>
    </w:p>
    <w:p w:rsidR="00A76C1E" w:rsidRDefault="00A76C1E"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A76C1E" w:rsidRDefault="00A76C1E" w:rsidP="00C813E0"/>
    <w:p w:rsidR="00A76C1E" w:rsidRDefault="00A76C1E" w:rsidP="00C813E0"/>
    <w:p w:rsidR="00A76C1E" w:rsidRDefault="00A76C1E" w:rsidP="00C813E0"/>
    <w:p w:rsidR="00A76C1E" w:rsidRDefault="00A76C1E" w:rsidP="00C813E0"/>
    <w:p w:rsidR="00A76C1E" w:rsidRDefault="00A76C1E" w:rsidP="00C813E0">
      <w:r>
        <w:br w:type="page"/>
      </w:r>
    </w:p>
    <w:p w:rsidR="00A76C1E" w:rsidRPr="00030DE7" w:rsidRDefault="00A76C1E" w:rsidP="00030DE7">
      <w:pPr>
        <w:pStyle w:val="Heading1"/>
        <w:jc w:val="center"/>
        <w:rPr>
          <w:sz w:val="40"/>
        </w:rPr>
      </w:pPr>
      <w:bookmarkStart w:id="7" w:name="_Toc43528203"/>
      <w:bookmarkStart w:id="8" w:name="_Toc47296003"/>
      <w:bookmarkStart w:id="9" w:name="_Toc71463362"/>
      <w:r w:rsidRPr="00030DE7">
        <w:rPr>
          <w:sz w:val="40"/>
        </w:rPr>
        <w:t>Table of Contents</w:t>
      </w:r>
      <w:bookmarkEnd w:id="7"/>
      <w:bookmarkEnd w:id="8"/>
      <w:bookmarkEnd w:id="9"/>
    </w:p>
    <w:p w:rsidR="00A76C1E" w:rsidRDefault="00A76C1E" w:rsidP="00030DE7"/>
    <w:p w:rsidR="00A76C1E" w:rsidRDefault="00A76C1E">
      <w:pPr>
        <w:pStyle w:val="TOC1"/>
        <w:tabs>
          <w:tab w:val="right" w:leader="dot" w:pos="8630"/>
        </w:tabs>
        <w:rPr>
          <w:noProof/>
        </w:rPr>
      </w:pPr>
      <w:r>
        <w:fldChar w:fldCharType="begin" w:fldLock="1"/>
      </w:r>
      <w:r>
        <w:instrText xml:space="preserve"> TOC \o "1-3" \h \z \u </w:instrText>
      </w:r>
      <w:r>
        <w:fldChar w:fldCharType="separate"/>
      </w:r>
      <w:hyperlink w:anchor="_Toc71463359" w:history="1">
        <w:r w:rsidRPr="001E62FC">
          <w:rPr>
            <w:rStyle w:val="Hyperlink"/>
            <w:noProof/>
          </w:rPr>
          <w:t>Introduction</w:t>
        </w:r>
        <w:r>
          <w:rPr>
            <w:noProof/>
            <w:webHidden/>
          </w:rPr>
          <w:tab/>
        </w:r>
        <w:r>
          <w:rPr>
            <w:noProof/>
            <w:webHidden/>
          </w:rPr>
          <w:fldChar w:fldCharType="begin" w:fldLock="1"/>
        </w:r>
        <w:r>
          <w:rPr>
            <w:noProof/>
            <w:webHidden/>
          </w:rPr>
          <w:instrText xml:space="preserve"> PAGEREF _Toc71463359 \h </w:instrText>
        </w:r>
        <w:r>
          <w:rPr>
            <w:noProof/>
            <w:webHidden/>
          </w:rPr>
        </w:r>
        <w:r>
          <w:rPr>
            <w:noProof/>
            <w:webHidden/>
          </w:rPr>
          <w:fldChar w:fldCharType="separate"/>
        </w:r>
        <w:r>
          <w:rPr>
            <w:noProof/>
            <w:webHidden/>
          </w:rPr>
          <w:t>1</w:t>
        </w:r>
        <w:r>
          <w:rPr>
            <w:noProof/>
            <w:webHidden/>
          </w:rPr>
          <w:fldChar w:fldCharType="end"/>
        </w:r>
      </w:hyperlink>
    </w:p>
    <w:p w:rsidR="00A76C1E" w:rsidRDefault="00A76C1E">
      <w:pPr>
        <w:pStyle w:val="TOC1"/>
        <w:tabs>
          <w:tab w:val="right" w:leader="dot" w:pos="8630"/>
        </w:tabs>
        <w:rPr>
          <w:noProof/>
        </w:rPr>
      </w:pPr>
      <w:hyperlink w:anchor="_Toc71463360" w:history="1">
        <w:r w:rsidRPr="001E62FC">
          <w:rPr>
            <w:rStyle w:val="Hyperlink"/>
            <w:noProof/>
          </w:rPr>
          <w:t>Thank You!</w:t>
        </w:r>
        <w:r>
          <w:rPr>
            <w:noProof/>
            <w:webHidden/>
          </w:rPr>
          <w:tab/>
        </w:r>
        <w:r>
          <w:rPr>
            <w:noProof/>
            <w:webHidden/>
          </w:rPr>
          <w:fldChar w:fldCharType="begin" w:fldLock="1"/>
        </w:r>
        <w:r>
          <w:rPr>
            <w:noProof/>
            <w:webHidden/>
          </w:rPr>
          <w:instrText xml:space="preserve"> PAGEREF _Toc71463360 \h </w:instrText>
        </w:r>
        <w:r>
          <w:rPr>
            <w:noProof/>
            <w:webHidden/>
          </w:rPr>
        </w:r>
        <w:r>
          <w:rPr>
            <w:noProof/>
            <w:webHidden/>
          </w:rPr>
          <w:fldChar w:fldCharType="separate"/>
        </w:r>
        <w:r>
          <w:rPr>
            <w:noProof/>
            <w:webHidden/>
          </w:rPr>
          <w:t>2</w:t>
        </w:r>
        <w:r>
          <w:rPr>
            <w:noProof/>
            <w:webHidden/>
          </w:rPr>
          <w:fldChar w:fldCharType="end"/>
        </w:r>
      </w:hyperlink>
    </w:p>
    <w:p w:rsidR="00A76C1E" w:rsidRDefault="00A76C1E">
      <w:pPr>
        <w:pStyle w:val="TOC1"/>
        <w:tabs>
          <w:tab w:val="right" w:leader="dot" w:pos="8630"/>
        </w:tabs>
        <w:rPr>
          <w:noProof/>
        </w:rPr>
      </w:pPr>
      <w:hyperlink w:anchor="_Toc71463361" w:history="1">
        <w:r w:rsidRPr="001E62FC">
          <w:rPr>
            <w:rStyle w:val="Hyperlink"/>
            <w:noProof/>
          </w:rPr>
          <w:t>Document License</w:t>
        </w:r>
        <w:r>
          <w:rPr>
            <w:noProof/>
            <w:webHidden/>
          </w:rPr>
          <w:tab/>
        </w:r>
        <w:r>
          <w:rPr>
            <w:noProof/>
            <w:webHidden/>
          </w:rPr>
          <w:fldChar w:fldCharType="begin" w:fldLock="1"/>
        </w:r>
        <w:r>
          <w:rPr>
            <w:noProof/>
            <w:webHidden/>
          </w:rPr>
          <w:instrText xml:space="preserve"> PAGEREF _Toc71463361 \h </w:instrText>
        </w:r>
        <w:r>
          <w:rPr>
            <w:noProof/>
            <w:webHidden/>
          </w:rPr>
        </w:r>
        <w:r>
          <w:rPr>
            <w:noProof/>
            <w:webHidden/>
          </w:rPr>
          <w:fldChar w:fldCharType="separate"/>
        </w:r>
        <w:r>
          <w:rPr>
            <w:noProof/>
            <w:webHidden/>
          </w:rPr>
          <w:t>2</w:t>
        </w:r>
        <w:r>
          <w:rPr>
            <w:noProof/>
            <w:webHidden/>
          </w:rPr>
          <w:fldChar w:fldCharType="end"/>
        </w:r>
      </w:hyperlink>
    </w:p>
    <w:p w:rsidR="00A76C1E" w:rsidRDefault="00A76C1E">
      <w:pPr>
        <w:pStyle w:val="TOC1"/>
        <w:tabs>
          <w:tab w:val="right" w:leader="dot" w:pos="8630"/>
        </w:tabs>
        <w:rPr>
          <w:noProof/>
        </w:rPr>
      </w:pPr>
      <w:hyperlink w:anchor="_Toc71463362" w:history="1">
        <w:r w:rsidRPr="001E62FC">
          <w:rPr>
            <w:rStyle w:val="Hyperlink"/>
            <w:noProof/>
          </w:rPr>
          <w:t>Table of Contents</w:t>
        </w:r>
        <w:r>
          <w:rPr>
            <w:noProof/>
            <w:webHidden/>
          </w:rPr>
          <w:tab/>
        </w:r>
        <w:r>
          <w:rPr>
            <w:noProof/>
            <w:webHidden/>
          </w:rPr>
          <w:fldChar w:fldCharType="begin" w:fldLock="1"/>
        </w:r>
        <w:r>
          <w:rPr>
            <w:noProof/>
            <w:webHidden/>
          </w:rPr>
          <w:instrText xml:space="preserve"> PAGEREF _Toc71463362 \h </w:instrText>
        </w:r>
        <w:r>
          <w:rPr>
            <w:noProof/>
            <w:webHidden/>
          </w:rPr>
        </w:r>
        <w:r>
          <w:rPr>
            <w:noProof/>
            <w:webHidden/>
          </w:rPr>
          <w:fldChar w:fldCharType="separate"/>
        </w:r>
        <w:r>
          <w:rPr>
            <w:noProof/>
            <w:webHidden/>
          </w:rPr>
          <w:t>3</w:t>
        </w:r>
        <w:r>
          <w:rPr>
            <w:noProof/>
            <w:webHidden/>
          </w:rPr>
          <w:fldChar w:fldCharType="end"/>
        </w:r>
      </w:hyperlink>
    </w:p>
    <w:p w:rsidR="00A76C1E" w:rsidRDefault="00A76C1E">
      <w:pPr>
        <w:pStyle w:val="TOC1"/>
        <w:tabs>
          <w:tab w:val="right" w:leader="dot" w:pos="8630"/>
        </w:tabs>
        <w:rPr>
          <w:noProof/>
        </w:rPr>
      </w:pPr>
      <w:hyperlink w:anchor="_Toc71463363" w:history="1">
        <w:r w:rsidRPr="001E62FC">
          <w:rPr>
            <w:rStyle w:val="Hyperlink"/>
            <w:noProof/>
          </w:rPr>
          <w:t>Change Log</w:t>
        </w:r>
        <w:r>
          <w:rPr>
            <w:noProof/>
            <w:webHidden/>
          </w:rPr>
          <w:tab/>
        </w:r>
        <w:r>
          <w:rPr>
            <w:noProof/>
            <w:webHidden/>
          </w:rPr>
          <w:fldChar w:fldCharType="begin" w:fldLock="1"/>
        </w:r>
        <w:r>
          <w:rPr>
            <w:noProof/>
            <w:webHidden/>
          </w:rPr>
          <w:instrText xml:space="preserve"> PAGEREF _Toc71463363 \h </w:instrText>
        </w:r>
        <w:r>
          <w:rPr>
            <w:noProof/>
            <w:webHidden/>
          </w:rPr>
        </w:r>
        <w:r>
          <w:rPr>
            <w:noProof/>
            <w:webHidden/>
          </w:rPr>
          <w:fldChar w:fldCharType="separate"/>
        </w:r>
        <w:r>
          <w:rPr>
            <w:noProof/>
            <w:webHidden/>
          </w:rPr>
          <w:t>4</w:t>
        </w:r>
        <w:r>
          <w:rPr>
            <w:noProof/>
            <w:webHidden/>
          </w:rPr>
          <w:fldChar w:fldCharType="end"/>
        </w:r>
      </w:hyperlink>
    </w:p>
    <w:p w:rsidR="00A76C1E" w:rsidRDefault="00A76C1E">
      <w:pPr>
        <w:pStyle w:val="TOC1"/>
        <w:tabs>
          <w:tab w:val="right" w:leader="dot" w:pos="8630"/>
        </w:tabs>
        <w:rPr>
          <w:noProof/>
        </w:rPr>
      </w:pPr>
      <w:hyperlink w:anchor="_Toc71463364" w:history="1">
        <w:r w:rsidRPr="001E62FC">
          <w:rPr>
            <w:rStyle w:val="Hyperlink"/>
            <w:noProof/>
          </w:rPr>
          <w:t>MQTT Firmware vs Browser Only Firmware</w:t>
        </w:r>
        <w:r>
          <w:rPr>
            <w:noProof/>
            <w:webHidden/>
          </w:rPr>
          <w:tab/>
        </w:r>
        <w:r>
          <w:rPr>
            <w:noProof/>
            <w:webHidden/>
          </w:rPr>
          <w:fldChar w:fldCharType="begin" w:fldLock="1"/>
        </w:r>
        <w:r>
          <w:rPr>
            <w:noProof/>
            <w:webHidden/>
          </w:rPr>
          <w:instrText xml:space="preserve"> PAGEREF _Toc71463364 \h </w:instrText>
        </w:r>
        <w:r>
          <w:rPr>
            <w:noProof/>
            <w:webHidden/>
          </w:rPr>
        </w:r>
        <w:r>
          <w:rPr>
            <w:noProof/>
            <w:webHidden/>
          </w:rPr>
          <w:fldChar w:fldCharType="separate"/>
        </w:r>
        <w:r>
          <w:rPr>
            <w:noProof/>
            <w:webHidden/>
          </w:rPr>
          <w:t>10</w:t>
        </w:r>
        <w:r>
          <w:rPr>
            <w:noProof/>
            <w:webHidden/>
          </w:rPr>
          <w:fldChar w:fldCharType="end"/>
        </w:r>
      </w:hyperlink>
    </w:p>
    <w:p w:rsidR="00A76C1E" w:rsidRDefault="00A76C1E">
      <w:pPr>
        <w:pStyle w:val="TOC1"/>
        <w:tabs>
          <w:tab w:val="right" w:leader="dot" w:pos="8630"/>
        </w:tabs>
        <w:rPr>
          <w:noProof/>
        </w:rPr>
      </w:pPr>
      <w:hyperlink w:anchor="_Toc71463365" w:history="1">
        <w:r w:rsidRPr="001E62FC">
          <w:rPr>
            <w:rStyle w:val="Hyperlink"/>
            <w:noProof/>
          </w:rPr>
          <w:t>Screen Shots and Usage - MQTT Build</w:t>
        </w:r>
        <w:r>
          <w:rPr>
            <w:noProof/>
            <w:webHidden/>
          </w:rPr>
          <w:tab/>
        </w:r>
        <w:r>
          <w:rPr>
            <w:noProof/>
            <w:webHidden/>
          </w:rPr>
          <w:fldChar w:fldCharType="begin" w:fldLock="1"/>
        </w:r>
        <w:r>
          <w:rPr>
            <w:noProof/>
            <w:webHidden/>
          </w:rPr>
          <w:instrText xml:space="preserve"> PAGEREF _Toc71463365 \h </w:instrText>
        </w:r>
        <w:r>
          <w:rPr>
            <w:noProof/>
            <w:webHidden/>
          </w:rPr>
        </w:r>
        <w:r>
          <w:rPr>
            <w:noProof/>
            <w:webHidden/>
          </w:rPr>
          <w:fldChar w:fldCharType="separate"/>
        </w:r>
        <w:r>
          <w:rPr>
            <w:noProof/>
            <w:webHidden/>
          </w:rPr>
          <w:t>11</w:t>
        </w:r>
        <w:r>
          <w:rPr>
            <w:noProof/>
            <w:webHidden/>
          </w:rPr>
          <w:fldChar w:fldCharType="end"/>
        </w:r>
      </w:hyperlink>
    </w:p>
    <w:p w:rsidR="00A76C1E" w:rsidRDefault="00A76C1E">
      <w:pPr>
        <w:pStyle w:val="TOC1"/>
        <w:tabs>
          <w:tab w:val="right" w:leader="dot" w:pos="8630"/>
        </w:tabs>
        <w:rPr>
          <w:noProof/>
        </w:rPr>
      </w:pPr>
      <w:hyperlink w:anchor="_Toc71463366" w:history="1">
        <w:r w:rsidRPr="001E62FC">
          <w:rPr>
            <w:rStyle w:val="Hyperlink"/>
            <w:noProof/>
          </w:rPr>
          <w:t>Screen Shots and Usage - Browser Only Build</w:t>
        </w:r>
        <w:r>
          <w:rPr>
            <w:noProof/>
            <w:webHidden/>
          </w:rPr>
          <w:tab/>
        </w:r>
        <w:r>
          <w:rPr>
            <w:noProof/>
            <w:webHidden/>
          </w:rPr>
          <w:fldChar w:fldCharType="begin" w:fldLock="1"/>
        </w:r>
        <w:r>
          <w:rPr>
            <w:noProof/>
            <w:webHidden/>
          </w:rPr>
          <w:instrText xml:space="preserve"> PAGEREF _Toc71463366 \h </w:instrText>
        </w:r>
        <w:r>
          <w:rPr>
            <w:noProof/>
            <w:webHidden/>
          </w:rPr>
        </w:r>
        <w:r>
          <w:rPr>
            <w:noProof/>
            <w:webHidden/>
          </w:rPr>
          <w:fldChar w:fldCharType="separate"/>
        </w:r>
        <w:r>
          <w:rPr>
            <w:noProof/>
            <w:webHidden/>
          </w:rPr>
          <w:t>13</w:t>
        </w:r>
        <w:r>
          <w:rPr>
            <w:noProof/>
            <w:webHidden/>
          </w:rPr>
          <w:fldChar w:fldCharType="end"/>
        </w:r>
      </w:hyperlink>
    </w:p>
    <w:p w:rsidR="00A76C1E" w:rsidRDefault="00A76C1E">
      <w:pPr>
        <w:pStyle w:val="TOC1"/>
        <w:tabs>
          <w:tab w:val="right" w:leader="dot" w:pos="8630"/>
        </w:tabs>
        <w:rPr>
          <w:noProof/>
        </w:rPr>
      </w:pPr>
      <w:hyperlink w:anchor="_Toc71463367" w:history="1">
        <w:r w:rsidRPr="001E62FC">
          <w:rPr>
            <w:rStyle w:val="Hyperlink"/>
            <w:noProof/>
          </w:rPr>
          <w:t>Screen Shots and Usage - All Builds</w:t>
        </w:r>
        <w:r>
          <w:rPr>
            <w:noProof/>
            <w:webHidden/>
          </w:rPr>
          <w:tab/>
        </w:r>
        <w:r>
          <w:rPr>
            <w:noProof/>
            <w:webHidden/>
          </w:rPr>
          <w:fldChar w:fldCharType="begin" w:fldLock="1"/>
        </w:r>
        <w:r>
          <w:rPr>
            <w:noProof/>
            <w:webHidden/>
          </w:rPr>
          <w:instrText xml:space="preserve"> PAGEREF _Toc71463367 \h </w:instrText>
        </w:r>
        <w:r>
          <w:rPr>
            <w:noProof/>
            <w:webHidden/>
          </w:rPr>
        </w:r>
        <w:r>
          <w:rPr>
            <w:noProof/>
            <w:webHidden/>
          </w:rPr>
          <w:fldChar w:fldCharType="separate"/>
        </w:r>
        <w:r>
          <w:rPr>
            <w:noProof/>
            <w:webHidden/>
          </w:rPr>
          <w:t>16</w:t>
        </w:r>
        <w:r>
          <w:rPr>
            <w:noProof/>
            <w:webHidden/>
          </w:rPr>
          <w:fldChar w:fldCharType="end"/>
        </w:r>
      </w:hyperlink>
    </w:p>
    <w:p w:rsidR="00A76C1E" w:rsidRDefault="00A76C1E">
      <w:pPr>
        <w:pStyle w:val="TOC1"/>
        <w:tabs>
          <w:tab w:val="right" w:leader="dot" w:pos="8630"/>
        </w:tabs>
        <w:rPr>
          <w:noProof/>
        </w:rPr>
      </w:pPr>
      <w:hyperlink w:anchor="_Toc71463368" w:history="1">
        <w:r w:rsidRPr="001E62FC">
          <w:rPr>
            <w:rStyle w:val="Hyperlink"/>
            <w:noProof/>
          </w:rPr>
          <w:t>Notes on Feature Settings</w:t>
        </w:r>
        <w:r>
          <w:rPr>
            <w:noProof/>
            <w:webHidden/>
          </w:rPr>
          <w:tab/>
        </w:r>
        <w:r>
          <w:rPr>
            <w:noProof/>
            <w:webHidden/>
          </w:rPr>
          <w:fldChar w:fldCharType="begin" w:fldLock="1"/>
        </w:r>
        <w:r>
          <w:rPr>
            <w:noProof/>
            <w:webHidden/>
          </w:rPr>
          <w:instrText xml:space="preserve"> PAGEREF _Toc71463368 \h </w:instrText>
        </w:r>
        <w:r>
          <w:rPr>
            <w:noProof/>
            <w:webHidden/>
          </w:rPr>
        </w:r>
        <w:r>
          <w:rPr>
            <w:noProof/>
            <w:webHidden/>
          </w:rPr>
          <w:fldChar w:fldCharType="separate"/>
        </w:r>
        <w:r>
          <w:rPr>
            <w:noProof/>
            <w:webHidden/>
          </w:rPr>
          <w:t>17</w:t>
        </w:r>
        <w:r>
          <w:rPr>
            <w:noProof/>
            <w:webHidden/>
          </w:rPr>
          <w:fldChar w:fldCharType="end"/>
        </w:r>
      </w:hyperlink>
    </w:p>
    <w:p w:rsidR="00A76C1E" w:rsidRDefault="00A76C1E">
      <w:pPr>
        <w:pStyle w:val="TOC1"/>
        <w:tabs>
          <w:tab w:val="right" w:leader="dot" w:pos="8630"/>
        </w:tabs>
        <w:rPr>
          <w:noProof/>
        </w:rPr>
      </w:pPr>
      <w:hyperlink w:anchor="_Toc71463369" w:history="1">
        <w:r w:rsidRPr="001E62FC">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_Toc71463369 \h </w:instrText>
        </w:r>
        <w:r>
          <w:rPr>
            <w:noProof/>
            <w:webHidden/>
          </w:rPr>
        </w:r>
        <w:r>
          <w:rPr>
            <w:noProof/>
            <w:webHidden/>
          </w:rPr>
          <w:fldChar w:fldCharType="separate"/>
        </w:r>
        <w:r>
          <w:rPr>
            <w:noProof/>
            <w:webHidden/>
          </w:rPr>
          <w:t>19</w:t>
        </w:r>
        <w:r>
          <w:rPr>
            <w:noProof/>
            <w:webHidden/>
          </w:rPr>
          <w:fldChar w:fldCharType="end"/>
        </w:r>
      </w:hyperlink>
    </w:p>
    <w:p w:rsidR="00A76C1E" w:rsidRDefault="00A76C1E">
      <w:pPr>
        <w:pStyle w:val="TOC1"/>
        <w:tabs>
          <w:tab w:val="right" w:leader="dot" w:pos="8630"/>
        </w:tabs>
        <w:rPr>
          <w:noProof/>
        </w:rPr>
      </w:pPr>
      <w:hyperlink w:anchor="_Toc71463370" w:history="1">
        <w:r w:rsidRPr="001E62FC">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_Toc71463370 \h </w:instrText>
        </w:r>
        <w:r>
          <w:rPr>
            <w:noProof/>
            <w:webHidden/>
          </w:rPr>
        </w:r>
        <w:r>
          <w:rPr>
            <w:noProof/>
            <w:webHidden/>
          </w:rPr>
          <w:fldChar w:fldCharType="separate"/>
        </w:r>
        <w:r>
          <w:rPr>
            <w:noProof/>
            <w:webHidden/>
          </w:rPr>
          <w:t>21</w:t>
        </w:r>
        <w:r>
          <w:rPr>
            <w:noProof/>
            <w:webHidden/>
          </w:rPr>
          <w:fldChar w:fldCharType="end"/>
        </w:r>
      </w:hyperlink>
    </w:p>
    <w:p w:rsidR="00A76C1E" w:rsidRDefault="00A76C1E">
      <w:pPr>
        <w:pStyle w:val="TOC1"/>
        <w:tabs>
          <w:tab w:val="right" w:leader="dot" w:pos="8630"/>
        </w:tabs>
        <w:rPr>
          <w:noProof/>
        </w:rPr>
      </w:pPr>
      <w:hyperlink w:anchor="_Toc71463371" w:history="1">
        <w:r w:rsidRPr="001E62FC">
          <w:rPr>
            <w:rStyle w:val="Hyperlink"/>
            <w:noProof/>
          </w:rPr>
          <w:t>Notes on the MAC Address</w:t>
        </w:r>
        <w:r>
          <w:rPr>
            <w:noProof/>
            <w:webHidden/>
          </w:rPr>
          <w:tab/>
        </w:r>
        <w:r>
          <w:rPr>
            <w:noProof/>
            <w:webHidden/>
          </w:rPr>
          <w:fldChar w:fldCharType="begin" w:fldLock="1"/>
        </w:r>
        <w:r>
          <w:rPr>
            <w:noProof/>
            <w:webHidden/>
          </w:rPr>
          <w:instrText xml:space="preserve"> PAGEREF _Toc71463371 \h </w:instrText>
        </w:r>
        <w:r>
          <w:rPr>
            <w:noProof/>
            <w:webHidden/>
          </w:rPr>
        </w:r>
        <w:r>
          <w:rPr>
            <w:noProof/>
            <w:webHidden/>
          </w:rPr>
          <w:fldChar w:fldCharType="separate"/>
        </w:r>
        <w:r>
          <w:rPr>
            <w:noProof/>
            <w:webHidden/>
          </w:rPr>
          <w:t>23</w:t>
        </w:r>
        <w:r>
          <w:rPr>
            <w:noProof/>
            <w:webHidden/>
          </w:rPr>
          <w:fldChar w:fldCharType="end"/>
        </w:r>
      </w:hyperlink>
    </w:p>
    <w:p w:rsidR="00A76C1E" w:rsidRDefault="00A76C1E">
      <w:pPr>
        <w:pStyle w:val="TOC1"/>
        <w:tabs>
          <w:tab w:val="right" w:leader="dot" w:pos="8630"/>
        </w:tabs>
        <w:rPr>
          <w:noProof/>
        </w:rPr>
      </w:pPr>
      <w:hyperlink w:anchor="_Toc71463372" w:history="1">
        <w:r w:rsidRPr="001E62FC">
          <w:rPr>
            <w:rStyle w:val="Hyperlink"/>
            <w:noProof/>
          </w:rPr>
          <w:t>Notes on REST Commands</w:t>
        </w:r>
        <w:r>
          <w:rPr>
            <w:noProof/>
            <w:webHidden/>
          </w:rPr>
          <w:tab/>
        </w:r>
        <w:r>
          <w:rPr>
            <w:noProof/>
            <w:webHidden/>
          </w:rPr>
          <w:fldChar w:fldCharType="begin" w:fldLock="1"/>
        </w:r>
        <w:r>
          <w:rPr>
            <w:noProof/>
            <w:webHidden/>
          </w:rPr>
          <w:instrText xml:space="preserve"> PAGEREF _Toc71463372 \h </w:instrText>
        </w:r>
        <w:r>
          <w:rPr>
            <w:noProof/>
            <w:webHidden/>
          </w:rPr>
        </w:r>
        <w:r>
          <w:rPr>
            <w:noProof/>
            <w:webHidden/>
          </w:rPr>
          <w:fldChar w:fldCharType="separate"/>
        </w:r>
        <w:r>
          <w:rPr>
            <w:noProof/>
            <w:webHidden/>
          </w:rPr>
          <w:t>25</w:t>
        </w:r>
        <w:r>
          <w:rPr>
            <w:noProof/>
            <w:webHidden/>
          </w:rPr>
          <w:fldChar w:fldCharType="end"/>
        </w:r>
      </w:hyperlink>
    </w:p>
    <w:p w:rsidR="00A76C1E" w:rsidRDefault="00A76C1E">
      <w:pPr>
        <w:pStyle w:val="TOC1"/>
        <w:tabs>
          <w:tab w:val="right" w:leader="dot" w:pos="8630"/>
        </w:tabs>
        <w:rPr>
          <w:noProof/>
        </w:rPr>
      </w:pPr>
      <w:hyperlink w:anchor="_Toc71463373" w:history="1">
        <w:r w:rsidRPr="001E62FC">
          <w:rPr>
            <w:rStyle w:val="Hyperlink"/>
            <w:noProof/>
          </w:rPr>
          <w:t>Notes on MQTT</w:t>
        </w:r>
        <w:r>
          <w:rPr>
            <w:noProof/>
            <w:webHidden/>
          </w:rPr>
          <w:tab/>
        </w:r>
        <w:r>
          <w:rPr>
            <w:noProof/>
            <w:webHidden/>
          </w:rPr>
          <w:fldChar w:fldCharType="begin" w:fldLock="1"/>
        </w:r>
        <w:r>
          <w:rPr>
            <w:noProof/>
            <w:webHidden/>
          </w:rPr>
          <w:instrText xml:space="preserve"> PAGEREF _Toc71463373 \h </w:instrText>
        </w:r>
        <w:r>
          <w:rPr>
            <w:noProof/>
            <w:webHidden/>
          </w:rPr>
        </w:r>
        <w:r>
          <w:rPr>
            <w:noProof/>
            <w:webHidden/>
          </w:rPr>
          <w:fldChar w:fldCharType="separate"/>
        </w:r>
        <w:r>
          <w:rPr>
            <w:noProof/>
            <w:webHidden/>
          </w:rPr>
          <w:t>26</w:t>
        </w:r>
        <w:r>
          <w:rPr>
            <w:noProof/>
            <w:webHidden/>
          </w:rPr>
          <w:fldChar w:fldCharType="end"/>
        </w:r>
      </w:hyperlink>
    </w:p>
    <w:p w:rsidR="00A76C1E" w:rsidRDefault="00A76C1E">
      <w:pPr>
        <w:pStyle w:val="TOC1"/>
        <w:tabs>
          <w:tab w:val="right" w:leader="dot" w:pos="8630"/>
        </w:tabs>
        <w:rPr>
          <w:noProof/>
        </w:rPr>
      </w:pPr>
      <w:hyperlink w:anchor="_Toc71463374" w:history="1">
        <w:r w:rsidRPr="001E62FC">
          <w:rPr>
            <w:rStyle w:val="Hyperlink"/>
            <w:noProof/>
          </w:rPr>
          <w:t>Notes on Network Statistics – Browser Only</w:t>
        </w:r>
        <w:r>
          <w:rPr>
            <w:noProof/>
            <w:webHidden/>
          </w:rPr>
          <w:tab/>
        </w:r>
        <w:r>
          <w:rPr>
            <w:noProof/>
            <w:webHidden/>
          </w:rPr>
          <w:fldChar w:fldCharType="begin" w:fldLock="1"/>
        </w:r>
        <w:r>
          <w:rPr>
            <w:noProof/>
            <w:webHidden/>
          </w:rPr>
          <w:instrText xml:space="preserve"> PAGEREF _Toc71463374 \h </w:instrText>
        </w:r>
        <w:r>
          <w:rPr>
            <w:noProof/>
            <w:webHidden/>
          </w:rPr>
        </w:r>
        <w:r>
          <w:rPr>
            <w:noProof/>
            <w:webHidden/>
          </w:rPr>
          <w:fldChar w:fldCharType="separate"/>
        </w:r>
        <w:r>
          <w:rPr>
            <w:noProof/>
            <w:webHidden/>
          </w:rPr>
          <w:t>34</w:t>
        </w:r>
        <w:r>
          <w:rPr>
            <w:noProof/>
            <w:webHidden/>
          </w:rPr>
          <w:fldChar w:fldCharType="end"/>
        </w:r>
      </w:hyperlink>
    </w:p>
    <w:p w:rsidR="00A76C1E" w:rsidRDefault="00A76C1E">
      <w:pPr>
        <w:pStyle w:val="TOC1"/>
        <w:tabs>
          <w:tab w:val="right" w:leader="dot" w:pos="8630"/>
        </w:tabs>
        <w:rPr>
          <w:noProof/>
        </w:rPr>
      </w:pPr>
      <w:hyperlink w:anchor="_Toc71463375" w:history="1">
        <w:r w:rsidRPr="001E62FC">
          <w:rPr>
            <w:rStyle w:val="Hyperlink"/>
            <w:noProof/>
          </w:rPr>
          <w:t>Notes on Link Error Statistics</w:t>
        </w:r>
        <w:r>
          <w:rPr>
            <w:noProof/>
            <w:webHidden/>
          </w:rPr>
          <w:tab/>
        </w:r>
        <w:r>
          <w:rPr>
            <w:noProof/>
            <w:webHidden/>
          </w:rPr>
          <w:fldChar w:fldCharType="begin" w:fldLock="1"/>
        </w:r>
        <w:r>
          <w:rPr>
            <w:noProof/>
            <w:webHidden/>
          </w:rPr>
          <w:instrText xml:space="preserve"> PAGEREF _Toc71463375 \h </w:instrText>
        </w:r>
        <w:r>
          <w:rPr>
            <w:noProof/>
            <w:webHidden/>
          </w:rPr>
        </w:r>
        <w:r>
          <w:rPr>
            <w:noProof/>
            <w:webHidden/>
          </w:rPr>
          <w:fldChar w:fldCharType="separate"/>
        </w:r>
        <w:r>
          <w:rPr>
            <w:noProof/>
            <w:webHidden/>
          </w:rPr>
          <w:t>35</w:t>
        </w:r>
        <w:r>
          <w:rPr>
            <w:noProof/>
            <w:webHidden/>
          </w:rPr>
          <w:fldChar w:fldCharType="end"/>
        </w:r>
      </w:hyperlink>
    </w:p>
    <w:p w:rsidR="00A76C1E" w:rsidRDefault="00A76C1E">
      <w:pPr>
        <w:pStyle w:val="TOC1"/>
        <w:tabs>
          <w:tab w:val="right" w:leader="dot" w:pos="8630"/>
        </w:tabs>
        <w:rPr>
          <w:noProof/>
        </w:rPr>
      </w:pPr>
      <w:hyperlink w:anchor="_Toc71463376" w:history="1">
        <w:r w:rsidRPr="001E62FC">
          <w:rPr>
            <w:rStyle w:val="Hyperlink"/>
            <w:noProof/>
          </w:rPr>
          <w:t>Functional Limitations</w:t>
        </w:r>
        <w:r>
          <w:rPr>
            <w:noProof/>
            <w:webHidden/>
          </w:rPr>
          <w:tab/>
        </w:r>
        <w:r>
          <w:rPr>
            <w:noProof/>
            <w:webHidden/>
          </w:rPr>
          <w:fldChar w:fldCharType="begin" w:fldLock="1"/>
        </w:r>
        <w:r>
          <w:rPr>
            <w:noProof/>
            <w:webHidden/>
          </w:rPr>
          <w:instrText xml:space="preserve"> PAGEREF _Toc71463376 \h </w:instrText>
        </w:r>
        <w:r>
          <w:rPr>
            <w:noProof/>
            <w:webHidden/>
          </w:rPr>
        </w:r>
        <w:r>
          <w:rPr>
            <w:noProof/>
            <w:webHidden/>
          </w:rPr>
          <w:fldChar w:fldCharType="separate"/>
        </w:r>
        <w:r>
          <w:rPr>
            <w:noProof/>
            <w:webHidden/>
          </w:rPr>
          <w:t>39</w:t>
        </w:r>
        <w:r>
          <w:rPr>
            <w:noProof/>
            <w:webHidden/>
          </w:rPr>
          <w:fldChar w:fldCharType="end"/>
        </w:r>
      </w:hyperlink>
    </w:p>
    <w:p w:rsidR="00A76C1E" w:rsidRDefault="00A76C1E">
      <w:pPr>
        <w:pStyle w:val="TOC1"/>
        <w:tabs>
          <w:tab w:val="right" w:leader="dot" w:pos="8630"/>
        </w:tabs>
        <w:rPr>
          <w:noProof/>
        </w:rPr>
      </w:pPr>
      <w:hyperlink w:anchor="_Toc71463377" w:history="1">
        <w:r w:rsidRPr="001E62FC">
          <w:rPr>
            <w:rStyle w:val="Hyperlink"/>
            <w:noProof/>
          </w:rPr>
          <w:t>Programming the Module</w:t>
        </w:r>
        <w:r>
          <w:rPr>
            <w:noProof/>
            <w:webHidden/>
          </w:rPr>
          <w:tab/>
        </w:r>
        <w:r>
          <w:rPr>
            <w:noProof/>
            <w:webHidden/>
          </w:rPr>
          <w:fldChar w:fldCharType="begin" w:fldLock="1"/>
        </w:r>
        <w:r>
          <w:rPr>
            <w:noProof/>
            <w:webHidden/>
          </w:rPr>
          <w:instrText xml:space="preserve"> PAGEREF _Toc71463377 \h </w:instrText>
        </w:r>
        <w:r>
          <w:rPr>
            <w:noProof/>
            <w:webHidden/>
          </w:rPr>
        </w:r>
        <w:r>
          <w:rPr>
            <w:noProof/>
            <w:webHidden/>
          </w:rPr>
          <w:fldChar w:fldCharType="separate"/>
        </w:r>
        <w:r>
          <w:rPr>
            <w:noProof/>
            <w:webHidden/>
          </w:rPr>
          <w:t>41</w:t>
        </w:r>
        <w:r>
          <w:rPr>
            <w:noProof/>
            <w:webHidden/>
          </w:rPr>
          <w:fldChar w:fldCharType="end"/>
        </w:r>
      </w:hyperlink>
    </w:p>
    <w:p w:rsidR="00A76C1E" w:rsidRDefault="00A76C1E">
      <w:pPr>
        <w:pStyle w:val="TOC1"/>
        <w:tabs>
          <w:tab w:val="right" w:leader="dot" w:pos="8630"/>
        </w:tabs>
        <w:rPr>
          <w:noProof/>
        </w:rPr>
      </w:pPr>
      <w:hyperlink w:anchor="_Toc71463378" w:history="1">
        <w:r w:rsidRPr="001E62FC">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_Toc71463378 \h </w:instrText>
        </w:r>
        <w:r>
          <w:rPr>
            <w:noProof/>
            <w:webHidden/>
          </w:rPr>
        </w:r>
        <w:r>
          <w:rPr>
            <w:noProof/>
            <w:webHidden/>
          </w:rPr>
          <w:fldChar w:fldCharType="separate"/>
        </w:r>
        <w:r>
          <w:rPr>
            <w:noProof/>
            <w:webHidden/>
          </w:rPr>
          <w:t>52</w:t>
        </w:r>
        <w:r>
          <w:rPr>
            <w:noProof/>
            <w:webHidden/>
          </w:rPr>
          <w:fldChar w:fldCharType="end"/>
        </w:r>
      </w:hyperlink>
    </w:p>
    <w:p w:rsidR="00A76C1E" w:rsidRDefault="00A76C1E">
      <w:pPr>
        <w:pStyle w:val="TOC1"/>
        <w:tabs>
          <w:tab w:val="right" w:leader="dot" w:pos="8630"/>
        </w:tabs>
        <w:rPr>
          <w:noProof/>
        </w:rPr>
      </w:pPr>
      <w:hyperlink w:anchor="_Toc71463379" w:history="1">
        <w:r w:rsidRPr="001E62FC">
          <w:rPr>
            <w:rStyle w:val="Hyperlink"/>
            <w:noProof/>
          </w:rPr>
          <w:t>Alternative Way to Set Initial IP Address</w:t>
        </w:r>
        <w:r>
          <w:rPr>
            <w:noProof/>
            <w:webHidden/>
          </w:rPr>
          <w:tab/>
        </w:r>
        <w:r>
          <w:rPr>
            <w:noProof/>
            <w:webHidden/>
          </w:rPr>
          <w:fldChar w:fldCharType="begin" w:fldLock="1"/>
        </w:r>
        <w:r>
          <w:rPr>
            <w:noProof/>
            <w:webHidden/>
          </w:rPr>
          <w:instrText xml:space="preserve"> PAGEREF _Toc71463379 \h </w:instrText>
        </w:r>
        <w:r>
          <w:rPr>
            <w:noProof/>
            <w:webHidden/>
          </w:rPr>
        </w:r>
        <w:r>
          <w:rPr>
            <w:noProof/>
            <w:webHidden/>
          </w:rPr>
          <w:fldChar w:fldCharType="separate"/>
        </w:r>
        <w:r>
          <w:rPr>
            <w:noProof/>
            <w:webHidden/>
          </w:rPr>
          <w:t>55</w:t>
        </w:r>
        <w:r>
          <w:rPr>
            <w:noProof/>
            <w:webHidden/>
          </w:rPr>
          <w:fldChar w:fldCharType="end"/>
        </w:r>
      </w:hyperlink>
    </w:p>
    <w:p w:rsidR="00A76C1E" w:rsidRDefault="00A76C1E">
      <w:pPr>
        <w:pStyle w:val="TOC1"/>
        <w:tabs>
          <w:tab w:val="right" w:leader="dot" w:pos="8630"/>
        </w:tabs>
        <w:rPr>
          <w:noProof/>
        </w:rPr>
      </w:pPr>
      <w:hyperlink w:anchor="_Toc71463380" w:history="1">
        <w:r w:rsidRPr="001E62FC">
          <w:rPr>
            <w:rStyle w:val="Hyperlink"/>
            <w:noProof/>
          </w:rPr>
          <w:t>Display Values vs Pin Logic Levels</w:t>
        </w:r>
        <w:r>
          <w:rPr>
            <w:noProof/>
            <w:webHidden/>
          </w:rPr>
          <w:tab/>
        </w:r>
        <w:r>
          <w:rPr>
            <w:noProof/>
            <w:webHidden/>
          </w:rPr>
          <w:fldChar w:fldCharType="begin" w:fldLock="1"/>
        </w:r>
        <w:r>
          <w:rPr>
            <w:noProof/>
            <w:webHidden/>
          </w:rPr>
          <w:instrText xml:space="preserve"> PAGEREF _Toc71463380 \h </w:instrText>
        </w:r>
        <w:r>
          <w:rPr>
            <w:noProof/>
            <w:webHidden/>
          </w:rPr>
        </w:r>
        <w:r>
          <w:rPr>
            <w:noProof/>
            <w:webHidden/>
          </w:rPr>
          <w:fldChar w:fldCharType="separate"/>
        </w:r>
        <w:r>
          <w:rPr>
            <w:noProof/>
            <w:webHidden/>
          </w:rPr>
          <w:t>58</w:t>
        </w:r>
        <w:r>
          <w:rPr>
            <w:noProof/>
            <w:webHidden/>
          </w:rPr>
          <w:fldChar w:fldCharType="end"/>
        </w:r>
      </w:hyperlink>
    </w:p>
    <w:p w:rsidR="00A76C1E" w:rsidRDefault="00A76C1E">
      <w:pPr>
        <w:pStyle w:val="TOC1"/>
        <w:tabs>
          <w:tab w:val="right" w:leader="dot" w:pos="8630"/>
        </w:tabs>
        <w:rPr>
          <w:noProof/>
        </w:rPr>
      </w:pPr>
      <w:hyperlink w:anchor="_Toc71463381" w:history="1">
        <w:r w:rsidRPr="001E62FC">
          <w:rPr>
            <w:rStyle w:val="Hyperlink"/>
            <w:noProof/>
          </w:rPr>
          <w:t>Network Module Schematic</w:t>
        </w:r>
        <w:r>
          <w:rPr>
            <w:noProof/>
            <w:webHidden/>
          </w:rPr>
          <w:tab/>
        </w:r>
        <w:r>
          <w:rPr>
            <w:noProof/>
            <w:webHidden/>
          </w:rPr>
          <w:fldChar w:fldCharType="begin" w:fldLock="1"/>
        </w:r>
        <w:r>
          <w:rPr>
            <w:noProof/>
            <w:webHidden/>
          </w:rPr>
          <w:instrText xml:space="preserve"> PAGEREF _Toc71463381 \h </w:instrText>
        </w:r>
        <w:r>
          <w:rPr>
            <w:noProof/>
            <w:webHidden/>
          </w:rPr>
        </w:r>
        <w:r>
          <w:rPr>
            <w:noProof/>
            <w:webHidden/>
          </w:rPr>
          <w:fldChar w:fldCharType="separate"/>
        </w:r>
        <w:r>
          <w:rPr>
            <w:noProof/>
            <w:webHidden/>
          </w:rPr>
          <w:t>60</w:t>
        </w:r>
        <w:r>
          <w:rPr>
            <w:noProof/>
            <w:webHidden/>
          </w:rPr>
          <w:fldChar w:fldCharType="end"/>
        </w:r>
      </w:hyperlink>
    </w:p>
    <w:p w:rsidR="00A76C1E" w:rsidRDefault="00A76C1E">
      <w:pPr>
        <w:pStyle w:val="TOC1"/>
        <w:tabs>
          <w:tab w:val="right" w:leader="dot" w:pos="8630"/>
        </w:tabs>
        <w:rPr>
          <w:noProof/>
        </w:rPr>
      </w:pPr>
      <w:hyperlink w:anchor="_Toc71463382" w:history="1">
        <w:r w:rsidRPr="001E62FC">
          <w:rPr>
            <w:rStyle w:val="Hyperlink"/>
            <w:noProof/>
          </w:rPr>
          <w:t>Pinouts</w:t>
        </w:r>
        <w:r>
          <w:rPr>
            <w:noProof/>
            <w:webHidden/>
          </w:rPr>
          <w:tab/>
        </w:r>
        <w:r>
          <w:rPr>
            <w:noProof/>
            <w:webHidden/>
          </w:rPr>
          <w:fldChar w:fldCharType="begin" w:fldLock="1"/>
        </w:r>
        <w:r>
          <w:rPr>
            <w:noProof/>
            <w:webHidden/>
          </w:rPr>
          <w:instrText xml:space="preserve"> PAGEREF _Toc71463382 \h </w:instrText>
        </w:r>
        <w:r>
          <w:rPr>
            <w:noProof/>
            <w:webHidden/>
          </w:rPr>
        </w:r>
        <w:r>
          <w:rPr>
            <w:noProof/>
            <w:webHidden/>
          </w:rPr>
          <w:fldChar w:fldCharType="separate"/>
        </w:r>
        <w:r>
          <w:rPr>
            <w:noProof/>
            <w:webHidden/>
          </w:rPr>
          <w:t>62</w:t>
        </w:r>
        <w:r>
          <w:rPr>
            <w:noProof/>
            <w:webHidden/>
          </w:rPr>
          <w:fldChar w:fldCharType="end"/>
        </w:r>
      </w:hyperlink>
    </w:p>
    <w:p w:rsidR="00A76C1E" w:rsidRDefault="00A76C1E">
      <w:pPr>
        <w:pStyle w:val="TOC1"/>
        <w:tabs>
          <w:tab w:val="right" w:leader="dot" w:pos="8630"/>
        </w:tabs>
        <w:rPr>
          <w:noProof/>
        </w:rPr>
      </w:pPr>
      <w:hyperlink w:anchor="_Toc71463383" w:history="1">
        <w:r w:rsidRPr="001E62FC">
          <w:rPr>
            <w:rStyle w:val="Hyperlink"/>
            <w:noProof/>
          </w:rPr>
          <w:t>Notes on Interfacing to Relay Modules</w:t>
        </w:r>
        <w:r>
          <w:rPr>
            <w:noProof/>
            <w:webHidden/>
          </w:rPr>
          <w:tab/>
        </w:r>
        <w:r>
          <w:rPr>
            <w:noProof/>
            <w:webHidden/>
          </w:rPr>
          <w:fldChar w:fldCharType="begin" w:fldLock="1"/>
        </w:r>
        <w:r>
          <w:rPr>
            <w:noProof/>
            <w:webHidden/>
          </w:rPr>
          <w:instrText xml:space="preserve"> PAGEREF _Toc71463383 \h </w:instrText>
        </w:r>
        <w:r>
          <w:rPr>
            <w:noProof/>
            <w:webHidden/>
          </w:rPr>
        </w:r>
        <w:r>
          <w:rPr>
            <w:noProof/>
            <w:webHidden/>
          </w:rPr>
          <w:fldChar w:fldCharType="separate"/>
        </w:r>
        <w:r>
          <w:rPr>
            <w:noProof/>
            <w:webHidden/>
          </w:rPr>
          <w:t>63</w:t>
        </w:r>
        <w:r>
          <w:rPr>
            <w:noProof/>
            <w:webHidden/>
          </w:rPr>
          <w:fldChar w:fldCharType="end"/>
        </w:r>
      </w:hyperlink>
    </w:p>
    <w:p w:rsidR="00A76C1E" w:rsidRDefault="00A76C1E">
      <w:pPr>
        <w:pStyle w:val="TOC1"/>
        <w:tabs>
          <w:tab w:val="right" w:leader="dot" w:pos="8630"/>
        </w:tabs>
        <w:rPr>
          <w:noProof/>
        </w:rPr>
      </w:pPr>
      <w:hyperlink w:anchor="_Toc71463384" w:history="1">
        <w:r w:rsidRPr="001E62FC">
          <w:rPr>
            <w:rStyle w:val="Hyperlink"/>
            <w:noProof/>
          </w:rPr>
          <w:t>Notes on Inputs</w:t>
        </w:r>
        <w:r>
          <w:rPr>
            <w:noProof/>
            <w:webHidden/>
          </w:rPr>
          <w:tab/>
        </w:r>
        <w:r>
          <w:rPr>
            <w:noProof/>
            <w:webHidden/>
          </w:rPr>
          <w:fldChar w:fldCharType="begin" w:fldLock="1"/>
        </w:r>
        <w:r>
          <w:rPr>
            <w:noProof/>
            <w:webHidden/>
          </w:rPr>
          <w:instrText xml:space="preserve"> PAGEREF _Toc71463384 \h </w:instrText>
        </w:r>
        <w:r>
          <w:rPr>
            <w:noProof/>
            <w:webHidden/>
          </w:rPr>
        </w:r>
        <w:r>
          <w:rPr>
            <w:noProof/>
            <w:webHidden/>
          </w:rPr>
          <w:fldChar w:fldCharType="separate"/>
        </w:r>
        <w:r>
          <w:rPr>
            <w:noProof/>
            <w:webHidden/>
          </w:rPr>
          <w:t>71</w:t>
        </w:r>
        <w:r>
          <w:rPr>
            <w:noProof/>
            <w:webHidden/>
          </w:rPr>
          <w:fldChar w:fldCharType="end"/>
        </w:r>
      </w:hyperlink>
    </w:p>
    <w:p w:rsidR="00A76C1E" w:rsidRDefault="00A76C1E">
      <w:pPr>
        <w:pStyle w:val="TOC1"/>
        <w:tabs>
          <w:tab w:val="right" w:leader="dot" w:pos="8630"/>
        </w:tabs>
        <w:rPr>
          <w:noProof/>
        </w:rPr>
      </w:pPr>
      <w:hyperlink w:anchor="_Toc71463385" w:history="1">
        <w:r w:rsidRPr="001E62FC">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_Toc71463385 \h </w:instrText>
        </w:r>
        <w:r>
          <w:rPr>
            <w:noProof/>
            <w:webHidden/>
          </w:rPr>
        </w:r>
        <w:r>
          <w:rPr>
            <w:noProof/>
            <w:webHidden/>
          </w:rPr>
          <w:fldChar w:fldCharType="separate"/>
        </w:r>
        <w:r>
          <w:rPr>
            <w:noProof/>
            <w:webHidden/>
          </w:rPr>
          <w:t>72</w:t>
        </w:r>
        <w:r>
          <w:rPr>
            <w:noProof/>
            <w:webHidden/>
          </w:rPr>
          <w:fldChar w:fldCharType="end"/>
        </w:r>
      </w:hyperlink>
    </w:p>
    <w:p w:rsidR="00A76C1E" w:rsidRDefault="00A76C1E">
      <w:pPr>
        <w:pStyle w:val="TOC1"/>
        <w:tabs>
          <w:tab w:val="right" w:leader="dot" w:pos="8630"/>
        </w:tabs>
        <w:rPr>
          <w:noProof/>
        </w:rPr>
      </w:pPr>
      <w:hyperlink w:anchor="_Toc71463386" w:history="1">
        <w:r w:rsidRPr="001E62FC">
          <w:rPr>
            <w:rStyle w:val="Hyperlink"/>
            <w:noProof/>
          </w:rPr>
          <w:t>Adding DS18B20 Temperature Sensors</w:t>
        </w:r>
        <w:r>
          <w:rPr>
            <w:noProof/>
            <w:webHidden/>
          </w:rPr>
          <w:tab/>
        </w:r>
        <w:r>
          <w:rPr>
            <w:noProof/>
            <w:webHidden/>
          </w:rPr>
          <w:fldChar w:fldCharType="begin" w:fldLock="1"/>
        </w:r>
        <w:r>
          <w:rPr>
            <w:noProof/>
            <w:webHidden/>
          </w:rPr>
          <w:instrText xml:space="preserve"> PAGEREF _Toc71463386 \h </w:instrText>
        </w:r>
        <w:r>
          <w:rPr>
            <w:noProof/>
            <w:webHidden/>
          </w:rPr>
        </w:r>
        <w:r>
          <w:rPr>
            <w:noProof/>
            <w:webHidden/>
          </w:rPr>
          <w:fldChar w:fldCharType="separate"/>
        </w:r>
        <w:r>
          <w:rPr>
            <w:noProof/>
            <w:webHidden/>
          </w:rPr>
          <w:t>78</w:t>
        </w:r>
        <w:r>
          <w:rPr>
            <w:noProof/>
            <w:webHidden/>
          </w:rPr>
          <w:fldChar w:fldCharType="end"/>
        </w:r>
      </w:hyperlink>
    </w:p>
    <w:p w:rsidR="00A76C1E" w:rsidRDefault="00A76C1E">
      <w:pPr>
        <w:pStyle w:val="TOC1"/>
        <w:tabs>
          <w:tab w:val="right" w:leader="dot" w:pos="8630"/>
        </w:tabs>
        <w:rPr>
          <w:noProof/>
        </w:rPr>
      </w:pPr>
      <w:hyperlink w:anchor="_Toc71463387" w:history="1">
        <w:r w:rsidRPr="001E62FC">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_Toc71463387 \h </w:instrText>
        </w:r>
        <w:r>
          <w:rPr>
            <w:noProof/>
            <w:webHidden/>
          </w:rPr>
        </w:r>
        <w:r>
          <w:rPr>
            <w:noProof/>
            <w:webHidden/>
          </w:rPr>
          <w:fldChar w:fldCharType="separate"/>
        </w:r>
        <w:r>
          <w:rPr>
            <w:noProof/>
            <w:webHidden/>
          </w:rPr>
          <w:t>80</w:t>
        </w:r>
        <w:r>
          <w:rPr>
            <w:noProof/>
            <w:webHidden/>
          </w:rPr>
          <w:fldChar w:fldCharType="end"/>
        </w:r>
      </w:hyperlink>
    </w:p>
    <w:p w:rsidR="00A76C1E" w:rsidRDefault="00A76C1E">
      <w:pPr>
        <w:pStyle w:val="TOC1"/>
        <w:tabs>
          <w:tab w:val="right" w:leader="dot" w:pos="8630"/>
        </w:tabs>
        <w:rPr>
          <w:noProof/>
        </w:rPr>
      </w:pPr>
      <w:hyperlink w:anchor="_Toc71463388" w:history="1">
        <w:r w:rsidRPr="001E62FC">
          <w:rPr>
            <w:rStyle w:val="Hyperlink"/>
            <w:noProof/>
          </w:rPr>
          <w:t>Developers: Location of EEPROM Variables</w:t>
        </w:r>
        <w:r>
          <w:rPr>
            <w:noProof/>
            <w:webHidden/>
          </w:rPr>
          <w:tab/>
        </w:r>
        <w:r>
          <w:rPr>
            <w:noProof/>
            <w:webHidden/>
          </w:rPr>
          <w:fldChar w:fldCharType="begin" w:fldLock="1"/>
        </w:r>
        <w:r>
          <w:rPr>
            <w:noProof/>
            <w:webHidden/>
          </w:rPr>
          <w:instrText xml:space="preserve"> PAGEREF _Toc71463388 \h </w:instrText>
        </w:r>
        <w:r>
          <w:rPr>
            <w:noProof/>
            <w:webHidden/>
          </w:rPr>
        </w:r>
        <w:r>
          <w:rPr>
            <w:noProof/>
            <w:webHidden/>
          </w:rPr>
          <w:fldChar w:fldCharType="separate"/>
        </w:r>
        <w:r>
          <w:rPr>
            <w:noProof/>
            <w:webHidden/>
          </w:rPr>
          <w:t>82</w:t>
        </w:r>
        <w:r>
          <w:rPr>
            <w:noProof/>
            <w:webHidden/>
          </w:rPr>
          <w:fldChar w:fldCharType="end"/>
        </w:r>
      </w:hyperlink>
    </w:p>
    <w:p w:rsidR="00A76C1E" w:rsidRDefault="00A76C1E">
      <w:pPr>
        <w:pStyle w:val="TOC1"/>
        <w:tabs>
          <w:tab w:val="right" w:leader="dot" w:pos="8630"/>
        </w:tabs>
        <w:rPr>
          <w:noProof/>
        </w:rPr>
      </w:pPr>
      <w:hyperlink w:anchor="_Toc71463389" w:history="1">
        <w:r w:rsidRPr="001E62FC">
          <w:rPr>
            <w:rStyle w:val="Hyperlink"/>
            <w:noProof/>
          </w:rPr>
          <w:t>Developers: Notes on Debug Bytes</w:t>
        </w:r>
        <w:r>
          <w:rPr>
            <w:noProof/>
            <w:webHidden/>
          </w:rPr>
          <w:tab/>
        </w:r>
        <w:r>
          <w:rPr>
            <w:noProof/>
            <w:webHidden/>
          </w:rPr>
          <w:fldChar w:fldCharType="begin" w:fldLock="1"/>
        </w:r>
        <w:r>
          <w:rPr>
            <w:noProof/>
            <w:webHidden/>
          </w:rPr>
          <w:instrText xml:space="preserve"> PAGEREF _Toc71463389 \h </w:instrText>
        </w:r>
        <w:r>
          <w:rPr>
            <w:noProof/>
            <w:webHidden/>
          </w:rPr>
        </w:r>
        <w:r>
          <w:rPr>
            <w:noProof/>
            <w:webHidden/>
          </w:rPr>
          <w:fldChar w:fldCharType="separate"/>
        </w:r>
        <w:r>
          <w:rPr>
            <w:noProof/>
            <w:webHidden/>
          </w:rPr>
          <w:t>84</w:t>
        </w:r>
        <w:r>
          <w:rPr>
            <w:noProof/>
            <w:webHidden/>
          </w:rPr>
          <w:fldChar w:fldCharType="end"/>
        </w:r>
      </w:hyperlink>
    </w:p>
    <w:p w:rsidR="00A76C1E" w:rsidRDefault="00A76C1E">
      <w:pPr>
        <w:pStyle w:val="TOC1"/>
        <w:tabs>
          <w:tab w:val="right" w:leader="dot" w:pos="8630"/>
        </w:tabs>
        <w:rPr>
          <w:noProof/>
        </w:rPr>
      </w:pPr>
      <w:hyperlink w:anchor="_Toc71463390" w:history="1">
        <w:r w:rsidRPr="001E62FC">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_Toc71463390 \h </w:instrText>
        </w:r>
        <w:r>
          <w:rPr>
            <w:noProof/>
            <w:webHidden/>
          </w:rPr>
        </w:r>
        <w:r>
          <w:rPr>
            <w:noProof/>
            <w:webHidden/>
          </w:rPr>
          <w:fldChar w:fldCharType="separate"/>
        </w:r>
        <w:r>
          <w:rPr>
            <w:noProof/>
            <w:webHidden/>
          </w:rPr>
          <w:t>88</w:t>
        </w:r>
        <w:r>
          <w:rPr>
            <w:noProof/>
            <w:webHidden/>
          </w:rPr>
          <w:fldChar w:fldCharType="end"/>
        </w:r>
      </w:hyperlink>
    </w:p>
    <w:p w:rsidR="00A76C1E" w:rsidRDefault="00A76C1E">
      <w:pPr>
        <w:pStyle w:val="TOC1"/>
        <w:tabs>
          <w:tab w:val="right" w:leader="dot" w:pos="8630"/>
        </w:tabs>
        <w:rPr>
          <w:noProof/>
        </w:rPr>
      </w:pPr>
      <w:hyperlink w:anchor="_Toc71463391" w:history="1">
        <w:r w:rsidRPr="001E62FC">
          <w:rPr>
            <w:rStyle w:val="Hyperlink"/>
            <w:noProof/>
          </w:rPr>
          <w:t>Developers: Stack Overflow</w:t>
        </w:r>
        <w:r>
          <w:rPr>
            <w:noProof/>
            <w:webHidden/>
          </w:rPr>
          <w:tab/>
        </w:r>
        <w:r>
          <w:rPr>
            <w:noProof/>
            <w:webHidden/>
          </w:rPr>
          <w:fldChar w:fldCharType="begin" w:fldLock="1"/>
        </w:r>
        <w:r>
          <w:rPr>
            <w:noProof/>
            <w:webHidden/>
          </w:rPr>
          <w:instrText xml:space="preserve"> PAGEREF _Toc71463391 \h </w:instrText>
        </w:r>
        <w:r>
          <w:rPr>
            <w:noProof/>
            <w:webHidden/>
          </w:rPr>
        </w:r>
        <w:r>
          <w:rPr>
            <w:noProof/>
            <w:webHidden/>
          </w:rPr>
          <w:fldChar w:fldCharType="separate"/>
        </w:r>
        <w:r>
          <w:rPr>
            <w:noProof/>
            <w:webHidden/>
          </w:rPr>
          <w:t>90</w:t>
        </w:r>
        <w:r>
          <w:rPr>
            <w:noProof/>
            <w:webHidden/>
          </w:rPr>
          <w:fldChar w:fldCharType="end"/>
        </w:r>
      </w:hyperlink>
    </w:p>
    <w:p w:rsidR="00A76C1E" w:rsidRDefault="00A76C1E">
      <w:pPr>
        <w:pStyle w:val="TOC1"/>
        <w:tabs>
          <w:tab w:val="right" w:leader="dot" w:pos="8630"/>
        </w:tabs>
        <w:rPr>
          <w:noProof/>
        </w:rPr>
      </w:pPr>
      <w:hyperlink w:anchor="_Toc71463392" w:history="1">
        <w:r w:rsidRPr="001E62FC">
          <w:rPr>
            <w:rStyle w:val="Hyperlink"/>
            <w:noProof/>
          </w:rPr>
          <w:t>Developers: Using the UART</w:t>
        </w:r>
        <w:r>
          <w:rPr>
            <w:noProof/>
            <w:webHidden/>
          </w:rPr>
          <w:tab/>
        </w:r>
        <w:r>
          <w:rPr>
            <w:noProof/>
            <w:webHidden/>
          </w:rPr>
          <w:fldChar w:fldCharType="begin" w:fldLock="1"/>
        </w:r>
        <w:r>
          <w:rPr>
            <w:noProof/>
            <w:webHidden/>
          </w:rPr>
          <w:instrText xml:space="preserve"> PAGEREF _Toc71463392 \h </w:instrText>
        </w:r>
        <w:r>
          <w:rPr>
            <w:noProof/>
            <w:webHidden/>
          </w:rPr>
        </w:r>
        <w:r>
          <w:rPr>
            <w:noProof/>
            <w:webHidden/>
          </w:rPr>
          <w:fldChar w:fldCharType="separate"/>
        </w:r>
        <w:r>
          <w:rPr>
            <w:noProof/>
            <w:webHidden/>
          </w:rPr>
          <w:t>92</w:t>
        </w:r>
        <w:r>
          <w:rPr>
            <w:noProof/>
            <w:webHidden/>
          </w:rPr>
          <w:fldChar w:fldCharType="end"/>
        </w:r>
      </w:hyperlink>
    </w:p>
    <w:p w:rsidR="00A76C1E" w:rsidRDefault="00A76C1E">
      <w:pPr>
        <w:pStyle w:val="TOC1"/>
        <w:tabs>
          <w:tab w:val="right" w:leader="dot" w:pos="8630"/>
        </w:tabs>
        <w:rPr>
          <w:noProof/>
        </w:rPr>
      </w:pPr>
      <w:hyperlink w:anchor="_Toc71463393" w:history="1">
        <w:r w:rsidRPr="001E62FC">
          <w:rPr>
            <w:rStyle w:val="Hyperlink"/>
            <w:noProof/>
          </w:rPr>
          <w:t>Developers: Analysis of MQTT sendbuf sizing</w:t>
        </w:r>
        <w:r>
          <w:rPr>
            <w:noProof/>
            <w:webHidden/>
          </w:rPr>
          <w:tab/>
        </w:r>
        <w:r>
          <w:rPr>
            <w:noProof/>
            <w:webHidden/>
          </w:rPr>
          <w:fldChar w:fldCharType="begin" w:fldLock="1"/>
        </w:r>
        <w:r>
          <w:rPr>
            <w:noProof/>
            <w:webHidden/>
          </w:rPr>
          <w:instrText xml:space="preserve"> PAGEREF _Toc71463393 \h </w:instrText>
        </w:r>
        <w:r>
          <w:rPr>
            <w:noProof/>
            <w:webHidden/>
          </w:rPr>
        </w:r>
        <w:r>
          <w:rPr>
            <w:noProof/>
            <w:webHidden/>
          </w:rPr>
          <w:fldChar w:fldCharType="separate"/>
        </w:r>
        <w:r>
          <w:rPr>
            <w:noProof/>
            <w:webHidden/>
          </w:rPr>
          <w:t>95</w:t>
        </w:r>
        <w:r>
          <w:rPr>
            <w:noProof/>
            <w:webHidden/>
          </w:rPr>
          <w:fldChar w:fldCharType="end"/>
        </w:r>
      </w:hyperlink>
    </w:p>
    <w:p w:rsidR="00A76C1E" w:rsidRDefault="00A76C1E">
      <w:pPr>
        <w:pStyle w:val="TOC1"/>
        <w:tabs>
          <w:tab w:val="right" w:leader="dot" w:pos="8630"/>
        </w:tabs>
        <w:rPr>
          <w:noProof/>
        </w:rPr>
      </w:pPr>
      <w:hyperlink w:anchor="_Toc71463394" w:history="1">
        <w:r w:rsidRPr="001E62FC">
          <w:rPr>
            <w:rStyle w:val="Hyperlink"/>
            <w:noProof/>
          </w:rPr>
          <w:t>Developers: Flash Programming from the Application</w:t>
        </w:r>
        <w:r>
          <w:rPr>
            <w:noProof/>
            <w:webHidden/>
          </w:rPr>
          <w:tab/>
        </w:r>
        <w:r>
          <w:rPr>
            <w:noProof/>
            <w:webHidden/>
          </w:rPr>
          <w:fldChar w:fldCharType="begin" w:fldLock="1"/>
        </w:r>
        <w:r>
          <w:rPr>
            <w:noProof/>
            <w:webHidden/>
          </w:rPr>
          <w:instrText xml:space="preserve"> PAGEREF _Toc71463394 \h </w:instrText>
        </w:r>
        <w:r>
          <w:rPr>
            <w:noProof/>
            <w:webHidden/>
          </w:rPr>
        </w:r>
        <w:r>
          <w:rPr>
            <w:noProof/>
            <w:webHidden/>
          </w:rPr>
          <w:fldChar w:fldCharType="separate"/>
        </w:r>
        <w:r>
          <w:rPr>
            <w:noProof/>
            <w:webHidden/>
          </w:rPr>
          <w:t>99</w:t>
        </w:r>
        <w:r>
          <w:rPr>
            <w:noProof/>
            <w:webHidden/>
          </w:rPr>
          <w:fldChar w:fldCharType="end"/>
        </w:r>
      </w:hyperlink>
    </w:p>
    <w:p w:rsidR="00A76C1E" w:rsidRDefault="00A76C1E">
      <w:pPr>
        <w:pStyle w:val="TOC1"/>
        <w:tabs>
          <w:tab w:val="right" w:leader="dot" w:pos="8630"/>
        </w:tabs>
        <w:rPr>
          <w:noProof/>
        </w:rPr>
      </w:pPr>
      <w:hyperlink w:anchor="_Toc71463395" w:history="1">
        <w:r w:rsidRPr="001E62FC">
          <w:rPr>
            <w:rStyle w:val="Hyperlink"/>
            <w:noProof/>
          </w:rPr>
          <w:t>Developers: Flash and EEPROM Wear Notes</w:t>
        </w:r>
        <w:r>
          <w:rPr>
            <w:noProof/>
            <w:webHidden/>
          </w:rPr>
          <w:tab/>
        </w:r>
        <w:r>
          <w:rPr>
            <w:noProof/>
            <w:webHidden/>
          </w:rPr>
          <w:fldChar w:fldCharType="begin" w:fldLock="1"/>
        </w:r>
        <w:r>
          <w:rPr>
            <w:noProof/>
            <w:webHidden/>
          </w:rPr>
          <w:instrText xml:space="preserve"> PAGEREF _Toc71463395 \h </w:instrText>
        </w:r>
        <w:r>
          <w:rPr>
            <w:noProof/>
            <w:webHidden/>
          </w:rPr>
        </w:r>
        <w:r>
          <w:rPr>
            <w:noProof/>
            <w:webHidden/>
          </w:rPr>
          <w:fldChar w:fldCharType="separate"/>
        </w:r>
        <w:r>
          <w:rPr>
            <w:noProof/>
            <w:webHidden/>
          </w:rPr>
          <w:t>104</w:t>
        </w:r>
        <w:r>
          <w:rPr>
            <w:noProof/>
            <w:webHidden/>
          </w:rPr>
          <w:fldChar w:fldCharType="end"/>
        </w:r>
      </w:hyperlink>
    </w:p>
    <w:p w:rsidR="00A76C1E" w:rsidRDefault="00A76C1E">
      <w:pPr>
        <w:pStyle w:val="TOC1"/>
        <w:tabs>
          <w:tab w:val="right" w:leader="dot" w:pos="8630"/>
        </w:tabs>
        <w:rPr>
          <w:noProof/>
        </w:rPr>
      </w:pPr>
      <w:hyperlink w:anchor="_Toc71463396" w:history="1">
        <w:r w:rsidRPr="001E62FC">
          <w:rPr>
            <w:rStyle w:val="Hyperlink"/>
            <w:noProof/>
          </w:rPr>
          <w:t>Code Credits</w:t>
        </w:r>
        <w:r>
          <w:rPr>
            <w:noProof/>
            <w:webHidden/>
          </w:rPr>
          <w:tab/>
        </w:r>
        <w:r>
          <w:rPr>
            <w:noProof/>
            <w:webHidden/>
          </w:rPr>
          <w:fldChar w:fldCharType="begin" w:fldLock="1"/>
        </w:r>
        <w:r>
          <w:rPr>
            <w:noProof/>
            <w:webHidden/>
          </w:rPr>
          <w:instrText xml:space="preserve"> PAGEREF _Toc71463396 \h </w:instrText>
        </w:r>
        <w:r>
          <w:rPr>
            <w:noProof/>
            <w:webHidden/>
          </w:rPr>
        </w:r>
        <w:r>
          <w:rPr>
            <w:noProof/>
            <w:webHidden/>
          </w:rPr>
          <w:fldChar w:fldCharType="separate"/>
        </w:r>
        <w:r>
          <w:rPr>
            <w:noProof/>
            <w:webHidden/>
          </w:rPr>
          <w:t>106</w:t>
        </w:r>
        <w:r>
          <w:rPr>
            <w:noProof/>
            <w:webHidden/>
          </w:rPr>
          <w:fldChar w:fldCharType="end"/>
        </w:r>
      </w:hyperlink>
    </w:p>
    <w:p w:rsidR="00A76C1E" w:rsidRDefault="00A76C1E">
      <w:pPr>
        <w:pStyle w:val="TOC1"/>
        <w:tabs>
          <w:tab w:val="right" w:leader="dot" w:pos="8630"/>
        </w:tabs>
        <w:rPr>
          <w:noProof/>
        </w:rPr>
      </w:pPr>
      <w:hyperlink w:anchor="_Toc71463397" w:history="1">
        <w:r w:rsidRPr="001E62FC">
          <w:rPr>
            <w:rStyle w:val="Hyperlink"/>
            <w:noProof/>
          </w:rPr>
          <w:t>Documentation License Note</w:t>
        </w:r>
        <w:r>
          <w:rPr>
            <w:noProof/>
            <w:webHidden/>
          </w:rPr>
          <w:tab/>
        </w:r>
        <w:r>
          <w:rPr>
            <w:noProof/>
            <w:webHidden/>
          </w:rPr>
          <w:fldChar w:fldCharType="begin" w:fldLock="1"/>
        </w:r>
        <w:r>
          <w:rPr>
            <w:noProof/>
            <w:webHidden/>
          </w:rPr>
          <w:instrText xml:space="preserve"> PAGEREF _Toc71463397 \h </w:instrText>
        </w:r>
        <w:r>
          <w:rPr>
            <w:noProof/>
            <w:webHidden/>
          </w:rPr>
        </w:r>
        <w:r>
          <w:rPr>
            <w:noProof/>
            <w:webHidden/>
          </w:rPr>
          <w:fldChar w:fldCharType="separate"/>
        </w:r>
        <w:r>
          <w:rPr>
            <w:noProof/>
            <w:webHidden/>
          </w:rPr>
          <w:t>109</w:t>
        </w:r>
        <w:r>
          <w:rPr>
            <w:noProof/>
            <w:webHidden/>
          </w:rPr>
          <w:fldChar w:fldCharType="end"/>
        </w:r>
      </w:hyperlink>
    </w:p>
    <w:p w:rsidR="00A76C1E" w:rsidRDefault="00A76C1E" w:rsidP="00030DE7">
      <w:r>
        <w:fldChar w:fldCharType="end"/>
      </w:r>
    </w:p>
    <w:p w:rsidR="00A76C1E" w:rsidRDefault="00A76C1E" w:rsidP="005830EE"/>
    <w:p w:rsidR="00A76C1E" w:rsidRDefault="00A76C1E" w:rsidP="005830EE"/>
    <w:p w:rsidR="00A76C1E" w:rsidRDefault="00A76C1E" w:rsidP="005830EE">
      <w:r>
        <w:br w:type="page"/>
      </w:r>
    </w:p>
    <w:p w:rsidR="00A76C1E" w:rsidRPr="00A650B5" w:rsidRDefault="00A76C1E" w:rsidP="005830EE">
      <w:pPr>
        <w:pStyle w:val="Heading1"/>
        <w:jc w:val="center"/>
        <w:rPr>
          <w:sz w:val="40"/>
        </w:rPr>
      </w:pPr>
      <w:bookmarkStart w:id="10" w:name="_Toc71463363"/>
      <w:r>
        <w:rPr>
          <w:sz w:val="40"/>
        </w:rPr>
        <w:t>Change Log</w:t>
      </w:r>
      <w:bookmarkEnd w:id="10"/>
    </w:p>
    <w:p w:rsidR="00A76C1E" w:rsidRDefault="00A76C1E" w:rsidP="005830EE"/>
    <w:p w:rsidR="00A76C1E" w:rsidRDefault="00A76C1E" w:rsidP="005830EE">
      <w:r>
        <w:t>June 20, 2020 – Initial Release</w:t>
      </w:r>
    </w:p>
    <w:p w:rsidR="00A76C1E" w:rsidRDefault="00A76C1E" w:rsidP="005830EE"/>
    <w:p w:rsidR="00A76C1E" w:rsidRDefault="00A76C1E" w:rsidP="005830EE">
      <w:r>
        <w:t>August 2, 2020 – Added descriptions of “8 Output / 8 Input” and “16 Input” configurations.</w:t>
      </w:r>
    </w:p>
    <w:p w:rsidR="00A76C1E" w:rsidRDefault="00A76C1E" w:rsidP="005830EE"/>
    <w:p w:rsidR="00A76C1E" w:rsidRDefault="00A76C1E" w:rsidP="005830EE">
      <w:r>
        <w:t>August 6, 2020 – Added a note to make sure people know they don’t need to set up a development environment unless they need to change the code.</w:t>
      </w:r>
    </w:p>
    <w:p w:rsidR="00A76C1E" w:rsidRDefault="00A76C1E" w:rsidP="005830EE"/>
    <w:p w:rsidR="00A76C1E" w:rsidRDefault="00A76C1E" w:rsidP="005830EE">
      <w:r>
        <w:t>August 20, 2020 – Added a note on editing the .stp file</w:t>
      </w:r>
    </w:p>
    <w:p w:rsidR="00A76C1E" w:rsidRDefault="00A76C1E" w:rsidP="005830EE"/>
    <w:p w:rsidR="00A76C1E" w:rsidRDefault="00A76C1E" w:rsidP="005830EE">
      <w:r>
        <w:t>November 16, 2020 – Major change: Added MQTT support</w:t>
      </w:r>
    </w:p>
    <w:p w:rsidR="00A76C1E" w:rsidRDefault="00A76C1E" w:rsidP="005830EE">
      <w:r>
        <w:t xml:space="preserve">  Other changes:</w:t>
      </w:r>
    </w:p>
    <w:p w:rsidR="00A76C1E" w:rsidRDefault="00A76C1E" w:rsidP="005830EE">
      <w:pPr>
        <w:numPr>
          <w:ilvl w:val="0"/>
          <w:numId w:val="12"/>
        </w:numPr>
      </w:pPr>
      <w:r>
        <w:t>Changed the GUI to have a Configuration page in place of the former Address Settings page</w:t>
      </w:r>
    </w:p>
    <w:p w:rsidR="00A76C1E" w:rsidRDefault="00A76C1E" w:rsidP="005830EE">
      <w:pPr>
        <w:numPr>
          <w:ilvl w:val="0"/>
          <w:numId w:val="12"/>
        </w:numPr>
      </w:pPr>
      <w:r>
        <w:t>Moved the device Name input field to the new Configuration page</w:t>
      </w:r>
    </w:p>
    <w:p w:rsidR="00A76C1E" w:rsidRDefault="00A76C1E" w:rsidP="005830EE">
      <w:pPr>
        <w:numPr>
          <w:ilvl w:val="0"/>
          <w:numId w:val="12"/>
        </w:numPr>
      </w:pPr>
      <w:r>
        <w:t>Moved the Relay Invert control to the new Configuration page</w:t>
      </w:r>
    </w:p>
    <w:p w:rsidR="00A76C1E" w:rsidRDefault="00A76C1E" w:rsidP="005830EE">
      <w:pPr>
        <w:numPr>
          <w:ilvl w:val="0"/>
          <w:numId w:val="12"/>
        </w:numPr>
      </w:pPr>
      <w:r>
        <w:t>Added an Input Invert control</w:t>
      </w:r>
    </w:p>
    <w:p w:rsidR="00A76C1E" w:rsidRDefault="00A76C1E" w:rsidP="005830EE">
      <w:pPr>
        <w:numPr>
          <w:ilvl w:val="0"/>
          <w:numId w:val="12"/>
        </w:numPr>
      </w:pPr>
      <w:r>
        <w:t>Added the ability to select whether all relays retain their state, are all forced off, or are all forced on when a power cycle occurs. This is in the “Config” settings added to the Configuration page.</w:t>
      </w:r>
    </w:p>
    <w:p w:rsidR="00A76C1E" w:rsidRDefault="00A76C1E" w:rsidP="005830EE">
      <w:pPr>
        <w:numPr>
          <w:ilvl w:val="0"/>
          <w:numId w:val="12"/>
        </w:numPr>
      </w:pPr>
      <w:r>
        <w:t>Added the ability to select whether the Ethernet interface operates in Half or Full Duplex.</w:t>
      </w:r>
    </w:p>
    <w:p w:rsidR="00A76C1E" w:rsidRDefault="00A76C1E" w:rsidP="005830EE">
      <w:pPr>
        <w:numPr>
          <w:ilvl w:val="0"/>
          <w:numId w:val="12"/>
        </w:numPr>
      </w:pPr>
      <w:r>
        <w:t>Added the ability to configure settings for MQTT Broker IP Address and Port.</w:t>
      </w:r>
    </w:p>
    <w:p w:rsidR="00A76C1E" w:rsidRDefault="00A76C1E" w:rsidP="005830EE">
      <w:pPr>
        <w:numPr>
          <w:ilvl w:val="0"/>
          <w:numId w:val="12"/>
        </w:numPr>
      </w:pPr>
      <w:r>
        <w:t>Added the ability to provide options MQTT ID and Password information.</w:t>
      </w:r>
    </w:p>
    <w:p w:rsidR="00A76C1E" w:rsidRDefault="00A76C1E" w:rsidP="005830EE">
      <w:pPr>
        <w:numPr>
          <w:ilvl w:val="0"/>
          <w:numId w:val="12"/>
        </w:numPr>
      </w:pPr>
      <w:r>
        <w:t>Added MQTT connection status indicators in the Configuration page.</w:t>
      </w:r>
    </w:p>
    <w:p w:rsidR="00A76C1E" w:rsidRDefault="00A76C1E" w:rsidP="005830EE">
      <w:pPr>
        <w:numPr>
          <w:ilvl w:val="0"/>
          <w:numId w:val="12"/>
        </w:numPr>
      </w:pPr>
      <w:r>
        <w:t>Fixed several corner case bugs in the web server code that were causing anomalous behavior in browsers.</w:t>
      </w:r>
    </w:p>
    <w:p w:rsidR="00A76C1E" w:rsidRDefault="00A76C1E" w:rsidP="005830EE"/>
    <w:p w:rsidR="00A76C1E" w:rsidRDefault="00A76C1E" w:rsidP="005830EE">
      <w:r>
        <w:t>November 19, 2020 – Minor edits to this document:</w:t>
      </w:r>
    </w:p>
    <w:p w:rsidR="00A76C1E" w:rsidRDefault="00A76C1E" w:rsidP="005830EE">
      <w:pPr>
        <w:numPr>
          <w:ilvl w:val="0"/>
          <w:numId w:val="12"/>
        </w:numPr>
      </w:pPr>
      <w:r>
        <w:t>Corrected the screen shot for the MQTT IO Control page</w:t>
      </w:r>
    </w:p>
    <w:p w:rsidR="00A76C1E" w:rsidRDefault="00A76C1E" w:rsidP="005830EE">
      <w:pPr>
        <w:numPr>
          <w:ilvl w:val="0"/>
          <w:numId w:val="12"/>
        </w:numPr>
      </w:pPr>
      <w:r>
        <w:t>Changed text to indicate that Full Duplex worked with some unmanaged switches, but not all.</w:t>
      </w:r>
    </w:p>
    <w:p w:rsidR="00A76C1E" w:rsidRDefault="00A76C1E" w:rsidP="005830EE">
      <w:pPr>
        <w:numPr>
          <w:ilvl w:val="0"/>
          <w:numId w:val="12"/>
        </w:numPr>
      </w:pPr>
      <w:r>
        <w:t>Added that you can use “all” to turn all relays on or off with MQTT.</w:t>
      </w:r>
    </w:p>
    <w:p w:rsidR="00A76C1E" w:rsidRDefault="00A76C1E" w:rsidP="005830EE"/>
    <w:p w:rsidR="00A76C1E" w:rsidRDefault="00A76C1E" w:rsidP="005830EE">
      <w:r>
        <w:t>November 21, 2020 – Minor change to code and this document:</w:t>
      </w:r>
    </w:p>
    <w:p w:rsidR="00A76C1E" w:rsidRDefault="00A76C1E" w:rsidP="005830EE">
      <w:pPr>
        <w:numPr>
          <w:ilvl w:val="0"/>
          <w:numId w:val="12"/>
        </w:numPr>
      </w:pPr>
      <w:r>
        <w:t>Fix to the “short form” Input pin state information – it was not showing correctly if the Invert function was on.</w:t>
      </w:r>
    </w:p>
    <w:p w:rsidR="00A76C1E" w:rsidRDefault="00A76C1E" w:rsidP="005830EE">
      <w:pPr>
        <w:numPr>
          <w:ilvl w:val="0"/>
          <w:numId w:val="12"/>
        </w:numPr>
      </w:pPr>
      <w:r>
        <w:t>Added tables showing how the displayed pin states relate to the physical pin voltages.</w:t>
      </w:r>
    </w:p>
    <w:p w:rsidR="00A76C1E" w:rsidRDefault="00A76C1E" w:rsidP="005830EE">
      <w:pPr>
        <w:numPr>
          <w:ilvl w:val="0"/>
          <w:numId w:val="12"/>
        </w:numPr>
      </w:pPr>
      <w:r>
        <w:t>Added an error count statistics display to the MQTT version of the code.</w:t>
      </w:r>
    </w:p>
    <w:p w:rsidR="00A76C1E" w:rsidRDefault="00A76C1E" w:rsidP="005830EE"/>
    <w:p w:rsidR="00A76C1E" w:rsidRDefault="00A76C1E" w:rsidP="005830EE"/>
    <w:p w:rsidR="00A76C1E" w:rsidRDefault="00A76C1E" w:rsidP="005830EE">
      <w:r>
        <w:t>November 26, 2020 – Document changes only:</w:t>
      </w:r>
    </w:p>
    <w:p w:rsidR="00A76C1E" w:rsidRDefault="00A76C1E" w:rsidP="005830EE">
      <w:pPr>
        <w:numPr>
          <w:ilvl w:val="0"/>
          <w:numId w:val="12"/>
        </w:numPr>
      </w:pPr>
      <w:r>
        <w:t>Rearranged some sections in the document.</w:t>
      </w:r>
    </w:p>
    <w:p w:rsidR="00A76C1E" w:rsidRDefault="00A76C1E" w:rsidP="005830EE">
      <w:pPr>
        <w:numPr>
          <w:ilvl w:val="0"/>
          <w:numId w:val="12"/>
        </w:numPr>
      </w:pPr>
      <w:r>
        <w:t>Added EEPROM bit field definitions.</w:t>
      </w:r>
    </w:p>
    <w:p w:rsidR="00A76C1E" w:rsidRDefault="00A76C1E" w:rsidP="005830EE">
      <w:pPr>
        <w:numPr>
          <w:ilvl w:val="0"/>
          <w:numId w:val="12"/>
        </w:numPr>
      </w:pPr>
      <w:r>
        <w:t>Added tables showing relationship of browser and MQTT fields to pin logic levels.</w:t>
      </w:r>
    </w:p>
    <w:p w:rsidR="00A76C1E" w:rsidRDefault="00A76C1E" w:rsidP="005830EE"/>
    <w:p w:rsidR="00A76C1E" w:rsidRDefault="00A76C1E" w:rsidP="005830EE">
      <w:r>
        <w:t>November 30, 2020</w:t>
      </w:r>
    </w:p>
    <w:p w:rsidR="00A76C1E" w:rsidRDefault="00A76C1E" w:rsidP="005830EE">
      <w:pPr>
        <w:ind w:left="360"/>
      </w:pPr>
      <w:r>
        <w:t>Code changes:</w:t>
      </w:r>
    </w:p>
    <w:p w:rsidR="00A76C1E" w:rsidRDefault="00A76C1E" w:rsidP="005830EE">
      <w:pPr>
        <w:numPr>
          <w:ilvl w:val="1"/>
          <w:numId w:val="12"/>
        </w:numPr>
      </w:pPr>
      <w:r>
        <w:t>Added the /98 REST command</w:t>
      </w:r>
    </w:p>
    <w:p w:rsidR="00A76C1E" w:rsidRDefault="00A76C1E" w:rsidP="005830EE">
      <w:pPr>
        <w:numPr>
          <w:ilvl w:val="1"/>
          <w:numId w:val="12"/>
        </w:numPr>
      </w:pPr>
      <w:r>
        <w:t>Corrected typo in the HELP pages that mis-stated the REST command numbers.</w:t>
      </w:r>
    </w:p>
    <w:p w:rsidR="00A76C1E" w:rsidRDefault="00A76C1E" w:rsidP="005830EE">
      <w:pPr>
        <w:ind w:left="360"/>
      </w:pPr>
      <w:r>
        <w:t>Document changes:</w:t>
      </w:r>
    </w:p>
    <w:p w:rsidR="00A76C1E" w:rsidRDefault="00A76C1E" w:rsidP="005830EE">
      <w:pPr>
        <w:numPr>
          <w:ilvl w:val="1"/>
          <w:numId w:val="12"/>
        </w:numPr>
      </w:pPr>
      <w:r>
        <w:t>Added section describing all the REST commands.</w:t>
      </w:r>
    </w:p>
    <w:p w:rsidR="00A76C1E" w:rsidRDefault="00A76C1E" w:rsidP="005830EE"/>
    <w:p w:rsidR="00A76C1E" w:rsidRDefault="00A76C1E" w:rsidP="005830EE">
      <w:r>
        <w:t>December 2, 2020</w:t>
      </w:r>
    </w:p>
    <w:p w:rsidR="00A76C1E" w:rsidRDefault="00A76C1E" w:rsidP="005830EE">
      <w:pPr>
        <w:ind w:left="360"/>
      </w:pPr>
      <w:r>
        <w:t>Code changes:</w:t>
      </w:r>
    </w:p>
    <w:p w:rsidR="00A76C1E" w:rsidRDefault="00A76C1E" w:rsidP="005830EE">
      <w:pPr>
        <w:numPr>
          <w:ilvl w:val="1"/>
          <w:numId w:val="12"/>
        </w:numPr>
      </w:pPr>
      <w:r>
        <w:t>Fixed issue regarding browsers on multiple IP addresses.</w:t>
      </w:r>
    </w:p>
    <w:p w:rsidR="00A76C1E" w:rsidRDefault="00A76C1E" w:rsidP="005830EE">
      <w:pPr>
        <w:numPr>
          <w:ilvl w:val="1"/>
          <w:numId w:val="12"/>
        </w:numPr>
      </w:pPr>
      <w:r>
        <w:t>Fixed issue regarding browser interference on page changes.</w:t>
      </w:r>
    </w:p>
    <w:p w:rsidR="00A76C1E" w:rsidRDefault="00A76C1E" w:rsidP="005830EE">
      <w:pPr>
        <w:ind w:left="360"/>
      </w:pPr>
      <w:r>
        <w:t>Document changes:</w:t>
      </w:r>
    </w:p>
    <w:p w:rsidR="00A76C1E" w:rsidRDefault="00A76C1E" w:rsidP="005830EE">
      <w:pPr>
        <w:numPr>
          <w:ilvl w:val="1"/>
          <w:numId w:val="12"/>
        </w:numPr>
      </w:pPr>
      <w:r>
        <w:t>Added section to describe functional limitations (like number of browser sessions, browser interference).</w:t>
      </w:r>
    </w:p>
    <w:p w:rsidR="00A76C1E" w:rsidRDefault="00A76C1E" w:rsidP="005830EE">
      <w:pPr>
        <w:numPr>
          <w:ilvl w:val="1"/>
          <w:numId w:val="12"/>
        </w:numPr>
      </w:pPr>
      <w:r>
        <w:t>Added section on an alternative method for entering the initial IP Address.</w:t>
      </w:r>
    </w:p>
    <w:p w:rsidR="00A76C1E" w:rsidRDefault="00A76C1E" w:rsidP="005830EE"/>
    <w:p w:rsidR="00A76C1E" w:rsidRDefault="00A76C1E" w:rsidP="005830EE">
      <w:r>
        <w:t>December 4, 2020</w:t>
      </w:r>
    </w:p>
    <w:p w:rsidR="00A76C1E" w:rsidRDefault="00A76C1E" w:rsidP="005830EE">
      <w:pPr>
        <w:ind w:left="360"/>
      </w:pPr>
      <w:r>
        <w:t>Code changes:</w:t>
      </w:r>
    </w:p>
    <w:p w:rsidR="00A76C1E" w:rsidRDefault="00A76C1E" w:rsidP="005830EE">
      <w:pPr>
        <w:numPr>
          <w:ilvl w:val="1"/>
          <w:numId w:val="12"/>
        </w:numPr>
      </w:pPr>
      <w:r>
        <w:t>Code change made to reduce or eliminate relay state changes during reboot.</w:t>
      </w:r>
    </w:p>
    <w:p w:rsidR="00A76C1E" w:rsidRDefault="00A76C1E" w:rsidP="005830EE">
      <w:pPr>
        <w:ind w:left="360"/>
      </w:pPr>
      <w:r>
        <w:t>Document changes:</w:t>
      </w:r>
    </w:p>
    <w:p w:rsidR="00A76C1E" w:rsidRDefault="00A76C1E" w:rsidP="005830EE">
      <w:pPr>
        <w:numPr>
          <w:ilvl w:val="1"/>
          <w:numId w:val="12"/>
        </w:numPr>
      </w:pPr>
      <w:r>
        <w:t>Added section on alternative hardware design methods for maintaining relays states during power loss.</w:t>
      </w:r>
    </w:p>
    <w:p w:rsidR="00A76C1E" w:rsidRDefault="00A76C1E" w:rsidP="005830EE"/>
    <w:p w:rsidR="00A76C1E" w:rsidRPr="004A5F0F" w:rsidRDefault="00A76C1E" w:rsidP="005830EE">
      <w:r>
        <w:t xml:space="preserve">December 18, 2020  </w:t>
      </w:r>
      <w:r w:rsidRPr="004A5F0F">
        <w:t xml:space="preserve"> Code Revision 20201218 2202</w:t>
      </w:r>
    </w:p>
    <w:p w:rsidR="00A76C1E" w:rsidRDefault="00A76C1E" w:rsidP="005830EE">
      <w:pPr>
        <w:ind w:left="360"/>
      </w:pPr>
      <w:r>
        <w:t>Code changes:</w:t>
      </w:r>
    </w:p>
    <w:p w:rsidR="00A76C1E" w:rsidRDefault="00A76C1E" w:rsidP="005830EE">
      <w:pPr>
        <w:numPr>
          <w:ilvl w:val="1"/>
          <w:numId w:val="12"/>
        </w:numPr>
      </w:pPr>
      <w:r>
        <w:t>Fixed bug in RXERIF diagnostic counter (MQTT builds only).</w:t>
      </w:r>
    </w:p>
    <w:p w:rsidR="00A76C1E" w:rsidRDefault="00A76C1E" w:rsidP="005830EE">
      <w:pPr>
        <w:numPr>
          <w:ilvl w:val="1"/>
          <w:numId w:val="12"/>
        </w:numPr>
      </w:pPr>
      <w:r>
        <w:t>Significant rewrite of timing functions around the MQTT code to improve the rate at which MQTT commands can be executed.</w:t>
      </w:r>
    </w:p>
    <w:p w:rsidR="00A76C1E" w:rsidRDefault="00A76C1E" w:rsidP="005830EE">
      <w:pPr>
        <w:numPr>
          <w:ilvl w:val="1"/>
          <w:numId w:val="12"/>
        </w:numPr>
      </w:pPr>
      <w:r>
        <w:t>Added Independent Watchdog (hardware watchdog) to restart the module should it hang.</w:t>
      </w:r>
    </w:p>
    <w:p w:rsidR="00A76C1E" w:rsidRDefault="00A76C1E" w:rsidP="005830EE">
      <w:pPr>
        <w:numPr>
          <w:ilvl w:val="1"/>
          <w:numId w:val="12"/>
        </w:numPr>
      </w:pPr>
      <w:r>
        <w:t>Removed the Error Statistics button from the MQTT builds.</w:t>
      </w:r>
    </w:p>
    <w:p w:rsidR="00A76C1E" w:rsidRDefault="00A76C1E" w:rsidP="005830EE">
      <w:pPr>
        <w:numPr>
          <w:ilvl w:val="1"/>
          <w:numId w:val="12"/>
        </w:numPr>
      </w:pPr>
      <w:r>
        <w:t>Added EEPROM lock-out except when intentionally making EEPROM changes.</w:t>
      </w:r>
    </w:p>
    <w:p w:rsidR="00A76C1E" w:rsidRDefault="00A76C1E" w:rsidP="005830EE">
      <w:pPr>
        <w:ind w:left="360"/>
      </w:pPr>
      <w:r>
        <w:t>Document changes:</w:t>
      </w:r>
    </w:p>
    <w:p w:rsidR="00A76C1E" w:rsidRDefault="00A76C1E" w:rsidP="005830EE">
      <w:pPr>
        <w:numPr>
          <w:ilvl w:val="1"/>
          <w:numId w:val="12"/>
        </w:numPr>
      </w:pPr>
      <w:r>
        <w:t>Relocated the MQTT Error Statistic description</w:t>
      </w:r>
    </w:p>
    <w:p w:rsidR="00A76C1E" w:rsidRDefault="00A76C1E" w:rsidP="005830EE"/>
    <w:p w:rsidR="00A76C1E" w:rsidRDefault="00A76C1E" w:rsidP="005830EE"/>
    <w:p w:rsidR="00A76C1E" w:rsidRDefault="00A76C1E" w:rsidP="005830EE"/>
    <w:p w:rsidR="00A76C1E" w:rsidRDefault="00A76C1E" w:rsidP="005830EE">
      <w:r>
        <w:t>December 21, 2020</w:t>
      </w:r>
    </w:p>
    <w:p w:rsidR="00A76C1E" w:rsidRDefault="00A76C1E" w:rsidP="005830EE">
      <w:pPr>
        <w:ind w:left="360"/>
      </w:pPr>
      <w:r>
        <w:t>MAJOR CHANGE: Changed all MQTT commands to match the Home Assistant standard.</w:t>
      </w:r>
    </w:p>
    <w:p w:rsidR="00A76C1E" w:rsidRDefault="00A76C1E" w:rsidP="005830EE">
      <w:pPr>
        <w:ind w:left="360"/>
      </w:pPr>
      <w:r>
        <w:t>Code changes:</w:t>
      </w:r>
    </w:p>
    <w:p w:rsidR="00A76C1E" w:rsidRDefault="00A76C1E" w:rsidP="005830EE">
      <w:pPr>
        <w:numPr>
          <w:ilvl w:val="1"/>
          <w:numId w:val="12"/>
        </w:numPr>
      </w:pPr>
      <w:r>
        <w:t>Fixed timing issue in MQTT command processing</w:t>
      </w:r>
    </w:p>
    <w:p w:rsidR="00A76C1E" w:rsidRDefault="00A76C1E" w:rsidP="005830EE">
      <w:pPr>
        <w:numPr>
          <w:ilvl w:val="1"/>
          <w:numId w:val="12"/>
        </w:numPr>
      </w:pPr>
      <w:r>
        <w:t>Changed all MQTT commands to match the Home Assistant standard.</w:t>
      </w:r>
    </w:p>
    <w:p w:rsidR="00A76C1E" w:rsidRDefault="00A76C1E" w:rsidP="005830EE">
      <w:pPr>
        <w:numPr>
          <w:ilvl w:val="1"/>
          <w:numId w:val="12"/>
        </w:numPr>
      </w:pPr>
      <w:r>
        <w:t>Simplified the appearance of the browser interface to make code space available for continued MQTT development.</w:t>
      </w:r>
    </w:p>
    <w:p w:rsidR="00A76C1E" w:rsidRDefault="00A76C1E" w:rsidP="005830EE">
      <w:pPr>
        <w:ind w:left="360"/>
      </w:pPr>
      <w:r>
        <w:t>Document changes:</w:t>
      </w:r>
    </w:p>
    <w:p w:rsidR="00A76C1E" w:rsidRDefault="00A76C1E" w:rsidP="005830EE">
      <w:pPr>
        <w:numPr>
          <w:ilvl w:val="1"/>
          <w:numId w:val="12"/>
        </w:numPr>
      </w:pPr>
      <w:r>
        <w:t>Updated MQTT command list</w:t>
      </w:r>
    </w:p>
    <w:p w:rsidR="00A76C1E" w:rsidRDefault="00A76C1E" w:rsidP="005830EE"/>
    <w:p w:rsidR="00A76C1E" w:rsidRPr="00AF1AA2" w:rsidRDefault="00A76C1E" w:rsidP="005830EE">
      <w:r>
        <w:t xml:space="preserve">December 30, 2020  Code Revision </w:t>
      </w:r>
      <w:r w:rsidRPr="00AF1AA2">
        <w:t>20201230 0411</w:t>
      </w:r>
    </w:p>
    <w:p w:rsidR="00A76C1E" w:rsidRDefault="00A76C1E" w:rsidP="005830EE">
      <w:pPr>
        <w:ind w:left="360"/>
      </w:pPr>
      <w:r>
        <w:t>Code changes:</w:t>
      </w:r>
    </w:p>
    <w:p w:rsidR="00A76C1E" w:rsidRDefault="00A76C1E" w:rsidP="005830EE">
      <w:pPr>
        <w:numPr>
          <w:ilvl w:val="1"/>
          <w:numId w:val="12"/>
        </w:numPr>
      </w:pPr>
      <w:r>
        <w:t>Added window sizing to improve appearance on small devices (iPhone etc).</w:t>
      </w:r>
    </w:p>
    <w:p w:rsidR="00A76C1E" w:rsidRDefault="00A76C1E" w:rsidP="005830EE">
      <w:pPr>
        <w:numPr>
          <w:ilvl w:val="1"/>
          <w:numId w:val="12"/>
        </w:numPr>
      </w:pPr>
      <w:r>
        <w:t>Added Home Assistant Auto Discovery including a Config setting to enable Auto Discovery.</w:t>
      </w:r>
    </w:p>
    <w:p w:rsidR="00A76C1E" w:rsidRDefault="00A76C1E" w:rsidP="005830EE">
      <w:pPr>
        <w:numPr>
          <w:ilvl w:val="1"/>
          <w:numId w:val="12"/>
        </w:numPr>
      </w:pPr>
      <w:r>
        <w:t>Changed reset button routine to prevent hardware watchdog from firing while button is pressed.</w:t>
      </w:r>
    </w:p>
    <w:p w:rsidR="00A76C1E" w:rsidRDefault="00A76C1E" w:rsidP="005830EE">
      <w:pPr>
        <w:ind w:left="360"/>
      </w:pPr>
      <w:r>
        <w:t>Document changes:</w:t>
      </w:r>
    </w:p>
    <w:p w:rsidR="00A76C1E" w:rsidRDefault="00A76C1E" w:rsidP="005830EE">
      <w:pPr>
        <w:numPr>
          <w:ilvl w:val="1"/>
          <w:numId w:val="12"/>
        </w:numPr>
      </w:pPr>
      <w:r>
        <w:t>Added description of Auto Discovery and associated Config setting</w:t>
      </w:r>
    </w:p>
    <w:p w:rsidR="00A76C1E" w:rsidRDefault="00A76C1E" w:rsidP="005830EE"/>
    <w:p w:rsidR="00A76C1E" w:rsidRDefault="00A76C1E" w:rsidP="005830EE">
      <w:r>
        <w:t>January 23, 2021  Code Revision 20210123 1257</w:t>
      </w:r>
    </w:p>
    <w:p w:rsidR="00A76C1E" w:rsidRPr="00AF1AA2" w:rsidRDefault="00A76C1E" w:rsidP="005830EE">
      <w:pPr>
        <w:ind w:left="360"/>
      </w:pPr>
      <w: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A76C1E" w:rsidRDefault="00A76C1E" w:rsidP="005830EE">
      <w:pPr>
        <w:ind w:left="360"/>
      </w:pPr>
      <w:r>
        <w:t>Code changes:</w:t>
      </w:r>
    </w:p>
    <w:p w:rsidR="00A76C1E" w:rsidRDefault="00A76C1E" w:rsidP="005830EE">
      <w:pPr>
        <w:numPr>
          <w:ilvl w:val="1"/>
          <w:numId w:val="12"/>
        </w:numPr>
      </w:pPr>
      <w:r>
        <w:t>Updated GUI to improve the way IP Addresses and MAC numbers are entered.</w:t>
      </w:r>
    </w:p>
    <w:p w:rsidR="00A76C1E" w:rsidRDefault="00A76C1E" w:rsidP="005830EE">
      <w:pPr>
        <w:numPr>
          <w:ilvl w:val="1"/>
          <w:numId w:val="12"/>
        </w:numPr>
      </w:pPr>
      <w:r>
        <w:t>Updated GUI and code to provide a single build for Browser and MQTT configurations.</w:t>
      </w:r>
    </w:p>
    <w:p w:rsidR="00A76C1E" w:rsidRDefault="00A76C1E" w:rsidP="005830EE">
      <w:pPr>
        <w:numPr>
          <w:ilvl w:val="1"/>
          <w:numId w:val="12"/>
        </w:numPr>
      </w:pPr>
      <w:r>
        <w:t>Updated GUI and code to allow each pin to be individually configured as an input or output, and to allow each pin to be individually configured for Invert and Power On state.</w:t>
      </w:r>
    </w:p>
    <w:p w:rsidR="00A76C1E" w:rsidRDefault="00A76C1E" w:rsidP="005830EE">
      <w:pPr>
        <w:numPr>
          <w:ilvl w:val="1"/>
          <w:numId w:val="12"/>
        </w:numPr>
      </w:pPr>
      <w:r>
        <w:t>“Help” no longer fits in the Flash on the module, so a link was added to get to documentation on the GitHub site.</w:t>
      </w:r>
    </w:p>
    <w:p w:rsidR="00A76C1E" w:rsidRDefault="00A76C1E" w:rsidP="005830EE">
      <w:pPr>
        <w:numPr>
          <w:ilvl w:val="1"/>
          <w:numId w:val="12"/>
        </w:numPr>
      </w:pPr>
      <w:r>
        <w:t>Added a checkbox based “Features” field to replace the former “Config” bytes.</w:t>
      </w:r>
    </w:p>
    <w:p w:rsidR="00A76C1E" w:rsidRDefault="00A76C1E" w:rsidP="005830EE">
      <w:pPr>
        <w:numPr>
          <w:ilvl w:val="1"/>
          <w:numId w:val="12"/>
        </w:numPr>
      </w:pPr>
      <w:r>
        <w:t>Improved the Home Assistant Auto Discovery feature to better control population of the Home Assistant device management screen when Pin configurations are changed.</w:t>
      </w:r>
    </w:p>
    <w:p w:rsidR="00A76C1E" w:rsidRDefault="00A76C1E" w:rsidP="005830EE">
      <w:pPr>
        <w:ind w:left="360"/>
      </w:pPr>
      <w:r>
        <w:t>Document changes:</w:t>
      </w:r>
    </w:p>
    <w:p w:rsidR="00A76C1E" w:rsidRDefault="00A76C1E" w:rsidP="005830EE">
      <w:pPr>
        <w:numPr>
          <w:ilvl w:val="1"/>
          <w:numId w:val="12"/>
        </w:numPr>
      </w:pPr>
      <w:r>
        <w:t>Describe above code changes</w:t>
      </w:r>
    </w:p>
    <w:p w:rsidR="00A76C1E" w:rsidRDefault="00A76C1E" w:rsidP="005830EE">
      <w:pPr>
        <w:numPr>
          <w:ilvl w:val="1"/>
          <w:numId w:val="12"/>
        </w:numPr>
      </w:pPr>
      <w:r>
        <w:t>Changed Screen Shots</w:t>
      </w:r>
    </w:p>
    <w:p w:rsidR="00A76C1E" w:rsidRDefault="00A76C1E" w:rsidP="005830EE">
      <w:pPr>
        <w:numPr>
          <w:ilvl w:val="1"/>
          <w:numId w:val="12"/>
        </w:numPr>
      </w:pPr>
      <w:r>
        <w:t>Replaced Config Settings section with Feature Settings section</w:t>
      </w:r>
    </w:p>
    <w:p w:rsidR="00A76C1E" w:rsidRDefault="00A76C1E" w:rsidP="005830EE">
      <w:pPr>
        <w:numPr>
          <w:ilvl w:val="1"/>
          <w:numId w:val="12"/>
        </w:numPr>
      </w:pPr>
      <w:r>
        <w:t>Added section on Individual IO Settings</w:t>
      </w:r>
    </w:p>
    <w:p w:rsidR="00A76C1E" w:rsidRDefault="00A76C1E" w:rsidP="005830EE">
      <w:pPr>
        <w:numPr>
          <w:ilvl w:val="1"/>
          <w:numId w:val="12"/>
        </w:numPr>
      </w:pPr>
      <w:r>
        <w:t>Updated REST commands</w:t>
      </w:r>
    </w:p>
    <w:p w:rsidR="00A76C1E" w:rsidRDefault="00A76C1E" w:rsidP="005830EE">
      <w:pPr>
        <w:numPr>
          <w:ilvl w:val="1"/>
          <w:numId w:val="12"/>
        </w:numPr>
      </w:pPr>
      <w:r>
        <w:t>Eliminated section “Notes on Compiling Different Configurations”</w:t>
      </w:r>
    </w:p>
    <w:p w:rsidR="00A76C1E" w:rsidRDefault="00A76C1E" w:rsidP="005830EE">
      <w:pPr>
        <w:numPr>
          <w:ilvl w:val="1"/>
          <w:numId w:val="12"/>
        </w:numPr>
      </w:pPr>
      <w:r>
        <w:t>Updated section “Location of EEPROM Variables”</w:t>
      </w:r>
    </w:p>
    <w:p w:rsidR="00A76C1E" w:rsidRDefault="00A76C1E" w:rsidP="005830EE">
      <w:pPr>
        <w:numPr>
          <w:ilvl w:val="1"/>
          <w:numId w:val="12"/>
        </w:numPr>
      </w:pPr>
      <w:r>
        <w:t>Added section “Alternative Way to Force Defaults”</w:t>
      </w:r>
    </w:p>
    <w:p w:rsidR="00A76C1E" w:rsidRDefault="00A76C1E" w:rsidP="005830EE">
      <w:pPr>
        <w:numPr>
          <w:ilvl w:val="1"/>
          <w:numId w:val="12"/>
        </w:numPr>
      </w:pPr>
      <w:r>
        <w:t>Updated section “Programming the Module” to reflect use of a single release for all configurations.</w:t>
      </w:r>
    </w:p>
    <w:p w:rsidR="00A76C1E" w:rsidRDefault="00A76C1E" w:rsidP="005830EE"/>
    <w:p w:rsidR="00A76C1E" w:rsidRDefault="00A76C1E" w:rsidP="005830EE">
      <w:r>
        <w:t>January 26, 2021  Code Revision 20210126 0355</w:t>
      </w:r>
    </w:p>
    <w:p w:rsidR="00A76C1E" w:rsidRDefault="00A76C1E" w:rsidP="005830EE">
      <w:pPr>
        <w:ind w:left="360"/>
      </w:pPr>
      <w:r>
        <w:t>Code changes:</w:t>
      </w:r>
    </w:p>
    <w:p w:rsidR="00A76C1E" w:rsidRDefault="00A76C1E" w:rsidP="005830EE">
      <w:pPr>
        <w:numPr>
          <w:ilvl w:val="1"/>
          <w:numId w:val="12"/>
        </w:numPr>
      </w:pPr>
      <w:r>
        <w:t>Repaired Debug Statistics functionality, HOWEVER that functionality is still not enabled due to lack of space and continuing work on other features and bug fixes.</w:t>
      </w:r>
    </w:p>
    <w:p w:rsidR="00A76C1E" w:rsidRDefault="00A76C1E" w:rsidP="005830EE">
      <w:pPr>
        <w:ind w:left="360"/>
      </w:pPr>
      <w:r>
        <w:t>Document changes:</w:t>
      </w:r>
    </w:p>
    <w:p w:rsidR="00A76C1E" w:rsidRDefault="00A76C1E" w:rsidP="005830EE">
      <w:pPr>
        <w:numPr>
          <w:ilvl w:val="1"/>
          <w:numId w:val="12"/>
        </w:numPr>
      </w:pPr>
      <w:r>
        <w:t>None.</w:t>
      </w:r>
    </w:p>
    <w:p w:rsidR="00A76C1E" w:rsidRDefault="00A76C1E" w:rsidP="005830EE"/>
    <w:p w:rsidR="00A76C1E" w:rsidRDefault="00A76C1E" w:rsidP="005830EE">
      <w:r>
        <w:t>January 26, 2021  Code Revision 20210126 0527</w:t>
      </w:r>
    </w:p>
    <w:p w:rsidR="00A76C1E" w:rsidRDefault="00A76C1E" w:rsidP="005830EE">
      <w:pPr>
        <w:ind w:left="360"/>
      </w:pPr>
      <w:r>
        <w:t>Code changes:</w:t>
      </w:r>
    </w:p>
    <w:p w:rsidR="00A76C1E" w:rsidRDefault="00A76C1E" w:rsidP="005830EE">
      <w:pPr>
        <w:numPr>
          <w:ilvl w:val="1"/>
          <w:numId w:val="12"/>
        </w:numPr>
      </w:pPr>
      <w:r>
        <w:t>Fixed two bugs where a integer-to-hex conversion was being made that should have been integer-to-decimal.</w:t>
      </w:r>
    </w:p>
    <w:p w:rsidR="00A76C1E" w:rsidRDefault="00A76C1E" w:rsidP="005830EE">
      <w:pPr>
        <w:ind w:left="360"/>
      </w:pPr>
      <w:r>
        <w:t>Document changes:</w:t>
      </w:r>
    </w:p>
    <w:p w:rsidR="00A76C1E" w:rsidRDefault="00A76C1E" w:rsidP="005830EE">
      <w:pPr>
        <w:numPr>
          <w:ilvl w:val="1"/>
          <w:numId w:val="12"/>
        </w:numPr>
      </w:pPr>
      <w:r>
        <w:t>None.</w:t>
      </w:r>
    </w:p>
    <w:p w:rsidR="00A76C1E" w:rsidRDefault="00A76C1E" w:rsidP="005830EE"/>
    <w:p w:rsidR="00A76C1E" w:rsidRDefault="00A76C1E" w:rsidP="005830EE">
      <w:r>
        <w:t>January 27, 2021  Code Revision 20210127 1112</w:t>
      </w:r>
    </w:p>
    <w:p w:rsidR="00A76C1E" w:rsidRDefault="00A76C1E" w:rsidP="005830EE">
      <w:pPr>
        <w:ind w:left="360"/>
      </w:pPr>
      <w:r>
        <w:t>Code changes:</w:t>
      </w:r>
    </w:p>
    <w:p w:rsidR="00A76C1E" w:rsidRDefault="00A76C1E" w:rsidP="005830EE">
      <w:pPr>
        <w:numPr>
          <w:ilvl w:val="1"/>
          <w:numId w:val="12"/>
        </w:numPr>
      </w:pPr>
      <w:r>
        <w:t>Fixed bug that was allowing blank fields in the IP Address, Gateway, Netmask, and Port fields.</w:t>
      </w:r>
    </w:p>
    <w:p w:rsidR="00A76C1E" w:rsidRDefault="00A76C1E" w:rsidP="005830EE">
      <w:pPr>
        <w:numPr>
          <w:ilvl w:val="1"/>
          <w:numId w:val="12"/>
        </w:numPr>
      </w:pPr>
      <w:r>
        <w:t>Fixed bug that was preventing operation of the REST 00-31 commands.</w:t>
      </w:r>
    </w:p>
    <w:p w:rsidR="00A76C1E" w:rsidRDefault="00A76C1E" w:rsidP="005830EE">
      <w:pPr>
        <w:numPr>
          <w:ilvl w:val="1"/>
          <w:numId w:val="12"/>
        </w:numPr>
      </w:pPr>
      <w:r>
        <w:t>Fixed bug that was causing the REST 98 and 99 commands to output the wrong values.</w:t>
      </w:r>
    </w:p>
    <w:p w:rsidR="00A76C1E" w:rsidRDefault="00A76C1E" w:rsidP="005830EE">
      <w:pPr>
        <w:ind w:left="360"/>
      </w:pPr>
      <w:r>
        <w:t>Document changes:</w:t>
      </w:r>
    </w:p>
    <w:p w:rsidR="00A76C1E" w:rsidRDefault="00A76C1E" w:rsidP="005830EE">
      <w:pPr>
        <w:numPr>
          <w:ilvl w:val="1"/>
          <w:numId w:val="12"/>
        </w:numPr>
      </w:pPr>
      <w:r>
        <w:t>None.</w:t>
      </w:r>
    </w:p>
    <w:p w:rsidR="00A76C1E" w:rsidRDefault="00A76C1E" w:rsidP="005830EE"/>
    <w:p w:rsidR="00A76C1E" w:rsidRDefault="00A76C1E" w:rsidP="005830EE">
      <w:r>
        <w:t>February 8, 2021  Code Revision 20210208 0523</w:t>
      </w:r>
    </w:p>
    <w:p w:rsidR="00A76C1E" w:rsidRDefault="00A76C1E" w:rsidP="005830EE">
      <w:pPr>
        <w:ind w:left="360"/>
      </w:pPr>
      <w:r>
        <w:t>Code changes:</w:t>
      </w:r>
    </w:p>
    <w:p w:rsidR="00A76C1E" w:rsidRDefault="00A76C1E" w:rsidP="005830EE">
      <w:pPr>
        <w:numPr>
          <w:ilvl w:val="1"/>
          <w:numId w:val="12"/>
        </w:numPr>
      </w:pPr>
      <w:r>
        <w:t>Added DS18B20 Temperature Sensor interface and display functions</w:t>
      </w:r>
    </w:p>
    <w:p w:rsidR="00A76C1E" w:rsidRDefault="00A76C1E" w:rsidP="005830EE">
      <w:pPr>
        <w:ind w:left="360"/>
      </w:pPr>
      <w:r>
        <w:t>Document changes:</w:t>
      </w:r>
    </w:p>
    <w:p w:rsidR="00A76C1E" w:rsidRDefault="00A76C1E" w:rsidP="005830EE">
      <w:pPr>
        <w:numPr>
          <w:ilvl w:val="1"/>
          <w:numId w:val="12"/>
        </w:numPr>
      </w:pPr>
      <w:r>
        <w:t>Documented the DS18B20 interface</w:t>
      </w:r>
    </w:p>
    <w:p w:rsidR="00A76C1E" w:rsidRDefault="00A76C1E" w:rsidP="005830EE"/>
    <w:p w:rsidR="00A76C1E" w:rsidRDefault="00A76C1E" w:rsidP="005830EE">
      <w:r>
        <w:t>February 20, 2021  Code Revision 20210220 2350</w:t>
      </w:r>
    </w:p>
    <w:p w:rsidR="00A76C1E" w:rsidRDefault="00A76C1E" w:rsidP="005830EE">
      <w:pPr>
        <w:ind w:left="360"/>
      </w:pPr>
      <w:r>
        <w:t>Code changes:</w:t>
      </w:r>
    </w:p>
    <w:p w:rsidR="00A76C1E" w:rsidRDefault="00A76C1E" w:rsidP="005830EE">
      <w:pPr>
        <w:numPr>
          <w:ilvl w:val="1"/>
          <w:numId w:val="12"/>
        </w:numPr>
      </w:pPr>
      <w:r>
        <w:t>Added support for UART debug output messages on IO 11 in Developer builds</w:t>
      </w:r>
    </w:p>
    <w:p w:rsidR="00A76C1E" w:rsidRDefault="00A76C1E" w:rsidP="005830EE">
      <w:pPr>
        <w:numPr>
          <w:ilvl w:val="1"/>
          <w:numId w:val="12"/>
        </w:numPr>
      </w:pPr>
      <w:r>
        <w:t>Re-enabled the former MQTT Error Statistics page renamed as Link Error Statistics</w:t>
      </w:r>
    </w:p>
    <w:p w:rsidR="00A76C1E" w:rsidRDefault="00A76C1E" w:rsidP="005830EE">
      <w:pPr>
        <w:ind w:left="360"/>
      </w:pPr>
      <w:r>
        <w:t>Document changes:</w:t>
      </w:r>
    </w:p>
    <w:p w:rsidR="00A76C1E" w:rsidRDefault="00A76C1E" w:rsidP="005830EE">
      <w:pPr>
        <w:numPr>
          <w:ilvl w:val="1"/>
          <w:numId w:val="12"/>
        </w:numPr>
      </w:pPr>
      <w:r>
        <w:t>Documented support for UART debug output messages on IO 11</w:t>
      </w:r>
    </w:p>
    <w:p w:rsidR="00A76C1E" w:rsidRDefault="00A76C1E" w:rsidP="005830EE">
      <w:pPr>
        <w:numPr>
          <w:ilvl w:val="1"/>
          <w:numId w:val="12"/>
        </w:numPr>
      </w:pPr>
      <w:r>
        <w:t>Documented Link Error Statistics</w:t>
      </w:r>
    </w:p>
    <w:p w:rsidR="00A76C1E" w:rsidRDefault="00A76C1E" w:rsidP="005830EE">
      <w:pPr>
        <w:numPr>
          <w:ilvl w:val="1"/>
          <w:numId w:val="12"/>
        </w:numPr>
      </w:pPr>
      <w:r>
        <w:t>Added description of Debug bytes for developers</w:t>
      </w:r>
    </w:p>
    <w:p w:rsidR="00A76C1E" w:rsidRDefault="00A76C1E" w:rsidP="005830EE">
      <w:pPr>
        <w:numPr>
          <w:ilvl w:val="1"/>
          <w:numId w:val="12"/>
        </w:numPr>
      </w:pPr>
      <w:r>
        <w:t>Changed some section titles to clarify which ones are for Developers, and reorganized the document to collocate Developer sections.</w:t>
      </w:r>
    </w:p>
    <w:p w:rsidR="00A76C1E" w:rsidRDefault="00A76C1E" w:rsidP="005830EE">
      <w:pPr>
        <w:numPr>
          <w:ilvl w:val="1"/>
          <w:numId w:val="12"/>
        </w:numPr>
      </w:pPr>
      <w:r>
        <w:t>Moved the Change Log after the Table of Contents</w:t>
      </w:r>
    </w:p>
    <w:p w:rsidR="00A76C1E" w:rsidRDefault="00A76C1E" w:rsidP="005830EE">
      <w:pPr>
        <w:numPr>
          <w:ilvl w:val="1"/>
          <w:numId w:val="12"/>
        </w:numPr>
      </w:pPr>
      <w:r>
        <w:t>Updated information on where to find .stp and .sx files on GitHub</w:t>
      </w:r>
    </w:p>
    <w:p w:rsidR="00A76C1E" w:rsidRDefault="00A76C1E" w:rsidP="005830EE"/>
    <w:p w:rsidR="00A76C1E" w:rsidRDefault="00A76C1E" w:rsidP="00C72246">
      <w:r>
        <w:t>February 21, 2021  Code Revision 20210221 1826</w:t>
      </w:r>
    </w:p>
    <w:p w:rsidR="00A76C1E" w:rsidRDefault="00A76C1E" w:rsidP="00C72246">
      <w:pPr>
        <w:ind w:left="360"/>
      </w:pPr>
      <w:r>
        <w:t>Code changes:</w:t>
      </w:r>
    </w:p>
    <w:p w:rsidR="00A76C1E" w:rsidRDefault="00A76C1E" w:rsidP="00C72246">
      <w:pPr>
        <w:numPr>
          <w:ilvl w:val="1"/>
          <w:numId w:val="12"/>
        </w:numPr>
      </w:pPr>
      <w:r>
        <w:t>Bug fix in POST parsing routine</w:t>
      </w:r>
    </w:p>
    <w:p w:rsidR="00A76C1E" w:rsidRDefault="00A76C1E" w:rsidP="00C72246">
      <w:pPr>
        <w:ind w:left="360"/>
      </w:pPr>
      <w:r>
        <w:t>Document changes:</w:t>
      </w:r>
    </w:p>
    <w:p w:rsidR="00A76C1E" w:rsidRDefault="00A76C1E" w:rsidP="00C72246">
      <w:pPr>
        <w:numPr>
          <w:ilvl w:val="1"/>
          <w:numId w:val="12"/>
        </w:numPr>
      </w:pPr>
      <w:r>
        <w:t>None</w:t>
      </w:r>
    </w:p>
    <w:p w:rsidR="00A76C1E" w:rsidRDefault="00A76C1E" w:rsidP="0022269E"/>
    <w:p w:rsidR="00A76C1E" w:rsidRDefault="00A76C1E" w:rsidP="0022269E">
      <w:r>
        <w:t>April 12, 2021  Code Revision 20210412 1333</w:t>
      </w:r>
    </w:p>
    <w:p w:rsidR="00A76C1E" w:rsidRDefault="00A76C1E" w:rsidP="0022269E">
      <w:pPr>
        <w:ind w:left="360"/>
      </w:pPr>
      <w:r>
        <w:t>Code changes:</w:t>
      </w:r>
    </w:p>
    <w:p w:rsidR="00A76C1E" w:rsidRDefault="00A76C1E" w:rsidP="0022269E">
      <w:pPr>
        <w:numPr>
          <w:ilvl w:val="1"/>
          <w:numId w:val="12"/>
        </w:numPr>
      </w:pPr>
      <w:r>
        <w:t>Code size reductions</w:t>
      </w:r>
    </w:p>
    <w:p w:rsidR="00A76C1E" w:rsidRDefault="00A76C1E" w:rsidP="0022269E">
      <w:pPr>
        <w:numPr>
          <w:ilvl w:val="1"/>
          <w:numId w:val="12"/>
        </w:numPr>
      </w:pPr>
      <w:r>
        <w:t>Added separate build for “Browser Only” users (no MQTT) to free up memory for Browser Only features:</w:t>
      </w:r>
    </w:p>
    <w:p w:rsidR="00A76C1E" w:rsidRDefault="00A76C1E" w:rsidP="00325731">
      <w:pPr>
        <w:numPr>
          <w:ilvl w:val="2"/>
          <w:numId w:val="12"/>
        </w:numPr>
      </w:pPr>
      <w:r>
        <w:t>Browser Only build includes IO Names, IO Timers, and the Network Statistics page.</w:t>
      </w:r>
    </w:p>
    <w:p w:rsidR="00A76C1E" w:rsidRDefault="00A76C1E" w:rsidP="0022269E">
      <w:pPr>
        <w:numPr>
          <w:ilvl w:val="1"/>
          <w:numId w:val="12"/>
        </w:numPr>
      </w:pPr>
      <w:r>
        <w:t>Added DeviceName to the Browser tab</w:t>
      </w:r>
    </w:p>
    <w:p w:rsidR="00A76C1E" w:rsidRDefault="00A76C1E" w:rsidP="0022269E">
      <w:pPr>
        <w:numPr>
          <w:ilvl w:val="1"/>
          <w:numId w:val="12"/>
        </w:numPr>
      </w:pPr>
      <w:r>
        <w:t>Added degrees F to browser temperature sensor display</w:t>
      </w:r>
    </w:p>
    <w:p w:rsidR="00A76C1E" w:rsidRDefault="00A76C1E" w:rsidP="0022269E">
      <w:pPr>
        <w:ind w:left="360"/>
      </w:pPr>
      <w:r>
        <w:t>Document changes:</w:t>
      </w:r>
    </w:p>
    <w:p w:rsidR="00A76C1E" w:rsidRDefault="00A76C1E" w:rsidP="0022269E">
      <w:pPr>
        <w:numPr>
          <w:ilvl w:val="1"/>
          <w:numId w:val="12"/>
        </w:numPr>
      </w:pPr>
      <w:r>
        <w:t>Added section with Developer information on Stack Overflow detection</w:t>
      </w:r>
    </w:p>
    <w:p w:rsidR="00A76C1E" w:rsidRDefault="00A76C1E" w:rsidP="0022269E">
      <w:pPr>
        <w:numPr>
          <w:ilvl w:val="1"/>
          <w:numId w:val="12"/>
        </w:numPr>
      </w:pPr>
      <w:r>
        <w:t>Added section with Developer information on mqtt sendbuf sizing</w:t>
      </w:r>
    </w:p>
    <w:p w:rsidR="00A76C1E" w:rsidRDefault="00A76C1E" w:rsidP="0022269E">
      <w:pPr>
        <w:numPr>
          <w:ilvl w:val="1"/>
          <w:numId w:val="12"/>
        </w:numPr>
      </w:pPr>
      <w:r>
        <w:t>Added section with Developer information on Flash programming from the application.</w:t>
      </w:r>
    </w:p>
    <w:p w:rsidR="00A76C1E" w:rsidRDefault="00A76C1E" w:rsidP="0022269E">
      <w:pPr>
        <w:numPr>
          <w:ilvl w:val="1"/>
          <w:numId w:val="12"/>
        </w:numPr>
      </w:pPr>
      <w:r>
        <w:t>Added section with Developer information on Flash wear</w:t>
      </w:r>
    </w:p>
    <w:p w:rsidR="00A76C1E" w:rsidRDefault="00A76C1E" w:rsidP="0022269E">
      <w:pPr>
        <w:numPr>
          <w:ilvl w:val="1"/>
          <w:numId w:val="12"/>
        </w:numPr>
      </w:pPr>
      <w:r>
        <w:t>Added section on the the Browser Only features</w:t>
      </w:r>
    </w:p>
    <w:p w:rsidR="00A76C1E" w:rsidRDefault="00A76C1E" w:rsidP="0022269E">
      <w:pPr>
        <w:numPr>
          <w:ilvl w:val="1"/>
          <w:numId w:val="12"/>
        </w:numPr>
      </w:pPr>
      <w:r>
        <w:t>Added notes on how to reinstall the Browser Only version</w:t>
      </w:r>
    </w:p>
    <w:p w:rsidR="00A76C1E" w:rsidRDefault="00A76C1E" w:rsidP="0022269E">
      <w:pPr>
        <w:numPr>
          <w:ilvl w:val="1"/>
          <w:numId w:val="12"/>
        </w:numPr>
      </w:pPr>
      <w:r>
        <w:t>Updated Screen Shots for degrees F display and Browser Only version</w:t>
      </w:r>
    </w:p>
    <w:p w:rsidR="00A76C1E" w:rsidRDefault="00A76C1E" w:rsidP="0022269E">
      <w:pPr>
        <w:numPr>
          <w:ilvl w:val="1"/>
          <w:numId w:val="12"/>
        </w:numPr>
      </w:pPr>
      <w:r>
        <w:t>Added hardware design information regarding 16 Channel relay boards</w:t>
      </w:r>
    </w:p>
    <w:p w:rsidR="00A76C1E" w:rsidRDefault="00A76C1E" w:rsidP="0022269E"/>
    <w:p w:rsidR="00A76C1E" w:rsidRDefault="00A76C1E" w:rsidP="00FF1468">
      <w:r>
        <w:t>April 13, 2021  Code Revision 20210413 1254</w:t>
      </w:r>
    </w:p>
    <w:p w:rsidR="00A76C1E" w:rsidRDefault="00A76C1E" w:rsidP="00FF1468">
      <w:pPr>
        <w:ind w:left="360"/>
      </w:pPr>
      <w:r>
        <w:t>Code changes:</w:t>
      </w:r>
    </w:p>
    <w:p w:rsidR="00A76C1E" w:rsidRDefault="00A76C1E" w:rsidP="00FF1468">
      <w:pPr>
        <w:numPr>
          <w:ilvl w:val="1"/>
          <w:numId w:val="12"/>
        </w:numPr>
      </w:pPr>
      <w:r>
        <w:t>Fixed issue where all temperature sensors were not appearing</w:t>
      </w:r>
    </w:p>
    <w:p w:rsidR="00A76C1E" w:rsidRDefault="00A76C1E" w:rsidP="0022269E"/>
    <w:p w:rsidR="00A76C1E" w:rsidRDefault="00A76C1E" w:rsidP="00FF1468">
      <w:r>
        <w:t>May 9, 2021  Code Revision 20210509 2031</w:t>
      </w:r>
    </w:p>
    <w:p w:rsidR="00A76C1E" w:rsidRDefault="00A76C1E" w:rsidP="00FF1468">
      <w:pPr>
        <w:ind w:left="360"/>
      </w:pPr>
      <w:r>
        <w:t>Code changes:</w:t>
      </w:r>
    </w:p>
    <w:p w:rsidR="00A76C1E" w:rsidRDefault="00A76C1E" w:rsidP="00FF1468">
      <w:pPr>
        <w:numPr>
          <w:ilvl w:val="1"/>
          <w:numId w:val="12"/>
        </w:numPr>
      </w:pPr>
      <w:r>
        <w:t>Fixed Issue #55: Home Assistant; Auto Discovery; MQTT; Temp Sensors do not get deleted and redefined properly when added/removed</w:t>
      </w:r>
    </w:p>
    <w:p w:rsidR="00A76C1E" w:rsidRDefault="00A76C1E" w:rsidP="00D15683">
      <w:pPr>
        <w:numPr>
          <w:ilvl w:val="1"/>
          <w:numId w:val="12"/>
        </w:numPr>
      </w:pPr>
      <w:r>
        <w:t>Fixed Issue #56: Temperature Sensor accuracy improvement</w:t>
      </w:r>
    </w:p>
    <w:p w:rsidR="00A76C1E" w:rsidRDefault="00A76C1E" w:rsidP="00D15683">
      <w:pPr>
        <w:numPr>
          <w:ilvl w:val="1"/>
          <w:numId w:val="12"/>
        </w:numPr>
      </w:pPr>
      <w:r>
        <w:t>Fixed Issue #57: Temperature sensor order in GUI and Home Assistant. Fixed by changing Temperature Sensor ID’s from “1, 2, 3, 4, 5” to a 12 character ID per sensor that is based on the sensor serial number</w:t>
      </w:r>
    </w:p>
    <w:p w:rsidR="00A76C1E" w:rsidRDefault="00A76C1E" w:rsidP="00FF1468">
      <w:pPr>
        <w:numPr>
          <w:ilvl w:val="1"/>
          <w:numId w:val="12"/>
        </w:numPr>
      </w:pPr>
      <w:r>
        <w:t>Fixed Issue #58: Home Assistant; Auto Discovery; MQTT; Should a temperature sensor be deleted in HA if it fails during runtime?</w:t>
      </w:r>
    </w:p>
    <w:p w:rsidR="00A76C1E" w:rsidRDefault="00A76C1E" w:rsidP="00FF1468">
      <w:pPr>
        <w:numPr>
          <w:ilvl w:val="1"/>
          <w:numId w:val="12"/>
        </w:numPr>
      </w:pPr>
      <w:r>
        <w:t>Fixed Issue #62: Browser Only; Timers don’t work with Invert setting. Included in fix is a correction for “Timer values not saved correctly” and “Timer value being set to 256 in error”.</w:t>
      </w:r>
    </w:p>
    <w:p w:rsidR="00A76C1E" w:rsidRDefault="00A76C1E" w:rsidP="00FF1468">
      <w:pPr>
        <w:numPr>
          <w:ilvl w:val="1"/>
          <w:numId w:val="12"/>
        </w:numPr>
      </w:pPr>
      <w:r>
        <w:t>Fixed Issue #63: REST commands preventing IO Control page from making pin state changes.</w:t>
      </w:r>
    </w:p>
    <w:p w:rsidR="00A76C1E" w:rsidRDefault="00A76C1E" w:rsidP="00FF1468">
      <w:pPr>
        <w:numPr>
          <w:ilvl w:val="1"/>
          <w:numId w:val="12"/>
        </w:numPr>
      </w:pPr>
      <w:r>
        <w:t>Fixed Issue #66: MQTT doesn’t report temperature sensors unless at least 1 IO is enabled.</w:t>
      </w:r>
    </w:p>
    <w:p w:rsidR="00A76C1E" w:rsidRDefault="00A76C1E" w:rsidP="00FF1468">
      <w:pPr>
        <w:ind w:left="360"/>
      </w:pPr>
      <w:r>
        <w:t>Document changes:</w:t>
      </w:r>
    </w:p>
    <w:p w:rsidR="00A76C1E" w:rsidRDefault="00A76C1E" w:rsidP="00FF1468">
      <w:pPr>
        <w:numPr>
          <w:ilvl w:val="1"/>
          <w:numId w:val="12"/>
        </w:numPr>
      </w:pPr>
      <w:r>
        <w:t>Updated description of Temperature Sensor ID’s and run time add/delete functionality.</w:t>
      </w:r>
    </w:p>
    <w:p w:rsidR="00A76C1E" w:rsidRDefault="00A76C1E" w:rsidP="00FF1468">
      <w:pPr>
        <w:numPr>
          <w:ilvl w:val="1"/>
          <w:numId w:val="12"/>
        </w:numPr>
      </w:pPr>
      <w:r>
        <w:t>Added additional explanations on how Temperature Sensor ID’s are sorted for display.</w:t>
      </w:r>
    </w:p>
    <w:p w:rsidR="00A76C1E" w:rsidRDefault="00A76C1E" w:rsidP="0022269E"/>
    <w:p w:rsidR="00A76C1E" w:rsidRDefault="00A76C1E" w:rsidP="00B25548">
      <w:r>
        <w:t>May 11, 2021  Code Revision 20210511 1317</w:t>
      </w:r>
    </w:p>
    <w:p w:rsidR="00A76C1E" w:rsidRDefault="00A76C1E" w:rsidP="00B25548">
      <w:pPr>
        <w:ind w:left="360"/>
      </w:pPr>
      <w:r>
        <w:t>Code changes:</w:t>
      </w:r>
    </w:p>
    <w:p w:rsidR="00A76C1E" w:rsidRDefault="00A76C1E" w:rsidP="00B25548">
      <w:pPr>
        <w:numPr>
          <w:ilvl w:val="1"/>
          <w:numId w:val="12"/>
        </w:numPr>
      </w:pPr>
      <w:r>
        <w:t>Fixed Issue #67: Change port state using SAVE button not working on IO Control page.</w:t>
      </w:r>
    </w:p>
    <w:p w:rsidR="00A76C1E" w:rsidRDefault="00A76C1E" w:rsidP="005830EE"/>
    <w:p w:rsidR="00A76C1E" w:rsidRDefault="00A76C1E" w:rsidP="005830EE">
      <w:r>
        <w:t>August XXX, 2021 Code Revision XXXXXXXX XXXX</w:t>
      </w:r>
    </w:p>
    <w:p w:rsidR="00A76C1E" w:rsidRDefault="00A76C1E" w:rsidP="00FE3F99">
      <w:pPr>
        <w:ind w:left="360"/>
      </w:pPr>
      <w:r>
        <w:t>Code changes:</w:t>
      </w:r>
    </w:p>
    <w:p w:rsidR="00A76C1E" w:rsidRDefault="00A76C1E" w:rsidP="00FE3F99">
      <w:pPr>
        <w:numPr>
          <w:ilvl w:val="1"/>
          <w:numId w:val="12"/>
        </w:numPr>
      </w:pPr>
      <w:r>
        <w:t>Extensive code additions to support Issue #71 “Firmware Update via webinterface”, aka “Upgradeable” firmware.</w:t>
      </w:r>
    </w:p>
    <w:p w:rsidR="00A76C1E" w:rsidRDefault="00A76C1E" w:rsidP="00FE3F99">
      <w:pPr>
        <w:numPr>
          <w:ilvl w:val="1"/>
          <w:numId w:val="12"/>
        </w:numPr>
      </w:pPr>
      <w:r>
        <w:t>Fixed a potential math error in how pin timers are calculated. The error only affects the “hours” timeout value in the Browser Only code.</w:t>
      </w:r>
    </w:p>
    <w:p w:rsidR="00A76C1E" w:rsidRDefault="00A76C1E" w:rsidP="00FE3F99">
      <w:pPr>
        <w:numPr>
          <w:ilvl w:val="1"/>
          <w:numId w:val="12"/>
        </w:numPr>
      </w:pPr>
      <w:r>
        <w:t>Fixed a bug in calculation of the Configuration page size. This only affects MQTT builds. The symptom is the Configuraiton page may not completely paint or you may not be able to save changes.</w:t>
      </w:r>
    </w:p>
    <w:p w:rsidR="00A76C1E" w:rsidRDefault="00A76C1E" w:rsidP="00FE3F99">
      <w:pPr>
        <w:numPr>
          <w:ilvl w:val="1"/>
          <w:numId w:val="12"/>
        </w:numPr>
      </w:pPr>
      <w:r>
        <w:t>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A76C1E" w:rsidRDefault="00A76C1E" w:rsidP="00FE3F99">
      <w:pPr>
        <w:numPr>
          <w:ilvl w:val="1"/>
          <w:numId w:val="12"/>
        </w:numPr>
      </w:pPr>
    </w:p>
    <w:p w:rsidR="00A76C1E" w:rsidRDefault="00A76C1E" w:rsidP="00FE3F99">
      <w:pPr>
        <w:numPr>
          <w:ilvl w:val="1"/>
          <w:numId w:val="12"/>
        </w:numPr>
      </w:pPr>
    </w:p>
    <w:p w:rsidR="00A76C1E" w:rsidRDefault="00A76C1E" w:rsidP="00FE3F99">
      <w:pPr>
        <w:ind w:left="360"/>
      </w:pPr>
      <w:r>
        <w:t>Document changes:</w:t>
      </w:r>
    </w:p>
    <w:p w:rsidR="00A76C1E" w:rsidRDefault="00A76C1E" w:rsidP="00FE3F99">
      <w:pPr>
        <w:numPr>
          <w:ilvl w:val="1"/>
          <w:numId w:val="12"/>
        </w:numPr>
      </w:pPr>
      <w:r>
        <w:t>Added new section on using “Upgradeable” firmware</w:t>
      </w:r>
    </w:p>
    <w:p w:rsidR="00A76C1E" w:rsidRDefault="00A76C1E" w:rsidP="00FE3F99">
      <w:pPr>
        <w:numPr>
          <w:ilvl w:val="1"/>
          <w:numId w:val="12"/>
        </w:numPr>
      </w:pPr>
      <w:r>
        <w:t>Added REST command notes</w:t>
      </w:r>
    </w:p>
    <w:p w:rsidR="00A76C1E" w:rsidRDefault="00A76C1E" w:rsidP="00FE3F99"/>
    <w:p w:rsidR="00A76C1E" w:rsidRDefault="00A76C1E" w:rsidP="00FE3F99"/>
    <w:p w:rsidR="00A76C1E" w:rsidRDefault="00A76C1E" w:rsidP="005830EE"/>
    <w:p w:rsidR="00A76C1E" w:rsidRDefault="00A76C1E" w:rsidP="005830EE"/>
    <w:p w:rsidR="00A76C1E" w:rsidRDefault="00A76C1E" w:rsidP="005830EE"/>
    <w:p w:rsidR="00A76C1E" w:rsidRDefault="00A76C1E" w:rsidP="0093536D">
      <w:r>
        <w:br w:type="page"/>
      </w:r>
    </w:p>
    <w:p w:rsidR="00A76C1E" w:rsidRPr="00B7629D" w:rsidRDefault="00A76C1E" w:rsidP="0093536D">
      <w:pPr>
        <w:pStyle w:val="Heading1"/>
        <w:jc w:val="center"/>
        <w:rPr>
          <w:sz w:val="40"/>
        </w:rPr>
      </w:pPr>
      <w:bookmarkStart w:id="11" w:name="_Toc71463364"/>
      <w:r>
        <w:rPr>
          <w:sz w:val="40"/>
        </w:rPr>
        <w:t>MQTT Firmware vs Browser Only Firmware</w:t>
      </w:r>
      <w:bookmarkEnd w:id="11"/>
    </w:p>
    <w:p w:rsidR="00A76C1E" w:rsidRDefault="00A76C1E" w:rsidP="0093536D"/>
    <w:p w:rsidR="00A76C1E" w:rsidRDefault="00A76C1E" w:rsidP="0093536D">
      <w:r>
        <w:t>Two firmware types are available for the Network Module: “MQTT” and “Browser Only”.</w:t>
      </w:r>
    </w:p>
    <w:p w:rsidR="00A76C1E" w:rsidRDefault="00A76C1E" w:rsidP="0093536D"/>
    <w:p w:rsidR="00A76C1E" w:rsidRDefault="00A76C1E" w:rsidP="0093536D">
      <w:r>
        <w:t>The intent of having the two firmware builds is to address two different communities of users.</w:t>
      </w:r>
    </w:p>
    <w:p w:rsidR="00A76C1E" w:rsidRDefault="00A76C1E" w:rsidP="0093536D"/>
    <w:p w:rsidR="00A76C1E" w:rsidRDefault="00A76C1E"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A76C1E" w:rsidRDefault="00A76C1E" w:rsidP="0093536D"/>
    <w:p w:rsidR="00A76C1E" w:rsidRDefault="00A76C1E"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A76C1E" w:rsidRDefault="00A76C1E" w:rsidP="0093536D"/>
    <w:p w:rsidR="00A76C1E" w:rsidRDefault="00A76C1E" w:rsidP="00030DE7">
      <w:r>
        <w:t>Feature Comparison:</w:t>
      </w:r>
    </w:p>
    <w:p w:rsidR="00A76C1E" w:rsidRDefault="00A76C1E" w:rsidP="00030DE7"/>
    <w:tbl>
      <w:tblPr>
        <w:tblStyle w:val="TableGrid"/>
        <w:tblW w:w="0" w:type="auto"/>
        <w:tblLook w:val="01E0"/>
      </w:tblPr>
      <w:tblGrid>
        <w:gridCol w:w="2988"/>
        <w:gridCol w:w="1467"/>
        <w:gridCol w:w="1467"/>
        <w:gridCol w:w="1467"/>
        <w:gridCol w:w="1467"/>
      </w:tblGrid>
      <w:tr w:rsidR="00A76C1E" w:rsidTr="000E28B5">
        <w:tc>
          <w:tcPr>
            <w:tcW w:w="2988" w:type="dxa"/>
          </w:tcPr>
          <w:p w:rsidR="00A76C1E" w:rsidRDefault="00A76C1E" w:rsidP="00030DE7">
            <w:r>
              <w:t>Feature</w:t>
            </w:r>
          </w:p>
        </w:tc>
        <w:tc>
          <w:tcPr>
            <w:tcW w:w="1467" w:type="dxa"/>
            <w:vAlign w:val="center"/>
          </w:tcPr>
          <w:p w:rsidR="00A76C1E" w:rsidRDefault="00A76C1E" w:rsidP="000E28B5">
            <w:pPr>
              <w:jc w:val="center"/>
            </w:pPr>
            <w:r>
              <w:t>MQTT Build</w:t>
            </w:r>
          </w:p>
        </w:tc>
        <w:tc>
          <w:tcPr>
            <w:tcW w:w="1467" w:type="dxa"/>
            <w:vAlign w:val="center"/>
          </w:tcPr>
          <w:p w:rsidR="00A76C1E" w:rsidRDefault="00A76C1E" w:rsidP="000E28B5">
            <w:pPr>
              <w:jc w:val="center"/>
            </w:pPr>
            <w:r>
              <w:t>Browser Only Build</w:t>
            </w:r>
          </w:p>
        </w:tc>
        <w:tc>
          <w:tcPr>
            <w:tcW w:w="1467" w:type="dxa"/>
            <w:vAlign w:val="center"/>
          </w:tcPr>
          <w:p w:rsidR="00A76C1E" w:rsidRDefault="00A76C1E" w:rsidP="000E28B5">
            <w:pPr>
              <w:jc w:val="center"/>
            </w:pPr>
            <w:r>
              <w:t>MQTT Upgradeable</w:t>
            </w:r>
          </w:p>
          <w:p w:rsidR="00A76C1E" w:rsidRDefault="00A76C1E" w:rsidP="000E28B5">
            <w:pPr>
              <w:jc w:val="center"/>
            </w:pPr>
            <w:r>
              <w:t>Build</w:t>
            </w:r>
          </w:p>
        </w:tc>
        <w:tc>
          <w:tcPr>
            <w:tcW w:w="1467" w:type="dxa"/>
            <w:vAlign w:val="center"/>
          </w:tcPr>
          <w:p w:rsidR="00A76C1E" w:rsidRDefault="00A76C1E" w:rsidP="000E28B5">
            <w:pPr>
              <w:jc w:val="center"/>
            </w:pPr>
            <w:r>
              <w:t>Browser Only Upgradeable Build</w:t>
            </w:r>
          </w:p>
        </w:tc>
      </w:tr>
      <w:tr w:rsidR="00A76C1E" w:rsidTr="000E28B5">
        <w:tc>
          <w:tcPr>
            <w:tcW w:w="2988" w:type="dxa"/>
          </w:tcPr>
          <w:p w:rsidR="00A76C1E" w:rsidRDefault="00A76C1E" w:rsidP="00030DE7">
            <w:r>
              <w:t>MQTT Support</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p>
        </w:tc>
      </w:tr>
      <w:tr w:rsidR="00A76C1E" w:rsidTr="000E28B5">
        <w:tc>
          <w:tcPr>
            <w:tcW w:w="2988" w:type="dxa"/>
          </w:tcPr>
          <w:p w:rsidR="00A76C1E" w:rsidRDefault="00A76C1E" w:rsidP="00030DE7">
            <w:r>
              <w:t>Home Assistant Support</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p>
        </w:tc>
      </w:tr>
      <w:tr w:rsidR="00A76C1E" w:rsidTr="000E28B5">
        <w:tc>
          <w:tcPr>
            <w:tcW w:w="2988" w:type="dxa"/>
          </w:tcPr>
          <w:p w:rsidR="00A76C1E" w:rsidRDefault="00A76C1E" w:rsidP="00030DE7">
            <w:r>
              <w:t>Full/Half Duplex</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r>
      <w:tr w:rsidR="00A76C1E" w:rsidTr="000E28B5">
        <w:tc>
          <w:tcPr>
            <w:tcW w:w="2988" w:type="dxa"/>
          </w:tcPr>
          <w:p w:rsidR="00A76C1E" w:rsidRDefault="00A76C1E" w:rsidP="00030DE7">
            <w:r>
              <w:t>Link Error Statistics</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r>
      <w:tr w:rsidR="00A76C1E" w:rsidTr="000E28B5">
        <w:tc>
          <w:tcPr>
            <w:tcW w:w="2988" w:type="dxa"/>
          </w:tcPr>
          <w:p w:rsidR="00A76C1E" w:rsidRDefault="00A76C1E" w:rsidP="00030DE7">
            <w:r>
              <w:t>DS18B20 Temp Sensor</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r>
      <w:tr w:rsidR="00A76C1E" w:rsidTr="000E28B5">
        <w:tc>
          <w:tcPr>
            <w:tcW w:w="2988" w:type="dxa"/>
          </w:tcPr>
          <w:p w:rsidR="00A76C1E" w:rsidRDefault="00A76C1E" w:rsidP="00030DE7">
            <w:r>
              <w:t>IO Naming</w:t>
            </w:r>
          </w:p>
        </w:tc>
        <w:tc>
          <w:tcPr>
            <w:tcW w:w="1467" w:type="dxa"/>
            <w:vAlign w:val="center"/>
          </w:tcPr>
          <w:p w:rsidR="00A76C1E" w:rsidRDefault="00A76C1E" w:rsidP="000E28B5">
            <w:pPr>
              <w:jc w:val="center"/>
            </w:pP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p>
        </w:tc>
        <w:tc>
          <w:tcPr>
            <w:tcW w:w="1467" w:type="dxa"/>
            <w:vAlign w:val="center"/>
          </w:tcPr>
          <w:p w:rsidR="00A76C1E" w:rsidRDefault="00A76C1E" w:rsidP="000E28B5">
            <w:pPr>
              <w:jc w:val="center"/>
            </w:pPr>
            <w:r>
              <w:t>X</w:t>
            </w:r>
          </w:p>
        </w:tc>
      </w:tr>
      <w:tr w:rsidR="00A76C1E" w:rsidTr="000E28B5">
        <w:tc>
          <w:tcPr>
            <w:tcW w:w="2988" w:type="dxa"/>
          </w:tcPr>
          <w:p w:rsidR="00A76C1E" w:rsidRDefault="00A76C1E" w:rsidP="00030DE7">
            <w:r>
              <w:t>IO Timers</w:t>
            </w:r>
          </w:p>
        </w:tc>
        <w:tc>
          <w:tcPr>
            <w:tcW w:w="1467" w:type="dxa"/>
            <w:vAlign w:val="center"/>
          </w:tcPr>
          <w:p w:rsidR="00A76C1E" w:rsidRDefault="00A76C1E" w:rsidP="000E28B5">
            <w:pPr>
              <w:jc w:val="center"/>
            </w:pP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p>
        </w:tc>
        <w:tc>
          <w:tcPr>
            <w:tcW w:w="1467" w:type="dxa"/>
            <w:vAlign w:val="center"/>
          </w:tcPr>
          <w:p w:rsidR="00A76C1E" w:rsidRDefault="00A76C1E" w:rsidP="000E28B5">
            <w:pPr>
              <w:jc w:val="center"/>
            </w:pPr>
            <w:r>
              <w:t>X</w:t>
            </w:r>
          </w:p>
        </w:tc>
      </w:tr>
      <w:tr w:rsidR="00A76C1E" w:rsidTr="000E28B5">
        <w:tc>
          <w:tcPr>
            <w:tcW w:w="2988" w:type="dxa"/>
          </w:tcPr>
          <w:p w:rsidR="00A76C1E" w:rsidRDefault="00A76C1E" w:rsidP="00030DE7">
            <w:r>
              <w:t>Link Error Statistics</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r>
      <w:tr w:rsidR="00A76C1E" w:rsidTr="000E28B5">
        <w:tc>
          <w:tcPr>
            <w:tcW w:w="2988" w:type="dxa"/>
          </w:tcPr>
          <w:p w:rsidR="00A76C1E" w:rsidRDefault="00A76C1E" w:rsidP="00030DE7">
            <w:r>
              <w:t>Network Statistics</w:t>
            </w:r>
          </w:p>
        </w:tc>
        <w:tc>
          <w:tcPr>
            <w:tcW w:w="1467" w:type="dxa"/>
            <w:vAlign w:val="center"/>
          </w:tcPr>
          <w:p w:rsidR="00A76C1E" w:rsidRDefault="00A76C1E" w:rsidP="000E28B5">
            <w:pPr>
              <w:jc w:val="center"/>
            </w:pP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p>
        </w:tc>
        <w:tc>
          <w:tcPr>
            <w:tcW w:w="1467" w:type="dxa"/>
            <w:vAlign w:val="center"/>
          </w:tcPr>
          <w:p w:rsidR="00A76C1E" w:rsidRDefault="00A76C1E" w:rsidP="000E28B5">
            <w:pPr>
              <w:jc w:val="center"/>
            </w:pPr>
            <w:r>
              <w:t>X</w:t>
            </w:r>
          </w:p>
        </w:tc>
      </w:tr>
      <w:tr w:rsidR="00A76C1E" w:rsidTr="000E28B5">
        <w:tc>
          <w:tcPr>
            <w:tcW w:w="2988" w:type="dxa"/>
          </w:tcPr>
          <w:p w:rsidR="00A76C1E" w:rsidRDefault="00A76C1E" w:rsidP="00030DE7">
            <w:r>
              <w:t>Ehternet Upgradeable</w:t>
            </w:r>
          </w:p>
        </w:tc>
        <w:tc>
          <w:tcPr>
            <w:tcW w:w="1467" w:type="dxa"/>
            <w:vAlign w:val="center"/>
          </w:tcPr>
          <w:p w:rsidR="00A76C1E" w:rsidRDefault="00A76C1E" w:rsidP="000E28B5">
            <w:pPr>
              <w:jc w:val="center"/>
            </w:pPr>
          </w:p>
        </w:tc>
        <w:tc>
          <w:tcPr>
            <w:tcW w:w="1467" w:type="dxa"/>
            <w:vAlign w:val="center"/>
          </w:tcPr>
          <w:p w:rsidR="00A76C1E" w:rsidRDefault="00A76C1E" w:rsidP="000E28B5">
            <w:pPr>
              <w:jc w:val="center"/>
            </w:pPr>
          </w:p>
        </w:tc>
        <w:tc>
          <w:tcPr>
            <w:tcW w:w="1467" w:type="dxa"/>
            <w:vAlign w:val="center"/>
          </w:tcPr>
          <w:p w:rsidR="00A76C1E" w:rsidRDefault="00A76C1E" w:rsidP="000E28B5">
            <w:pPr>
              <w:jc w:val="center"/>
            </w:pPr>
            <w:r>
              <w:t>X</w:t>
            </w:r>
          </w:p>
        </w:tc>
        <w:tc>
          <w:tcPr>
            <w:tcW w:w="1467" w:type="dxa"/>
            <w:vAlign w:val="center"/>
          </w:tcPr>
          <w:p w:rsidR="00A76C1E" w:rsidRDefault="00A76C1E" w:rsidP="000E28B5">
            <w:pPr>
              <w:jc w:val="center"/>
            </w:pPr>
            <w:r>
              <w:t>X</w:t>
            </w:r>
          </w:p>
        </w:tc>
      </w:tr>
    </w:tbl>
    <w:p w:rsidR="00A76C1E" w:rsidRDefault="00A76C1E" w:rsidP="00030DE7"/>
    <w:p w:rsidR="00A76C1E" w:rsidRDefault="00A76C1E" w:rsidP="008A443E">
      <w:r>
        <w:br w:type="page"/>
      </w:r>
    </w:p>
    <w:p w:rsidR="00A76C1E" w:rsidRPr="00B7629D" w:rsidRDefault="00A76C1E" w:rsidP="008A443E">
      <w:pPr>
        <w:pStyle w:val="Heading1"/>
        <w:jc w:val="center"/>
        <w:rPr>
          <w:sz w:val="40"/>
        </w:rPr>
      </w:pPr>
      <w:r>
        <w:rPr>
          <w:sz w:val="40"/>
        </w:rPr>
        <w:t>Upgradeable Firmware</w:t>
      </w:r>
    </w:p>
    <w:p w:rsidR="00A76C1E" w:rsidRDefault="00A76C1E" w:rsidP="008A443E"/>
    <w:p w:rsidR="00A76C1E" w:rsidRDefault="00A76C1E" w:rsidP="008A443E">
      <w:r>
        <w:t>Typically firmware can only be installed on the Network Module via the SWIM interface (see section “Programming the Module”).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A76C1E" w:rsidRDefault="00A76C1E" w:rsidP="008A443E"/>
    <w:p w:rsidR="00A76C1E" w:rsidRPr="009717BC" w:rsidRDefault="00A76C1E" w:rsidP="008A443E">
      <w:pPr>
        <w:rPr>
          <w:b/>
        </w:rPr>
      </w:pPr>
      <w:r w:rsidRPr="009717BC">
        <w:rPr>
          <w:b/>
        </w:rPr>
        <w:t>Advantages:</w:t>
      </w:r>
    </w:p>
    <w:p w:rsidR="00A76C1E" w:rsidRDefault="00A76C1E" w:rsidP="001027E4">
      <w:pPr>
        <w:numPr>
          <w:ilvl w:val="0"/>
          <w:numId w:val="12"/>
        </w:numPr>
      </w:pPr>
      <w:r>
        <w:t>No need to physically access the Network Module to update the firmware. Reprogramming is fairly fast, taking only about 1 minute.</w:t>
      </w:r>
    </w:p>
    <w:p w:rsidR="00A76C1E" w:rsidRDefault="00A76C1E" w:rsidP="001027E4">
      <w:pPr>
        <w:numPr>
          <w:ilvl w:val="0"/>
          <w:numId w:val="12"/>
        </w:numPr>
      </w:pPr>
      <w:r>
        <w:t>You can switch between MQTT and Browser Only versions as needed.</w:t>
      </w:r>
    </w:p>
    <w:p w:rsidR="00A76C1E" w:rsidRDefault="00A76C1E" w:rsidP="001027E4">
      <w:pPr>
        <w:numPr>
          <w:ilvl w:val="0"/>
          <w:numId w:val="12"/>
        </w:numPr>
      </w:pPr>
      <w:r>
        <w:t>An I2C interface is implemented to support the feature, enabling addition of other I2C devices.</w:t>
      </w:r>
    </w:p>
    <w:p w:rsidR="00A76C1E" w:rsidRDefault="00A76C1E" w:rsidP="001027E4"/>
    <w:p w:rsidR="00A76C1E" w:rsidRPr="009717BC" w:rsidRDefault="00A76C1E" w:rsidP="001027E4">
      <w:pPr>
        <w:rPr>
          <w:b/>
        </w:rPr>
      </w:pPr>
      <w:r w:rsidRPr="009717BC">
        <w:rPr>
          <w:b/>
        </w:rPr>
        <w:t>Disadvantages:</w:t>
      </w:r>
    </w:p>
    <w:p w:rsidR="00A76C1E" w:rsidRDefault="00A76C1E" w:rsidP="001027E4">
      <w:pPr>
        <w:numPr>
          <w:ilvl w:val="0"/>
          <w:numId w:val="12"/>
        </w:numPr>
      </w:pPr>
      <w:r>
        <w:t>IO pins 14 and 15 are required for use as an I2C interface</w:t>
      </w:r>
    </w:p>
    <w:p w:rsidR="00A76C1E" w:rsidRDefault="00A76C1E" w:rsidP="00684F5C">
      <w:pPr>
        <w:numPr>
          <w:ilvl w:val="0"/>
          <w:numId w:val="12"/>
        </w:numPr>
      </w:pPr>
      <w:r>
        <w:t>You must add an external EEPROM (not expensive).</w:t>
      </w:r>
    </w:p>
    <w:p w:rsidR="00A76C1E" w:rsidRDefault="00A76C1E" w:rsidP="008A443E"/>
    <w:p w:rsidR="00A76C1E" w:rsidRDefault="00A76C1E" w:rsidP="008A443E"/>
    <w:p w:rsidR="00A76C1E" w:rsidRPr="009717BC" w:rsidRDefault="00A76C1E" w:rsidP="008A443E">
      <w:pPr>
        <w:rPr>
          <w:b/>
        </w:rPr>
      </w:pPr>
      <w:r w:rsidRPr="009717BC">
        <w:rPr>
          <w:b/>
        </w:rPr>
        <w:t>What hardware is needed?</w:t>
      </w:r>
    </w:p>
    <w:p w:rsidR="00A76C1E" w:rsidRDefault="00A76C1E" w:rsidP="008A443E">
      <w:r>
        <w:t>You can design your own hardware to add to the Network Module, or you can buy the following:</w:t>
      </w:r>
    </w:p>
    <w:p w:rsidR="00A76C1E" w:rsidRDefault="00A76C1E" w:rsidP="008A443E"/>
    <w:p w:rsidR="00A76C1E" w:rsidRDefault="00A76C1E" w:rsidP="008A443E">
      <w:r>
        <w:pict>
          <v:shape id="_x0000_i1026" type="#_x0000_t75" style="width:186pt;height:165pt">
            <v:imagedata r:id="rId8" o:title=""/>
          </v:shape>
        </w:pict>
      </w:r>
    </w:p>
    <w:p w:rsidR="00A76C1E" w:rsidRDefault="00A76C1E" w:rsidP="008A443E"/>
    <w:p w:rsidR="00A76C1E" w:rsidRDefault="00A76C1E"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A76C1E" w:rsidRDefault="00A76C1E" w:rsidP="008A443E"/>
    <w:p w:rsidR="00A76C1E" w:rsidRDefault="00A76C1E" w:rsidP="008A443E">
      <w:r>
        <w:t xml:space="preserve">The EEPROM needed is a 24AA1025 or 24LC1025 or 24FC1025 in DIP form. </w:t>
      </w:r>
    </w:p>
    <w:p w:rsidR="00A76C1E" w:rsidRDefault="00A76C1E" w:rsidP="008A443E">
      <w:r>
        <w:pict>
          <v:shape id="_x0000_i1027" type="#_x0000_t75" style="width:2in;height:115.5pt">
            <v:imagedata r:id="rId9" o:title=""/>
          </v:shape>
        </w:pict>
      </w:r>
    </w:p>
    <w:p w:rsidR="00A76C1E" w:rsidRDefault="00A76C1E" w:rsidP="008A443E">
      <w:r>
        <w:t>The 24xx1025 is a 128Kbyte (1Mbit) device. It is plug compatible with the board shown above.</w:t>
      </w:r>
    </w:p>
    <w:p w:rsidR="00A76C1E" w:rsidRDefault="00A76C1E" w:rsidP="008A443E"/>
    <w:p w:rsidR="00A76C1E" w:rsidRDefault="00A76C1E" w:rsidP="008A443E">
      <w:r>
        <w:t xml:space="preserve">The 24xx1025 can be hard to find in DIP form. Single devices are typically around $7 USD. If multiples are bought the prices is much lower per device. Search on all three types (AA, LC, FC) as sometimes one of the alternatives is cheaper. </w:t>
      </w:r>
    </w:p>
    <w:p w:rsidR="00A76C1E" w:rsidRDefault="00A76C1E" w:rsidP="008A443E"/>
    <w:p w:rsidR="00A76C1E" w:rsidRDefault="00A76C1E" w:rsidP="008A443E">
      <w:r>
        <w:t>Comment: One user bought the TSSOP/MSOP SMT/SMD style of package, soldered it to a machined DIP socket, then plugged that into the socket on the board. I don’t recommend this approach, but it will work in a pinch if you are good with kluging.</w:t>
      </w:r>
    </w:p>
    <w:p w:rsidR="00A76C1E" w:rsidRDefault="00A76C1E" w:rsidP="008A443E">
      <w:r>
        <w:pict>
          <v:shape id="_x0000_i1028" type="#_x0000_t75" style="width:88.5pt;height:88.5pt">
            <v:imagedata r:id="rId10" o:title=""/>
          </v:shape>
        </w:pict>
      </w:r>
      <w:r>
        <w:pict>
          <v:shape id="_x0000_i1029" type="#_x0000_t75" style="width:108pt;height:105pt">
            <v:imagedata r:id="rId11" o:title=""/>
          </v:shape>
        </w:pict>
      </w:r>
    </w:p>
    <w:p w:rsidR="00A76C1E" w:rsidRDefault="00A76C1E" w:rsidP="008A443E"/>
    <w:p w:rsidR="00A76C1E" w:rsidRDefault="00A76C1E" w:rsidP="008A443E"/>
    <w:p w:rsidR="00A76C1E" w:rsidRDefault="00A76C1E" w:rsidP="008A443E"/>
    <w:p w:rsidR="00A76C1E" w:rsidRPr="00D40A61" w:rsidRDefault="00A76C1E" w:rsidP="008A443E">
      <w:pPr>
        <w:rPr>
          <w:b/>
        </w:rPr>
      </w:pPr>
      <w:r w:rsidRPr="00D40A61">
        <w:rPr>
          <w:b/>
        </w:rPr>
        <w:t>Connecting to the Network Module:</w:t>
      </w:r>
    </w:p>
    <w:p w:rsidR="00A76C1E" w:rsidRDefault="00A76C1E" w:rsidP="008A443E"/>
    <w:p w:rsidR="00A76C1E" w:rsidRDefault="00A76C1E" w:rsidP="008A443E">
      <w:r>
        <w:t>The “VCC” pin on the EEPROM board must be attached to 3.3 V on the Network Module. This is accessible on the SWIM connector, or you can add a wire.</w:t>
      </w:r>
    </w:p>
    <w:p w:rsidR="00A76C1E" w:rsidRDefault="00A76C1E" w:rsidP="008A443E"/>
    <w:p w:rsidR="00A76C1E" w:rsidRDefault="00A76C1E" w:rsidP="008A443E">
      <w:r>
        <w:t>The “SCL” pin on the EEPROM board must be attached to IO 14 on the Network Module.</w:t>
      </w:r>
    </w:p>
    <w:p w:rsidR="00A76C1E" w:rsidRDefault="00A76C1E" w:rsidP="008A443E"/>
    <w:p w:rsidR="00A76C1E" w:rsidRDefault="00A76C1E" w:rsidP="008A443E">
      <w:r>
        <w:t>The “SDA” pin on the EEPROM board must be attached to IO 15 on the Network Module.</w:t>
      </w:r>
    </w:p>
    <w:p w:rsidR="00A76C1E" w:rsidRDefault="00A76C1E" w:rsidP="008A443E"/>
    <w:p w:rsidR="00A76C1E" w:rsidRDefault="00A76C1E" w:rsidP="008A443E">
      <w:r>
        <w:t>The “GND” pin on the EEPROM board must be attached to GND on the Network Module.</w:t>
      </w:r>
    </w:p>
    <w:p w:rsidR="00A76C1E" w:rsidRDefault="00A76C1E" w:rsidP="008A443E"/>
    <w:p w:rsidR="00A76C1E" w:rsidRDefault="00A76C1E" w:rsidP="008A443E">
      <w:r>
        <w:t>IMPORTANT: The A2 jumper on the EEPROM board needs to be moved to the outer position. The WP, A0, and A1 jumpers remain as shown in the photo above.</w:t>
      </w:r>
    </w:p>
    <w:p w:rsidR="00A76C1E" w:rsidRDefault="00A76C1E" w:rsidP="008A443E"/>
    <w:p w:rsidR="00A76C1E" w:rsidRPr="007D070D" w:rsidRDefault="00A76C1E" w:rsidP="007D070D">
      <w:pPr>
        <w:rPr>
          <w:b/>
        </w:rPr>
      </w:pPr>
      <w:r>
        <w:rPr>
          <w:b/>
        </w:rPr>
        <w:t>How does it work?</w:t>
      </w:r>
    </w:p>
    <w:p w:rsidR="00A76C1E" w:rsidRDefault="00A76C1E" w:rsidP="007D070D"/>
    <w:p w:rsidR="00A76C1E" w:rsidRDefault="00A76C1E" w:rsidP="007D070D">
      <w:r>
        <w:t>Due to the small amount of code space on the Network Module the “upgradeable firmware process” works as follows:</w:t>
      </w:r>
    </w:p>
    <w:p w:rsidR="00A76C1E" w:rsidRDefault="00A76C1E" w:rsidP="007D070D">
      <w:pPr>
        <w:numPr>
          <w:ilvl w:val="0"/>
          <w:numId w:val="28"/>
        </w:numPr>
      </w:pPr>
      <w:r>
        <w:t>A “Code Uploader” is copied from the added “Off-Board EEPROM” into the STM8 Flash.</w:t>
      </w:r>
    </w:p>
    <w:p w:rsidR="00A76C1E" w:rsidRDefault="00A76C1E" w:rsidP="007D070D">
      <w:pPr>
        <w:numPr>
          <w:ilvl w:val="0"/>
          <w:numId w:val="28"/>
        </w:numPr>
      </w:pPr>
      <w:r>
        <w:t>The Code Uploader is used to install and start new firmware.</w:t>
      </w:r>
    </w:p>
    <w:p w:rsidR="00A76C1E" w:rsidRDefault="00A76C1E" w:rsidP="007D070D"/>
    <w:p w:rsidR="00A76C1E" w:rsidRDefault="00A76C1E"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A76C1E" w:rsidRDefault="00A76C1E" w:rsidP="007D070D"/>
    <w:p w:rsidR="00A76C1E" w:rsidRDefault="00A76C1E" w:rsidP="007D070D">
      <w:r>
        <w:t>Another detail: The “upgradeable” versions of the MQTT and Browser Only firmware needed more space for runtime code, so the “strings” used to define the IOControl and Configuration pages also reside in the Off-Board EEPROM. The Code Uploader is used to copy those strings to the Off-Board EEPROM.</w:t>
      </w:r>
    </w:p>
    <w:p w:rsidR="00A76C1E" w:rsidRDefault="00A76C1E" w:rsidP="007D070D"/>
    <w:p w:rsidR="00A76C1E" w:rsidRDefault="00A76C1E" w:rsidP="007D070D">
      <w:r>
        <w:t>So, knowing all this, here is the procedure the FIRST time you install the upgradeable firmware:</w:t>
      </w:r>
    </w:p>
    <w:p w:rsidR="00A76C1E" w:rsidRDefault="00A76C1E" w:rsidP="00F612F9">
      <w:pPr>
        <w:numPr>
          <w:ilvl w:val="0"/>
          <w:numId w:val="29"/>
        </w:numPr>
      </w:pPr>
      <w:r>
        <w:t>Use the SWIM interface to install the Code Uploader in the STM8</w:t>
      </w:r>
    </w:p>
    <w:p w:rsidR="00A76C1E" w:rsidRDefault="00A76C1E" w:rsidP="00F612F9">
      <w:pPr>
        <w:numPr>
          <w:ilvl w:val="0"/>
          <w:numId w:val="29"/>
        </w:numPr>
      </w:pPr>
      <w:r>
        <w:t>Start the Code Uploader and access the Network Module with your Browser</w:t>
      </w:r>
    </w:p>
    <w:p w:rsidR="00A76C1E" w:rsidRDefault="00A76C1E" w:rsidP="00F612F9">
      <w:pPr>
        <w:numPr>
          <w:ilvl w:val="0"/>
          <w:numId w:val="29"/>
        </w:numPr>
      </w:pPr>
      <w:r>
        <w:t>Use the Code Uploader GUI to select the “Strings” file and upload it.</w:t>
      </w:r>
    </w:p>
    <w:p w:rsidR="00A76C1E" w:rsidRDefault="00A76C1E" w:rsidP="00F612F9">
      <w:pPr>
        <w:numPr>
          <w:ilvl w:val="0"/>
          <w:numId w:val="29"/>
        </w:numPr>
      </w:pPr>
      <w:r>
        <w:t>Use the Code Uploader GUI to select the upgradeable verson of the MQTT or Browser Only runtime code and install it.</w:t>
      </w:r>
    </w:p>
    <w:p w:rsidR="00A76C1E" w:rsidRDefault="00A76C1E" w:rsidP="00F612F9">
      <w:r>
        <w:t>You are up and running.</w:t>
      </w:r>
    </w:p>
    <w:p w:rsidR="00A76C1E" w:rsidRDefault="00A76C1E" w:rsidP="00F612F9"/>
    <w:p w:rsidR="00A76C1E" w:rsidRDefault="00A76C1E" w:rsidP="00F612F9"/>
    <w:p w:rsidR="00A76C1E" w:rsidRPr="00F612F9" w:rsidRDefault="00A76C1E" w:rsidP="00F612F9">
      <w:pPr>
        <w:rPr>
          <w:b/>
        </w:rPr>
      </w:pPr>
      <w:r w:rsidRPr="00F612F9">
        <w:rPr>
          <w:b/>
        </w:rPr>
        <w:t>Future upgrades:</w:t>
      </w:r>
    </w:p>
    <w:p w:rsidR="00A76C1E" w:rsidRDefault="00A76C1E" w:rsidP="00F612F9"/>
    <w:p w:rsidR="00A76C1E" w:rsidRDefault="00A76C1E" w:rsidP="00F612F9">
      <w:r>
        <w:t>After initial install as described above here’s how you upgrade firmware in the future:</w:t>
      </w:r>
    </w:p>
    <w:p w:rsidR="00A76C1E" w:rsidRDefault="00A76C1E" w:rsidP="00F612F9">
      <w:pPr>
        <w:numPr>
          <w:ilvl w:val="0"/>
          <w:numId w:val="30"/>
        </w:numPr>
      </w:pPr>
      <w:r>
        <w:t>A release will always contain these files:</w:t>
      </w:r>
    </w:p>
    <w:p w:rsidR="00A76C1E" w:rsidRDefault="00A76C1E" w:rsidP="00E31A54">
      <w:pPr>
        <w:numPr>
          <w:ilvl w:val="0"/>
          <w:numId w:val="32"/>
        </w:numPr>
      </w:pPr>
      <w:r>
        <w:t>Code Uploader (example name: NetworkModule-CodeUploader.sx)</w:t>
      </w:r>
    </w:p>
    <w:p w:rsidR="00A76C1E" w:rsidRDefault="00A76C1E" w:rsidP="00E31A54">
      <w:pPr>
        <w:numPr>
          <w:ilvl w:val="0"/>
          <w:numId w:val="32"/>
        </w:numPr>
      </w:pPr>
      <w:r>
        <w:t>Strings file (example name: NetworkModule-Strings.sx)</w:t>
      </w:r>
    </w:p>
    <w:p w:rsidR="00A76C1E" w:rsidRDefault="00A76C1E" w:rsidP="00E31A54">
      <w:pPr>
        <w:numPr>
          <w:ilvl w:val="0"/>
          <w:numId w:val="32"/>
        </w:numPr>
      </w:pPr>
      <w:r>
        <w:t>Runtime files: (example names: NetworkModule-MQTT-Upgradeable.sx and NetworkModule-Browser-Upgradeable.sx)</w:t>
      </w:r>
    </w:p>
    <w:p w:rsidR="00A76C1E" w:rsidRDefault="00A76C1E" w:rsidP="00E31A54">
      <w:pPr>
        <w:ind w:left="720"/>
      </w:pPr>
      <w:r>
        <w:t>When using “upgradeable” code it is important to ONLY load the MQTT and Browser Only &gt;&gt;upgradeable&lt;&lt; versions or you will break the upgrade loop and have to go back to the “first time” steps.</w:t>
      </w:r>
    </w:p>
    <w:p w:rsidR="00A76C1E" w:rsidRDefault="00A76C1E" w:rsidP="00F612F9">
      <w:pPr>
        <w:numPr>
          <w:ilvl w:val="0"/>
          <w:numId w:val="30"/>
        </w:numPr>
      </w:pPr>
      <w:r>
        <w:t>Since you are upgrading your already have a “runtime” version installed. Enter URL command /72. This will install the Code Uploader from the Off-Board EEPROM.</w:t>
      </w:r>
    </w:p>
    <w:p w:rsidR="00A76C1E" w:rsidRDefault="00A76C1E"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A76C1E" w:rsidRDefault="00A76C1E" w:rsidP="00F612F9">
      <w:pPr>
        <w:numPr>
          <w:ilvl w:val="0"/>
          <w:numId w:val="30"/>
        </w:numPr>
      </w:pPr>
      <w:r>
        <w:t>Use the Code Uploader to install the new Strings file. Again, this file might not have changes, but installing it every time you get a new file set prevents mistakes.</w:t>
      </w:r>
    </w:p>
    <w:p w:rsidR="00A76C1E" w:rsidRDefault="00A76C1E" w:rsidP="00F612F9">
      <w:pPr>
        <w:numPr>
          <w:ilvl w:val="0"/>
          <w:numId w:val="30"/>
        </w:numPr>
      </w:pPr>
      <w:r>
        <w:t>Use the Code Uploader to install the new Runtime file of your choice.</w:t>
      </w:r>
    </w:p>
    <w:p w:rsidR="00A76C1E" w:rsidRDefault="00A76C1E" w:rsidP="00E31A54"/>
    <w:p w:rsidR="00A76C1E" w:rsidRDefault="00A76C1E"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A76C1E" w:rsidRDefault="00A76C1E" w:rsidP="007D070D"/>
    <w:p w:rsidR="00A76C1E" w:rsidRDefault="00A76C1E" w:rsidP="00B7629D"/>
    <w:p w:rsidR="00A76C1E" w:rsidRDefault="00A76C1E" w:rsidP="00B7629D">
      <w:r>
        <w:t>That’s pretty much it. The Code Upload process includes some pop-up screens to help you with progress and timing of the steps. But, if you are new to the Network Module it may be best to just use the non-upgradeable code and the SWIM interface programming process until you get familiar.</w:t>
      </w:r>
    </w:p>
    <w:p w:rsidR="00A76C1E" w:rsidRDefault="00A76C1E" w:rsidP="00B7629D"/>
    <w:p w:rsidR="00A76C1E" w:rsidRDefault="00A76C1E" w:rsidP="00B7629D">
      <w:r>
        <w:br w:type="page"/>
      </w:r>
      <w:bookmarkStart w:id="12" w:name="_Toc43528204"/>
      <w:bookmarkStart w:id="13" w:name="_Toc47296004"/>
    </w:p>
    <w:p w:rsidR="00A76C1E" w:rsidRPr="00B7629D" w:rsidRDefault="00A76C1E" w:rsidP="00B7629D">
      <w:pPr>
        <w:pStyle w:val="Heading1"/>
        <w:jc w:val="center"/>
        <w:rPr>
          <w:sz w:val="40"/>
        </w:rPr>
      </w:pPr>
      <w:bookmarkStart w:id="14" w:name="_Toc71463365"/>
      <w:r w:rsidRPr="00B7629D">
        <w:rPr>
          <w:sz w:val="40"/>
        </w:rPr>
        <w:t>Screen Shots and Usage</w:t>
      </w:r>
      <w:r>
        <w:rPr>
          <w:sz w:val="40"/>
        </w:rPr>
        <w:t xml:space="preserve"> - </w:t>
      </w:r>
      <w:r w:rsidRPr="00B7629D">
        <w:rPr>
          <w:sz w:val="40"/>
        </w:rPr>
        <w:t>MQTT Build</w:t>
      </w:r>
      <w:bookmarkEnd w:id="12"/>
      <w:bookmarkEnd w:id="13"/>
      <w:bookmarkEnd w:id="14"/>
    </w:p>
    <w:p w:rsidR="00A76C1E" w:rsidRDefault="00A76C1E" w:rsidP="002D00F7"/>
    <w:p w:rsidR="00A76C1E" w:rsidRDefault="00A76C1E" w:rsidP="002D00F7"/>
    <w:p w:rsidR="00A76C1E" w:rsidRDefault="00A76C1E" w:rsidP="002D00F7">
      <w:r>
        <w:pict>
          <v:shape id="_x0000_i1030" type="#_x0000_t75" style="width:399.75pt;height:398.25pt">
            <v:imagedata r:id="rId12" o:title=""/>
          </v:shape>
        </w:pict>
      </w:r>
    </w:p>
    <w:p w:rsidR="00A76C1E" w:rsidRDefault="00A76C1E" w:rsidP="002D00F7"/>
    <w:p w:rsidR="00A76C1E" w:rsidRDefault="00A76C1E" w:rsidP="00501AA2">
      <w:pPr>
        <w:jc w:val="center"/>
        <w:rPr>
          <w:b/>
          <w:sz w:val="40"/>
          <w:szCs w:val="40"/>
        </w:rPr>
      </w:pPr>
      <w:r>
        <w:br w:type="page"/>
      </w:r>
      <w:r w:rsidRPr="003517FE">
        <w:rPr>
          <w:b/>
          <w:sz w:val="40"/>
          <w:szCs w:val="40"/>
        </w:rPr>
        <w:t>Screen Shots and Usag</w:t>
      </w:r>
      <w:r>
        <w:rPr>
          <w:b/>
          <w:sz w:val="40"/>
          <w:szCs w:val="40"/>
        </w:rPr>
        <w:t>e</w:t>
      </w:r>
    </w:p>
    <w:p w:rsidR="00A76C1E" w:rsidRPr="00501AA2" w:rsidRDefault="00A76C1E" w:rsidP="00501AA2">
      <w:pPr>
        <w:jc w:val="center"/>
        <w:rPr>
          <w:b/>
          <w:sz w:val="40"/>
          <w:szCs w:val="40"/>
        </w:rPr>
      </w:pPr>
      <w:r>
        <w:rPr>
          <w:b/>
          <w:sz w:val="40"/>
          <w:szCs w:val="40"/>
        </w:rPr>
        <w:t>MQTT Build</w:t>
      </w:r>
    </w:p>
    <w:p w:rsidR="00A76C1E" w:rsidRDefault="00A76C1E" w:rsidP="002D00F7"/>
    <w:p w:rsidR="00A76C1E" w:rsidRDefault="00A76C1E" w:rsidP="00895FE5">
      <w:pPr>
        <w:ind w:left="-900"/>
      </w:pPr>
      <w:r>
        <w:pict>
          <v:shape id="_x0000_i1031" type="#_x0000_t75" style="width:531pt;height:219pt">
            <v:imagedata r:id="rId13" o:title=""/>
          </v:shape>
        </w:pict>
      </w:r>
      <w:r>
        <w:pict>
          <v:shape id="_x0000_i1032" type="#_x0000_t75" style="width:531pt;height:273pt">
            <v:imagedata r:id="rId14" o:title=""/>
          </v:shape>
        </w:pict>
      </w:r>
    </w:p>
    <w:p w:rsidR="00A76C1E" w:rsidRDefault="00A76C1E" w:rsidP="002D00F7"/>
    <w:p w:rsidR="00A76C1E" w:rsidRDefault="00A76C1E" w:rsidP="002D00F7">
      <w:r>
        <w:br w:type="page"/>
      </w:r>
    </w:p>
    <w:p w:rsidR="00A76C1E" w:rsidRPr="00B7629D" w:rsidRDefault="00A76C1E" w:rsidP="00B7629D">
      <w:pPr>
        <w:pStyle w:val="Heading1"/>
        <w:jc w:val="center"/>
        <w:rPr>
          <w:sz w:val="40"/>
        </w:rPr>
      </w:pPr>
      <w:bookmarkStart w:id="15" w:name="_Toc71463366"/>
      <w:r w:rsidRPr="00B7629D">
        <w:rPr>
          <w:sz w:val="40"/>
        </w:rPr>
        <w:t>Screen Shots and Usage</w:t>
      </w:r>
      <w:r>
        <w:rPr>
          <w:sz w:val="40"/>
        </w:rPr>
        <w:t xml:space="preserve"> - Browser Only</w:t>
      </w:r>
      <w:r w:rsidRPr="00B7629D">
        <w:rPr>
          <w:sz w:val="40"/>
        </w:rPr>
        <w:t xml:space="preserve"> Build</w:t>
      </w:r>
      <w:bookmarkEnd w:id="15"/>
    </w:p>
    <w:p w:rsidR="00A76C1E" w:rsidRDefault="00A76C1E" w:rsidP="00B7629D"/>
    <w:p w:rsidR="00A76C1E" w:rsidRDefault="00A76C1E" w:rsidP="00B7629D"/>
    <w:p w:rsidR="00A76C1E" w:rsidRDefault="00A76C1E" w:rsidP="00B7629D">
      <w:r>
        <w:pict>
          <v:shape id="_x0000_i1033" type="#_x0000_t75" style="width:414.75pt;height:399.75pt">
            <v:imagedata r:id="rId15" o:title=""/>
          </v:shape>
        </w:pict>
      </w:r>
    </w:p>
    <w:p w:rsidR="00A76C1E" w:rsidRDefault="00A76C1E" w:rsidP="00B7629D"/>
    <w:p w:rsidR="00A76C1E" w:rsidRDefault="00A76C1E" w:rsidP="00B7629D"/>
    <w:p w:rsidR="00A76C1E" w:rsidRDefault="00A76C1E" w:rsidP="00B7629D">
      <w:r>
        <w:br w:type="page"/>
      </w:r>
    </w:p>
    <w:p w:rsidR="00A76C1E" w:rsidRDefault="00A76C1E" w:rsidP="00B7629D">
      <w:pPr>
        <w:jc w:val="center"/>
        <w:rPr>
          <w:b/>
          <w:sz w:val="40"/>
          <w:szCs w:val="40"/>
        </w:rPr>
      </w:pPr>
      <w:r w:rsidRPr="003517FE">
        <w:rPr>
          <w:b/>
          <w:sz w:val="40"/>
          <w:szCs w:val="40"/>
        </w:rPr>
        <w:t>Screen Shots and Usag</w:t>
      </w:r>
      <w:r>
        <w:rPr>
          <w:b/>
          <w:sz w:val="40"/>
          <w:szCs w:val="40"/>
        </w:rPr>
        <w:t>e</w:t>
      </w:r>
    </w:p>
    <w:p w:rsidR="00A76C1E" w:rsidRPr="00501AA2" w:rsidRDefault="00A76C1E" w:rsidP="00B7629D">
      <w:pPr>
        <w:jc w:val="center"/>
        <w:rPr>
          <w:b/>
          <w:sz w:val="40"/>
          <w:szCs w:val="40"/>
        </w:rPr>
      </w:pPr>
      <w:r>
        <w:rPr>
          <w:b/>
          <w:sz w:val="40"/>
          <w:szCs w:val="40"/>
        </w:rPr>
        <w:t>Browser Only Build</w:t>
      </w:r>
    </w:p>
    <w:p w:rsidR="00A76C1E" w:rsidRDefault="00A76C1E" w:rsidP="00B7629D"/>
    <w:p w:rsidR="00A76C1E" w:rsidRDefault="00A76C1E" w:rsidP="00895FE5">
      <w:pPr>
        <w:ind w:left="-900"/>
      </w:pPr>
      <w:r>
        <w:pict>
          <v:shape id="_x0000_i1034" type="#_x0000_t75" style="width:527.25pt;height:456.75pt">
            <v:imagedata r:id="rId16" o:title=""/>
          </v:shape>
        </w:pict>
      </w:r>
    </w:p>
    <w:p w:rsidR="00A76C1E" w:rsidRDefault="00A76C1E" w:rsidP="00B7629D"/>
    <w:p w:rsidR="00A76C1E" w:rsidRDefault="00A76C1E" w:rsidP="00B7629D"/>
    <w:p w:rsidR="00A76C1E" w:rsidRDefault="00A76C1E" w:rsidP="00B7629D"/>
    <w:p w:rsidR="00A76C1E" w:rsidRDefault="00A76C1E" w:rsidP="000A691A">
      <w:r>
        <w:br w:type="page"/>
      </w:r>
    </w:p>
    <w:p w:rsidR="00A76C1E" w:rsidRDefault="00A76C1E" w:rsidP="000A691A">
      <w:pPr>
        <w:jc w:val="center"/>
        <w:rPr>
          <w:b/>
          <w:sz w:val="40"/>
          <w:szCs w:val="40"/>
        </w:rPr>
      </w:pPr>
      <w:r w:rsidRPr="003517FE">
        <w:rPr>
          <w:b/>
          <w:sz w:val="40"/>
          <w:szCs w:val="40"/>
        </w:rPr>
        <w:t>Screen Shots and Usag</w:t>
      </w:r>
      <w:r>
        <w:rPr>
          <w:b/>
          <w:sz w:val="40"/>
          <w:szCs w:val="40"/>
        </w:rPr>
        <w:t>e</w:t>
      </w:r>
    </w:p>
    <w:p w:rsidR="00A76C1E" w:rsidRPr="00501AA2" w:rsidRDefault="00A76C1E" w:rsidP="000A691A">
      <w:pPr>
        <w:jc w:val="center"/>
        <w:rPr>
          <w:b/>
          <w:sz w:val="40"/>
          <w:szCs w:val="40"/>
        </w:rPr>
      </w:pPr>
      <w:r>
        <w:rPr>
          <w:b/>
          <w:sz w:val="40"/>
          <w:szCs w:val="40"/>
        </w:rPr>
        <w:t>Browser Only Build</w:t>
      </w:r>
    </w:p>
    <w:p w:rsidR="00A76C1E" w:rsidRDefault="00A76C1E" w:rsidP="000A691A"/>
    <w:p w:rsidR="00A76C1E" w:rsidRDefault="00A76C1E" w:rsidP="000A691A">
      <w:r>
        <w:t>To access the Network Statistics Page enter</w:t>
      </w:r>
      <w:r w:rsidRPr="00210F17">
        <w:t xml:space="preserve"> </w:t>
      </w:r>
      <w:r>
        <w:t>the http command “http://IP:Port/68”.</w:t>
      </w:r>
    </w:p>
    <w:p w:rsidR="00A76C1E" w:rsidRDefault="00A76C1E" w:rsidP="000A691A"/>
    <w:p w:rsidR="00A76C1E" w:rsidRDefault="00A76C1E" w:rsidP="000A691A">
      <w:r>
        <w:pict>
          <v:shape id="_x0000_i1035" type="#_x0000_t75" style="width:379.5pt;height:471.75pt">
            <v:imagedata r:id="rId17" o:title=""/>
          </v:shape>
        </w:pict>
      </w:r>
    </w:p>
    <w:p w:rsidR="00A76C1E" w:rsidRDefault="00A76C1E" w:rsidP="00B7629D"/>
    <w:p w:rsidR="00A76C1E" w:rsidRDefault="00A76C1E" w:rsidP="00B7629D"/>
    <w:p w:rsidR="00A76C1E" w:rsidRDefault="00A76C1E" w:rsidP="00B7629D">
      <w:r>
        <w:br w:type="page"/>
      </w:r>
    </w:p>
    <w:p w:rsidR="00A76C1E" w:rsidRPr="000A691A" w:rsidRDefault="00A76C1E" w:rsidP="000A691A">
      <w:pPr>
        <w:pStyle w:val="Heading1"/>
        <w:jc w:val="center"/>
        <w:rPr>
          <w:sz w:val="40"/>
        </w:rPr>
      </w:pPr>
      <w:bookmarkStart w:id="16" w:name="_Toc71463367"/>
      <w:r w:rsidRPr="000A691A">
        <w:rPr>
          <w:sz w:val="40"/>
        </w:rPr>
        <w:t>Screen Shots and Usage</w:t>
      </w:r>
      <w:r>
        <w:rPr>
          <w:sz w:val="40"/>
        </w:rPr>
        <w:t xml:space="preserve"> - </w:t>
      </w:r>
      <w:r w:rsidRPr="000A691A">
        <w:rPr>
          <w:sz w:val="40"/>
        </w:rPr>
        <w:t>All Builds</w:t>
      </w:r>
      <w:bookmarkEnd w:id="16"/>
    </w:p>
    <w:p w:rsidR="00A76C1E" w:rsidRDefault="00A76C1E" w:rsidP="00B7629D"/>
    <w:p w:rsidR="00A76C1E" w:rsidRDefault="00A76C1E" w:rsidP="00B7629D"/>
    <w:p w:rsidR="00A76C1E" w:rsidRDefault="00A76C1E" w:rsidP="00B7629D">
      <w:pPr>
        <w:jc w:val="both"/>
      </w:pPr>
    </w:p>
    <w:p w:rsidR="00A76C1E" w:rsidRDefault="00A76C1E" w:rsidP="00B7629D">
      <w:pPr>
        <w:jc w:val="both"/>
      </w:pPr>
      <w:r>
        <w:pict>
          <v:shape id="_x0000_i1036" type="#_x0000_t75" style="width:302.25pt;height:143.25pt">
            <v:imagedata r:id="rId18" o:title=""/>
          </v:shape>
        </w:pict>
      </w:r>
    </w:p>
    <w:p w:rsidR="00A76C1E" w:rsidRDefault="00A76C1E" w:rsidP="00B7629D">
      <w:pPr>
        <w:jc w:val="both"/>
      </w:pPr>
    </w:p>
    <w:p w:rsidR="00A76C1E" w:rsidRDefault="00A76C1E" w:rsidP="00B7629D"/>
    <w:p w:rsidR="00A76C1E" w:rsidRDefault="00A76C1E" w:rsidP="00B7629D"/>
    <w:p w:rsidR="00A76C1E" w:rsidRDefault="00A76C1E" w:rsidP="00B7629D"/>
    <w:p w:rsidR="00A76C1E" w:rsidRDefault="00A76C1E" w:rsidP="00B7629D"/>
    <w:p w:rsidR="00A76C1E" w:rsidRDefault="00A76C1E" w:rsidP="00B7629D"/>
    <w:p w:rsidR="00A76C1E" w:rsidRDefault="00A76C1E" w:rsidP="00B7629D"/>
    <w:p w:rsidR="00A76C1E" w:rsidRDefault="00A76C1E" w:rsidP="00B7629D">
      <w:r>
        <w:br w:type="page"/>
      </w:r>
    </w:p>
    <w:p w:rsidR="00A76C1E" w:rsidRPr="00B7629D" w:rsidRDefault="00A76C1E" w:rsidP="00B7629D">
      <w:pPr>
        <w:pStyle w:val="Heading1"/>
        <w:jc w:val="center"/>
        <w:rPr>
          <w:sz w:val="40"/>
        </w:rPr>
      </w:pPr>
      <w:bookmarkStart w:id="17" w:name="_Toc71463368"/>
      <w:r w:rsidRPr="00B7629D">
        <w:rPr>
          <w:sz w:val="40"/>
        </w:rPr>
        <w:t>Notes on Feature Settings</w:t>
      </w:r>
      <w:bookmarkEnd w:id="17"/>
    </w:p>
    <w:p w:rsidR="00A76C1E" w:rsidRDefault="00A76C1E" w:rsidP="00D26CBF"/>
    <w:p w:rsidR="00A76C1E" w:rsidRDefault="00A76C1E" w:rsidP="00D26CBF">
      <w:r>
        <w:t>The Features checkboxes on the Configuration page let you modify operation of the code as follows:</w:t>
      </w:r>
    </w:p>
    <w:p w:rsidR="00A76C1E" w:rsidRDefault="00A76C1E" w:rsidP="00D26CBF"/>
    <w:p w:rsidR="00A76C1E" w:rsidRDefault="00A76C1E" w:rsidP="00D26CBF">
      <w:r>
        <w:t>MQTT build:</w:t>
      </w:r>
    </w:p>
    <w:p w:rsidR="00A76C1E" w:rsidRDefault="00A76C1E" w:rsidP="00D26CBF">
      <w:r>
        <w:pict>
          <v:shape id="_x0000_i1037" type="#_x0000_t75" style="width:176.25pt;height:58.5pt">
            <v:imagedata r:id="rId19" o:title=""/>
          </v:shape>
        </w:pict>
      </w:r>
    </w:p>
    <w:p w:rsidR="00A76C1E" w:rsidRDefault="00A76C1E" w:rsidP="00D26CBF"/>
    <w:p w:rsidR="00A76C1E" w:rsidRDefault="00A76C1E" w:rsidP="000A691A"/>
    <w:p w:rsidR="00A76C1E" w:rsidRDefault="00A76C1E" w:rsidP="000A691A">
      <w:r>
        <w:t>Browser Only build:</w:t>
      </w:r>
    </w:p>
    <w:p w:rsidR="00A76C1E" w:rsidRDefault="00A76C1E" w:rsidP="000A691A">
      <w:r>
        <w:pict>
          <v:shape id="_x0000_i1038" type="#_x0000_t75" style="width:153.75pt;height:34.5pt">
            <v:imagedata r:id="rId20" o:title=""/>
          </v:shape>
        </w:pict>
      </w:r>
    </w:p>
    <w:p w:rsidR="00A76C1E" w:rsidRDefault="00A76C1E" w:rsidP="000A691A"/>
    <w:p w:rsidR="00A76C1E" w:rsidRDefault="00A76C1E" w:rsidP="00D26CBF"/>
    <w:p w:rsidR="00A76C1E" w:rsidRPr="005940A0" w:rsidRDefault="00A76C1E" w:rsidP="00D26CBF">
      <w:pPr>
        <w:rPr>
          <w:b/>
        </w:rPr>
      </w:pPr>
      <w:r w:rsidRPr="005940A0">
        <w:rPr>
          <w:b/>
        </w:rPr>
        <w:t>Full Duplex Setting:</w:t>
      </w:r>
    </w:p>
    <w:p w:rsidR="00A76C1E" w:rsidRDefault="00A76C1E" w:rsidP="00D26CBF"/>
    <w:p w:rsidR="00A76C1E" w:rsidRDefault="00A76C1E"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A76C1E" w:rsidRDefault="00A76C1E" w:rsidP="008E7367">
      <w:pPr>
        <w:ind w:left="720"/>
      </w:pPr>
    </w:p>
    <w:p w:rsidR="00A76C1E" w:rsidRDefault="00A76C1E"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A76C1E" w:rsidRDefault="00A76C1E" w:rsidP="008E7367">
      <w:pPr>
        <w:ind w:left="720"/>
      </w:pPr>
    </w:p>
    <w:p w:rsidR="00A76C1E" w:rsidRDefault="00A76C1E"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A76C1E" w:rsidRDefault="00A76C1E" w:rsidP="008E7367">
      <w:pPr>
        <w:ind w:left="1440"/>
      </w:pPr>
    </w:p>
    <w:p w:rsidR="00A76C1E" w:rsidRDefault="00A76C1E"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A76C1E" w:rsidRDefault="00A76C1E" w:rsidP="008E7367">
      <w:pPr>
        <w:ind w:left="1440"/>
      </w:pPr>
    </w:p>
    <w:p w:rsidR="00A76C1E" w:rsidRPr="000D3EDA" w:rsidRDefault="00A76C1E"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A76C1E" w:rsidRDefault="00A76C1E" w:rsidP="00A650B5">
      <w:pPr>
        <w:jc w:val="both"/>
      </w:pPr>
    </w:p>
    <w:p w:rsidR="00A76C1E" w:rsidRPr="005940A0" w:rsidRDefault="00A76C1E" w:rsidP="002E038E">
      <w:pPr>
        <w:rPr>
          <w:b/>
        </w:rPr>
      </w:pPr>
      <w:r>
        <w:rPr>
          <w:b/>
        </w:rPr>
        <w:t>HA Auto</w:t>
      </w:r>
      <w:r w:rsidRPr="005940A0">
        <w:rPr>
          <w:b/>
        </w:rPr>
        <w:t>:</w:t>
      </w:r>
    </w:p>
    <w:p w:rsidR="00A76C1E" w:rsidRDefault="00A76C1E" w:rsidP="002E038E"/>
    <w:p w:rsidR="00A76C1E" w:rsidRDefault="00A76C1E"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A76C1E" w:rsidRDefault="00A76C1E" w:rsidP="00A650B5">
      <w:pPr>
        <w:jc w:val="both"/>
      </w:pPr>
    </w:p>
    <w:p w:rsidR="00A76C1E" w:rsidRPr="005940A0" w:rsidRDefault="00A76C1E" w:rsidP="000176A7">
      <w:pPr>
        <w:rPr>
          <w:b/>
        </w:rPr>
      </w:pPr>
      <w:r>
        <w:rPr>
          <w:b/>
        </w:rPr>
        <w:t>MQTT</w:t>
      </w:r>
      <w:r w:rsidRPr="005940A0">
        <w:rPr>
          <w:b/>
        </w:rPr>
        <w:t>:</w:t>
      </w:r>
    </w:p>
    <w:p w:rsidR="00A76C1E" w:rsidRDefault="00A76C1E" w:rsidP="000176A7"/>
    <w:p w:rsidR="00A76C1E" w:rsidRDefault="00A76C1E"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A76C1E" w:rsidRDefault="00A76C1E" w:rsidP="00A42AD6">
      <w:pPr>
        <w:jc w:val="both"/>
      </w:pPr>
    </w:p>
    <w:p w:rsidR="00A76C1E" w:rsidRPr="005940A0" w:rsidRDefault="00A76C1E" w:rsidP="00A42AD6">
      <w:pPr>
        <w:rPr>
          <w:b/>
        </w:rPr>
      </w:pPr>
      <w:r>
        <w:rPr>
          <w:b/>
        </w:rPr>
        <w:t>DS18B20</w:t>
      </w:r>
      <w:r w:rsidRPr="005940A0">
        <w:rPr>
          <w:b/>
        </w:rPr>
        <w:t>:</w:t>
      </w:r>
    </w:p>
    <w:p w:rsidR="00A76C1E" w:rsidRDefault="00A76C1E" w:rsidP="00A42AD6"/>
    <w:p w:rsidR="00A76C1E" w:rsidRDefault="00A76C1E"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A76C1E" w:rsidRDefault="00A76C1E" w:rsidP="00A650B5">
      <w:pPr>
        <w:jc w:val="both"/>
      </w:pPr>
    </w:p>
    <w:p w:rsidR="00A76C1E" w:rsidRDefault="00A76C1E" w:rsidP="00A650B5">
      <w:pPr>
        <w:jc w:val="both"/>
      </w:pPr>
    </w:p>
    <w:p w:rsidR="00A76C1E" w:rsidRDefault="00A76C1E" w:rsidP="00A650B5">
      <w:pPr>
        <w:jc w:val="both"/>
      </w:pPr>
    </w:p>
    <w:p w:rsidR="00A76C1E" w:rsidRDefault="00A76C1E" w:rsidP="00A650B5">
      <w:pPr>
        <w:jc w:val="both"/>
      </w:pPr>
      <w:r>
        <w:br w:type="page"/>
      </w:r>
    </w:p>
    <w:p w:rsidR="00A76C1E" w:rsidRPr="00A650B5" w:rsidRDefault="00A76C1E" w:rsidP="000176A7">
      <w:pPr>
        <w:pStyle w:val="Heading1"/>
        <w:jc w:val="center"/>
        <w:rPr>
          <w:sz w:val="40"/>
        </w:rPr>
      </w:pPr>
      <w:bookmarkStart w:id="18" w:name="_Toc71463369"/>
      <w:r>
        <w:rPr>
          <w:sz w:val="40"/>
        </w:rPr>
        <w:t>Notes on Individual IO Settings – MQTT build</w:t>
      </w:r>
      <w:bookmarkEnd w:id="18"/>
    </w:p>
    <w:p w:rsidR="00A76C1E" w:rsidRDefault="00A76C1E" w:rsidP="000176A7"/>
    <w:p w:rsidR="00A76C1E" w:rsidRDefault="00A76C1E" w:rsidP="000176A7">
      <w:r>
        <w:t>The Individual IO Settings drop down and check boxes on the Configuration page lets you modify functionality of each IO as follows:</w:t>
      </w:r>
    </w:p>
    <w:p w:rsidR="00A76C1E" w:rsidRDefault="00A76C1E" w:rsidP="000176A7"/>
    <w:p w:rsidR="00A76C1E" w:rsidRDefault="00A76C1E" w:rsidP="000176A7">
      <w:r>
        <w:pict>
          <v:shape id="_x0000_i1039" type="#_x0000_t75" style="width:171.75pt;height:312.75pt">
            <v:imagedata r:id="rId21" o:title=""/>
          </v:shape>
        </w:pict>
      </w:r>
    </w:p>
    <w:p w:rsidR="00A76C1E" w:rsidRDefault="00A76C1E" w:rsidP="000176A7"/>
    <w:p w:rsidR="00A76C1E" w:rsidRPr="005940A0" w:rsidRDefault="00A76C1E" w:rsidP="000176A7">
      <w:pPr>
        <w:rPr>
          <w:b/>
        </w:rPr>
      </w:pPr>
      <w:r>
        <w:rPr>
          <w:b/>
        </w:rPr>
        <w:t>Type Drop Down Settings</w:t>
      </w:r>
      <w:r w:rsidRPr="005940A0">
        <w:rPr>
          <w:b/>
        </w:rPr>
        <w:t>:</w:t>
      </w:r>
    </w:p>
    <w:p w:rsidR="00A76C1E" w:rsidRDefault="00A76C1E" w:rsidP="000176A7"/>
    <w:p w:rsidR="00A76C1E" w:rsidRDefault="00A76C1E" w:rsidP="00FD1711">
      <w:pPr>
        <w:ind w:left="720"/>
      </w:pPr>
      <w:r>
        <w:t>Each IO has a “Type” drop down box that lets you configure each IO as follows:</w:t>
      </w:r>
    </w:p>
    <w:p w:rsidR="00A76C1E" w:rsidRDefault="00A76C1E" w:rsidP="00FD1711">
      <w:pPr>
        <w:ind w:left="720"/>
      </w:pPr>
    </w:p>
    <w:p w:rsidR="00A76C1E" w:rsidRDefault="00A76C1E" w:rsidP="00FD1711">
      <w:pPr>
        <w:ind w:left="720"/>
      </w:pPr>
      <w:r>
        <w:t>Input – Self explanatory. Sets the IO as an input.</w:t>
      </w:r>
    </w:p>
    <w:p w:rsidR="00A76C1E" w:rsidRDefault="00A76C1E" w:rsidP="00FD1711">
      <w:pPr>
        <w:ind w:left="720"/>
      </w:pPr>
      <w:r>
        <w:t>Output – Self explanatory. Sets the IO as an output.</w:t>
      </w:r>
    </w:p>
    <w:p w:rsidR="00A76C1E" w:rsidRDefault="00A76C1E"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A76C1E" w:rsidRDefault="00A76C1E" w:rsidP="00FD1711">
      <w:pPr>
        <w:ind w:left="720"/>
      </w:pPr>
    </w:p>
    <w:p w:rsidR="00A76C1E" w:rsidRDefault="00A76C1E" w:rsidP="00FD1711">
      <w:pPr>
        <w:ind w:left="720"/>
      </w:pPr>
      <w:r w:rsidRPr="00375DEF">
        <w:rPr>
          <w:b/>
        </w:rPr>
        <w:t>IMPORTANT: Set the Input/Output/Disabled setting,</w:t>
      </w:r>
      <w:r>
        <w:t xml:space="preserve"> THEN Save, THEN make other setting changes.</w:t>
      </w:r>
    </w:p>
    <w:p w:rsidR="00A76C1E" w:rsidRDefault="00A76C1E" w:rsidP="00FD1711">
      <w:pPr>
        <w:ind w:left="720"/>
      </w:pPr>
    </w:p>
    <w:p w:rsidR="00A76C1E" w:rsidRDefault="00A76C1E"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A76C1E" w:rsidRDefault="00A76C1E" w:rsidP="000176A7"/>
    <w:p w:rsidR="00A76C1E" w:rsidRDefault="00A76C1E" w:rsidP="000176A7"/>
    <w:p w:rsidR="00A76C1E" w:rsidRPr="005940A0" w:rsidRDefault="00A76C1E" w:rsidP="00375DEF">
      <w:pPr>
        <w:rPr>
          <w:b/>
        </w:rPr>
      </w:pPr>
      <w:r>
        <w:rPr>
          <w:b/>
        </w:rPr>
        <w:t>Invert Settings</w:t>
      </w:r>
      <w:r w:rsidRPr="005940A0">
        <w:rPr>
          <w:b/>
        </w:rPr>
        <w:t>:</w:t>
      </w:r>
    </w:p>
    <w:p w:rsidR="00A76C1E" w:rsidRDefault="00A76C1E" w:rsidP="00375DEF"/>
    <w:p w:rsidR="00A76C1E" w:rsidRDefault="00A76C1E" w:rsidP="00FD1711">
      <w:pPr>
        <w:ind w:left="720"/>
      </w:pPr>
      <w:r>
        <w:t>Each IO has an “Invert” checkbox.</w:t>
      </w:r>
    </w:p>
    <w:p w:rsidR="00A76C1E" w:rsidRDefault="00A76C1E" w:rsidP="00FD1711">
      <w:pPr>
        <w:ind w:left="720"/>
      </w:pPr>
    </w:p>
    <w:p w:rsidR="00A76C1E" w:rsidRDefault="00A76C1E" w:rsidP="00FD1711">
      <w:pPr>
        <w:ind w:left="720"/>
      </w:pPr>
      <w:r>
        <w:t xml:space="preserve">Effect on Inputs: </w:t>
      </w:r>
    </w:p>
    <w:p w:rsidR="00A76C1E" w:rsidRDefault="00A76C1E" w:rsidP="00FD1711">
      <w:pPr>
        <w:ind w:left="720"/>
      </w:pPr>
      <w:r>
        <w:t>If not checked, a low voltage on the Input pin will display as OFF in the IOControl page and will be reported as OFF to MQTT clients.</w:t>
      </w:r>
    </w:p>
    <w:p w:rsidR="00A76C1E" w:rsidRDefault="00A76C1E" w:rsidP="00FD1711">
      <w:pPr>
        <w:ind w:left="720"/>
      </w:pPr>
      <w:r>
        <w:t>If checked, a low voltage in the Input pin will display as ON in the IOControl page and will be reported as ON to MQTT clients.</w:t>
      </w:r>
    </w:p>
    <w:p w:rsidR="00A76C1E" w:rsidRDefault="00A76C1E" w:rsidP="00FD1711">
      <w:pPr>
        <w:ind w:left="720"/>
      </w:pPr>
    </w:p>
    <w:p w:rsidR="00A76C1E" w:rsidRDefault="00A76C1E" w:rsidP="00FD1711">
      <w:pPr>
        <w:ind w:left="720"/>
      </w:pPr>
      <w:r>
        <w:t xml:space="preserve">Effect on Outputs: </w:t>
      </w:r>
    </w:p>
    <w:p w:rsidR="00A76C1E" w:rsidRDefault="00A76C1E" w:rsidP="00FD1711">
      <w:pPr>
        <w:ind w:left="720"/>
      </w:pPr>
      <w:r>
        <w:t>If not checked, an OFF indication in the IOControl page or MQTT Client will result in a low voltage on the Output pin.</w:t>
      </w:r>
    </w:p>
    <w:p w:rsidR="00A76C1E" w:rsidRDefault="00A76C1E" w:rsidP="00FD1711">
      <w:pPr>
        <w:ind w:left="720"/>
      </w:pPr>
      <w:r>
        <w:t>If checked, an OFF indication in the IOControl page or MQTT Client will result in a high voltage on the Output pin.</w:t>
      </w:r>
    </w:p>
    <w:p w:rsidR="00A76C1E" w:rsidRDefault="00A76C1E" w:rsidP="00FD1711">
      <w:pPr>
        <w:ind w:left="720"/>
      </w:pPr>
    </w:p>
    <w:p w:rsidR="00A76C1E" w:rsidRDefault="00A76C1E"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A76C1E" w:rsidRDefault="00A76C1E" w:rsidP="000176A7"/>
    <w:p w:rsidR="00A76C1E" w:rsidRDefault="00A76C1E" w:rsidP="000176A7"/>
    <w:p w:rsidR="00A76C1E" w:rsidRPr="005940A0" w:rsidRDefault="00A76C1E" w:rsidP="00375DEF">
      <w:pPr>
        <w:rPr>
          <w:b/>
        </w:rPr>
      </w:pPr>
      <w:r>
        <w:rPr>
          <w:b/>
        </w:rPr>
        <w:t>Boot State Settings</w:t>
      </w:r>
      <w:r w:rsidRPr="005940A0">
        <w:rPr>
          <w:b/>
        </w:rPr>
        <w:t>:</w:t>
      </w:r>
    </w:p>
    <w:p w:rsidR="00A76C1E" w:rsidRDefault="00A76C1E" w:rsidP="00375DEF"/>
    <w:p w:rsidR="00A76C1E" w:rsidRDefault="00A76C1E" w:rsidP="00FD1711">
      <w:pPr>
        <w:ind w:left="720"/>
      </w:pPr>
      <w:r>
        <w:t>Each IO has a “Boot State” dropdown box. The effect of each setting is as follows:</w:t>
      </w:r>
    </w:p>
    <w:p w:rsidR="00A76C1E" w:rsidRDefault="00A76C1E" w:rsidP="00FD1711">
      <w:pPr>
        <w:ind w:left="720"/>
      </w:pPr>
    </w:p>
    <w:p w:rsidR="00A76C1E" w:rsidRDefault="00A76C1E" w:rsidP="00FD1711">
      <w:pPr>
        <w:ind w:left="720"/>
      </w:pPr>
      <w:r>
        <w:t>Off: After boot the state of the Output is OFF.</w:t>
      </w:r>
    </w:p>
    <w:p w:rsidR="00A76C1E" w:rsidRDefault="00A76C1E" w:rsidP="00FD1711">
      <w:pPr>
        <w:ind w:left="720"/>
      </w:pPr>
      <w:r>
        <w:t>On: After boot the state of the Output is ON.</w:t>
      </w:r>
    </w:p>
    <w:p w:rsidR="00A76C1E" w:rsidRDefault="00A76C1E"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A76C1E" w:rsidRDefault="00A76C1E" w:rsidP="000176A7"/>
    <w:p w:rsidR="00A76C1E" w:rsidRDefault="00A76C1E" w:rsidP="000176A7"/>
    <w:p w:rsidR="00A76C1E" w:rsidRDefault="00A76C1E" w:rsidP="002D56F9">
      <w:pPr>
        <w:jc w:val="both"/>
      </w:pPr>
      <w:r>
        <w:br w:type="page"/>
      </w:r>
    </w:p>
    <w:p w:rsidR="00A76C1E" w:rsidRPr="00A650B5" w:rsidRDefault="00A76C1E" w:rsidP="002D56F9">
      <w:pPr>
        <w:pStyle w:val="Heading1"/>
        <w:jc w:val="center"/>
        <w:rPr>
          <w:sz w:val="40"/>
        </w:rPr>
      </w:pPr>
      <w:bookmarkStart w:id="19" w:name="_Toc71463370"/>
      <w:r>
        <w:rPr>
          <w:sz w:val="40"/>
        </w:rPr>
        <w:t>Notes on Individual IO Settings – Browser Only build</w:t>
      </w:r>
      <w:bookmarkEnd w:id="19"/>
    </w:p>
    <w:p w:rsidR="00A76C1E" w:rsidRDefault="00A76C1E" w:rsidP="002D56F9"/>
    <w:p w:rsidR="00A76C1E" w:rsidRDefault="00A76C1E" w:rsidP="002D56F9">
      <w:r>
        <w:t>The Individual IO Settings drop down and check boxes on the Configuration page lets you modify functionality of each IO as follows:</w:t>
      </w:r>
    </w:p>
    <w:p w:rsidR="00A76C1E" w:rsidRDefault="00A76C1E" w:rsidP="002D56F9"/>
    <w:p w:rsidR="00A76C1E" w:rsidRDefault="00A76C1E" w:rsidP="002D56F9">
      <w:r>
        <w:pict>
          <v:shape id="_x0000_i1040" type="#_x0000_t75" style="width:381pt;height:333pt">
            <v:imagedata r:id="rId22" o:title=""/>
          </v:shape>
        </w:pict>
      </w:r>
    </w:p>
    <w:p w:rsidR="00A76C1E" w:rsidRDefault="00A76C1E" w:rsidP="002D56F9"/>
    <w:p w:rsidR="00A76C1E" w:rsidRDefault="00A76C1E" w:rsidP="007F5E2E">
      <w:r>
        <w:rPr>
          <w:b/>
        </w:rPr>
        <w:t>Type Drop Down Settings</w:t>
      </w:r>
      <w:r w:rsidRPr="005940A0">
        <w:rPr>
          <w:b/>
        </w:rPr>
        <w:t>:</w:t>
      </w:r>
      <w:r>
        <w:rPr>
          <w:b/>
        </w:rPr>
        <w:t xml:space="preserve"> </w:t>
      </w:r>
      <w:r>
        <w:t>Same as MQTT build.</w:t>
      </w:r>
    </w:p>
    <w:p w:rsidR="00A76C1E" w:rsidRDefault="00A76C1E" w:rsidP="002D56F9"/>
    <w:p w:rsidR="00A76C1E" w:rsidRDefault="00A76C1E" w:rsidP="007F5E2E">
      <w:r>
        <w:rPr>
          <w:b/>
        </w:rPr>
        <w:t>Invert Settings</w:t>
      </w:r>
      <w:r w:rsidRPr="005940A0">
        <w:rPr>
          <w:b/>
        </w:rPr>
        <w:t>:</w:t>
      </w:r>
      <w:r>
        <w:rPr>
          <w:b/>
        </w:rPr>
        <w:t xml:space="preserve"> </w:t>
      </w:r>
      <w:r>
        <w:t>Same as MQTT build.</w:t>
      </w:r>
    </w:p>
    <w:p w:rsidR="00A76C1E" w:rsidRDefault="00A76C1E" w:rsidP="002D56F9"/>
    <w:p w:rsidR="00A76C1E" w:rsidRDefault="00A76C1E" w:rsidP="007F5E2E">
      <w:r>
        <w:rPr>
          <w:b/>
        </w:rPr>
        <w:t>Boot State Settings</w:t>
      </w:r>
      <w:r w:rsidRPr="005940A0">
        <w:rPr>
          <w:b/>
        </w:rPr>
        <w:t>:</w:t>
      </w:r>
      <w:r>
        <w:rPr>
          <w:b/>
        </w:rPr>
        <w:t xml:space="preserve"> </w:t>
      </w:r>
      <w:r>
        <w:t>Same as MQTT build.</w:t>
      </w:r>
    </w:p>
    <w:p w:rsidR="00A76C1E" w:rsidRDefault="00A76C1E" w:rsidP="002D56F9"/>
    <w:p w:rsidR="00A76C1E" w:rsidRDefault="00A76C1E" w:rsidP="000D6575">
      <w:r>
        <w:rPr>
          <w:b/>
        </w:rPr>
        <w:t>Name Settings</w:t>
      </w:r>
      <w:r w:rsidRPr="005940A0">
        <w:rPr>
          <w:b/>
        </w:rPr>
        <w:t>:</w:t>
      </w:r>
      <w:r>
        <w:rPr>
          <w:b/>
        </w:rPr>
        <w:t xml:space="preserve"> </w:t>
      </w:r>
    </w:p>
    <w:p w:rsidR="00A76C1E" w:rsidRDefault="00A76C1E" w:rsidP="000D6575">
      <w:pPr>
        <w:ind w:left="720"/>
      </w:pPr>
      <w:r>
        <w:t>Enter a name for the IO pin. This name will appear on the IOControl page for the pin. Use any alphanumeric character plus -*_ and . (no spaces).</w:t>
      </w:r>
    </w:p>
    <w:p w:rsidR="00A76C1E" w:rsidRDefault="00A76C1E" w:rsidP="000D6575"/>
    <w:p w:rsidR="00A76C1E" w:rsidRDefault="00A76C1E" w:rsidP="007F5E2E">
      <w:pPr>
        <w:rPr>
          <w:b/>
        </w:rPr>
      </w:pPr>
      <w:r>
        <w:rPr>
          <w:b/>
        </w:rPr>
        <w:t>Timer Settings</w:t>
      </w:r>
      <w:r w:rsidRPr="005940A0">
        <w:rPr>
          <w:b/>
        </w:rPr>
        <w:t>:</w:t>
      </w:r>
      <w:r>
        <w:rPr>
          <w:b/>
        </w:rPr>
        <w:t xml:space="preserve"> </w:t>
      </w:r>
    </w:p>
    <w:p w:rsidR="00A76C1E" w:rsidRDefault="00A76C1E" w:rsidP="007F5E2E">
      <w:pPr>
        <w:ind w:left="720"/>
      </w:pPr>
      <w:r>
        <w:t>Two fields are provided:</w:t>
      </w:r>
    </w:p>
    <w:p w:rsidR="00A76C1E" w:rsidRDefault="00A76C1E" w:rsidP="007F5E2E">
      <w:pPr>
        <w:ind w:left="720"/>
      </w:pPr>
    </w:p>
    <w:p w:rsidR="00A76C1E" w:rsidRDefault="00A76C1E" w:rsidP="007F5E2E">
      <w:pPr>
        <w:ind w:left="720"/>
      </w:pPr>
      <w:r>
        <w:t xml:space="preserve">“Value” field: </w:t>
      </w:r>
    </w:p>
    <w:p w:rsidR="00A76C1E" w:rsidRDefault="00A76C1E" w:rsidP="007F5E2E">
      <w:pPr>
        <w:ind w:left="1440"/>
      </w:pPr>
      <w:r>
        <w:t>0 disables the Timer.</w:t>
      </w:r>
    </w:p>
    <w:p w:rsidR="00A76C1E" w:rsidRDefault="00A76C1E" w:rsidP="007F5E2E">
      <w:pPr>
        <w:ind w:left="1440"/>
      </w:pPr>
      <w:r>
        <w:t>1 to 16383 can be entered for the of “ticks” to operate the Timer. For example, 1 second or 1 minute or 1 hour.</w:t>
      </w:r>
    </w:p>
    <w:p w:rsidR="00A76C1E" w:rsidRDefault="00A76C1E" w:rsidP="007F5E2E">
      <w:pPr>
        <w:ind w:left="1440"/>
      </w:pPr>
    </w:p>
    <w:p w:rsidR="00A76C1E" w:rsidRDefault="00A76C1E" w:rsidP="007F5E2E">
      <w:pPr>
        <w:ind w:left="720"/>
      </w:pPr>
      <w:r>
        <w:t>“Units” field:</w:t>
      </w:r>
    </w:p>
    <w:p w:rsidR="00A76C1E" w:rsidRDefault="00A76C1E" w:rsidP="007F5E2E">
      <w:pPr>
        <w:ind w:left="1440"/>
      </w:pPr>
      <w:r>
        <w:t>Select the time unit to use: 0.1 second, seconds, minutes, or hours.</w:t>
      </w:r>
    </w:p>
    <w:p w:rsidR="00A76C1E" w:rsidRDefault="00A76C1E" w:rsidP="007F5E2E">
      <w:pPr>
        <w:ind w:left="1440"/>
      </w:pPr>
    </w:p>
    <w:p w:rsidR="00A76C1E" w:rsidRDefault="00A76C1E" w:rsidP="007F5E2E">
      <w:pPr>
        <w:ind w:left="720"/>
      </w:pPr>
      <w:r>
        <w:t>How the Timers work:</w:t>
      </w:r>
    </w:p>
    <w:p w:rsidR="00A76C1E" w:rsidRDefault="00A76C1E" w:rsidP="007F5E2E">
      <w:pPr>
        <w:ind w:left="1440"/>
      </w:pPr>
      <w:r>
        <w:t>Timers only work on Output pins.</w:t>
      </w:r>
    </w:p>
    <w:p w:rsidR="00A76C1E" w:rsidRDefault="00A76C1E" w:rsidP="007F5E2E">
      <w:pPr>
        <w:ind w:left="1440"/>
      </w:pPr>
    </w:p>
    <w:p w:rsidR="00A76C1E" w:rsidRDefault="00A76C1E" w:rsidP="007F5E2E">
      <w:pPr>
        <w:ind w:left="1440"/>
      </w:pPr>
      <w:r>
        <w:t>If you enter “0” in the Value field the Timer will not affect the Output pin.</w:t>
      </w:r>
    </w:p>
    <w:p w:rsidR="00A76C1E" w:rsidRDefault="00A76C1E" w:rsidP="007F5E2E">
      <w:pPr>
        <w:ind w:left="1440"/>
      </w:pPr>
    </w:p>
    <w:p w:rsidR="00A76C1E" w:rsidRDefault="00A76C1E"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A76C1E" w:rsidRDefault="00A76C1E"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A76C1E" w:rsidRDefault="00A76C1E" w:rsidP="002C2662">
      <w:pPr>
        <w:ind w:left="1440"/>
      </w:pPr>
    </w:p>
    <w:p w:rsidR="00A76C1E" w:rsidRDefault="00A76C1E" w:rsidP="002C2662">
      <w:pPr>
        <w:ind w:left="1440"/>
      </w:pPr>
      <w:r>
        <w:t>“Boot State” must be “on” or “off”. “retain” will disable the Timer.</w:t>
      </w:r>
    </w:p>
    <w:p w:rsidR="00A76C1E" w:rsidRDefault="00A76C1E" w:rsidP="002C2662">
      <w:pPr>
        <w:ind w:left="1440"/>
      </w:pPr>
    </w:p>
    <w:p w:rsidR="00A76C1E" w:rsidRDefault="00A76C1E" w:rsidP="002C2662">
      <w:pPr>
        <w:ind w:left="1440"/>
      </w:pPr>
      <w:r>
        <w:t>If a Reboot or power cycle occurs while a Timer is running the Output will be set to its “Boot State”.</w:t>
      </w:r>
    </w:p>
    <w:p w:rsidR="00A76C1E" w:rsidRDefault="00A76C1E" w:rsidP="002C2662">
      <w:pPr>
        <w:ind w:left="1440"/>
      </w:pPr>
    </w:p>
    <w:p w:rsidR="00A76C1E" w:rsidRDefault="00A76C1E" w:rsidP="002C2662">
      <w:pPr>
        <w:ind w:left="1440"/>
      </w:pPr>
      <w:r>
        <w:t>If you change the IO Timer value while the Timer is running:</w:t>
      </w:r>
    </w:p>
    <w:p w:rsidR="00A76C1E" w:rsidRDefault="00A76C1E" w:rsidP="002C2662">
      <w:pPr>
        <w:ind w:left="2160"/>
      </w:pPr>
      <w:r>
        <w:t>- The Timer is reloaded with the new IO Timer value. The Timer will continue running and will expire at the new value entered.</w:t>
      </w:r>
    </w:p>
    <w:p w:rsidR="00A76C1E" w:rsidRDefault="00A76C1E" w:rsidP="002C2662">
      <w:pPr>
        <w:ind w:left="2160"/>
      </w:pPr>
      <w:r>
        <w:t>- If you entered “0” as the new value the Timer will expire immediately.</w:t>
      </w:r>
    </w:p>
    <w:p w:rsidR="00A76C1E" w:rsidRDefault="00A76C1E" w:rsidP="007F5E2E"/>
    <w:p w:rsidR="00A76C1E" w:rsidRDefault="00A76C1E" w:rsidP="000176A7">
      <w:r>
        <w:t>NOTE: “Name” and “IO Timer” features are not available in the MQTT build due to lack of Flash space. Typically this type of feature isn’t needed in MQTT environments as MQTT management tools provide similar functionality.</w:t>
      </w:r>
    </w:p>
    <w:p w:rsidR="00A76C1E" w:rsidRDefault="00A76C1E" w:rsidP="002D56F9"/>
    <w:p w:rsidR="00A76C1E" w:rsidRDefault="00A76C1E" w:rsidP="002D56F9"/>
    <w:p w:rsidR="00A76C1E" w:rsidRDefault="00A76C1E"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A76C1E" w:rsidRDefault="00A76C1E" w:rsidP="002D56F9"/>
    <w:p w:rsidR="00A76C1E" w:rsidRDefault="00A76C1E" w:rsidP="002D56F9">
      <w:r>
        <w:br w:type="page"/>
      </w:r>
    </w:p>
    <w:p w:rsidR="00A76C1E" w:rsidRPr="002D56F9" w:rsidRDefault="00A76C1E" w:rsidP="002D56F9">
      <w:pPr>
        <w:pStyle w:val="Heading1"/>
        <w:jc w:val="center"/>
        <w:rPr>
          <w:sz w:val="40"/>
        </w:rPr>
      </w:pPr>
      <w:bookmarkStart w:id="20" w:name="_Toc71463371"/>
      <w:r w:rsidRPr="002D56F9">
        <w:rPr>
          <w:sz w:val="40"/>
        </w:rPr>
        <w:t>Notes on the MAC Address</w:t>
      </w:r>
      <w:bookmarkEnd w:id="20"/>
    </w:p>
    <w:p w:rsidR="00A76C1E" w:rsidRDefault="00A76C1E" w:rsidP="004D377D"/>
    <w:p w:rsidR="00A76C1E" w:rsidRDefault="00A76C1E" w:rsidP="004D377D">
      <w:r>
        <w:t>When new the Network Modules all have the same MAC address. This obviously doesn’t work when you try to put more than one on a network.</w:t>
      </w:r>
    </w:p>
    <w:p w:rsidR="00A76C1E" w:rsidRDefault="00A76C1E" w:rsidP="004D377D"/>
    <w:p w:rsidR="00A76C1E" w:rsidRDefault="00A76C1E"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A76C1E" w:rsidRDefault="00A76C1E" w:rsidP="004D377D"/>
    <w:p w:rsidR="00A76C1E" w:rsidRDefault="00A76C1E"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A76C1E" w:rsidRDefault="00A76C1E" w:rsidP="004D377D"/>
    <w:p w:rsidR="00A76C1E" w:rsidRDefault="00A76C1E" w:rsidP="004D377D">
      <w:r>
        <w:pict>
          <v:shape id="_x0000_i1041" type="#_x0000_t75" style="width:237pt;height:161.25pt">
            <v:imagedata r:id="rId23" o:title=""/>
          </v:shape>
        </w:pict>
      </w:r>
    </w:p>
    <w:p w:rsidR="00A76C1E" w:rsidRDefault="00A76C1E" w:rsidP="004D377D"/>
    <w:p w:rsidR="00A76C1E" w:rsidRDefault="00A76C1E" w:rsidP="004D377D">
      <w:r>
        <w:t>All other bits and octets in the MAC address (including those in the most significant octet) can be anything you want as long as you set the two bits above as shown.</w:t>
      </w:r>
    </w:p>
    <w:p w:rsidR="00A76C1E" w:rsidRDefault="00A76C1E" w:rsidP="004D377D"/>
    <w:p w:rsidR="00A76C1E" w:rsidRDefault="00A76C1E"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A76C1E" w:rsidRDefault="00A76C1E" w:rsidP="004D377D"/>
    <w:p w:rsidR="00A76C1E" w:rsidRDefault="00A76C1E" w:rsidP="004D377D">
      <w:r>
        <w:t>A good reference for MAC address explanations is here:</w:t>
      </w:r>
    </w:p>
    <w:p w:rsidR="00A76C1E" w:rsidRDefault="00A76C1E" w:rsidP="004D377D">
      <w:hyperlink r:id="rId24" w:history="1">
        <w:r>
          <w:rPr>
            <w:rStyle w:val="Hyperlink"/>
          </w:rPr>
          <w:t>https://en.wikipedia.org/wiki/MAC_address</w:t>
        </w:r>
      </w:hyperlink>
    </w:p>
    <w:p w:rsidR="00A76C1E" w:rsidRDefault="00A76C1E" w:rsidP="004D377D"/>
    <w:p w:rsidR="00A76C1E" w:rsidRDefault="00A76C1E"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A76C1E" w:rsidRDefault="00A76C1E" w:rsidP="00A650B5">
      <w:pPr>
        <w:jc w:val="both"/>
      </w:pPr>
    </w:p>
    <w:p w:rsidR="00A76C1E" w:rsidRDefault="00A76C1E" w:rsidP="00A650B5">
      <w:pPr>
        <w:jc w:val="both"/>
      </w:pPr>
    </w:p>
    <w:p w:rsidR="00A76C1E" w:rsidRDefault="00A76C1E" w:rsidP="002359F3">
      <w:pPr>
        <w:jc w:val="both"/>
      </w:pPr>
      <w:r>
        <w:br w:type="page"/>
      </w:r>
    </w:p>
    <w:p w:rsidR="00A76C1E" w:rsidRPr="00A650B5" w:rsidRDefault="00A76C1E" w:rsidP="002359F3">
      <w:pPr>
        <w:pStyle w:val="Heading1"/>
        <w:jc w:val="center"/>
        <w:rPr>
          <w:sz w:val="40"/>
        </w:rPr>
      </w:pPr>
      <w:bookmarkStart w:id="21" w:name="_Toc71463372"/>
      <w:r>
        <w:rPr>
          <w:sz w:val="40"/>
        </w:rPr>
        <w:t>Notes on REST Commands</w:t>
      </w:r>
      <w:bookmarkEnd w:id="21"/>
    </w:p>
    <w:p w:rsidR="00A76C1E" w:rsidRDefault="00A76C1E" w:rsidP="002359F3"/>
    <w:p w:rsidR="00A76C1E" w:rsidRDefault="00A76C1E"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A76C1E" w:rsidRDefault="00A76C1E" w:rsidP="00A650B5">
      <w:pPr>
        <w:jc w:val="both"/>
      </w:pPr>
    </w:p>
    <w:p w:rsidR="00A76C1E" w:rsidRDefault="00A76C1E" w:rsidP="00A650B5">
      <w:pPr>
        <w:jc w:val="both"/>
      </w:pPr>
      <w:r>
        <w:t>For all commands enter an http request as follows:</w:t>
      </w:r>
    </w:p>
    <w:p w:rsidR="00A76C1E" w:rsidRDefault="00A76C1E" w:rsidP="00A650B5">
      <w:pPr>
        <w:jc w:val="both"/>
      </w:pPr>
      <w:r>
        <w:t xml:space="preserve">  http://IP:Port/xx</w:t>
      </w:r>
    </w:p>
    <w:p w:rsidR="00A76C1E" w:rsidRDefault="00A76C1E" w:rsidP="00DB4947">
      <w:pPr>
        <w:ind w:left="720"/>
        <w:jc w:val="both"/>
      </w:pPr>
      <w:r>
        <w:t>where</w:t>
      </w:r>
    </w:p>
    <w:p w:rsidR="00A76C1E" w:rsidRDefault="00A76C1E" w:rsidP="00DB4947">
      <w:pPr>
        <w:numPr>
          <w:ilvl w:val="1"/>
          <w:numId w:val="12"/>
        </w:numPr>
        <w:jc w:val="both"/>
      </w:pPr>
      <w:r>
        <w:t>IP = the Network Module IP Address, for example 192.168.1.4</w:t>
      </w:r>
    </w:p>
    <w:p w:rsidR="00A76C1E" w:rsidRDefault="00A76C1E" w:rsidP="00DB4947">
      <w:pPr>
        <w:numPr>
          <w:ilvl w:val="1"/>
          <w:numId w:val="12"/>
        </w:numPr>
        <w:jc w:val="both"/>
      </w:pPr>
      <w:r>
        <w:t>Port = the Network Module Port number, for example 8080 (Port number may be omitted if the device is set to Port 80)</w:t>
      </w:r>
    </w:p>
    <w:p w:rsidR="00A76C1E" w:rsidRDefault="00A76C1E" w:rsidP="00DB4947">
      <w:pPr>
        <w:numPr>
          <w:ilvl w:val="1"/>
          <w:numId w:val="12"/>
        </w:numPr>
        <w:jc w:val="both"/>
      </w:pPr>
      <w:r>
        <w:t>xx = one of the codes below</w:t>
      </w:r>
    </w:p>
    <w:p w:rsidR="00A76C1E" w:rsidRDefault="00A76C1E" w:rsidP="00DB4947">
      <w:pPr>
        <w:jc w:val="both"/>
      </w:pPr>
    </w:p>
    <w:p w:rsidR="00A76C1E" w:rsidRDefault="00A76C1E" w:rsidP="00DB4947">
      <w:pPr>
        <w:jc w:val="both"/>
      </w:pPr>
      <w:r>
        <w:t>00 = IO 1 OFF</w:t>
      </w:r>
      <w:r>
        <w:tab/>
      </w:r>
      <w:r>
        <w:tab/>
        <w:t>08 = IO 5 OFF</w:t>
      </w:r>
      <w:r>
        <w:tab/>
      </w:r>
      <w:r>
        <w:tab/>
        <w:t>16 = IO 9 OFF</w:t>
      </w:r>
      <w:r>
        <w:tab/>
      </w:r>
      <w:r>
        <w:tab/>
        <w:t>24 = IO 13 OFF</w:t>
      </w:r>
    </w:p>
    <w:p w:rsidR="00A76C1E" w:rsidRDefault="00A76C1E" w:rsidP="00DB4947">
      <w:pPr>
        <w:jc w:val="both"/>
      </w:pPr>
      <w:r>
        <w:t>01 = IO 1 ON</w:t>
      </w:r>
      <w:r>
        <w:tab/>
      </w:r>
      <w:r>
        <w:tab/>
        <w:t>09 = IO 5 ON</w:t>
      </w:r>
      <w:r>
        <w:tab/>
      </w:r>
      <w:r>
        <w:tab/>
        <w:t>17 = IO 9 ON</w:t>
      </w:r>
      <w:r>
        <w:tab/>
      </w:r>
      <w:r>
        <w:tab/>
        <w:t>25 = IO 13 ON</w:t>
      </w:r>
    </w:p>
    <w:p w:rsidR="00A76C1E" w:rsidRDefault="00A76C1E" w:rsidP="00DB4947">
      <w:pPr>
        <w:jc w:val="both"/>
      </w:pPr>
      <w:r>
        <w:t>02 = IO 2 OFF</w:t>
      </w:r>
      <w:r>
        <w:tab/>
      </w:r>
      <w:r>
        <w:tab/>
        <w:t>10 = IO 6 OFF</w:t>
      </w:r>
      <w:r>
        <w:tab/>
      </w:r>
      <w:r>
        <w:tab/>
        <w:t>18 = IO 10 OFF</w:t>
      </w:r>
      <w:r>
        <w:tab/>
        <w:t>26 = IO 14 OFF</w:t>
      </w:r>
    </w:p>
    <w:p w:rsidR="00A76C1E" w:rsidRDefault="00A76C1E" w:rsidP="00DB4947">
      <w:pPr>
        <w:jc w:val="both"/>
      </w:pPr>
      <w:r>
        <w:t>03 = IO 2 ON</w:t>
      </w:r>
      <w:r>
        <w:tab/>
      </w:r>
      <w:r>
        <w:tab/>
        <w:t>11 = IO 6 ON</w:t>
      </w:r>
      <w:r>
        <w:tab/>
      </w:r>
      <w:r>
        <w:tab/>
        <w:t>19 = IO 10 ON</w:t>
      </w:r>
      <w:r>
        <w:tab/>
        <w:t>27 = IO 14 ON</w:t>
      </w:r>
    </w:p>
    <w:p w:rsidR="00A76C1E" w:rsidRDefault="00A76C1E" w:rsidP="00DB4947">
      <w:pPr>
        <w:jc w:val="both"/>
      </w:pPr>
      <w:r>
        <w:t>04 = IO 3 OFF</w:t>
      </w:r>
      <w:r>
        <w:tab/>
      </w:r>
      <w:r>
        <w:tab/>
        <w:t>12 = IO 7 OFF</w:t>
      </w:r>
      <w:r>
        <w:tab/>
      </w:r>
      <w:r>
        <w:tab/>
        <w:t>20 = IO 11 OFF</w:t>
      </w:r>
      <w:r>
        <w:tab/>
        <w:t>28 = IO 15 OFF</w:t>
      </w:r>
    </w:p>
    <w:p w:rsidR="00A76C1E" w:rsidRDefault="00A76C1E" w:rsidP="00DB4947">
      <w:pPr>
        <w:jc w:val="both"/>
      </w:pPr>
      <w:r>
        <w:t>05 = IO 3 ON</w:t>
      </w:r>
      <w:r>
        <w:tab/>
      </w:r>
      <w:r>
        <w:tab/>
        <w:t>13 = IO 7 ON</w:t>
      </w:r>
      <w:r>
        <w:tab/>
      </w:r>
      <w:r>
        <w:tab/>
        <w:t>21 = IO 11 ON</w:t>
      </w:r>
      <w:r>
        <w:tab/>
        <w:t>29 = IO 15 ON</w:t>
      </w:r>
    </w:p>
    <w:p w:rsidR="00A76C1E" w:rsidRDefault="00A76C1E" w:rsidP="00DB4947">
      <w:pPr>
        <w:jc w:val="both"/>
      </w:pPr>
      <w:r>
        <w:t>06 = IO 4 OFF</w:t>
      </w:r>
      <w:r>
        <w:tab/>
      </w:r>
      <w:r>
        <w:tab/>
        <w:t>14 = IO 8 OFF</w:t>
      </w:r>
      <w:r>
        <w:tab/>
      </w:r>
      <w:r>
        <w:tab/>
        <w:t>22 = IO 12 OFF</w:t>
      </w:r>
      <w:r>
        <w:tab/>
        <w:t>30 = IO 16 OFF</w:t>
      </w:r>
    </w:p>
    <w:p w:rsidR="00A76C1E" w:rsidRDefault="00A76C1E" w:rsidP="00DB4947">
      <w:pPr>
        <w:jc w:val="both"/>
      </w:pPr>
      <w:r>
        <w:t>07 = IO 4 ON</w:t>
      </w:r>
      <w:r>
        <w:tab/>
      </w:r>
      <w:r>
        <w:tab/>
        <w:t>15 = IO 8 ON</w:t>
      </w:r>
      <w:r>
        <w:tab/>
      </w:r>
      <w:r>
        <w:tab/>
        <w:t>23 = IO 12 ON</w:t>
      </w:r>
      <w:r>
        <w:tab/>
        <w:t>31 = IO 16 ON</w:t>
      </w:r>
    </w:p>
    <w:p w:rsidR="00A76C1E" w:rsidRDefault="00A76C1E" w:rsidP="00DB4947">
      <w:pPr>
        <w:jc w:val="both"/>
      </w:pPr>
    </w:p>
    <w:p w:rsidR="00A76C1E" w:rsidRDefault="00A76C1E" w:rsidP="00DB4947">
      <w:pPr>
        <w:jc w:val="both"/>
      </w:pPr>
      <w:r>
        <w:t>55 = All Outputs ON</w:t>
      </w:r>
    </w:p>
    <w:p w:rsidR="00A76C1E" w:rsidRDefault="00A76C1E" w:rsidP="00DB4947">
      <w:pPr>
        <w:jc w:val="both"/>
      </w:pPr>
      <w:r>
        <w:t>56 = All Outputs OFF</w:t>
      </w:r>
    </w:p>
    <w:p w:rsidR="00A76C1E" w:rsidRDefault="00A76C1E" w:rsidP="00DB4947">
      <w:pPr>
        <w:jc w:val="both"/>
      </w:pPr>
    </w:p>
    <w:p w:rsidR="00A76C1E" w:rsidRDefault="00A76C1E" w:rsidP="00DB4947">
      <w:pPr>
        <w:jc w:val="both"/>
      </w:pPr>
      <w:r>
        <w:t>60 = Show IOControl Page</w:t>
      </w:r>
    </w:p>
    <w:p w:rsidR="00A76C1E" w:rsidRDefault="00A76C1E" w:rsidP="00DB4947">
      <w:pPr>
        <w:jc w:val="both"/>
      </w:pPr>
      <w:r>
        <w:t>61 = Show Configuration Page</w:t>
      </w:r>
    </w:p>
    <w:p w:rsidR="00A76C1E" w:rsidRDefault="00A76C1E" w:rsidP="00DB4947">
      <w:pPr>
        <w:jc w:val="both"/>
      </w:pPr>
      <w:r>
        <w:t>65 = Flash LED</w:t>
      </w:r>
    </w:p>
    <w:p w:rsidR="00A76C1E" w:rsidRDefault="00A76C1E" w:rsidP="00C85CF4">
      <w:pPr>
        <w:jc w:val="both"/>
      </w:pPr>
      <w:r>
        <w:t>66 = Show Link Error Statistics page</w:t>
      </w:r>
    </w:p>
    <w:p w:rsidR="00A76C1E" w:rsidRDefault="00A76C1E" w:rsidP="00C85CF4">
      <w:pPr>
        <w:jc w:val="both"/>
      </w:pPr>
      <w:r>
        <w:t>67 = Clear Link Error Statistics</w:t>
      </w:r>
    </w:p>
    <w:p w:rsidR="00A76C1E" w:rsidRDefault="00A76C1E" w:rsidP="00C85CF4">
      <w:pPr>
        <w:jc w:val="both"/>
      </w:pPr>
      <w:r>
        <w:t>68 = Show Network Statistics page (Browser Only builds)</w:t>
      </w:r>
    </w:p>
    <w:p w:rsidR="00A76C1E" w:rsidRDefault="00A76C1E" w:rsidP="00C85CF4">
      <w:pPr>
        <w:jc w:val="both"/>
      </w:pPr>
      <w:r>
        <w:t>69 = Clear Network Statistics and refresh page (Browser Only builds)</w:t>
      </w:r>
    </w:p>
    <w:p w:rsidR="00A76C1E" w:rsidRDefault="00A76C1E" w:rsidP="00C85CF4">
      <w:pPr>
        <w:jc w:val="both"/>
      </w:pPr>
      <w:r>
        <w:t>70 = Clear the "Reset Status Register" counters</w:t>
      </w:r>
    </w:p>
    <w:p w:rsidR="00A76C1E" w:rsidRDefault="00A76C1E" w:rsidP="00C85CF4">
      <w:pPr>
        <w:jc w:val="both"/>
      </w:pPr>
      <w:r>
        <w:t>71 = Display the Temperature Sensor Serial Numbers (Only in special debug builds)</w:t>
      </w:r>
    </w:p>
    <w:p w:rsidR="00A76C1E" w:rsidRDefault="00A76C1E" w:rsidP="00C85CF4">
      <w:pPr>
        <w:jc w:val="both"/>
      </w:pPr>
      <w:r>
        <w:t>72 = Load Code Uploader (Only in Upgradeable builds)</w:t>
      </w:r>
    </w:p>
    <w:p w:rsidR="00A76C1E" w:rsidRDefault="00A76C1E" w:rsidP="00C85CF4">
      <w:pPr>
        <w:jc w:val="both"/>
      </w:pPr>
      <w:r>
        <w:t>73 = Reload firmware existing image (Only in the Code Uploader)</w:t>
      </w:r>
    </w:p>
    <w:p w:rsidR="00A76C1E" w:rsidRDefault="00A76C1E" w:rsidP="00C85CF4">
      <w:pPr>
        <w:jc w:val="both"/>
      </w:pPr>
      <w:r>
        <w:t>74 = Erase entire Off-Board EEPROM (Only in the Code Uploader)</w:t>
      </w:r>
    </w:p>
    <w:p w:rsidR="00A76C1E" w:rsidRDefault="00A76C1E" w:rsidP="00DB4947">
      <w:pPr>
        <w:jc w:val="both"/>
      </w:pPr>
      <w:r>
        <w:t>91 = Reboot</w:t>
      </w:r>
    </w:p>
    <w:p w:rsidR="00A76C1E" w:rsidRDefault="00A76C1E" w:rsidP="00DB4947">
      <w:pPr>
        <w:jc w:val="both"/>
      </w:pPr>
      <w:r>
        <w:t>98 = Show Short Form IO Settings (without HTML formatting)</w:t>
      </w:r>
    </w:p>
    <w:p w:rsidR="00A76C1E" w:rsidRDefault="00A76C1E" w:rsidP="00DB4947">
      <w:pPr>
        <w:jc w:val="both"/>
      </w:pPr>
      <w:r>
        <w:t>99 = Same as /98</w:t>
      </w:r>
    </w:p>
    <w:p w:rsidR="00A76C1E" w:rsidRDefault="00A76C1E" w:rsidP="00DB4947">
      <w:pPr>
        <w:jc w:val="both"/>
      </w:pPr>
    </w:p>
    <w:p w:rsidR="00A76C1E" w:rsidRDefault="00A76C1E" w:rsidP="00DB4947">
      <w:pPr>
        <w:jc w:val="both"/>
      </w:pPr>
    </w:p>
    <w:p w:rsidR="00A76C1E" w:rsidRDefault="00A76C1E" w:rsidP="00DB4947">
      <w:pPr>
        <w:jc w:val="both"/>
      </w:pPr>
    </w:p>
    <w:p w:rsidR="00A76C1E" w:rsidRDefault="00A76C1E" w:rsidP="00DB4947">
      <w:pPr>
        <w:jc w:val="both"/>
      </w:pPr>
    </w:p>
    <w:p w:rsidR="00A76C1E" w:rsidRDefault="00A76C1E" w:rsidP="00DB4947">
      <w:pPr>
        <w:jc w:val="both"/>
      </w:pPr>
      <w:r w:rsidRPr="008A443E">
        <w:rPr>
          <w:b/>
        </w:rPr>
        <w:t xml:space="preserve">Note1: </w:t>
      </w:r>
      <w:r>
        <w:t>Output control commands (00 to 31) only work for IO defined as an Output. If the IO referenced in the command is an Input no action is taken.</w:t>
      </w:r>
    </w:p>
    <w:p w:rsidR="00A76C1E" w:rsidRDefault="00A76C1E" w:rsidP="00DB4947">
      <w:pPr>
        <w:jc w:val="both"/>
      </w:pPr>
    </w:p>
    <w:p w:rsidR="00A76C1E" w:rsidRDefault="00A76C1E"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A76C1E" w:rsidRDefault="00A76C1E" w:rsidP="00DB4947">
      <w:pPr>
        <w:jc w:val="both"/>
      </w:pPr>
    </w:p>
    <w:p w:rsidR="00A76C1E" w:rsidRDefault="00A76C1E"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A76C1E" w:rsidRDefault="00A76C1E" w:rsidP="00DB4947">
      <w:pPr>
        <w:jc w:val="both"/>
      </w:pPr>
    </w:p>
    <w:p w:rsidR="00A76C1E" w:rsidRDefault="00A76C1E"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A76C1E" w:rsidRDefault="00A76C1E" w:rsidP="008A443E">
      <w:pPr>
        <w:ind w:left="720"/>
        <w:jc w:val="both"/>
      </w:pPr>
      <w:r>
        <w:t>REST automation should only use these commands:</w:t>
      </w:r>
    </w:p>
    <w:p w:rsidR="00A76C1E" w:rsidRDefault="00A76C1E" w:rsidP="008A443E">
      <w:pPr>
        <w:ind w:left="1440"/>
        <w:jc w:val="both"/>
      </w:pPr>
      <w:r>
        <w:t>/00 to /31 Output state change commands</w:t>
      </w:r>
    </w:p>
    <w:p w:rsidR="00A76C1E" w:rsidRDefault="00A76C1E" w:rsidP="008A443E">
      <w:pPr>
        <w:ind w:left="1440"/>
        <w:jc w:val="both"/>
      </w:pPr>
      <w:r>
        <w:t>/55 All outputs ON</w:t>
      </w:r>
    </w:p>
    <w:p w:rsidR="00A76C1E" w:rsidRDefault="00A76C1E" w:rsidP="008A443E">
      <w:pPr>
        <w:ind w:left="1440"/>
        <w:jc w:val="both"/>
      </w:pPr>
      <w:r>
        <w:t>/56 All outputs OFF</w:t>
      </w:r>
    </w:p>
    <w:p w:rsidR="00A76C1E" w:rsidRDefault="00A76C1E" w:rsidP="008A443E">
      <w:pPr>
        <w:ind w:left="1440"/>
        <w:jc w:val="both"/>
      </w:pPr>
      <w:r>
        <w:t>/91 Reboot</w:t>
      </w:r>
    </w:p>
    <w:p w:rsidR="00A76C1E" w:rsidRDefault="00A76C1E" w:rsidP="008A443E">
      <w:pPr>
        <w:ind w:left="1440"/>
        <w:jc w:val="both"/>
      </w:pPr>
      <w:r>
        <w:t>/98 Show Very Short Form IO State page</w:t>
      </w:r>
    </w:p>
    <w:p w:rsidR="00A76C1E" w:rsidRDefault="00A76C1E" w:rsidP="008A443E">
      <w:pPr>
        <w:ind w:left="1440"/>
        <w:jc w:val="both"/>
      </w:pPr>
      <w:r>
        <w:t>/99 Show Short Form IO State page</w:t>
      </w:r>
    </w:p>
    <w:p w:rsidR="00A76C1E" w:rsidRDefault="00A76C1E" w:rsidP="008A443E">
      <w:pPr>
        <w:ind w:left="720"/>
        <w:jc w:val="both"/>
      </w:pPr>
      <w:r>
        <w:t>Use of any other commands will likely interfere with Browser operation of the IOControl and Configuration pages.</w:t>
      </w:r>
    </w:p>
    <w:p w:rsidR="00A76C1E" w:rsidRDefault="00A76C1E" w:rsidP="008A443E">
      <w:pPr>
        <w:ind w:left="720"/>
        <w:jc w:val="both"/>
      </w:pPr>
      <w:r>
        <w:t>If you choose to use some of the other commands you may need to suspend REST automation while a Browser is used to access the IOControl or Configuration pages.</w:t>
      </w:r>
    </w:p>
    <w:p w:rsidR="00A76C1E" w:rsidRDefault="00A76C1E" w:rsidP="00DB4947">
      <w:pPr>
        <w:jc w:val="both"/>
      </w:pPr>
    </w:p>
    <w:p w:rsidR="00A76C1E" w:rsidRDefault="00A76C1E" w:rsidP="00DB4947">
      <w:pPr>
        <w:jc w:val="both"/>
      </w:pPr>
    </w:p>
    <w:p w:rsidR="00A76C1E" w:rsidRDefault="00A76C1E" w:rsidP="00DB4947">
      <w:pPr>
        <w:jc w:val="both"/>
      </w:pPr>
    </w:p>
    <w:p w:rsidR="00A76C1E" w:rsidRDefault="00A76C1E" w:rsidP="00DB4947">
      <w:pPr>
        <w:jc w:val="both"/>
      </w:pPr>
    </w:p>
    <w:p w:rsidR="00A76C1E" w:rsidRDefault="00A76C1E" w:rsidP="00A650B5">
      <w:pPr>
        <w:jc w:val="both"/>
      </w:pPr>
    </w:p>
    <w:p w:rsidR="00A76C1E" w:rsidRDefault="00A76C1E" w:rsidP="00A650B5">
      <w:pPr>
        <w:jc w:val="both"/>
      </w:pPr>
      <w:r>
        <w:br w:type="page"/>
      </w:r>
    </w:p>
    <w:p w:rsidR="00A76C1E" w:rsidRPr="00A650B5" w:rsidRDefault="00A76C1E" w:rsidP="008F749D">
      <w:pPr>
        <w:pStyle w:val="Heading1"/>
        <w:jc w:val="center"/>
        <w:rPr>
          <w:sz w:val="40"/>
        </w:rPr>
      </w:pPr>
      <w:bookmarkStart w:id="22" w:name="_Toc71463373"/>
      <w:r>
        <w:rPr>
          <w:sz w:val="40"/>
        </w:rPr>
        <w:t>Notes on MQTT</w:t>
      </w:r>
      <w:bookmarkEnd w:id="22"/>
    </w:p>
    <w:p w:rsidR="00A76C1E" w:rsidRDefault="00A76C1E" w:rsidP="008F749D"/>
    <w:p w:rsidR="00A76C1E" w:rsidRDefault="00A76C1E"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A76C1E" w:rsidRDefault="00A76C1E" w:rsidP="002D4A69"/>
    <w:p w:rsidR="00A76C1E" w:rsidRDefault="00A76C1E" w:rsidP="002D4A69">
      <w:pPr>
        <w:rPr>
          <w:b/>
        </w:rPr>
      </w:pPr>
      <w:r w:rsidRPr="00955261">
        <w:rPr>
          <w:b/>
        </w:rPr>
        <w:t>Configuration Settings:</w:t>
      </w:r>
    </w:p>
    <w:p w:rsidR="00A76C1E" w:rsidRPr="00955261" w:rsidRDefault="00A76C1E" w:rsidP="002D4A69">
      <w:pPr>
        <w:rPr>
          <w:b/>
        </w:rPr>
      </w:pPr>
    </w:p>
    <w:p w:rsidR="00A76C1E" w:rsidRDefault="00A76C1E" w:rsidP="008E7367">
      <w:pPr>
        <w:ind w:left="720"/>
      </w:pPr>
      <w:r>
        <w:t>First a discussion of the Configuration page parameters associated with MQTT</w:t>
      </w:r>
    </w:p>
    <w:p w:rsidR="00A76C1E" w:rsidRDefault="00A76C1E" w:rsidP="008E7367">
      <w:pPr>
        <w:ind w:left="720"/>
      </w:pPr>
      <w:r>
        <w:pict>
          <v:shape id="_x0000_i1042" type="#_x0000_t75" style="width:218.25pt;height:114.75pt">
            <v:imagedata r:id="rId25" o:title=""/>
          </v:shape>
        </w:pict>
      </w:r>
    </w:p>
    <w:p w:rsidR="00A76C1E" w:rsidRDefault="00A76C1E" w:rsidP="008E7367">
      <w:pPr>
        <w:ind w:left="720"/>
      </w:pPr>
    </w:p>
    <w:p w:rsidR="00A76C1E" w:rsidRDefault="00A76C1E" w:rsidP="008E7367">
      <w:pPr>
        <w:ind w:left="720"/>
      </w:pPr>
      <w:r>
        <w:t>At this date the MQTT Broker Server must be specified in the form of an IP Address (as opposed to a URL). In future versions I may be able to allow use of a URL for the Broker Server.</w:t>
      </w:r>
    </w:p>
    <w:p w:rsidR="00A76C1E" w:rsidRDefault="00A76C1E" w:rsidP="008E7367">
      <w:pPr>
        <w:ind w:left="720"/>
      </w:pPr>
    </w:p>
    <w:p w:rsidR="00A76C1E" w:rsidRDefault="00A76C1E" w:rsidP="008E7367">
      <w:pPr>
        <w:ind w:left="720"/>
      </w:pPr>
      <w:r>
        <w:t>The MQTT Port is self explanatory. The MQTT default value of 1883 automatically appears, but you can enter any port number you have assigned to MQTT on your Broker Server.</w:t>
      </w:r>
    </w:p>
    <w:p w:rsidR="00A76C1E" w:rsidRDefault="00A76C1E" w:rsidP="002D4A69"/>
    <w:p w:rsidR="00A76C1E" w:rsidRDefault="00A76C1E" w:rsidP="002D4A69"/>
    <w:p w:rsidR="00A76C1E" w:rsidRDefault="00A76C1E" w:rsidP="002D4A69">
      <w:pPr>
        <w:rPr>
          <w:b/>
        </w:rPr>
      </w:pPr>
      <w:r w:rsidRPr="00955261">
        <w:rPr>
          <w:b/>
        </w:rPr>
        <w:t>Security:</w:t>
      </w:r>
    </w:p>
    <w:p w:rsidR="00A76C1E" w:rsidRPr="00955261" w:rsidRDefault="00A76C1E" w:rsidP="002D4A69">
      <w:pPr>
        <w:rPr>
          <w:b/>
        </w:rPr>
      </w:pPr>
    </w:p>
    <w:p w:rsidR="00A76C1E" w:rsidRDefault="00A76C1E" w:rsidP="008E7367">
      <w:pPr>
        <w:ind w:left="720"/>
      </w:pPr>
      <w:r>
        <w:t>The MQTT Username and MQTT Password are optional and only required if you’ve set up your Broker to require them.</w:t>
      </w:r>
    </w:p>
    <w:p w:rsidR="00A76C1E" w:rsidRDefault="00A76C1E" w:rsidP="008E7367">
      <w:pPr>
        <w:ind w:left="720"/>
      </w:pPr>
    </w:p>
    <w:p w:rsidR="00A76C1E" w:rsidRDefault="00A76C1E"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A76C1E" w:rsidRDefault="00A76C1E" w:rsidP="008E7367">
      <w:pPr>
        <w:ind w:left="720"/>
      </w:pPr>
    </w:p>
    <w:p w:rsidR="00A76C1E" w:rsidRDefault="00A76C1E"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A76C1E" w:rsidRDefault="00A76C1E" w:rsidP="002D4A69"/>
    <w:p w:rsidR="00A76C1E" w:rsidRDefault="00A76C1E" w:rsidP="002D4A69">
      <w:r>
        <w:br w:type="page"/>
      </w:r>
    </w:p>
    <w:p w:rsidR="00A76C1E" w:rsidRDefault="00A76C1E" w:rsidP="002D4A69">
      <w:pPr>
        <w:rPr>
          <w:b/>
        </w:rPr>
      </w:pPr>
      <w:r w:rsidRPr="00955261">
        <w:rPr>
          <w:b/>
        </w:rPr>
        <w:t>Tools and test methods:</w:t>
      </w:r>
    </w:p>
    <w:p w:rsidR="00A76C1E" w:rsidRPr="00955261" w:rsidRDefault="00A76C1E" w:rsidP="002D4A69">
      <w:pPr>
        <w:rPr>
          <w:b/>
        </w:rPr>
      </w:pPr>
    </w:p>
    <w:p w:rsidR="00A76C1E" w:rsidRDefault="00A76C1E" w:rsidP="008E7367">
      <w:pPr>
        <w:ind w:left="360"/>
      </w:pPr>
      <w:r>
        <w:t>Tools used in development and test of the MQTT functionality:</w:t>
      </w:r>
    </w:p>
    <w:p w:rsidR="00A76C1E" w:rsidRDefault="00A76C1E" w:rsidP="008E7367">
      <w:pPr>
        <w:numPr>
          <w:ilvl w:val="0"/>
          <w:numId w:val="12"/>
        </w:numPr>
        <w:tabs>
          <w:tab w:val="clear" w:pos="720"/>
          <w:tab w:val="num" w:pos="1080"/>
        </w:tabs>
        <w:ind w:left="1080"/>
      </w:pPr>
      <w:r>
        <w:t>The Mosquitto Broker was used on a Windows 10 laptop and worked very well with the Network Module.</w:t>
      </w:r>
    </w:p>
    <w:p w:rsidR="00A76C1E" w:rsidRDefault="00A76C1E" w:rsidP="008E7367">
      <w:pPr>
        <w:numPr>
          <w:ilvl w:val="0"/>
          <w:numId w:val="12"/>
        </w:numPr>
        <w:tabs>
          <w:tab w:val="clear" w:pos="720"/>
          <w:tab w:val="num" w:pos="1080"/>
        </w:tabs>
        <w:ind w:left="1080"/>
      </w:pPr>
      <w:r>
        <w:t>Chrome with MQTTLens was used at various points to provide a manual MQTT subscribe and publish interface.</w:t>
      </w:r>
    </w:p>
    <w:p w:rsidR="00A76C1E" w:rsidRDefault="00A76C1E" w:rsidP="008E7367">
      <w:pPr>
        <w:numPr>
          <w:ilvl w:val="0"/>
          <w:numId w:val="12"/>
        </w:numPr>
        <w:tabs>
          <w:tab w:val="clear" w:pos="720"/>
          <w:tab w:val="num" w:pos="1080"/>
        </w:tabs>
        <w:ind w:left="1080"/>
      </w:pPr>
      <w:r>
        <w:t>NodeRed was used to drive automated MQTT messages.</w:t>
      </w:r>
    </w:p>
    <w:p w:rsidR="00A76C1E" w:rsidRDefault="00A76C1E"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A76C1E" w:rsidRDefault="00A76C1E" w:rsidP="008E7367">
      <w:pPr>
        <w:ind w:left="360"/>
      </w:pPr>
    </w:p>
    <w:p w:rsidR="00A76C1E" w:rsidRDefault="00A76C1E" w:rsidP="008E7367">
      <w:pPr>
        <w:ind w:left="360"/>
      </w:pPr>
      <w:r>
        <w:t>You aren’t restricted to the above. Any tools and interfaces that are MQTT compliant should work just as well. But if you are just getting started I can recommend the above as a good place to start.</w:t>
      </w:r>
    </w:p>
    <w:p w:rsidR="00A76C1E" w:rsidRDefault="00A76C1E" w:rsidP="002D4A69"/>
    <w:p w:rsidR="00A76C1E" w:rsidRDefault="00A76C1E" w:rsidP="002D4A69"/>
    <w:p w:rsidR="00A76C1E" w:rsidRPr="00955261" w:rsidRDefault="00A76C1E" w:rsidP="002D4A69">
      <w:pPr>
        <w:rPr>
          <w:b/>
        </w:rPr>
      </w:pPr>
      <w:r w:rsidRPr="00955261">
        <w:rPr>
          <w:b/>
        </w:rPr>
        <w:t>MQTT Status Indicators:</w:t>
      </w:r>
    </w:p>
    <w:p w:rsidR="00A76C1E" w:rsidRDefault="00A76C1E" w:rsidP="00A650B5">
      <w:pPr>
        <w:jc w:val="both"/>
      </w:pPr>
    </w:p>
    <w:p w:rsidR="00A76C1E" w:rsidRDefault="00A76C1E" w:rsidP="008E7367">
      <w:pPr>
        <w:ind w:left="720"/>
        <w:jc w:val="both"/>
      </w:pPr>
      <w:r>
        <w:pict>
          <v:shape id="_x0000_i1043" type="#_x0000_t75" style="width:162pt;height:27pt">
            <v:imagedata r:id="rId26" o:title=""/>
          </v:shape>
        </w:pict>
      </w:r>
    </w:p>
    <w:p w:rsidR="00A76C1E" w:rsidRDefault="00A76C1E" w:rsidP="008E7367">
      <w:pPr>
        <w:ind w:left="720"/>
        <w:jc w:val="both"/>
      </w:pPr>
    </w:p>
    <w:p w:rsidR="00A76C1E" w:rsidRDefault="00A76C1E" w:rsidP="008E7367">
      <w:pPr>
        <w:ind w:left="720"/>
      </w:pPr>
      <w:r>
        <w:t>The MQTT Status indicators show connection progress with the MQTT Server and Broker:</w:t>
      </w:r>
    </w:p>
    <w:p w:rsidR="00A76C1E" w:rsidRDefault="00A76C1E" w:rsidP="008E7367">
      <w:pPr>
        <w:ind w:left="720"/>
      </w:pPr>
      <w:r>
        <w:t>Box 1 - Indicates that the MQTT Connection process has started.</w:t>
      </w:r>
    </w:p>
    <w:p w:rsidR="00A76C1E" w:rsidRDefault="00A76C1E" w:rsidP="008E7367">
      <w:pPr>
        <w:ind w:left="720"/>
      </w:pPr>
      <w:r>
        <w:t>Box 2 - Indicates a successful ARP reply from the Server.</w:t>
      </w:r>
    </w:p>
    <w:p w:rsidR="00A76C1E" w:rsidRDefault="00A76C1E" w:rsidP="008E7367">
      <w:pPr>
        <w:ind w:left="720"/>
      </w:pPr>
      <w:r>
        <w:t>Box 3 - Indicates a successful TCP connection with the Server.</w:t>
      </w:r>
    </w:p>
    <w:p w:rsidR="00A76C1E" w:rsidRDefault="00A76C1E" w:rsidP="008E7367">
      <w:pPr>
        <w:ind w:left="720"/>
      </w:pPr>
      <w:r>
        <w:t>Box 4 - Indicates the MQTT Broker has responded (Connect phase)</w:t>
      </w:r>
    </w:p>
    <w:p w:rsidR="00A76C1E" w:rsidRDefault="00A76C1E" w:rsidP="008E7367">
      <w:pPr>
        <w:ind w:left="720"/>
      </w:pPr>
      <w:r>
        <w:t>Box 5 - Indicates initial communication with the Broker has completed successfully (initial subscribe and publish messages completed).</w:t>
      </w:r>
    </w:p>
    <w:p w:rsidR="00A76C1E" w:rsidRDefault="00A76C1E" w:rsidP="008E7367">
      <w:pPr>
        <w:ind w:left="720"/>
      </w:pPr>
    </w:p>
    <w:p w:rsidR="00A76C1E" w:rsidRDefault="00A76C1E" w:rsidP="008E7367">
      <w:pPr>
        <w:ind w:left="720"/>
      </w:pPr>
      <w:r>
        <w:t>Once all 5 boxes are green the Network Module is connected to the Broker and normal MQTT communications can proceed.</w:t>
      </w:r>
    </w:p>
    <w:p w:rsidR="00A76C1E" w:rsidRDefault="00A76C1E" w:rsidP="002D4A69"/>
    <w:p w:rsidR="00A76C1E" w:rsidRDefault="00A76C1E" w:rsidP="002D4A69"/>
    <w:p w:rsidR="00A76C1E" w:rsidRDefault="00A76C1E" w:rsidP="002D4A69">
      <w:pPr>
        <w:rPr>
          <w:b/>
        </w:rPr>
      </w:pPr>
      <w:r w:rsidRPr="00E50342">
        <w:rPr>
          <w:b/>
        </w:rPr>
        <w:t xml:space="preserve">Reminder regarding the </w:t>
      </w:r>
      <w:r>
        <w:rPr>
          <w:b/>
        </w:rPr>
        <w:t>Output “Boot State”</w:t>
      </w:r>
      <w:r w:rsidRPr="00E50342">
        <w:rPr>
          <w:b/>
        </w:rPr>
        <w:t xml:space="preserve"> setting:</w:t>
      </w:r>
    </w:p>
    <w:p w:rsidR="00A76C1E" w:rsidRPr="00E50342" w:rsidRDefault="00A76C1E" w:rsidP="002D4A69">
      <w:pPr>
        <w:rPr>
          <w:b/>
        </w:rPr>
      </w:pPr>
    </w:p>
    <w:p w:rsidR="00A76C1E" w:rsidRDefault="00A76C1E"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A76C1E" w:rsidRDefault="00A76C1E" w:rsidP="002D4A69"/>
    <w:p w:rsidR="00A76C1E" w:rsidRDefault="00A76C1E" w:rsidP="002D4A69">
      <w:r>
        <w:br w:type="page"/>
      </w:r>
    </w:p>
    <w:p w:rsidR="00A76C1E" w:rsidRPr="006A02DB" w:rsidRDefault="00A76C1E" w:rsidP="006A02DB">
      <w:pPr>
        <w:rPr>
          <w:b/>
        </w:rPr>
      </w:pPr>
      <w:r w:rsidRPr="006A02DB">
        <w:rPr>
          <w:b/>
        </w:rPr>
        <w:t>Client Publish and Subscribe messaging:</w:t>
      </w:r>
    </w:p>
    <w:p w:rsidR="00A76C1E" w:rsidRDefault="00A76C1E" w:rsidP="006A02DB"/>
    <w:p w:rsidR="00A76C1E" w:rsidRDefault="00A76C1E" w:rsidP="006A02DB">
      <w:r>
        <w:t xml:space="preserve">The Client </w:t>
      </w:r>
      <w:r w:rsidRPr="006A02DB">
        <w:rPr>
          <w:b/>
        </w:rPr>
        <w:t>Publishes</w:t>
      </w:r>
      <w:r>
        <w:t xml:space="preserve"> the following messages to control outputs:</w:t>
      </w:r>
    </w:p>
    <w:p w:rsidR="00A76C1E" w:rsidRDefault="00A76C1E" w:rsidP="006A02DB">
      <w:pPr>
        <w:ind w:left="720"/>
      </w:pPr>
      <w:r>
        <w:t>NetworkModule/&lt;devicename&gt;/output/xx/set</w:t>
      </w:r>
      <w:r>
        <w:tab/>
        <w:t>Payload: "ON" or "OFF"</w:t>
      </w:r>
    </w:p>
    <w:p w:rsidR="00A76C1E" w:rsidRDefault="00A76C1E" w:rsidP="006A02DB">
      <w:pPr>
        <w:ind w:left="720"/>
      </w:pPr>
      <w:r>
        <w:t>NetworkModule/&lt;devicename&gt;/output/all/set</w:t>
      </w:r>
      <w:r>
        <w:tab/>
        <w:t>Payload: "ON" or "OFF"</w:t>
      </w:r>
    </w:p>
    <w:p w:rsidR="00A76C1E" w:rsidRDefault="00A76C1E" w:rsidP="006A02DB">
      <w:pPr>
        <w:ind w:left="720"/>
      </w:pPr>
      <w:r>
        <w:t>NetworkModule/&lt;devicename&gt;/state-req</w:t>
      </w:r>
      <w:r>
        <w:tab/>
      </w:r>
      <w:r>
        <w:tab/>
        <w:t>Payload: none</w:t>
      </w:r>
    </w:p>
    <w:p w:rsidR="00A76C1E" w:rsidRDefault="00A76C1E" w:rsidP="006A02DB">
      <w:pPr>
        <w:ind w:left="720"/>
      </w:pPr>
      <w:r>
        <w:t>Where “xx” is the IO number of the Output</w:t>
      </w:r>
    </w:p>
    <w:p w:rsidR="00A76C1E" w:rsidRDefault="00A76C1E" w:rsidP="006A02DB"/>
    <w:p w:rsidR="00A76C1E" w:rsidRDefault="00A76C1E" w:rsidP="006A02DB">
      <w:r>
        <w:t xml:space="preserve">The Client </w:t>
      </w:r>
      <w:r w:rsidRPr="006A02DB">
        <w:rPr>
          <w:b/>
        </w:rPr>
        <w:t>Subscribes</w:t>
      </w:r>
      <w:r>
        <w:t xml:space="preserve"> to the following:</w:t>
      </w:r>
    </w:p>
    <w:p w:rsidR="00A76C1E" w:rsidRDefault="00A76C1E" w:rsidP="00D11DCA">
      <w:pPr>
        <w:ind w:left="720"/>
      </w:pPr>
      <w:r>
        <w:t>NetworkModule/&lt;devicename&gt;/availability</w:t>
      </w:r>
    </w:p>
    <w:p w:rsidR="00A76C1E" w:rsidRDefault="00A76C1E" w:rsidP="00D11DCA">
      <w:pPr>
        <w:ind w:left="1440"/>
      </w:pPr>
      <w:r>
        <w:t>This Subscribe enables the Client to receive the Network Module online / offline messages.</w:t>
      </w:r>
    </w:p>
    <w:p w:rsidR="00A76C1E" w:rsidRDefault="00A76C1E" w:rsidP="00D11DCA">
      <w:pPr>
        <w:ind w:left="720"/>
      </w:pPr>
      <w:r>
        <w:t>NetworkModule/&lt;devicename&gt;/input/+</w:t>
      </w:r>
    </w:p>
    <w:p w:rsidR="00A76C1E" w:rsidRDefault="00A76C1E" w:rsidP="00D11DCA">
      <w:pPr>
        <w:ind w:left="720"/>
      </w:pPr>
      <w:r>
        <w:t>NetworkModule/&lt;devicename&gt;/output/+</w:t>
      </w:r>
    </w:p>
    <w:p w:rsidR="00A76C1E" w:rsidRDefault="00A76C1E"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A76C1E" w:rsidRDefault="00A76C1E" w:rsidP="00F70B97">
      <w:pPr>
        <w:ind w:left="720"/>
      </w:pPr>
      <w:r>
        <w:t>NetworkModule/&lt;devicename&gt;/temp/+</w:t>
      </w:r>
    </w:p>
    <w:p w:rsidR="00A76C1E" w:rsidRDefault="00A76C1E" w:rsidP="00F70B97">
      <w:pPr>
        <w:ind w:left="1440"/>
      </w:pPr>
      <w:r>
        <w:t>This allows the client to receive the Temperature Sensor data produced by the Network Module if DS18B20 mode is enabled and Temperature Sensors are attached to the Network Module.</w:t>
      </w:r>
    </w:p>
    <w:p w:rsidR="00A76C1E" w:rsidRDefault="00A76C1E" w:rsidP="00D11DCA">
      <w:pPr>
        <w:ind w:left="720"/>
      </w:pPr>
      <w:r>
        <w:t>NetworkModule/&lt;devicename&gt;/state</w:t>
      </w:r>
    </w:p>
    <w:p w:rsidR="00A76C1E" w:rsidRDefault="00A76C1E" w:rsidP="00D11DCA">
      <w:pPr>
        <w:ind w:left="1440"/>
      </w:pPr>
      <w:r>
        <w:t>This allows the client to receive the responses to the state-req Publish commands that the Client sends.</w:t>
      </w:r>
    </w:p>
    <w:p w:rsidR="00A76C1E" w:rsidRDefault="00A76C1E" w:rsidP="006A02DB"/>
    <w:p w:rsidR="00A76C1E" w:rsidRDefault="00A76C1E" w:rsidP="006A02DB"/>
    <w:p w:rsidR="00A76C1E" w:rsidRDefault="00A76C1E" w:rsidP="006A02DB">
      <w:r>
        <w:t xml:space="preserve">The Network Module </w:t>
      </w:r>
      <w:r w:rsidRPr="00D11DCA">
        <w:rPr>
          <w:b/>
        </w:rPr>
        <w:t>Publishes</w:t>
      </w:r>
      <w:r>
        <w:t xml:space="preserve"> the following when an IO state change occurs:</w:t>
      </w:r>
    </w:p>
    <w:p w:rsidR="00A76C1E" w:rsidRDefault="00A76C1E" w:rsidP="00D11DCA">
      <w:pPr>
        <w:ind w:left="720"/>
      </w:pPr>
      <w:r>
        <w:t>NetworkModule/&lt;devicename&gt;/input/xx</w:t>
      </w:r>
      <w:r>
        <w:tab/>
        <w:t>Payload: "ON" or "OFF"</w:t>
      </w:r>
    </w:p>
    <w:p w:rsidR="00A76C1E" w:rsidRDefault="00A76C1E" w:rsidP="00D11DCA">
      <w:pPr>
        <w:ind w:left="720"/>
      </w:pPr>
      <w:r>
        <w:t>NetworkModule/&lt;devicename&gt;/output/xx</w:t>
      </w:r>
      <w:r>
        <w:tab/>
        <w:t>Payload: "ON" or "OFF"</w:t>
      </w:r>
    </w:p>
    <w:p w:rsidR="00A76C1E" w:rsidRDefault="00A76C1E" w:rsidP="00BE1B02">
      <w:pPr>
        <w:ind w:left="720"/>
      </w:pPr>
      <w:r>
        <w:t>Where “xx” is the IO number of the Input or Output</w:t>
      </w:r>
    </w:p>
    <w:p w:rsidR="00A76C1E" w:rsidRDefault="00A76C1E" w:rsidP="006A02DB"/>
    <w:p w:rsidR="00A76C1E" w:rsidRDefault="00A76C1E" w:rsidP="00F70B97">
      <w:r>
        <w:t xml:space="preserve">The Network Module </w:t>
      </w:r>
      <w:r w:rsidRPr="00D11DCA">
        <w:rPr>
          <w:b/>
        </w:rPr>
        <w:t>Publishes</w:t>
      </w:r>
      <w:r>
        <w:t xml:space="preserve"> the following every 30 seconds if DS18B20 mode is enabled and Temperature Sensors are attached to the Network Module::</w:t>
      </w:r>
    </w:p>
    <w:p w:rsidR="00A76C1E" w:rsidRDefault="00A76C1E" w:rsidP="00F70B97">
      <w:pPr>
        <w:ind w:left="720"/>
      </w:pPr>
      <w:r>
        <w:t>NetworkModule/&lt;devicename&gt;/temp/xxxxxxxxxxxx</w:t>
      </w:r>
      <w:r>
        <w:tab/>
        <w:t>Payload: Temperature in degrees Celsius in the format " 000.0" or “-000.0”</w:t>
      </w:r>
    </w:p>
    <w:p w:rsidR="00A76C1E" w:rsidRDefault="00A76C1E" w:rsidP="00F70B97">
      <w:pPr>
        <w:ind w:left="720"/>
      </w:pPr>
      <w:r>
        <w:t>Where “xxxxxxxxxxxx” is the Temperature Sensor ID in 12 hex encoded characters.</w:t>
      </w:r>
    </w:p>
    <w:p w:rsidR="00A76C1E" w:rsidRDefault="00A76C1E" w:rsidP="00F70B97">
      <w:r>
        <w:br w:type="page"/>
      </w:r>
    </w:p>
    <w:p w:rsidR="00A76C1E" w:rsidRDefault="00A76C1E" w:rsidP="006A02DB">
      <w:r>
        <w:t xml:space="preserve">The Network Module </w:t>
      </w:r>
      <w:r w:rsidRPr="00D11DCA">
        <w:rPr>
          <w:b/>
        </w:rPr>
        <w:t>Publishes</w:t>
      </w:r>
      <w:r>
        <w:t xml:space="preserve"> the following in response to receiving a state-req</w:t>
      </w:r>
    </w:p>
    <w:p w:rsidR="00A76C1E" w:rsidRDefault="00A76C1E" w:rsidP="006A02DB">
      <w:r>
        <w:t>Publish message:</w:t>
      </w:r>
    </w:p>
    <w:p w:rsidR="00A76C1E" w:rsidRDefault="00A76C1E" w:rsidP="00D11DCA">
      <w:pPr>
        <w:ind w:left="720"/>
      </w:pPr>
      <w:r>
        <w:t>NetworkModule/&lt;devicename&gt;/state   Payload: see below</w:t>
      </w:r>
    </w:p>
    <w:p w:rsidR="00A76C1E" w:rsidRDefault="00A76C1E" w:rsidP="00D11DCA">
      <w:pPr>
        <w:ind w:left="1440"/>
      </w:pPr>
      <w:r>
        <w:t>The payload consists of two bytes with the bits organized as follows:</w:t>
      </w:r>
    </w:p>
    <w:p w:rsidR="00A76C1E" w:rsidRDefault="00A76C1E" w:rsidP="00D11DCA">
      <w:pPr>
        <w:ind w:left="1440"/>
      </w:pPr>
      <w:r>
        <w:t>First byte:</w:t>
      </w:r>
    </w:p>
    <w:p w:rsidR="00A76C1E" w:rsidRDefault="00A76C1E" w:rsidP="00D11DCA">
      <w:pPr>
        <w:ind w:left="2160"/>
      </w:pPr>
      <w:r>
        <w:t>Bit 7 = IO 16 state (1 = ON, 0 = OFF)</w:t>
      </w:r>
    </w:p>
    <w:p w:rsidR="00A76C1E" w:rsidRDefault="00A76C1E" w:rsidP="00D11DCA">
      <w:pPr>
        <w:ind w:left="2160"/>
      </w:pPr>
      <w:r>
        <w:t>Bit 6 = IO 15 state</w:t>
      </w:r>
    </w:p>
    <w:p w:rsidR="00A76C1E" w:rsidRDefault="00A76C1E" w:rsidP="00D11DCA">
      <w:pPr>
        <w:ind w:left="2160"/>
      </w:pPr>
      <w:r>
        <w:t>Bit 5 = IO 14 state</w:t>
      </w:r>
    </w:p>
    <w:p w:rsidR="00A76C1E" w:rsidRDefault="00A76C1E" w:rsidP="00D11DCA">
      <w:pPr>
        <w:ind w:left="2160"/>
      </w:pPr>
      <w:r>
        <w:t>Bit 4 = IO 13 state</w:t>
      </w:r>
    </w:p>
    <w:p w:rsidR="00A76C1E" w:rsidRDefault="00A76C1E" w:rsidP="00D11DCA">
      <w:pPr>
        <w:ind w:left="2160"/>
      </w:pPr>
      <w:r>
        <w:t>Bit 3 = IO 12 state</w:t>
      </w:r>
    </w:p>
    <w:p w:rsidR="00A76C1E" w:rsidRDefault="00A76C1E" w:rsidP="00D11DCA">
      <w:pPr>
        <w:ind w:left="2160"/>
      </w:pPr>
      <w:r>
        <w:t>Bit 2 = IO 11 state</w:t>
      </w:r>
    </w:p>
    <w:p w:rsidR="00A76C1E" w:rsidRDefault="00A76C1E" w:rsidP="00D11DCA">
      <w:pPr>
        <w:ind w:left="2160"/>
      </w:pPr>
      <w:r>
        <w:t>Bit 1 = IO 10 state</w:t>
      </w:r>
    </w:p>
    <w:p w:rsidR="00A76C1E" w:rsidRDefault="00A76C1E" w:rsidP="00D11DCA">
      <w:pPr>
        <w:ind w:left="2160"/>
      </w:pPr>
      <w:r>
        <w:t>Bit 0 = IO 9 state</w:t>
      </w:r>
    </w:p>
    <w:p w:rsidR="00A76C1E" w:rsidRDefault="00A76C1E" w:rsidP="00D11DCA">
      <w:pPr>
        <w:ind w:left="1440"/>
      </w:pPr>
      <w:r>
        <w:t>Second byte:</w:t>
      </w:r>
    </w:p>
    <w:p w:rsidR="00A76C1E" w:rsidRDefault="00A76C1E" w:rsidP="00D11DCA">
      <w:pPr>
        <w:ind w:left="2160"/>
      </w:pPr>
      <w:r>
        <w:t>Bit 7 = IO 8 state</w:t>
      </w:r>
    </w:p>
    <w:p w:rsidR="00A76C1E" w:rsidRDefault="00A76C1E" w:rsidP="00D11DCA">
      <w:pPr>
        <w:ind w:left="2160"/>
      </w:pPr>
      <w:r>
        <w:t>Bit 6 = IO 7 state</w:t>
      </w:r>
    </w:p>
    <w:p w:rsidR="00A76C1E" w:rsidRDefault="00A76C1E" w:rsidP="00D11DCA">
      <w:pPr>
        <w:ind w:left="2160"/>
      </w:pPr>
      <w:r>
        <w:t>Bit 5 = IO 6 state</w:t>
      </w:r>
    </w:p>
    <w:p w:rsidR="00A76C1E" w:rsidRDefault="00A76C1E" w:rsidP="00D11DCA">
      <w:pPr>
        <w:ind w:left="2160"/>
      </w:pPr>
      <w:r>
        <w:t>Bit 4 = IO 5 state</w:t>
      </w:r>
    </w:p>
    <w:p w:rsidR="00A76C1E" w:rsidRDefault="00A76C1E" w:rsidP="00D11DCA">
      <w:pPr>
        <w:ind w:left="2160"/>
      </w:pPr>
      <w:r>
        <w:t>Bit 3 = IO 4 state</w:t>
      </w:r>
    </w:p>
    <w:p w:rsidR="00A76C1E" w:rsidRDefault="00A76C1E" w:rsidP="00D11DCA">
      <w:pPr>
        <w:ind w:left="2160"/>
      </w:pPr>
      <w:r>
        <w:t>Bit 2 = IO 3 state</w:t>
      </w:r>
    </w:p>
    <w:p w:rsidR="00A76C1E" w:rsidRDefault="00A76C1E" w:rsidP="00D11DCA">
      <w:pPr>
        <w:ind w:left="2160"/>
      </w:pPr>
      <w:r>
        <w:t>Bit 1 = IO 2 state</w:t>
      </w:r>
    </w:p>
    <w:p w:rsidR="00A76C1E" w:rsidRDefault="00A76C1E" w:rsidP="00D11DCA">
      <w:pPr>
        <w:ind w:left="2160"/>
      </w:pPr>
      <w:r>
        <w:t>Bit 0 = IO 1 state</w:t>
      </w:r>
    </w:p>
    <w:p w:rsidR="00A76C1E" w:rsidRDefault="00A76C1E"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A76C1E" w:rsidRDefault="00A76C1E" w:rsidP="006A02DB"/>
    <w:p w:rsidR="00A76C1E" w:rsidRDefault="00A76C1E" w:rsidP="00D11DCA">
      <w:r>
        <w:t xml:space="preserve">The Network Module </w:t>
      </w:r>
      <w:r w:rsidRPr="00D11DCA">
        <w:rPr>
          <w:b/>
        </w:rPr>
        <w:t>Subscribes</w:t>
      </w:r>
      <w:r>
        <w:t xml:space="preserve"> to the following topics when it connects to the Broker:</w:t>
      </w:r>
    </w:p>
    <w:p w:rsidR="00A76C1E" w:rsidRDefault="00A76C1E" w:rsidP="00D11DCA">
      <w:pPr>
        <w:ind w:left="720"/>
      </w:pPr>
      <w:r>
        <w:t>NetworkModule/&lt;devicename&gt;/output/+/set</w:t>
      </w:r>
    </w:p>
    <w:p w:rsidR="00A76C1E" w:rsidRDefault="00A76C1E"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A76C1E" w:rsidRDefault="00A76C1E" w:rsidP="00D11DCA">
      <w:pPr>
        <w:ind w:left="720"/>
      </w:pPr>
      <w:r>
        <w:t>NetworkModule/&lt;devicename&gt;/state-req</w:t>
      </w:r>
    </w:p>
    <w:p w:rsidR="00A76C1E" w:rsidRDefault="00A76C1E" w:rsidP="00D11DCA">
      <w:pPr>
        <w:ind w:left="1440"/>
      </w:pPr>
      <w:r>
        <w:t>This Subscribe enables the Network Module to receive the state-req Publish command from Clients</w:t>
      </w:r>
    </w:p>
    <w:p w:rsidR="00A76C1E" w:rsidRDefault="00A76C1E" w:rsidP="006A02DB"/>
    <w:p w:rsidR="00A76C1E" w:rsidRDefault="00A76C1E" w:rsidP="006A02DB"/>
    <w:p w:rsidR="00A76C1E" w:rsidRDefault="00A76C1E" w:rsidP="006A02DB">
      <w:r>
        <w:t>When the Network Module connects to the Broker it will establish a "last will" message of "offline" with the will topic “NetworkModule/&lt;devicename&gt;/availability”</w:t>
      </w:r>
    </w:p>
    <w:p w:rsidR="00A76C1E" w:rsidRDefault="00A76C1E" w:rsidP="006A02DB"/>
    <w:p w:rsidR="00A76C1E" w:rsidRDefault="00A76C1E" w:rsidP="006A02DB"/>
    <w:p w:rsidR="00A76C1E" w:rsidRDefault="00A76C1E" w:rsidP="006A02DB">
      <w:r>
        <w:t>When the Network Module connects to the Broker it will Publish to the following topics:</w:t>
      </w:r>
    </w:p>
    <w:p w:rsidR="00A76C1E" w:rsidRDefault="00A76C1E" w:rsidP="00A605C3">
      <w:pPr>
        <w:ind w:left="720"/>
      </w:pPr>
      <w:r>
        <w:t>NetworkModule/&lt;devicename&gt;/availability</w:t>
      </w:r>
      <w:r>
        <w:tab/>
        <w:t>Payload: online</w:t>
      </w:r>
    </w:p>
    <w:p w:rsidR="00A76C1E" w:rsidRDefault="00A76C1E" w:rsidP="00A605C3">
      <w:pPr>
        <w:ind w:left="720"/>
      </w:pPr>
      <w:r>
        <w:t>NetworkModule/&lt;devicename&gt;/input/xx</w:t>
      </w:r>
      <w:r>
        <w:tab/>
        <w:t>Payload: "ON" or "OFF"</w:t>
      </w:r>
    </w:p>
    <w:p w:rsidR="00A76C1E" w:rsidRDefault="00A76C1E" w:rsidP="00A605C3">
      <w:pPr>
        <w:ind w:left="720"/>
      </w:pPr>
      <w:r>
        <w:t>NetworkModule/&lt;devicename&gt;/output/xx</w:t>
      </w:r>
      <w:r>
        <w:tab/>
        <w:t>Payload: "ON" or "OFF"</w:t>
      </w:r>
    </w:p>
    <w:p w:rsidR="00A76C1E" w:rsidRDefault="00A76C1E" w:rsidP="006A02DB">
      <w:r>
        <w:tab/>
        <w:t>Where “xx” is the IO number for the Input or Output.</w:t>
      </w:r>
    </w:p>
    <w:p w:rsidR="00A76C1E" w:rsidRDefault="00A76C1E" w:rsidP="006A02DB">
      <w:r>
        <w:tab/>
        <w:t>No Publish occurs for a Disabled IO.</w:t>
      </w:r>
    </w:p>
    <w:p w:rsidR="00A76C1E" w:rsidRDefault="00A76C1E" w:rsidP="0093451C"/>
    <w:p w:rsidR="00A76C1E" w:rsidRDefault="00A76C1E" w:rsidP="0093451C">
      <w:pPr>
        <w:ind w:left="720"/>
      </w:pPr>
      <w:r>
        <w:t>NetworkModule/&lt;devicename&gt;/temp/xxxxxxxxxxxx</w:t>
      </w:r>
      <w:r>
        <w:tab/>
        <w:t>Payload: Temperature in degrees Celsius in the format " 000.0" or “-000.0”</w:t>
      </w:r>
    </w:p>
    <w:p w:rsidR="00A76C1E" w:rsidRDefault="00A76C1E" w:rsidP="0093451C">
      <w:pPr>
        <w:ind w:left="720"/>
      </w:pPr>
      <w:r>
        <w:t>Where “xxxxxxxxxxxx” is the Temperature Sensor ID in 12 hex characters</w:t>
      </w:r>
    </w:p>
    <w:p w:rsidR="00A76C1E" w:rsidRDefault="00A76C1E" w:rsidP="006A02DB"/>
    <w:p w:rsidR="00A76C1E" w:rsidRDefault="00A76C1E" w:rsidP="002D4A69"/>
    <w:p w:rsidR="00A76C1E" w:rsidRPr="006A02DB" w:rsidRDefault="00A76C1E" w:rsidP="00BC068E">
      <w:pPr>
        <w:rPr>
          <w:b/>
        </w:rPr>
      </w:pPr>
      <w:r>
        <w:rPr>
          <w:b/>
        </w:rPr>
        <w:t>Home Assistant Auto Discovery Publish</w:t>
      </w:r>
      <w:r w:rsidRPr="006A02DB">
        <w:rPr>
          <w:b/>
        </w:rPr>
        <w:t xml:space="preserve"> messaging:</w:t>
      </w:r>
    </w:p>
    <w:p w:rsidR="00A76C1E" w:rsidRDefault="00A76C1E" w:rsidP="00BC068E"/>
    <w:p w:rsidR="00A76C1E" w:rsidRDefault="00A76C1E" w:rsidP="00BC068E">
      <w:r>
        <w:t xml:space="preserve">If the HA Auto checkbox is set to enable the Network Module </w:t>
      </w:r>
      <w:r w:rsidRPr="006A02DB">
        <w:rPr>
          <w:b/>
        </w:rPr>
        <w:t>Publishes</w:t>
      </w:r>
      <w:r>
        <w:t xml:space="preserve"> the following messages at boot time:</w:t>
      </w:r>
    </w:p>
    <w:p w:rsidR="00A76C1E" w:rsidRDefault="00A76C1E" w:rsidP="002D4A69"/>
    <w:p w:rsidR="00A76C1E" w:rsidRDefault="00A76C1E" w:rsidP="00BC068E">
      <w:pPr>
        <w:ind w:firstLine="720"/>
      </w:pPr>
      <w:r>
        <w:t>For each Output:</w:t>
      </w:r>
    </w:p>
    <w:p w:rsidR="00A76C1E" w:rsidRDefault="00A76C1E" w:rsidP="009A2A3E">
      <w:pPr>
        <w:ind w:firstLine="720"/>
      </w:pPr>
      <w:r>
        <w:t>homeassistant/switch/&lt;macaddress&gt;/xx/config</w:t>
      </w:r>
      <w:r>
        <w:tab/>
      </w:r>
      <w:r>
        <w:tab/>
        <w:t>Payload: see below</w:t>
      </w:r>
    </w:p>
    <w:p w:rsidR="00A76C1E" w:rsidRDefault="00A76C1E" w:rsidP="009A2A3E">
      <w:pPr>
        <w:ind w:left="720"/>
      </w:pPr>
      <w:r>
        <w:t>homeassistant/binary_sensor/&lt;macaddress&gt;/xx/config</w:t>
      </w:r>
      <w:r>
        <w:tab/>
        <w:t>Payload: empty</w:t>
      </w:r>
    </w:p>
    <w:p w:rsidR="00A76C1E" w:rsidRDefault="00A76C1E" w:rsidP="00C329F4">
      <w:pPr>
        <w:ind w:left="1440"/>
      </w:pPr>
      <w:r>
        <w:t>The “binary_sensor” message with an empty payload makes sure that Home Assistant will delete any prior Input configuration on this IO.</w:t>
      </w:r>
    </w:p>
    <w:p w:rsidR="00A76C1E" w:rsidRDefault="00A76C1E" w:rsidP="0093451C">
      <w:pPr>
        <w:ind w:left="720"/>
      </w:pPr>
      <w:r>
        <w:t>homeassistant/sensor/&lt;macaddress&gt;/yy/config</w:t>
      </w:r>
      <w:r>
        <w:tab/>
      </w:r>
      <w:r>
        <w:tab/>
        <w:t>Payload: empty</w:t>
      </w:r>
    </w:p>
    <w:p w:rsidR="00A76C1E" w:rsidRDefault="00A76C1E" w:rsidP="0093451C">
      <w:pPr>
        <w:ind w:left="1440"/>
      </w:pPr>
      <w:r>
        <w:t>This only occurs if IO 16 is defined as an Output. The “sensor” message with an empty payload makes sure that Home Assistant will delete any prior sensor configuration on IO 16 where IO 16 was previously defined for use as a Temperature Sensor connection.</w:t>
      </w:r>
    </w:p>
    <w:p w:rsidR="00A76C1E" w:rsidRDefault="00A76C1E" w:rsidP="00C329F4"/>
    <w:p w:rsidR="00A76C1E" w:rsidRDefault="00A76C1E" w:rsidP="00C329F4">
      <w:r>
        <w:tab/>
        <w:t>For each Input:</w:t>
      </w:r>
    </w:p>
    <w:p w:rsidR="00A76C1E" w:rsidRDefault="00A76C1E" w:rsidP="00C329F4">
      <w:pPr>
        <w:ind w:firstLine="720"/>
      </w:pPr>
      <w:r>
        <w:t>homeassistant/binary_sensor /&lt;macaddress&gt;/xx/config</w:t>
      </w:r>
      <w:r>
        <w:tab/>
        <w:t>Payload: see below</w:t>
      </w:r>
    </w:p>
    <w:p w:rsidR="00A76C1E" w:rsidRDefault="00A76C1E" w:rsidP="00C329F4">
      <w:pPr>
        <w:ind w:left="720"/>
      </w:pPr>
      <w:r>
        <w:t>homeassistant/switch/&lt;macaddress&gt;/xx/config</w:t>
      </w:r>
      <w:r>
        <w:tab/>
      </w:r>
      <w:r>
        <w:tab/>
        <w:t>Payload: empty</w:t>
      </w:r>
    </w:p>
    <w:p w:rsidR="00A76C1E" w:rsidRDefault="00A76C1E" w:rsidP="00C329F4">
      <w:pPr>
        <w:ind w:left="1440"/>
      </w:pPr>
      <w:r>
        <w:t>The “switch” message with an empty payload makes sure that Home Assistant will delete any prior Output configuration on this IO.</w:t>
      </w:r>
    </w:p>
    <w:p w:rsidR="00A76C1E" w:rsidRDefault="00A76C1E" w:rsidP="0093451C">
      <w:pPr>
        <w:ind w:left="720"/>
      </w:pPr>
      <w:r>
        <w:t>homeassistant/sensor/&lt;macaddress&gt;/yy/config</w:t>
      </w:r>
      <w:r>
        <w:tab/>
      </w:r>
      <w:r>
        <w:tab/>
        <w:t>Payload: empty</w:t>
      </w:r>
    </w:p>
    <w:p w:rsidR="00A76C1E" w:rsidRDefault="00A76C1E" w:rsidP="0093451C">
      <w:pPr>
        <w:ind w:left="1440"/>
      </w:pPr>
      <w:r>
        <w:t>This only occurs if IO 16 is defined as an Input. The “sensor” message with an empty payload makes sure that Home Assistant will delete any prior Temperature Sensor configuration on IO 16.</w:t>
      </w:r>
    </w:p>
    <w:p w:rsidR="00A76C1E" w:rsidRDefault="00A76C1E" w:rsidP="00C329F4"/>
    <w:p w:rsidR="00A76C1E" w:rsidRDefault="00A76C1E" w:rsidP="00C329F4">
      <w:pPr>
        <w:ind w:left="720"/>
      </w:pPr>
      <w:r>
        <w:t>For each Disabled IO:</w:t>
      </w:r>
    </w:p>
    <w:p w:rsidR="00A76C1E" w:rsidRDefault="00A76C1E" w:rsidP="00C329F4">
      <w:pPr>
        <w:ind w:firstLine="720"/>
      </w:pPr>
      <w:r>
        <w:t>homeassistant/binary_sensor /&lt;macaddress&gt;/xx/config</w:t>
      </w:r>
      <w:r>
        <w:tab/>
        <w:t>Payload: empty</w:t>
      </w:r>
    </w:p>
    <w:p w:rsidR="00A76C1E" w:rsidRDefault="00A76C1E" w:rsidP="00C329F4">
      <w:pPr>
        <w:ind w:left="720"/>
      </w:pPr>
      <w:r>
        <w:t>homeassistant/switch/&lt;macaddress&gt;/xx/config</w:t>
      </w:r>
      <w:r>
        <w:tab/>
      </w:r>
      <w:r>
        <w:tab/>
        <w:t>Payload: empty</w:t>
      </w:r>
    </w:p>
    <w:p w:rsidR="00A76C1E" w:rsidRDefault="00A76C1E" w:rsidP="00C329F4">
      <w:pPr>
        <w:ind w:left="1440"/>
      </w:pPr>
      <w:r>
        <w:t>These “empty payload” messages sure that Home Assistant will delete any prior Input and Output configuration on this IO.</w:t>
      </w:r>
    </w:p>
    <w:p w:rsidR="00A76C1E" w:rsidRDefault="00A76C1E" w:rsidP="00513599">
      <w:pPr>
        <w:ind w:left="720"/>
      </w:pPr>
      <w:r>
        <w:t>homeassistant/sensor/&lt;macaddress&gt;/yy/config</w:t>
      </w:r>
      <w:r>
        <w:tab/>
      </w:r>
      <w:r>
        <w:tab/>
        <w:t>Payload: empty</w:t>
      </w:r>
    </w:p>
    <w:p w:rsidR="00A76C1E" w:rsidRDefault="00A76C1E" w:rsidP="00513599">
      <w:pPr>
        <w:ind w:left="1440"/>
      </w:pPr>
      <w:r>
        <w:t>This only occurs if DS18B20 mode is Disabled. The “sensor” message with an empty payload makes sure that Home Assistant will delete any prior Temperature Sensor configuration on IO 16.</w:t>
      </w:r>
    </w:p>
    <w:p w:rsidR="00A76C1E" w:rsidRDefault="00A76C1E" w:rsidP="00513599"/>
    <w:p w:rsidR="00A76C1E" w:rsidRDefault="00A76C1E" w:rsidP="00513599"/>
    <w:p w:rsidR="00A76C1E" w:rsidRDefault="00A76C1E" w:rsidP="00513599"/>
    <w:p w:rsidR="00A76C1E" w:rsidRDefault="00A76C1E" w:rsidP="00606A43">
      <w:pPr>
        <w:ind w:left="720"/>
      </w:pPr>
      <w:r>
        <w:t>For each Temperature Sensor:</w:t>
      </w:r>
    </w:p>
    <w:p w:rsidR="00A76C1E" w:rsidRDefault="00A76C1E" w:rsidP="00606A43">
      <w:pPr>
        <w:ind w:firstLine="720"/>
      </w:pPr>
      <w:r>
        <w:t>homeassistant/sensor/&lt;macaddress&gt;/yyyy/config</w:t>
      </w:r>
      <w:r>
        <w:tab/>
      </w:r>
      <w:r>
        <w:tab/>
        <w:t>Payload: see below</w:t>
      </w:r>
    </w:p>
    <w:p w:rsidR="00A76C1E" w:rsidRDefault="00A76C1E" w:rsidP="00606A43">
      <w:pPr>
        <w:ind w:left="1440"/>
      </w:pPr>
      <w:r>
        <w:t>This only occurs if DS18B20 mode is Enabled.</w:t>
      </w:r>
    </w:p>
    <w:p w:rsidR="00A76C1E" w:rsidRDefault="00A76C1E" w:rsidP="00606A43"/>
    <w:p w:rsidR="00A76C1E" w:rsidRDefault="00A76C1E" w:rsidP="00513599"/>
    <w:p w:rsidR="00A76C1E" w:rsidRDefault="00A76C1E" w:rsidP="00C329F4"/>
    <w:p w:rsidR="00A76C1E" w:rsidRDefault="00A76C1E" w:rsidP="002D4A69">
      <w:r>
        <w:t>In the above topics &lt;macaddress&gt; is the MAC address of the Network Module. The “xx” is the IO number. The “yyyy” is the Temperature Sensor ID. Outputs are defined as “switch” topics, Inputs are defined as “binary_sensor” topics, and Temperature Sensors are defined as “sensor” topics.</w:t>
      </w:r>
    </w:p>
    <w:p w:rsidR="00A76C1E" w:rsidRDefault="00A76C1E" w:rsidP="002D4A69"/>
    <w:p w:rsidR="00A76C1E" w:rsidRDefault="00A76C1E" w:rsidP="002D4A69"/>
    <w:p w:rsidR="00A76C1E" w:rsidRDefault="00A76C1E" w:rsidP="002D4A69"/>
    <w:p w:rsidR="00A76C1E" w:rsidRDefault="00A76C1E" w:rsidP="002D4A69"/>
    <w:p w:rsidR="00A76C1E" w:rsidRDefault="00A76C1E" w:rsidP="002D4A69">
      <w:r>
        <w:t>Where a Home Assistant Auto Discovery Payload is not empty it takes this form for the “switch” topics:</w:t>
      </w:r>
    </w:p>
    <w:p w:rsidR="00A76C1E" w:rsidRDefault="00A76C1E" w:rsidP="000735C4">
      <w:r>
        <w:t xml:space="preserve">        {</w:t>
      </w:r>
    </w:p>
    <w:p w:rsidR="00A76C1E" w:rsidRDefault="00A76C1E" w:rsidP="000735C4">
      <w:r>
        <w:t xml:space="preserve">        "uniq_id":"&lt;macaddress&gt;_output_01",</w:t>
      </w:r>
    </w:p>
    <w:p w:rsidR="00A76C1E" w:rsidRDefault="00A76C1E" w:rsidP="000735C4">
      <w:r>
        <w:t xml:space="preserve">        "name":"&lt;devicename&gt; output 01",</w:t>
      </w:r>
    </w:p>
    <w:p w:rsidR="00A76C1E" w:rsidRDefault="00A76C1E" w:rsidP="000735C4">
      <w:r>
        <w:t xml:space="preserve">        "~":"NetworkModule/&lt;devicename&gt;",</w:t>
      </w:r>
    </w:p>
    <w:p w:rsidR="00A76C1E" w:rsidRDefault="00A76C1E" w:rsidP="000735C4">
      <w:r>
        <w:t xml:space="preserve">        "avty_t":"~/availability",</w:t>
      </w:r>
    </w:p>
    <w:p w:rsidR="00A76C1E" w:rsidRDefault="00A76C1E" w:rsidP="000735C4">
      <w:r>
        <w:t xml:space="preserve">        "stat_t":"~/output/01",</w:t>
      </w:r>
    </w:p>
    <w:p w:rsidR="00A76C1E" w:rsidRDefault="00A76C1E" w:rsidP="000735C4">
      <w:r>
        <w:t xml:space="preserve">        "cmd_t":"~/output/01/set",</w:t>
      </w:r>
    </w:p>
    <w:p w:rsidR="00A76C1E" w:rsidRDefault="00A76C1E" w:rsidP="000735C4">
      <w:r>
        <w:t xml:space="preserve">        "dev":{</w:t>
      </w:r>
    </w:p>
    <w:p w:rsidR="00A76C1E" w:rsidRDefault="00A76C1E" w:rsidP="000735C4">
      <w:r>
        <w:t xml:space="preserve">        "ids":["NetworkModule_&lt;macaddress&gt;"],</w:t>
      </w:r>
    </w:p>
    <w:p w:rsidR="00A76C1E" w:rsidRDefault="00A76C1E" w:rsidP="000735C4">
      <w:r>
        <w:t xml:space="preserve">        "mdl":"HW-584",</w:t>
      </w:r>
    </w:p>
    <w:p w:rsidR="00A76C1E" w:rsidRDefault="00A76C1E" w:rsidP="000735C4">
      <w:r>
        <w:t xml:space="preserve">        "mf":"NetworkModule",</w:t>
      </w:r>
    </w:p>
    <w:p w:rsidR="00A76C1E" w:rsidRDefault="00A76C1E" w:rsidP="000735C4">
      <w:r>
        <w:t xml:space="preserve">        "name":"&lt;devicename&gt;",</w:t>
      </w:r>
    </w:p>
    <w:p w:rsidR="00A76C1E" w:rsidRDefault="00A76C1E" w:rsidP="000735C4">
      <w:r>
        <w:t xml:space="preserve">        "sw":"&lt;code_revision&gt;"</w:t>
      </w:r>
    </w:p>
    <w:p w:rsidR="00A76C1E" w:rsidRDefault="00A76C1E" w:rsidP="000735C4">
      <w:r>
        <w:t xml:space="preserve">        }</w:t>
      </w:r>
    </w:p>
    <w:p w:rsidR="00A76C1E" w:rsidRDefault="00A76C1E" w:rsidP="000735C4">
      <w:r>
        <w:t xml:space="preserve">        }</w:t>
      </w:r>
    </w:p>
    <w:p w:rsidR="00A76C1E" w:rsidRDefault="00A76C1E" w:rsidP="002D4A69">
      <w:r>
        <w:t>The above example is for an Output on IO 01.</w:t>
      </w:r>
    </w:p>
    <w:p w:rsidR="00A76C1E" w:rsidRDefault="00A76C1E" w:rsidP="002D4A69">
      <w:r>
        <w:t>&lt;macaddress&gt; is replaced with the MAC address of the Network Module as entered on the Configuration page..</w:t>
      </w:r>
    </w:p>
    <w:p w:rsidR="00A76C1E" w:rsidRDefault="00A76C1E" w:rsidP="002D4A69">
      <w:r>
        <w:t>&lt;devicename&gt; is replaced with the Name of the Network Module as entered on the Configuration page.</w:t>
      </w:r>
    </w:p>
    <w:p w:rsidR="00A76C1E" w:rsidRDefault="00A76C1E" w:rsidP="002D4A69">
      <w:r>
        <w:t>&lt;code_revision&gt; is replaced with the code revision for the firmware programmed into the Network Module.</w:t>
      </w:r>
    </w:p>
    <w:p w:rsidR="00A76C1E" w:rsidRDefault="00A76C1E" w:rsidP="002D4A69"/>
    <w:p w:rsidR="00A76C1E" w:rsidRDefault="00A76C1E" w:rsidP="002D4A69"/>
    <w:p w:rsidR="00A76C1E" w:rsidRDefault="00A76C1E" w:rsidP="002D4A69"/>
    <w:p w:rsidR="00A76C1E" w:rsidRDefault="00A76C1E" w:rsidP="002D4A69"/>
    <w:p w:rsidR="00A76C1E" w:rsidRDefault="00A76C1E" w:rsidP="00614E8C">
      <w:r>
        <w:t>Where a Home Assistant Auto Discovery Payload is not empty it takes this form for the “binary-sensor” topics:</w:t>
      </w:r>
    </w:p>
    <w:p w:rsidR="00A76C1E" w:rsidRDefault="00A76C1E" w:rsidP="00614E8C">
      <w:r>
        <w:t xml:space="preserve">       {</w:t>
      </w:r>
    </w:p>
    <w:p w:rsidR="00A76C1E" w:rsidRDefault="00A76C1E" w:rsidP="00614E8C">
      <w:r>
        <w:t xml:space="preserve">       "uniq_id":"&lt;macaddress&gt;_input_01",</w:t>
      </w:r>
    </w:p>
    <w:p w:rsidR="00A76C1E" w:rsidRDefault="00A76C1E" w:rsidP="00614E8C">
      <w:r>
        <w:t xml:space="preserve">       "name":"&lt;devicename&gt; input 01",</w:t>
      </w:r>
    </w:p>
    <w:p w:rsidR="00A76C1E" w:rsidRDefault="00A76C1E" w:rsidP="00614E8C">
      <w:r>
        <w:t xml:space="preserve">       "~":"NetworkModule/&lt;devicename&gt;",</w:t>
      </w:r>
    </w:p>
    <w:p w:rsidR="00A76C1E" w:rsidRDefault="00A76C1E" w:rsidP="00614E8C">
      <w:r>
        <w:t xml:space="preserve">       "avty_t":"~/availability",</w:t>
      </w:r>
    </w:p>
    <w:p w:rsidR="00A76C1E" w:rsidRDefault="00A76C1E" w:rsidP="00614E8C">
      <w:r>
        <w:t xml:space="preserve">       "stat_t":"~/input/01",</w:t>
      </w:r>
    </w:p>
    <w:p w:rsidR="00A76C1E" w:rsidRDefault="00A76C1E" w:rsidP="00614E8C">
      <w:r>
        <w:t xml:space="preserve">       "dev":{</w:t>
      </w:r>
    </w:p>
    <w:p w:rsidR="00A76C1E" w:rsidRDefault="00A76C1E" w:rsidP="00614E8C">
      <w:r>
        <w:t xml:space="preserve">       "ids":["NetworkModule_&lt;macaddress&gt;"],</w:t>
      </w:r>
    </w:p>
    <w:p w:rsidR="00A76C1E" w:rsidRDefault="00A76C1E" w:rsidP="00614E8C">
      <w:r>
        <w:t xml:space="preserve">       "mdl":"HW-584",</w:t>
      </w:r>
    </w:p>
    <w:p w:rsidR="00A76C1E" w:rsidRDefault="00A76C1E" w:rsidP="00614E8C">
      <w:r>
        <w:t xml:space="preserve">       "mf":"NetworkModule",</w:t>
      </w:r>
    </w:p>
    <w:p w:rsidR="00A76C1E" w:rsidRDefault="00A76C1E" w:rsidP="00614E8C">
      <w:r>
        <w:t xml:space="preserve">       "name":"&lt;devicename&gt;",</w:t>
      </w:r>
    </w:p>
    <w:p w:rsidR="00A76C1E" w:rsidRDefault="00A76C1E" w:rsidP="00614E8C">
      <w:r>
        <w:t xml:space="preserve">       "sw":"&lt;code_revision&gt;"</w:t>
      </w:r>
    </w:p>
    <w:p w:rsidR="00A76C1E" w:rsidRDefault="00A76C1E" w:rsidP="00614E8C">
      <w:r>
        <w:t xml:space="preserve">       }</w:t>
      </w:r>
    </w:p>
    <w:p w:rsidR="00A76C1E" w:rsidRDefault="00A76C1E" w:rsidP="00614E8C">
      <w:r>
        <w:t xml:space="preserve">       }</w:t>
      </w:r>
    </w:p>
    <w:p w:rsidR="00A76C1E" w:rsidRDefault="00A76C1E" w:rsidP="00614E8C">
      <w:r>
        <w:t>The above example is for Input on IO 01.</w:t>
      </w:r>
    </w:p>
    <w:p w:rsidR="00A76C1E" w:rsidRDefault="00A76C1E" w:rsidP="00614E8C">
      <w:r>
        <w:t>&lt;macaddress&gt; is replaced with the MAC address of the Network Module as entered on the Configuration page..</w:t>
      </w:r>
    </w:p>
    <w:p w:rsidR="00A76C1E" w:rsidRDefault="00A76C1E" w:rsidP="00614E8C">
      <w:r>
        <w:t>&lt;devicename&gt; is replaced with the Name of the Network Module as entered on the Configuration page.</w:t>
      </w:r>
    </w:p>
    <w:p w:rsidR="00A76C1E" w:rsidRDefault="00A76C1E" w:rsidP="00614E8C">
      <w:r>
        <w:t>&lt;code_revision&gt; is replaced with the code revision for the firmware programmed into the Network Module.</w:t>
      </w:r>
    </w:p>
    <w:p w:rsidR="00A76C1E" w:rsidRDefault="00A76C1E" w:rsidP="002D4A69"/>
    <w:p w:rsidR="00A76C1E" w:rsidRDefault="00A76C1E" w:rsidP="002D4A69"/>
    <w:p w:rsidR="00A76C1E" w:rsidRDefault="00A76C1E" w:rsidP="002D4A69"/>
    <w:p w:rsidR="00A76C1E" w:rsidRDefault="00A76C1E" w:rsidP="002D4A69"/>
    <w:p w:rsidR="00A76C1E" w:rsidRDefault="00A76C1E" w:rsidP="00513599">
      <w:r>
        <w:t>Where a Home Assistant Auto Discovery Payload is not empty it takes this form for the “sensor” topics:</w:t>
      </w:r>
    </w:p>
    <w:p w:rsidR="00A76C1E" w:rsidRDefault="00A76C1E" w:rsidP="00513599">
      <w:r>
        <w:t xml:space="preserve">       {</w:t>
      </w:r>
    </w:p>
    <w:p w:rsidR="00A76C1E" w:rsidRDefault="00A76C1E" w:rsidP="00513599">
      <w:r>
        <w:t xml:space="preserve">       "uniq_id":"&lt;macaddress&gt;_temp_012356abcdef",</w:t>
      </w:r>
    </w:p>
    <w:p w:rsidR="00A76C1E" w:rsidRDefault="00A76C1E" w:rsidP="00513599">
      <w:r>
        <w:t xml:space="preserve">       "name":"&lt;devicename&gt; temp 012356abcdef ",</w:t>
      </w:r>
    </w:p>
    <w:p w:rsidR="00A76C1E" w:rsidRDefault="00A76C1E" w:rsidP="00513599">
      <w:r>
        <w:t xml:space="preserve">       "~":"NetworkModule/&lt;devicename&gt;",</w:t>
      </w:r>
    </w:p>
    <w:p w:rsidR="00A76C1E" w:rsidRDefault="00A76C1E" w:rsidP="00513599">
      <w:r>
        <w:t xml:space="preserve">       "avty_t":"~/availability",</w:t>
      </w:r>
    </w:p>
    <w:p w:rsidR="00A76C1E" w:rsidRDefault="00A76C1E" w:rsidP="00513599">
      <w:r>
        <w:t xml:space="preserve">       "stat_t":”~/temp/012356abcdef ",</w:t>
      </w:r>
    </w:p>
    <w:p w:rsidR="00A76C1E" w:rsidRDefault="00A76C1E" w:rsidP="00513599">
      <w:r>
        <w:t xml:space="preserve">       "unit_of_meas":"\xc2\xb0\x43",</w:t>
      </w:r>
    </w:p>
    <w:p w:rsidR="00A76C1E" w:rsidRDefault="00A76C1E" w:rsidP="00513599">
      <w:r>
        <w:t xml:space="preserve">       "dev":{</w:t>
      </w:r>
    </w:p>
    <w:p w:rsidR="00A76C1E" w:rsidRDefault="00A76C1E" w:rsidP="00513599">
      <w:r>
        <w:t xml:space="preserve">       "ids":["NetworkModule_&lt;macaddress&gt;"],</w:t>
      </w:r>
    </w:p>
    <w:p w:rsidR="00A76C1E" w:rsidRDefault="00A76C1E" w:rsidP="00513599">
      <w:r>
        <w:t xml:space="preserve">       "mdl":"HW-584",</w:t>
      </w:r>
    </w:p>
    <w:p w:rsidR="00A76C1E" w:rsidRDefault="00A76C1E" w:rsidP="00513599">
      <w:r>
        <w:t xml:space="preserve">       "mf":"NetworkModule",</w:t>
      </w:r>
    </w:p>
    <w:p w:rsidR="00A76C1E" w:rsidRDefault="00A76C1E" w:rsidP="00513599">
      <w:r>
        <w:t xml:space="preserve">       "name":"&lt;devicename&gt;",</w:t>
      </w:r>
    </w:p>
    <w:p w:rsidR="00A76C1E" w:rsidRDefault="00A76C1E" w:rsidP="00513599">
      <w:r>
        <w:t xml:space="preserve">       "sw":"&lt;code_revision&gt;"</w:t>
      </w:r>
    </w:p>
    <w:p w:rsidR="00A76C1E" w:rsidRDefault="00A76C1E" w:rsidP="00513599">
      <w:r>
        <w:t xml:space="preserve">       }</w:t>
      </w:r>
    </w:p>
    <w:p w:rsidR="00A76C1E" w:rsidRDefault="00A76C1E" w:rsidP="00513599">
      <w:r>
        <w:t xml:space="preserve">       }</w:t>
      </w:r>
    </w:p>
    <w:p w:rsidR="00A76C1E" w:rsidRDefault="00A76C1E" w:rsidP="00513599">
      <w:r>
        <w:t>The above example is for Temperature Sensor ID “012356abcdef”. The ID is a 12 character hex encoded field representing the 6 digits (48 bits) of the Temperature Sensor serial number.</w:t>
      </w:r>
    </w:p>
    <w:p w:rsidR="00A76C1E" w:rsidRDefault="00A76C1E" w:rsidP="00513599">
      <w:r>
        <w:t>&lt;macaddress&gt; is replaced with the MAC address of the Network Module as entered on the Configuration page..</w:t>
      </w:r>
    </w:p>
    <w:p w:rsidR="00A76C1E" w:rsidRDefault="00A76C1E" w:rsidP="00513599">
      <w:r>
        <w:t>&lt;devicename&gt; is replaced with the Name of the Network Module as entered on the Configuration page.</w:t>
      </w:r>
    </w:p>
    <w:p w:rsidR="00A76C1E" w:rsidRDefault="00A76C1E" w:rsidP="00513599">
      <w:r>
        <w:t>&lt;code_revision&gt; is replaced with the code revision for the firmware programmed into the Network Module.</w:t>
      </w:r>
    </w:p>
    <w:p w:rsidR="00A76C1E" w:rsidRDefault="00A76C1E" w:rsidP="002D4A69"/>
    <w:p w:rsidR="00A76C1E" w:rsidRDefault="00A76C1E" w:rsidP="008D4C40">
      <w:r>
        <w:br w:type="page"/>
      </w:r>
    </w:p>
    <w:p w:rsidR="00A76C1E" w:rsidRDefault="00A76C1E" w:rsidP="008D4C40">
      <w:pPr>
        <w:pStyle w:val="Heading1"/>
        <w:jc w:val="center"/>
        <w:rPr>
          <w:sz w:val="40"/>
        </w:rPr>
      </w:pPr>
      <w:bookmarkStart w:id="23" w:name="_Toc71463374"/>
      <w:r>
        <w:rPr>
          <w:sz w:val="40"/>
        </w:rPr>
        <w:t>Notes on Network Statistics – Browser Only</w:t>
      </w:r>
      <w:bookmarkEnd w:id="23"/>
    </w:p>
    <w:p w:rsidR="00A76C1E" w:rsidRDefault="00A76C1E" w:rsidP="008D4C40"/>
    <w:p w:rsidR="00A76C1E" w:rsidRDefault="00A76C1E"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A76C1E" w:rsidRDefault="00A76C1E" w:rsidP="008D4C40"/>
    <w:p w:rsidR="00A76C1E" w:rsidRDefault="00A76C1E"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A76C1E" w:rsidRDefault="00A76C1E" w:rsidP="008D4C40"/>
    <w:p w:rsidR="00A76C1E" w:rsidRDefault="00A76C1E" w:rsidP="008D4C40">
      <w:r>
        <w:pict>
          <v:shape id="_x0000_i1044" type="#_x0000_t75" style="width:265.5pt;height:354pt">
            <v:imagedata r:id="rId17" o:title=""/>
          </v:shape>
        </w:pict>
      </w:r>
    </w:p>
    <w:p w:rsidR="00A76C1E" w:rsidRDefault="00A76C1E" w:rsidP="008D4C40"/>
    <w:p w:rsidR="00A76C1E" w:rsidRDefault="00A76C1E" w:rsidP="008D4C40">
      <w:r>
        <w:br w:type="page"/>
      </w:r>
    </w:p>
    <w:p w:rsidR="00A76C1E" w:rsidRDefault="00A76C1E" w:rsidP="00A36992">
      <w:pPr>
        <w:pStyle w:val="Heading1"/>
        <w:jc w:val="center"/>
        <w:rPr>
          <w:sz w:val="40"/>
        </w:rPr>
      </w:pPr>
      <w:bookmarkStart w:id="24" w:name="_Toc71463375"/>
      <w:r>
        <w:rPr>
          <w:sz w:val="40"/>
        </w:rPr>
        <w:t>Notes on Link Error Statistics</w:t>
      </w:r>
      <w:bookmarkEnd w:id="24"/>
    </w:p>
    <w:p w:rsidR="00A76C1E" w:rsidRDefault="00A76C1E" w:rsidP="00BE1B02"/>
    <w:p w:rsidR="00A76C1E" w:rsidRDefault="00A76C1E" w:rsidP="00976919">
      <w:r>
        <w:t>Link Error Statistics are accessible only via the http command “http://IP:Port/66”. The statistics may be useful to you for determining if Full Duplex works better than Half Duplex in your particular network configuration.</w:t>
      </w:r>
    </w:p>
    <w:p w:rsidR="00A76C1E" w:rsidRDefault="00A76C1E" w:rsidP="00976919"/>
    <w:p w:rsidR="00A76C1E" w:rsidRDefault="00A76C1E"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A76C1E" w:rsidRDefault="00A76C1E" w:rsidP="00976919"/>
    <w:p w:rsidR="00A76C1E" w:rsidRDefault="00A76C1E"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seems to suggest that some switches will work just fine regardless of the Full/Half duplex setting in the Network Module. So … do your own experiments and use the “/66” command to observe results. But in general I suggest you just leave the module at its default “Half Duplex” mode.</w:t>
      </w:r>
    </w:p>
    <w:p w:rsidR="00A76C1E" w:rsidRDefault="00A76C1E" w:rsidP="00976919"/>
    <w:p w:rsidR="00A76C1E" w:rsidRDefault="00A76C1E" w:rsidP="00976919">
      <w:r>
        <w:t>If you enter the “/66” command you’ll get a display similar to this:</w:t>
      </w:r>
    </w:p>
    <w:p w:rsidR="00A76C1E" w:rsidRDefault="00A76C1E" w:rsidP="00976919"/>
    <w:p w:rsidR="00A76C1E" w:rsidRDefault="00A76C1E" w:rsidP="00976919">
      <w:r>
        <w:pict>
          <v:shape id="_x0000_i1045" type="#_x0000_t75" style="width:170.25pt;height:90.75pt">
            <v:imagedata r:id="rId27" o:title=""/>
          </v:shape>
        </w:pict>
      </w:r>
    </w:p>
    <w:p w:rsidR="00A76C1E" w:rsidRDefault="00A76C1E" w:rsidP="00976919"/>
    <w:p w:rsidR="00A76C1E" w:rsidRDefault="00A76C1E" w:rsidP="00976919">
      <w:r>
        <w:t>The following explains the above fields:</w:t>
      </w:r>
    </w:p>
    <w:p w:rsidR="00A76C1E" w:rsidRDefault="00A76C1E" w:rsidP="00976919"/>
    <w:p w:rsidR="00A76C1E" w:rsidRDefault="00A76C1E" w:rsidP="00976919">
      <w:r>
        <w:pict>
          <v:shape id="_x0000_i1046" type="#_x0000_t75" style="width:429.75pt;height:210.75pt">
            <v:imagedata r:id="rId28" o:title=""/>
          </v:shape>
        </w:pict>
      </w:r>
    </w:p>
    <w:p w:rsidR="00A76C1E" w:rsidRDefault="00A76C1E" w:rsidP="00976919"/>
    <w:p w:rsidR="00A76C1E" w:rsidRDefault="00A76C1E" w:rsidP="00976919">
      <w:r>
        <w:pict>
          <v:shape id="_x0000_i1047" type="#_x0000_t75" style="width:429pt;height:238.5pt">
            <v:imagedata r:id="rId29" o:title=""/>
          </v:shape>
        </w:pict>
      </w:r>
    </w:p>
    <w:p w:rsidR="00A76C1E" w:rsidRDefault="00A76C1E" w:rsidP="00976919"/>
    <w:p w:rsidR="00A76C1E" w:rsidRDefault="00A76C1E" w:rsidP="00976919"/>
    <w:p w:rsidR="00A76C1E" w:rsidRDefault="00A76C1E" w:rsidP="00976919"/>
    <w:p w:rsidR="00A76C1E" w:rsidRDefault="00A76C1E" w:rsidP="00976919"/>
    <w:p w:rsidR="00A76C1E" w:rsidRDefault="00A76C1E" w:rsidP="00976919">
      <w:r>
        <w:pict>
          <v:shape id="_x0000_i1048" type="#_x0000_t75" style="width:427.5pt;height:235.5pt">
            <v:imagedata r:id="rId30" o:title=""/>
          </v:shape>
        </w:pict>
      </w:r>
    </w:p>
    <w:p w:rsidR="00A76C1E" w:rsidRDefault="00A76C1E" w:rsidP="00976919"/>
    <w:p w:rsidR="00A76C1E" w:rsidRDefault="00A76C1E" w:rsidP="00976919"/>
    <w:p w:rsidR="00A76C1E" w:rsidRDefault="00A76C1E" w:rsidP="00976919"/>
    <w:p w:rsidR="00A76C1E" w:rsidRDefault="00A76C1E" w:rsidP="00A36992">
      <w:r>
        <w:t>Seconds counter: # of seconds since boot</w:t>
      </w:r>
    </w:p>
    <w:p w:rsidR="00A76C1E" w:rsidRDefault="00A76C1E" w:rsidP="00A36992">
      <w:r>
        <w:t>Transmit counter: # of transmits from the ENC28J60</w:t>
      </w:r>
    </w:p>
    <w:p w:rsidR="00A76C1E" w:rsidRDefault="00A76C1E" w:rsidP="00493FF6">
      <w:r>
        <w:t>Stack error: Not a counter, “1” will indicate detection of a stack overflow. That’s bad … drop me a note if you see that happen.</w:t>
      </w:r>
    </w:p>
    <w:p w:rsidR="00A76C1E" w:rsidRDefault="00A76C1E" w:rsidP="00A356A1">
      <w:r>
        <w:t>ENC28J60 revision: Chip revision. This should indicate “06”, which indicates chip B7.</w:t>
      </w:r>
    </w:p>
    <w:p w:rsidR="00A76C1E" w:rsidRDefault="00A76C1E" w:rsidP="00493FF6">
      <w:r>
        <w:t>TXERIF: count of TRXERIF errors (see ENC28J60 documentation)</w:t>
      </w:r>
    </w:p>
    <w:p w:rsidR="00A76C1E" w:rsidRDefault="00A76C1E" w:rsidP="00A356A1">
      <w:r>
        <w:t>RXERIF: count of RXERIF errors (see ENC28J60 documentation)</w:t>
      </w:r>
    </w:p>
    <w:p w:rsidR="00A76C1E" w:rsidRDefault="00A76C1E" w:rsidP="00A36992">
      <w:r>
        <w:t>MQTT Response Timeout count: Count of response timeouts in the MQTT code</w:t>
      </w:r>
    </w:p>
    <w:p w:rsidR="00A76C1E" w:rsidRDefault="00A76C1E" w:rsidP="00A36992">
      <w:r>
        <w:t>MQTT Not OK: Count of MQTT Not OK events in the MQTT code</w:t>
      </w:r>
    </w:p>
    <w:p w:rsidR="00A76C1E" w:rsidRDefault="00A76C1E" w:rsidP="00A36992">
      <w:r>
        <w:t>MQTT Broker Disconnect count: Count of MQTT Broker disconnects as detected in the MQTT code</w:t>
      </w:r>
    </w:p>
    <w:p w:rsidR="00A76C1E" w:rsidRDefault="00A76C1E" w:rsidP="00A36992"/>
    <w:p w:rsidR="00A76C1E" w:rsidRDefault="00A76C1E" w:rsidP="00A36992">
      <w:r>
        <w:t>The Link Error Statistics page is “semi-hidden” and enabled only by the “/66” command because it can be very confusing to the typical user.</w:t>
      </w:r>
    </w:p>
    <w:p w:rsidR="00A76C1E" w:rsidRDefault="00A76C1E" w:rsidP="00A36992"/>
    <w:p w:rsidR="00A76C1E" w:rsidRDefault="00A76C1E"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A76C1E" w:rsidRDefault="00A76C1E" w:rsidP="002D4A69"/>
    <w:p w:rsidR="00A76C1E" w:rsidRDefault="00A76C1E"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A76C1E" w:rsidRDefault="00A76C1E" w:rsidP="000525CC">
      <w:pPr>
        <w:autoSpaceDE w:val="0"/>
        <w:autoSpaceDN w:val="0"/>
        <w:adjustRightInd w:val="0"/>
      </w:pPr>
    </w:p>
    <w:p w:rsidR="00A76C1E" w:rsidRDefault="00A76C1E" w:rsidP="000525CC">
      <w:pPr>
        <w:autoSpaceDE w:val="0"/>
        <w:autoSpaceDN w:val="0"/>
        <w:adjustRightInd w:val="0"/>
      </w:pPr>
      <w:r>
        <w:t>The TXERIF error indicates that a transmit abort has occurred. This error can occur as a result of the following;</w:t>
      </w:r>
    </w:p>
    <w:p w:rsidR="00A76C1E" w:rsidRDefault="00A76C1E" w:rsidP="00A53F51">
      <w:pPr>
        <w:numPr>
          <w:ilvl w:val="0"/>
          <w:numId w:val="18"/>
        </w:numPr>
        <w:autoSpaceDE w:val="0"/>
        <w:autoSpaceDN w:val="0"/>
        <w:adjustRightInd w:val="0"/>
      </w:pPr>
      <w:r>
        <w:t>Excessive Ethernet packet collisions</w:t>
      </w:r>
    </w:p>
    <w:p w:rsidR="00A76C1E" w:rsidRDefault="00A76C1E" w:rsidP="00A53F51">
      <w:pPr>
        <w:numPr>
          <w:ilvl w:val="0"/>
          <w:numId w:val="18"/>
        </w:numPr>
        <w:autoSpaceDE w:val="0"/>
        <w:autoSpaceDN w:val="0"/>
        <w:adjustRightInd w:val="0"/>
      </w:pPr>
      <w:r>
        <w:t>Late collisions</w:t>
      </w:r>
    </w:p>
    <w:p w:rsidR="00A76C1E" w:rsidRDefault="00A76C1E" w:rsidP="00A53F51">
      <w:pPr>
        <w:numPr>
          <w:ilvl w:val="0"/>
          <w:numId w:val="18"/>
        </w:numPr>
        <w:autoSpaceDE w:val="0"/>
        <w:autoSpaceDN w:val="0"/>
        <w:adjustRightInd w:val="0"/>
      </w:pPr>
      <w:r>
        <w:t>Transmission was unable to occur because the medium was occupied for too long.</w:t>
      </w:r>
    </w:p>
    <w:p w:rsidR="00A76C1E" w:rsidRDefault="00A76C1E" w:rsidP="000525CC">
      <w:pPr>
        <w:autoSpaceDE w:val="0"/>
        <w:autoSpaceDN w:val="0"/>
        <w:adjustRightInd w:val="0"/>
      </w:pPr>
    </w:p>
    <w:p w:rsidR="00A76C1E" w:rsidRDefault="00A76C1E"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A76C1E" w:rsidRDefault="00A76C1E" w:rsidP="002D4A69"/>
    <w:p w:rsidR="00A76C1E" w:rsidRDefault="00A76C1E"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A76C1E" w:rsidRDefault="00A76C1E" w:rsidP="002D4A69"/>
    <w:p w:rsidR="00A76C1E" w:rsidRDefault="00A76C1E" w:rsidP="002D4A69">
      <w:r>
        <w:t>On the other hand, TXERIF errors were seen when Full Duplex was used with some unmanaged switches, and no errors when those same switches were used with Half Duplex.</w:t>
      </w:r>
    </w:p>
    <w:p w:rsidR="00A76C1E" w:rsidRDefault="00A76C1E" w:rsidP="002D4A69"/>
    <w:p w:rsidR="00A76C1E" w:rsidRDefault="00A76C1E" w:rsidP="002D4A69">
      <w:r>
        <w:t>Your specific configuration and conditions may require some experimentation to get the best result.</w:t>
      </w:r>
    </w:p>
    <w:p w:rsidR="00A76C1E" w:rsidRDefault="00A76C1E" w:rsidP="002D4A69"/>
    <w:p w:rsidR="00A76C1E" w:rsidRDefault="00A76C1E"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A76C1E" w:rsidRDefault="00A76C1E" w:rsidP="002D4A69"/>
    <w:p w:rsidR="00A76C1E" w:rsidRDefault="00A76C1E" w:rsidP="002D4A69"/>
    <w:p w:rsidR="00A76C1E" w:rsidRDefault="00A76C1E" w:rsidP="0075305E">
      <w:pPr>
        <w:jc w:val="both"/>
      </w:pPr>
    </w:p>
    <w:p w:rsidR="00A76C1E" w:rsidRDefault="00A76C1E" w:rsidP="0075305E">
      <w:pPr>
        <w:jc w:val="both"/>
      </w:pPr>
    </w:p>
    <w:p w:rsidR="00A76C1E" w:rsidRDefault="00A76C1E" w:rsidP="00AB1A9E">
      <w:pPr>
        <w:jc w:val="both"/>
      </w:pPr>
    </w:p>
    <w:p w:rsidR="00A76C1E" w:rsidRDefault="00A76C1E" w:rsidP="0075305E">
      <w:pPr>
        <w:jc w:val="both"/>
      </w:pPr>
      <w:r>
        <w:br w:type="page"/>
      </w:r>
    </w:p>
    <w:p w:rsidR="00A76C1E" w:rsidRPr="00A650B5" w:rsidRDefault="00A76C1E" w:rsidP="0075305E">
      <w:pPr>
        <w:pStyle w:val="Heading1"/>
        <w:jc w:val="center"/>
        <w:rPr>
          <w:sz w:val="40"/>
        </w:rPr>
      </w:pPr>
      <w:bookmarkStart w:id="25" w:name="_Toc71463376"/>
      <w:r>
        <w:rPr>
          <w:sz w:val="40"/>
        </w:rPr>
        <w:t>Functional Limitations</w:t>
      </w:r>
      <w:bookmarkEnd w:id="25"/>
    </w:p>
    <w:p w:rsidR="00A76C1E" w:rsidRDefault="00A76C1E" w:rsidP="0075305E"/>
    <w:p w:rsidR="00A76C1E" w:rsidRDefault="00A76C1E" w:rsidP="0075305E">
      <w:r>
        <w:t>The code space and RAM in the processor on the Network Module is extremely limited, so there are many functional limitations that you would not expect on a device without these constraints. Some of the limitations to be aware of:</w:t>
      </w:r>
    </w:p>
    <w:p w:rsidR="00A76C1E" w:rsidRDefault="00A76C1E" w:rsidP="0075305E"/>
    <w:p w:rsidR="00A76C1E" w:rsidRPr="008E7367" w:rsidRDefault="00A76C1E" w:rsidP="0075305E">
      <w:pPr>
        <w:rPr>
          <w:b/>
        </w:rPr>
      </w:pPr>
      <w:r w:rsidRPr="008E7367">
        <w:rPr>
          <w:b/>
        </w:rPr>
        <w:t>Maximum number of TCP Connections:</w:t>
      </w:r>
    </w:p>
    <w:p w:rsidR="00A76C1E" w:rsidRDefault="00A76C1E"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A76C1E" w:rsidRDefault="00A76C1E" w:rsidP="00F207B2"/>
    <w:p w:rsidR="00A76C1E" w:rsidRPr="008E7367" w:rsidRDefault="00A76C1E" w:rsidP="008E7367">
      <w:pPr>
        <w:rPr>
          <w:b/>
        </w:rPr>
      </w:pPr>
      <w:r w:rsidRPr="008E7367">
        <w:rPr>
          <w:b/>
        </w:rPr>
        <w:t>Multiple browsers connected at the same time:</w:t>
      </w:r>
    </w:p>
    <w:p w:rsidR="00A76C1E" w:rsidRDefault="00A76C1E"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A76C1E" w:rsidRDefault="00A76C1E" w:rsidP="00B336C9"/>
    <w:p w:rsidR="00A76C1E" w:rsidRPr="008E7367" w:rsidRDefault="00A76C1E" w:rsidP="008E7367">
      <w:pPr>
        <w:rPr>
          <w:b/>
        </w:rPr>
      </w:pPr>
      <w:r>
        <w:rPr>
          <w:b/>
        </w:rPr>
        <w:t>REST command rate</w:t>
      </w:r>
      <w:r w:rsidRPr="008E7367">
        <w:rPr>
          <w:b/>
        </w:rPr>
        <w:t>:</w:t>
      </w:r>
    </w:p>
    <w:p w:rsidR="00A76C1E" w:rsidRDefault="00A76C1E"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A76C1E" w:rsidRDefault="00A76C1E" w:rsidP="008E7367"/>
    <w:p w:rsidR="00A76C1E" w:rsidRDefault="00A76C1E" w:rsidP="008E7367">
      <w:r>
        <w:rPr>
          <w:b/>
        </w:rPr>
        <w:t>MQTT SSL/TSL</w:t>
      </w:r>
      <w:r w:rsidRPr="008E7367">
        <w:rPr>
          <w:b/>
        </w:rPr>
        <w:t>:</w:t>
      </w:r>
    </w:p>
    <w:p w:rsidR="00A76C1E" w:rsidRDefault="00A76C1E" w:rsidP="008E7367">
      <w:pPr>
        <w:ind w:left="360"/>
      </w:pPr>
      <w:r>
        <w:t>MQTT does not support SSL/TSL. There is insufficient code space to implement this functionality.</w:t>
      </w:r>
    </w:p>
    <w:p w:rsidR="00A76C1E" w:rsidRDefault="00A76C1E" w:rsidP="00F207B2"/>
    <w:p w:rsidR="00A76C1E" w:rsidRDefault="00A76C1E" w:rsidP="008E7367">
      <w:r>
        <w:rPr>
          <w:b/>
        </w:rPr>
        <w:t>Overall Command rate</w:t>
      </w:r>
      <w:r w:rsidRPr="008E7367">
        <w:rPr>
          <w:b/>
        </w:rPr>
        <w:t>:</w:t>
      </w:r>
    </w:p>
    <w:p w:rsidR="00A76C1E" w:rsidRDefault="00A76C1E"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A76C1E" w:rsidRDefault="00A76C1E" w:rsidP="00F207B2"/>
    <w:p w:rsidR="00A76C1E" w:rsidRDefault="00A76C1E" w:rsidP="008E7367">
      <w:r>
        <w:rPr>
          <w:b/>
        </w:rPr>
        <w:t>Configuration Errors</w:t>
      </w:r>
      <w:r w:rsidRPr="008E7367">
        <w:rPr>
          <w:b/>
        </w:rPr>
        <w:t>:</w:t>
      </w:r>
    </w:p>
    <w:p w:rsidR="00A76C1E" w:rsidRDefault="00A76C1E"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A76C1E" w:rsidRDefault="00A76C1E" w:rsidP="00DE1343"/>
    <w:p w:rsidR="00A76C1E" w:rsidRDefault="00A76C1E"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A76C1E" w:rsidRDefault="00A76C1E" w:rsidP="002D4A69"/>
    <w:p w:rsidR="00A76C1E" w:rsidRDefault="00A76C1E" w:rsidP="002D4A69"/>
    <w:p w:rsidR="00A76C1E" w:rsidRDefault="00A76C1E" w:rsidP="002D4A69"/>
    <w:p w:rsidR="00A76C1E" w:rsidRDefault="00A76C1E" w:rsidP="002D4A69">
      <w:r>
        <w:br w:type="page"/>
      </w:r>
      <w:bookmarkStart w:id="26" w:name="_Toc43528205"/>
      <w:bookmarkStart w:id="27" w:name="_Toc47296006"/>
    </w:p>
    <w:p w:rsidR="00A76C1E" w:rsidRPr="00A650B5" w:rsidRDefault="00A76C1E" w:rsidP="00A650B5">
      <w:pPr>
        <w:pStyle w:val="Heading1"/>
        <w:jc w:val="center"/>
        <w:rPr>
          <w:sz w:val="40"/>
        </w:rPr>
      </w:pPr>
      <w:bookmarkStart w:id="28" w:name="_Toc71463377"/>
      <w:r w:rsidRPr="00A650B5">
        <w:rPr>
          <w:sz w:val="40"/>
        </w:rPr>
        <w:t>Programming the Module</w:t>
      </w:r>
      <w:bookmarkEnd w:id="26"/>
      <w:bookmarkEnd w:id="27"/>
      <w:bookmarkEnd w:id="28"/>
    </w:p>
    <w:p w:rsidR="00A76C1E" w:rsidRDefault="00A76C1E" w:rsidP="00C813E0"/>
    <w:p w:rsidR="00A76C1E" w:rsidRDefault="00A76C1E" w:rsidP="00C813E0">
      <w:r>
        <w:t>Assuming you have the Web_Relays_Con V2.0 HW-584 and all you want to do is apply this firmware the following describes the process.</w:t>
      </w:r>
    </w:p>
    <w:p w:rsidR="00A76C1E" w:rsidRDefault="00A76C1E" w:rsidP="00C813E0"/>
    <w:p w:rsidR="00A76C1E" w:rsidRPr="00033C45" w:rsidRDefault="00A76C1E"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A76C1E" w:rsidRDefault="00A76C1E" w:rsidP="00C813E0"/>
    <w:p w:rsidR="00A76C1E" w:rsidRDefault="00A76C1E" w:rsidP="00C813E0">
      <w:r>
        <w:t xml:space="preserve">Note that as of January 2021 I’ve gone to one release of the firmware that covers the functionality of the four previous parallel releases. </w:t>
      </w:r>
    </w:p>
    <w:p w:rsidR="00A76C1E" w:rsidRDefault="00A76C1E" w:rsidP="00C813E0"/>
    <w:p w:rsidR="00A76C1E" w:rsidRDefault="00A76C1E" w:rsidP="00C813E0">
      <w:r w:rsidRPr="00033C45">
        <w:rPr>
          <w:b/>
        </w:rPr>
        <w:t>1) Prepare your Network Module:</w:t>
      </w:r>
      <w:r>
        <w:t xml:space="preserve"> Install a 4 pin header on the board (see photo)</w:t>
      </w:r>
    </w:p>
    <w:p w:rsidR="00A76C1E" w:rsidRDefault="00A76C1E" w:rsidP="00C813E0"/>
    <w:p w:rsidR="00A76C1E" w:rsidRPr="00054A1D" w:rsidRDefault="00A76C1E" w:rsidP="00C813E0">
      <w:r>
        <w:pict>
          <v:shape id="_x0000_i1049" type="#_x0000_t75" style="width:424.5pt;height:280.5pt">
            <v:imagedata r:id="rId31" o:title=""/>
          </v:shape>
        </w:pict>
      </w:r>
    </w:p>
    <w:p w:rsidR="00A76C1E" w:rsidRDefault="00A76C1E" w:rsidP="00C813E0">
      <w:r>
        <w:br w:type="page"/>
      </w:r>
    </w:p>
    <w:p w:rsidR="00A76C1E" w:rsidRDefault="00A76C1E"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A76C1E" w:rsidRDefault="00A76C1E" w:rsidP="00C813E0"/>
    <w:p w:rsidR="00A76C1E" w:rsidRDefault="00A76C1E"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A76C1E" w:rsidRDefault="00A76C1E" w:rsidP="00C813E0"/>
    <w:p w:rsidR="00A76C1E" w:rsidRDefault="00A76C1E" w:rsidP="00C813E0">
      <w:r>
        <w:t>The ST-Link V2 modules come in several colors so pick the color you like.</w:t>
      </w:r>
    </w:p>
    <w:p w:rsidR="00A76C1E" w:rsidRDefault="00A76C1E" w:rsidP="00C813E0"/>
    <w:p w:rsidR="00A76C1E" w:rsidRDefault="00A76C1E" w:rsidP="00C813E0"/>
    <w:p w:rsidR="00A76C1E" w:rsidRPr="00D27150" w:rsidRDefault="00A76C1E" w:rsidP="00EB54FF">
      <w:pPr>
        <w:jc w:val="center"/>
      </w:pPr>
      <w:r>
        <w:pict>
          <v:shape id="_x0000_i1050" type="#_x0000_t75" style="width:261.75pt;height:243.75pt">
            <v:imagedata r:id="rId32" o:title=""/>
          </v:shape>
        </w:pict>
      </w:r>
    </w:p>
    <w:p w:rsidR="00A76C1E" w:rsidRDefault="00A76C1E" w:rsidP="00C813E0"/>
    <w:p w:rsidR="00A76C1E" w:rsidRDefault="00A76C1E" w:rsidP="00C813E0">
      <w:r>
        <w:br w:type="page"/>
      </w:r>
    </w:p>
    <w:p w:rsidR="00A76C1E" w:rsidRDefault="00A76C1E"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A76C1E" w:rsidRDefault="00A76C1E" w:rsidP="00C813E0"/>
    <w:p w:rsidR="00A76C1E" w:rsidRDefault="00A76C1E" w:rsidP="00C813E0">
      <w:pPr>
        <w:ind w:left="720"/>
      </w:pPr>
      <w:r>
        <w:t>en.stsw-link009.zip</w:t>
      </w:r>
    </w:p>
    <w:p w:rsidR="00A76C1E" w:rsidRDefault="00A76C1E" w:rsidP="00C813E0">
      <w:pPr>
        <w:ind w:left="720"/>
      </w:pPr>
      <w:r>
        <w:t xml:space="preserve">You'll find the above at </w:t>
      </w:r>
      <w:hyperlink r:id="rId33" w:history="1">
        <w:r w:rsidRPr="005B52D4">
          <w:rPr>
            <w:rStyle w:val="Hyperlink"/>
          </w:rPr>
          <w:t>https://www.st.com/en/development-tools/stsw-link009.html</w:t>
        </w:r>
      </w:hyperlink>
    </w:p>
    <w:p w:rsidR="00A76C1E" w:rsidRDefault="00A76C1E" w:rsidP="00C813E0">
      <w:pPr>
        <w:ind w:left="720"/>
      </w:pPr>
    </w:p>
    <w:p w:rsidR="00A76C1E" w:rsidRDefault="00A76C1E" w:rsidP="00C813E0">
      <w:pPr>
        <w:ind w:left="720"/>
      </w:pPr>
      <w:r>
        <w:t>en.stvp-stm8.zip</w:t>
      </w:r>
    </w:p>
    <w:p w:rsidR="00A76C1E" w:rsidRDefault="00A76C1E" w:rsidP="00C813E0">
      <w:pPr>
        <w:ind w:left="720"/>
      </w:pPr>
      <w:r>
        <w:t xml:space="preserve">You'll find the above at </w:t>
      </w:r>
      <w:hyperlink r:id="rId34" w:history="1">
        <w:r w:rsidRPr="005B52D4">
          <w:rPr>
            <w:rStyle w:val="Hyperlink"/>
          </w:rPr>
          <w:t>https://www.st.com/en/development-tools/stvp-stm8.html</w:t>
        </w:r>
      </w:hyperlink>
    </w:p>
    <w:p w:rsidR="00A76C1E" w:rsidRDefault="00A76C1E" w:rsidP="00C813E0">
      <w:pPr>
        <w:ind w:left="720"/>
      </w:pPr>
    </w:p>
    <w:p w:rsidR="00A76C1E" w:rsidRDefault="00A76C1E"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A76C1E" w:rsidRDefault="00A76C1E" w:rsidP="00033C45">
      <w:pPr>
        <w:ind w:left="720"/>
      </w:pPr>
    </w:p>
    <w:p w:rsidR="00A76C1E" w:rsidRDefault="00A76C1E" w:rsidP="00033C45">
      <w:pPr>
        <w:ind w:left="720"/>
      </w:pPr>
      <w:r>
        <w:t>The stsw-link009 software is the driver to operate the ST-Link V2.</w:t>
      </w:r>
    </w:p>
    <w:p w:rsidR="00A76C1E" w:rsidRDefault="00A76C1E" w:rsidP="00033C45">
      <w:pPr>
        <w:ind w:left="720"/>
      </w:pPr>
    </w:p>
    <w:p w:rsidR="00A76C1E" w:rsidRDefault="00A76C1E" w:rsidP="00033C45">
      <w:pPr>
        <w:ind w:left="720"/>
      </w:pPr>
      <w:r>
        <w:t>The stvp-stm8 software is a development utility and the programmer specific to the STM8 processor. When you install en.stvp-stm8 you'll get two programs:</w:t>
      </w:r>
    </w:p>
    <w:p w:rsidR="00A76C1E" w:rsidRDefault="00A76C1E" w:rsidP="00033C45">
      <w:pPr>
        <w:ind w:left="720"/>
      </w:pPr>
    </w:p>
    <w:p w:rsidR="00A76C1E" w:rsidRDefault="00A76C1E" w:rsidP="00033C45">
      <w:pPr>
        <w:ind w:left="1440"/>
      </w:pPr>
      <w:r>
        <w:t>1) ST Visual Develop</w:t>
      </w:r>
    </w:p>
    <w:p w:rsidR="00A76C1E" w:rsidRDefault="00A76C1E" w:rsidP="00033C45">
      <w:pPr>
        <w:ind w:left="1440"/>
      </w:pPr>
      <w:r>
        <w:t>2) ST Visual Programmer (STVP)</w:t>
      </w:r>
    </w:p>
    <w:p w:rsidR="00A76C1E" w:rsidRDefault="00A76C1E" w:rsidP="00033C45">
      <w:pPr>
        <w:ind w:left="720"/>
      </w:pPr>
    </w:p>
    <w:p w:rsidR="00A76C1E" w:rsidRDefault="00A76C1E" w:rsidP="00033C45">
      <w:pPr>
        <w:ind w:left="720"/>
      </w:pPr>
      <w:r>
        <w:t>I only used STVP even when developing the code. And if you are only reprogramming your devices STVP is the only tool you’ll need.</w:t>
      </w:r>
    </w:p>
    <w:p w:rsidR="00A76C1E" w:rsidRDefault="00A76C1E" w:rsidP="00C813E0">
      <w:r>
        <w:br w:type="page"/>
      </w:r>
    </w:p>
    <w:p w:rsidR="00A76C1E" w:rsidRDefault="00A76C1E"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A76C1E" w:rsidRDefault="00A76C1E" w:rsidP="00C813E0"/>
    <w:p w:rsidR="00A76C1E" w:rsidRPr="00CA1B6F" w:rsidRDefault="00A76C1E"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A76C1E" w:rsidRDefault="00A76C1E" w:rsidP="00C813E0"/>
    <w:p w:rsidR="00A76C1E" w:rsidRDefault="00A76C1E" w:rsidP="00C813E0">
      <w:r>
        <w:t>On my Windows 10 machine the project was located in the following directory:</w:t>
      </w:r>
    </w:p>
    <w:p w:rsidR="00A76C1E" w:rsidRDefault="00A76C1E" w:rsidP="00C813E0"/>
    <w:p w:rsidR="00A76C1E" w:rsidRDefault="00A76C1E" w:rsidP="00410A20">
      <w:pPr>
        <w:ind w:left="720"/>
      </w:pPr>
      <w:r>
        <w:t>C:/Users/Mike/Documents/COSMIC/FSE_Compilers/CXSTM8/NetworkModule</w:t>
      </w:r>
    </w:p>
    <w:p w:rsidR="00A76C1E" w:rsidRDefault="00A76C1E" w:rsidP="00410A20">
      <w:pPr>
        <w:ind w:left="720"/>
      </w:pPr>
    </w:p>
    <w:p w:rsidR="00A76C1E" w:rsidRDefault="00A76C1E" w:rsidP="00C813E0">
      <w:r>
        <w:t>If you locate your copy of the project files in a similar Documents file location this should minimize the tinkering you have to do. And should you decide to modify the program you’ll already have an appropriate directory set up.</w:t>
      </w:r>
    </w:p>
    <w:p w:rsidR="00A76C1E" w:rsidRDefault="00A76C1E" w:rsidP="00C813E0"/>
    <w:p w:rsidR="00A76C1E" w:rsidRDefault="00A76C1E"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A76C1E" w:rsidRDefault="00A76C1E" w:rsidP="00C813E0"/>
    <w:p w:rsidR="00A76C1E" w:rsidRDefault="00A76C1E" w:rsidP="00C813E0"/>
    <w:p w:rsidR="00A76C1E" w:rsidRPr="003C0DE2" w:rsidRDefault="00A76C1E" w:rsidP="00C813E0">
      <w:pPr>
        <w:rPr>
          <w:b/>
        </w:rPr>
      </w:pPr>
      <w:r w:rsidRPr="003C0DE2">
        <w:rPr>
          <w:b/>
        </w:rPr>
        <w:t>For the MQTT plus limited Browser Version:</w:t>
      </w:r>
    </w:p>
    <w:p w:rsidR="00A76C1E" w:rsidRDefault="00A76C1E" w:rsidP="00800D12">
      <w:pPr>
        <w:ind w:firstLine="720"/>
      </w:pPr>
      <w:r w:rsidRPr="001F3125">
        <w:rPr>
          <w:b/>
        </w:rPr>
        <w:t>NetworkModule.stp</w:t>
      </w:r>
      <w:r>
        <w:t xml:space="preserve"> - The STVP project file</w:t>
      </w:r>
    </w:p>
    <w:p w:rsidR="00A76C1E" w:rsidRDefault="00A76C1E" w:rsidP="00800D12">
      <w:pPr>
        <w:ind w:firstLine="720"/>
      </w:pPr>
      <w:r w:rsidRPr="001F3125">
        <w:rPr>
          <w:b/>
        </w:rPr>
        <w:t>NetworkModule.sx</w:t>
      </w:r>
      <w:r>
        <w:t xml:space="preserve"> - The NetworkModule binary file</w:t>
      </w:r>
    </w:p>
    <w:p w:rsidR="00A76C1E" w:rsidRDefault="00A76C1E" w:rsidP="003C0DE2">
      <w:pPr>
        <w:ind w:firstLine="720"/>
      </w:pPr>
    </w:p>
    <w:p w:rsidR="00A76C1E" w:rsidRPr="003C0DE2" w:rsidRDefault="00A76C1E" w:rsidP="003C0DE2">
      <w:pPr>
        <w:rPr>
          <w:b/>
        </w:rPr>
      </w:pPr>
      <w:r w:rsidRPr="003C0DE2">
        <w:rPr>
          <w:b/>
        </w:rPr>
        <w:t xml:space="preserve">For the </w:t>
      </w:r>
      <w:r>
        <w:rPr>
          <w:b/>
        </w:rPr>
        <w:t>Browser Only</w:t>
      </w:r>
      <w:r w:rsidRPr="003C0DE2">
        <w:rPr>
          <w:b/>
        </w:rPr>
        <w:t xml:space="preserve"> Version:</w:t>
      </w:r>
    </w:p>
    <w:p w:rsidR="00A76C1E" w:rsidRDefault="00A76C1E" w:rsidP="003C0DE2">
      <w:pPr>
        <w:ind w:firstLine="720"/>
      </w:pPr>
      <w:r w:rsidRPr="001F3125">
        <w:rPr>
          <w:b/>
        </w:rPr>
        <w:t>NetworkModule</w:t>
      </w:r>
      <w:r>
        <w:rPr>
          <w:b/>
        </w:rPr>
        <w:t>-Browser</w:t>
      </w:r>
      <w:r w:rsidRPr="001F3125">
        <w:rPr>
          <w:b/>
        </w:rPr>
        <w:t>.stp</w:t>
      </w:r>
      <w:r>
        <w:t xml:space="preserve"> - The STVP project file</w:t>
      </w:r>
    </w:p>
    <w:p w:rsidR="00A76C1E" w:rsidRDefault="00A76C1E" w:rsidP="003C0DE2">
      <w:pPr>
        <w:ind w:firstLine="720"/>
      </w:pPr>
      <w:r w:rsidRPr="001F3125">
        <w:rPr>
          <w:b/>
        </w:rPr>
        <w:t>NetworkModule</w:t>
      </w:r>
      <w:r>
        <w:rPr>
          <w:b/>
        </w:rPr>
        <w:t>-Browser</w:t>
      </w:r>
      <w:r w:rsidRPr="001F3125">
        <w:rPr>
          <w:b/>
        </w:rPr>
        <w:t>.sx</w:t>
      </w:r>
      <w:r>
        <w:t xml:space="preserve"> - The NetworkModule binary file</w:t>
      </w:r>
    </w:p>
    <w:p w:rsidR="00A76C1E" w:rsidRDefault="00A76C1E" w:rsidP="003C0DE2">
      <w:pPr>
        <w:ind w:firstLine="720"/>
      </w:pPr>
    </w:p>
    <w:p w:rsidR="00A76C1E" w:rsidRDefault="00A76C1E" w:rsidP="00FA15C4"/>
    <w:p w:rsidR="00A76C1E" w:rsidRDefault="00A76C1E"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A76C1E" w:rsidRDefault="00A76C1E" w:rsidP="00FA15C4"/>
    <w:p w:rsidR="00A76C1E" w:rsidRDefault="00A76C1E"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A76C1E" w:rsidRDefault="00A76C1E" w:rsidP="00134888">
      <w:r>
        <w:pict>
          <v:shape id="_x0000_i1051" type="#_x0000_t75" style="width:454.5pt;height:18pt">
            <v:imagedata r:id="rId35" o:title=""/>
          </v:shape>
        </w:pict>
      </w:r>
    </w:p>
    <w:p w:rsidR="00A76C1E" w:rsidRDefault="00A76C1E" w:rsidP="00134888"/>
    <w:p w:rsidR="00A76C1E" w:rsidRDefault="00A76C1E"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2" type="#_x0000_t75" style="width:201.75pt;height:16.5pt">
            <v:imagedata r:id="rId36" o:title=""/>
          </v:shape>
        </w:pict>
      </w:r>
    </w:p>
    <w:p w:rsidR="00A76C1E" w:rsidRDefault="00A76C1E" w:rsidP="00134888"/>
    <w:p w:rsidR="00A76C1E" w:rsidRDefault="00A76C1E" w:rsidP="00134888">
      <w:r>
        <w:t>I use NotePad++ and have it set to show the CR/LF at the end of the line. If you use regular NotePad as your text editor you won’t see that.</w:t>
      </w:r>
    </w:p>
    <w:p w:rsidR="00A76C1E" w:rsidRDefault="00A76C1E" w:rsidP="00C813E0"/>
    <w:p w:rsidR="00A76C1E" w:rsidRDefault="00A76C1E" w:rsidP="00C813E0"/>
    <w:p w:rsidR="00A76C1E" w:rsidRPr="00FA15C4" w:rsidRDefault="00A76C1E" w:rsidP="00C813E0">
      <w:pPr>
        <w:rPr>
          <w:b/>
        </w:rPr>
      </w:pPr>
      <w:r w:rsidRPr="00FA15C4">
        <w:rPr>
          <w:b/>
        </w:rPr>
        <w:t>Telling STVP where your files are:</w:t>
      </w:r>
    </w:p>
    <w:p w:rsidR="00A76C1E" w:rsidRDefault="00A76C1E" w:rsidP="00C813E0"/>
    <w:p w:rsidR="00A76C1E" w:rsidRDefault="00A76C1E"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A76C1E" w:rsidRDefault="00A76C1E" w:rsidP="00C813E0"/>
    <w:p w:rsidR="00A76C1E" w:rsidRDefault="00A76C1E" w:rsidP="00C813E0"/>
    <w:p w:rsidR="00A76C1E" w:rsidRDefault="00A76C1E" w:rsidP="00C813E0"/>
    <w:p w:rsidR="00A76C1E" w:rsidRPr="00FA15C4" w:rsidRDefault="00A76C1E" w:rsidP="00C813E0">
      <w:pPr>
        <w:rPr>
          <w:b/>
        </w:rPr>
      </w:pPr>
      <w:r w:rsidRPr="00FA15C4">
        <w:rPr>
          <w:b/>
        </w:rPr>
        <w:t>Setting up ST-Link Communication:</w:t>
      </w:r>
    </w:p>
    <w:p w:rsidR="00A76C1E" w:rsidRDefault="00A76C1E" w:rsidP="00C813E0"/>
    <w:p w:rsidR="00A76C1E" w:rsidRDefault="00A76C1E" w:rsidP="00C813E0">
      <w:r>
        <w:t>The project file contains various settings that enable the ST-Link V2 to communicate with your target board. They should already be set for you, but just in case the following is how I had them set:</w:t>
      </w:r>
    </w:p>
    <w:p w:rsidR="00A76C1E" w:rsidRDefault="00A76C1E" w:rsidP="00C813E0"/>
    <w:p w:rsidR="00A76C1E" w:rsidRDefault="00A76C1E" w:rsidP="00C813E0">
      <w:r>
        <w:t>Under “</w:t>
      </w:r>
      <w:r w:rsidRPr="00453536">
        <w:rPr>
          <w:b/>
        </w:rPr>
        <w:t>Edit/Preferences</w:t>
      </w:r>
      <w:r>
        <w:t>”:</w:t>
      </w:r>
    </w:p>
    <w:p w:rsidR="00A76C1E" w:rsidRDefault="00A76C1E" w:rsidP="00C813E0"/>
    <w:p w:rsidR="00A76C1E" w:rsidRDefault="00A76C1E" w:rsidP="00C813E0">
      <w:r>
        <w:pict>
          <v:shape id="_x0000_i1053" type="#_x0000_t75" style="width:363.75pt;height:169.5pt">
            <v:imagedata r:id="rId37" o:title=""/>
          </v:shape>
        </w:pict>
      </w:r>
    </w:p>
    <w:p w:rsidR="00A76C1E" w:rsidRDefault="00A76C1E" w:rsidP="00C813E0"/>
    <w:p w:rsidR="00A76C1E" w:rsidRDefault="00A76C1E" w:rsidP="00C813E0"/>
    <w:p w:rsidR="00A76C1E" w:rsidRDefault="00A76C1E" w:rsidP="00FA15C4"/>
    <w:p w:rsidR="00A76C1E" w:rsidRDefault="00A76C1E" w:rsidP="00FA15C4">
      <w:pPr>
        <w:jc w:val="center"/>
      </w:pPr>
      <w:r>
        <w:t>(Continued)</w:t>
      </w:r>
    </w:p>
    <w:p w:rsidR="00A76C1E" w:rsidRDefault="00A76C1E" w:rsidP="00C813E0">
      <w:r>
        <w:br w:type="page"/>
      </w:r>
    </w:p>
    <w:p w:rsidR="00A76C1E" w:rsidRDefault="00A76C1E" w:rsidP="00C813E0">
      <w:r>
        <w:t>Under “</w:t>
      </w:r>
      <w:r w:rsidRPr="00453536">
        <w:rPr>
          <w:b/>
        </w:rPr>
        <w:t>Configure/Configure ST Visual Programmer</w:t>
      </w:r>
      <w:r>
        <w:t>”</w:t>
      </w:r>
    </w:p>
    <w:p w:rsidR="00A76C1E" w:rsidRDefault="00A76C1E" w:rsidP="00C813E0"/>
    <w:p w:rsidR="00A76C1E" w:rsidRDefault="00A76C1E" w:rsidP="00C813E0">
      <w:r>
        <w:pict>
          <v:shape id="_x0000_i1054" type="#_x0000_t75" style="width:427.5pt;height:372pt">
            <v:imagedata r:id="rId38" o:title=""/>
          </v:shape>
        </w:pict>
      </w:r>
    </w:p>
    <w:p w:rsidR="00A76C1E" w:rsidRDefault="00A76C1E" w:rsidP="00C813E0"/>
    <w:p w:rsidR="00A76C1E" w:rsidRDefault="00A76C1E" w:rsidP="00C813E0"/>
    <w:p w:rsidR="00A76C1E" w:rsidRDefault="00A76C1E" w:rsidP="00C813E0">
      <w:r>
        <w:t>If the above looks OK you are ready to program the Network Module.</w:t>
      </w:r>
    </w:p>
    <w:p w:rsidR="00A76C1E" w:rsidRDefault="00A76C1E" w:rsidP="00C813E0"/>
    <w:p w:rsidR="00A76C1E" w:rsidRDefault="00A76C1E" w:rsidP="00FA15C4"/>
    <w:p w:rsidR="00A76C1E" w:rsidRDefault="00A76C1E" w:rsidP="00134888"/>
    <w:p w:rsidR="00A76C1E" w:rsidRPr="00FA15C4" w:rsidRDefault="00A76C1E" w:rsidP="00C813E0">
      <w:pPr>
        <w:rPr>
          <w:b/>
        </w:rPr>
      </w:pPr>
      <w:r>
        <w:br w:type="page"/>
      </w:r>
      <w:r w:rsidRPr="00FA15C4">
        <w:rPr>
          <w:b/>
        </w:rPr>
        <w:t>Setting up the Hardware to allow programming:</w:t>
      </w:r>
    </w:p>
    <w:p w:rsidR="00A76C1E" w:rsidRDefault="00A76C1E" w:rsidP="00C813E0"/>
    <w:p w:rsidR="00A76C1E" w:rsidRDefault="00A76C1E" w:rsidP="00C813E0">
      <w:r>
        <w:t>First, attach the ST-Link V2 to your Network Module as follows:</w:t>
      </w:r>
    </w:p>
    <w:p w:rsidR="00A76C1E" w:rsidRDefault="00A76C1E" w:rsidP="00C813E0"/>
    <w:p w:rsidR="00A76C1E" w:rsidRDefault="00A76C1E" w:rsidP="00C813E0">
      <w:r>
        <w:pict>
          <v:shape id="_x0000_i1055" type="#_x0000_t75" style="width:420pt;height:206.25pt">
            <v:imagedata r:id="rId39" o:title=""/>
          </v:shape>
        </w:pict>
      </w:r>
    </w:p>
    <w:p w:rsidR="00A76C1E" w:rsidRDefault="00A76C1E" w:rsidP="00C813E0"/>
    <w:p w:rsidR="00A76C1E" w:rsidRDefault="00A76C1E" w:rsidP="00C813E0">
      <w:r>
        <w:t>Apply power to your Network Module. You should be using a 5V power supply connected to the power pins on the Network Module.</w:t>
      </w:r>
    </w:p>
    <w:p w:rsidR="00A76C1E" w:rsidRDefault="00A76C1E" w:rsidP="00C813E0"/>
    <w:p w:rsidR="00A76C1E" w:rsidRDefault="00A76C1E" w:rsidP="00C813E0">
      <w:r>
        <w:t>Plug the ST-Link V2 into your PC USB port.</w:t>
      </w:r>
    </w:p>
    <w:p w:rsidR="00A76C1E" w:rsidRDefault="00A76C1E" w:rsidP="00C813E0"/>
    <w:p w:rsidR="00A76C1E" w:rsidRDefault="00A76C1E" w:rsidP="00C813E0">
      <w:r>
        <w:t>If STVP is not already running, start it now.</w:t>
      </w:r>
    </w:p>
    <w:p w:rsidR="00A76C1E" w:rsidRDefault="00A76C1E" w:rsidP="00C813E0"/>
    <w:p w:rsidR="00A76C1E" w:rsidRDefault="00A76C1E"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A76C1E" w:rsidRDefault="00A76C1E" w:rsidP="00C813E0"/>
    <w:p w:rsidR="00A76C1E" w:rsidRDefault="00A76C1E"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A76C1E" w:rsidRDefault="00A76C1E" w:rsidP="00C813E0"/>
    <w:p w:rsidR="00A76C1E" w:rsidRDefault="00A76C1E" w:rsidP="00C813E0">
      <w:r>
        <w:pict>
          <v:shape id="_x0000_i1056" type="#_x0000_t75" style="width:423.75pt;height:71.25pt">
            <v:imagedata r:id="rId40" o:title=""/>
          </v:shape>
        </w:pict>
      </w:r>
    </w:p>
    <w:p w:rsidR="00A76C1E" w:rsidRDefault="00A76C1E" w:rsidP="00134888"/>
    <w:p w:rsidR="00A76C1E" w:rsidRDefault="00A76C1E" w:rsidP="00134888"/>
    <w:p w:rsidR="00A76C1E" w:rsidRDefault="00A76C1E" w:rsidP="00134888"/>
    <w:p w:rsidR="00A76C1E" w:rsidRDefault="00A76C1E" w:rsidP="00134888"/>
    <w:p w:rsidR="00A76C1E" w:rsidRDefault="00A76C1E" w:rsidP="00134888"/>
    <w:p w:rsidR="00A76C1E" w:rsidRDefault="00A76C1E" w:rsidP="00C813E0">
      <w:r>
        <w:t>Once the program is successfully loaded in the programmer you will see a message like this (although the checksum will likely be different than what you see here).</w:t>
      </w:r>
    </w:p>
    <w:p w:rsidR="00A76C1E" w:rsidRDefault="00A76C1E" w:rsidP="00C813E0">
      <w:r>
        <w:pict>
          <v:shape id="_x0000_i1057" type="#_x0000_t75" style="width:420pt;height:39.75pt">
            <v:imagedata r:id="rId41" o:title=""/>
          </v:shape>
        </w:pict>
      </w:r>
    </w:p>
    <w:p w:rsidR="00A76C1E" w:rsidRDefault="00A76C1E" w:rsidP="00C813E0"/>
    <w:p w:rsidR="00A76C1E" w:rsidRDefault="00A76C1E" w:rsidP="00C813E0"/>
    <w:p w:rsidR="00A76C1E" w:rsidRDefault="00A76C1E" w:rsidP="00C813E0"/>
    <w:p w:rsidR="00A76C1E" w:rsidRDefault="00A76C1E" w:rsidP="00C813E0"/>
    <w:p w:rsidR="00A76C1E" w:rsidRDefault="00A76C1E" w:rsidP="00C813E0"/>
    <w:p w:rsidR="00A76C1E" w:rsidRPr="00FA15C4" w:rsidRDefault="00A76C1E" w:rsidP="00C813E0">
      <w:pPr>
        <w:rPr>
          <w:b/>
        </w:rPr>
      </w:pPr>
      <w:r w:rsidRPr="00FA15C4">
        <w:rPr>
          <w:b/>
        </w:rPr>
        <w:t>Clear the ROP Bit:</w:t>
      </w:r>
    </w:p>
    <w:p w:rsidR="00A76C1E" w:rsidRDefault="00A76C1E" w:rsidP="00C813E0"/>
    <w:p w:rsidR="00A76C1E" w:rsidRDefault="00A76C1E"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A76C1E" w:rsidRDefault="00A76C1E" w:rsidP="00C813E0"/>
    <w:p w:rsidR="00A76C1E" w:rsidRDefault="00A76C1E" w:rsidP="00C813E0">
      <w:r>
        <w:t>In the STVP main window click on the “</w:t>
      </w:r>
      <w:r w:rsidRPr="00453536">
        <w:rPr>
          <w:b/>
        </w:rPr>
        <w:t>Option Byte</w:t>
      </w:r>
      <w:r>
        <w:t>” tab</w:t>
      </w:r>
    </w:p>
    <w:p w:rsidR="00A76C1E" w:rsidRDefault="00A76C1E" w:rsidP="00C813E0"/>
    <w:p w:rsidR="00A76C1E" w:rsidRDefault="00A76C1E" w:rsidP="00C813E0">
      <w:r>
        <w:pict>
          <v:shape id="_x0000_i1058" type="#_x0000_t75" style="width:378pt;height:249pt">
            <v:imagedata r:id="rId42" o:title=""/>
          </v:shape>
        </w:pict>
      </w:r>
    </w:p>
    <w:p w:rsidR="00A76C1E" w:rsidRDefault="00A76C1E" w:rsidP="00C813E0"/>
    <w:p w:rsidR="00A76C1E" w:rsidRDefault="00A76C1E" w:rsidP="00FA15C4"/>
    <w:p w:rsidR="00A76C1E" w:rsidRDefault="00A76C1E" w:rsidP="00FA15C4">
      <w:pPr>
        <w:jc w:val="center"/>
      </w:pPr>
      <w:r>
        <w:t>(Continued)</w:t>
      </w:r>
    </w:p>
    <w:p w:rsidR="00A76C1E" w:rsidRDefault="00A76C1E" w:rsidP="00C813E0"/>
    <w:p w:rsidR="00A76C1E" w:rsidRDefault="00A76C1E" w:rsidP="00C813E0">
      <w:r>
        <w:br w:type="page"/>
        <w:t>Make sure “</w:t>
      </w:r>
      <w:r w:rsidRPr="00453536">
        <w:rPr>
          <w:b/>
        </w:rPr>
        <w:t>Read Out Protection OFF</w:t>
      </w:r>
      <w:r>
        <w:t>” is selected in this drop down.</w:t>
      </w:r>
    </w:p>
    <w:p w:rsidR="00A76C1E" w:rsidRDefault="00A76C1E" w:rsidP="00C813E0"/>
    <w:p w:rsidR="00A76C1E" w:rsidRDefault="00A76C1E" w:rsidP="00C813E0">
      <w:r>
        <w:pict>
          <v:shape id="_x0000_i1059" type="#_x0000_t75" style="width:362.25pt;height:237.75pt">
            <v:imagedata r:id="rId43" o:title=""/>
          </v:shape>
        </w:pict>
      </w:r>
    </w:p>
    <w:p w:rsidR="00A76C1E" w:rsidRDefault="00A76C1E" w:rsidP="00C813E0"/>
    <w:p w:rsidR="00A76C1E" w:rsidRDefault="00A76C1E"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A76C1E" w:rsidRDefault="00A76C1E" w:rsidP="00C813E0"/>
    <w:p w:rsidR="00A76C1E" w:rsidRDefault="00A76C1E" w:rsidP="00134888"/>
    <w:p w:rsidR="00A76C1E" w:rsidRDefault="00A76C1E" w:rsidP="00C813E0"/>
    <w:p w:rsidR="00A76C1E" w:rsidRPr="00B44AD8" w:rsidRDefault="00A76C1E" w:rsidP="00C813E0">
      <w:pPr>
        <w:rPr>
          <w:b/>
        </w:rPr>
      </w:pPr>
      <w:r>
        <w:br w:type="page"/>
      </w:r>
      <w:r w:rsidRPr="00B44AD8">
        <w:rPr>
          <w:b/>
        </w:rPr>
        <w:t>Programming the Device:</w:t>
      </w:r>
    </w:p>
    <w:p w:rsidR="00A76C1E" w:rsidRDefault="00A76C1E" w:rsidP="00C813E0"/>
    <w:p w:rsidR="00A76C1E" w:rsidRDefault="00A76C1E" w:rsidP="00C813E0">
      <w:r>
        <w:t>Select the Program Memory tab</w:t>
      </w:r>
    </w:p>
    <w:p w:rsidR="00A76C1E" w:rsidRDefault="00A76C1E" w:rsidP="00C813E0">
      <w:r>
        <w:pict>
          <v:shape id="_x0000_i1060" type="#_x0000_t75" style="width:368.25pt;height:240.75pt">
            <v:imagedata r:id="rId44" o:title=""/>
          </v:shape>
        </w:pict>
      </w:r>
    </w:p>
    <w:p w:rsidR="00A76C1E" w:rsidRDefault="00A76C1E" w:rsidP="00C813E0"/>
    <w:p w:rsidR="00A76C1E" w:rsidRDefault="00A76C1E" w:rsidP="00C813E0"/>
    <w:p w:rsidR="00A76C1E" w:rsidRDefault="00A76C1E" w:rsidP="00C813E0">
      <w:r>
        <w:t xml:space="preserve">Next select </w:t>
      </w:r>
      <w:r w:rsidRPr="001F3125">
        <w:rPr>
          <w:b/>
        </w:rPr>
        <w:t>“Program / Current Tab”</w:t>
      </w:r>
    </w:p>
    <w:p w:rsidR="00A76C1E" w:rsidRDefault="00A76C1E" w:rsidP="00C813E0"/>
    <w:p w:rsidR="00A76C1E" w:rsidRDefault="00A76C1E" w:rsidP="004B35AF">
      <w:r>
        <w:t>If you got an error message while attempting to program the Network Module:</w:t>
      </w:r>
    </w:p>
    <w:p w:rsidR="00A76C1E" w:rsidRDefault="00A76C1E" w:rsidP="004B35AF">
      <w:pPr>
        <w:numPr>
          <w:ilvl w:val="0"/>
          <w:numId w:val="1"/>
        </w:numPr>
      </w:pPr>
      <w:r>
        <w:t>Make sure the RST connection is in place.</w:t>
      </w:r>
    </w:p>
    <w:p w:rsidR="00A76C1E" w:rsidRDefault="00A76C1E" w:rsidP="004B35AF">
      <w:pPr>
        <w:numPr>
          <w:ilvl w:val="0"/>
          <w:numId w:val="1"/>
        </w:numPr>
      </w:pPr>
      <w:r>
        <w:t>Make sure the power supply connected to the Network Module is providing 5V.</w:t>
      </w:r>
    </w:p>
    <w:p w:rsidR="00A76C1E" w:rsidRDefault="00A76C1E" w:rsidP="004B35AF">
      <w:pPr>
        <w:numPr>
          <w:ilvl w:val="0"/>
          <w:numId w:val="1"/>
        </w:numPr>
      </w:pPr>
      <w:r>
        <w:t>Make sure you have good connections from the ST-Link V2 to the Network Module.</w:t>
      </w:r>
    </w:p>
    <w:p w:rsidR="00A76C1E" w:rsidRDefault="00A76C1E" w:rsidP="004B35AF">
      <w:pPr>
        <w:numPr>
          <w:ilvl w:val="0"/>
          <w:numId w:val="1"/>
        </w:numPr>
      </w:pPr>
      <w:r>
        <w:t>You might have to unplug the ST-Link V2 from the USB port on your PC and plug it back in again.</w:t>
      </w:r>
    </w:p>
    <w:p w:rsidR="00A76C1E" w:rsidRDefault="00A76C1E" w:rsidP="004B35AF">
      <w:pPr>
        <w:numPr>
          <w:ilvl w:val="0"/>
          <w:numId w:val="1"/>
        </w:numPr>
      </w:pPr>
      <w:r>
        <w:t>You might have to stop the STVP program, unplug and replug the ST-Link V2, then restart the STVP program.</w:t>
      </w:r>
    </w:p>
    <w:p w:rsidR="00A76C1E" w:rsidRDefault="00A76C1E"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A76C1E" w:rsidRDefault="00A76C1E" w:rsidP="004B35AF"/>
    <w:p w:rsidR="00A76C1E" w:rsidRDefault="00A76C1E" w:rsidP="004B35AF">
      <w:pPr>
        <w:ind w:left="720"/>
      </w:pPr>
      <w:r>
        <w:t>Generally I haven’t had to do any of the above as I seldom saw an error. But on occasion I saw an error message that the link was not working, and the above tinkering got it working again.</w:t>
      </w:r>
    </w:p>
    <w:p w:rsidR="00A76C1E" w:rsidRDefault="00A76C1E" w:rsidP="00B44AD8"/>
    <w:p w:rsidR="00A76C1E" w:rsidRDefault="00A76C1E" w:rsidP="00B44AD8">
      <w:pPr>
        <w:jc w:val="center"/>
      </w:pPr>
      <w:r>
        <w:t>(Continued)</w:t>
      </w:r>
    </w:p>
    <w:p w:rsidR="00A76C1E" w:rsidRDefault="00A76C1E" w:rsidP="00C813E0">
      <w:r>
        <w:br w:type="page"/>
      </w:r>
    </w:p>
    <w:p w:rsidR="00A76C1E" w:rsidRDefault="00A76C1E" w:rsidP="00C813E0">
      <w:r>
        <w:t>If you see a message indicating programming success you are ready to attempt to connect to the Network Module via the Ethernet connector.</w:t>
      </w:r>
    </w:p>
    <w:p w:rsidR="00A76C1E" w:rsidRDefault="00A76C1E"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A76C1E" w:rsidRDefault="00A76C1E"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A76C1E" w:rsidRDefault="00A76C1E" w:rsidP="003D6589">
      <w:pPr>
        <w:ind w:left="720"/>
      </w:pPr>
      <w:hyperlink r:id="rId45" w:history="1">
        <w:r>
          <w:rPr>
            <w:rStyle w:val="Hyperlink"/>
          </w:rPr>
          <w:t>https://stevessmarthomeguide.com/setting-up-static-ip-address-windows-10/</w:t>
        </w:r>
      </w:hyperlink>
    </w:p>
    <w:p w:rsidR="00A76C1E" w:rsidRDefault="00A76C1E" w:rsidP="00C813E0"/>
    <w:p w:rsidR="00A76C1E" w:rsidRDefault="00A76C1E"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A76C1E" w:rsidRDefault="00A76C1E" w:rsidP="003C0DE2"/>
    <w:p w:rsidR="00A76C1E" w:rsidRPr="003C0DE2" w:rsidRDefault="00A76C1E"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A76C1E" w:rsidRDefault="00A76C1E" w:rsidP="003C0DE2"/>
    <w:p w:rsidR="00A76C1E" w:rsidRDefault="00A76C1E" w:rsidP="00C813E0">
      <w:r>
        <w:t>Note: See the section “Alternative Way to Set Initial IP Address”.</w:t>
      </w:r>
    </w:p>
    <w:p w:rsidR="00A76C1E" w:rsidRDefault="00A76C1E" w:rsidP="00C813E0"/>
    <w:p w:rsidR="00A76C1E" w:rsidRDefault="00A76C1E" w:rsidP="00C813E0"/>
    <w:p w:rsidR="00A76C1E" w:rsidRDefault="00A76C1E" w:rsidP="004D6461">
      <w:r>
        <w:t xml:space="preserve"> </w:t>
      </w:r>
    </w:p>
    <w:p w:rsidR="00A76C1E" w:rsidRPr="00AD370E" w:rsidRDefault="00A76C1E" w:rsidP="004D6461">
      <w:pPr>
        <w:rPr>
          <w:b/>
          <w:sz w:val="28"/>
          <w:szCs w:val="28"/>
        </w:rPr>
      </w:pPr>
      <w:r w:rsidRPr="00AD370E">
        <w:rPr>
          <w:b/>
          <w:sz w:val="28"/>
          <w:szCs w:val="28"/>
        </w:rPr>
        <w:t>IMPORTANT: WHEN REPROGRAMMING THE BROWSER ONLY VERSION</w:t>
      </w:r>
    </w:p>
    <w:p w:rsidR="00A76C1E" w:rsidRDefault="00A76C1E" w:rsidP="004D6461"/>
    <w:p w:rsidR="00A76C1E" w:rsidRDefault="00A76C1E"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A76C1E" w:rsidRDefault="00A76C1E" w:rsidP="004D6461"/>
    <w:p w:rsidR="00A76C1E" w:rsidRDefault="00A76C1E" w:rsidP="00AD370E">
      <w:pPr>
        <w:rPr>
          <w:b/>
        </w:rPr>
      </w:pPr>
      <w:r>
        <w:t xml:space="preserve">INSTEAD of programming with </w:t>
      </w:r>
      <w:r w:rsidRPr="001F3125">
        <w:rPr>
          <w:b/>
        </w:rPr>
        <w:t>“Program / Current Tab”</w:t>
      </w:r>
    </w:p>
    <w:p w:rsidR="00A76C1E" w:rsidRDefault="00A76C1E" w:rsidP="00F04893">
      <w:pPr>
        <w:ind w:firstLine="720"/>
        <w:rPr>
          <w:b/>
        </w:rPr>
      </w:pPr>
      <w:r>
        <w:t xml:space="preserve">use </w:t>
      </w:r>
      <w:r w:rsidRPr="001F3125">
        <w:rPr>
          <w:b/>
        </w:rPr>
        <w:t xml:space="preserve">“Program / </w:t>
      </w:r>
      <w:r>
        <w:rPr>
          <w:b/>
        </w:rPr>
        <w:t>Address Range</w:t>
      </w:r>
      <w:r w:rsidRPr="001F3125">
        <w:rPr>
          <w:b/>
        </w:rPr>
        <w:t>”</w:t>
      </w:r>
    </w:p>
    <w:p w:rsidR="00A76C1E" w:rsidRDefault="00A76C1E" w:rsidP="00F04893">
      <w:pPr>
        <w:ind w:firstLine="720"/>
      </w:pPr>
      <w:r>
        <w:t>and enter the range 8000 to FEBF.</w:t>
      </w:r>
    </w:p>
    <w:p w:rsidR="00A76C1E" w:rsidRDefault="00A76C1E" w:rsidP="00AD370E">
      <w:r>
        <w:t>The above step will prevent overwriting your IO Names and IO Timer values.</w:t>
      </w:r>
    </w:p>
    <w:p w:rsidR="00A76C1E" w:rsidRDefault="00A76C1E" w:rsidP="00AD370E"/>
    <w:p w:rsidR="00A76C1E" w:rsidRPr="00AD370E" w:rsidRDefault="00A76C1E"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A76C1E" w:rsidRDefault="00A76C1E" w:rsidP="004D6461"/>
    <w:p w:rsidR="00A76C1E" w:rsidRDefault="00A76C1E" w:rsidP="004D6461">
      <w:r>
        <w:br w:type="page"/>
      </w:r>
    </w:p>
    <w:p w:rsidR="00A76C1E" w:rsidRPr="00052F91" w:rsidRDefault="00A76C1E" w:rsidP="00A90ADE">
      <w:pPr>
        <w:pStyle w:val="Heading1"/>
        <w:jc w:val="center"/>
        <w:rPr>
          <w:sz w:val="40"/>
        </w:rPr>
      </w:pPr>
      <w:bookmarkStart w:id="29" w:name="_Toc71463378"/>
      <w:r>
        <w:rPr>
          <w:sz w:val="40"/>
        </w:rPr>
        <w:t>Alternative Way to Force Defaults or Downgrade Firmware</w:t>
      </w:r>
      <w:bookmarkEnd w:id="29"/>
    </w:p>
    <w:p w:rsidR="00A76C1E" w:rsidRDefault="00A76C1E" w:rsidP="00A90ADE"/>
    <w:p w:rsidR="00A76C1E" w:rsidRDefault="00A76C1E"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A76C1E" w:rsidRDefault="00A76C1E" w:rsidP="00A90ADE"/>
    <w:p w:rsidR="00A76C1E" w:rsidRDefault="00A76C1E" w:rsidP="00A90ADE">
      <w:r>
        <w:t>This information is only useful if you are going to do your own development from this code. I DO NOT RECOMMEND THIS METHOD UNLESS ALL ELSE HAS FAILED TO REVIVE THE DEVICE.</w:t>
      </w:r>
    </w:p>
    <w:p w:rsidR="00A76C1E" w:rsidRDefault="00A76C1E" w:rsidP="004D7EC5"/>
    <w:p w:rsidR="00A76C1E" w:rsidRDefault="00A76C1E" w:rsidP="00A90ADE">
      <w:pPr>
        <w:numPr>
          <w:ilvl w:val="0"/>
          <w:numId w:val="20"/>
        </w:numPr>
      </w:pPr>
      <w:r>
        <w:t>When the Network Module is connected to the STLink (including the Reset wire) you can access the EEPROM content with the “Data Memory” tab.</w:t>
      </w:r>
    </w:p>
    <w:p w:rsidR="00A76C1E" w:rsidRDefault="00A76C1E" w:rsidP="00A90ADE"/>
    <w:p w:rsidR="00A76C1E" w:rsidRDefault="00A76C1E" w:rsidP="00A90ADE">
      <w:r>
        <w:pict>
          <v:shape id="_x0000_i1061" type="#_x0000_t75" style="width:429pt;height:251.25pt">
            <v:imagedata r:id="rId46" o:title=""/>
          </v:shape>
        </w:pict>
      </w:r>
    </w:p>
    <w:p w:rsidR="00A76C1E" w:rsidRDefault="00A76C1E" w:rsidP="00A90ADE"/>
    <w:p w:rsidR="00A76C1E" w:rsidRDefault="00A76C1E" w:rsidP="00A90ADE">
      <w:r>
        <w:br w:type="page"/>
      </w:r>
    </w:p>
    <w:p w:rsidR="00A76C1E" w:rsidRDefault="00A76C1E" w:rsidP="00A90ADE">
      <w:pPr>
        <w:ind w:left="360" w:hanging="360"/>
      </w:pPr>
      <w:r>
        <w:t>2a) After clicking on the Data Memory tab click on Read / Current tab to read the EEPROM contents.</w:t>
      </w:r>
    </w:p>
    <w:p w:rsidR="00A76C1E" w:rsidRDefault="00A76C1E" w:rsidP="00A90ADE">
      <w:pPr>
        <w:ind w:left="360" w:hanging="360"/>
      </w:pPr>
    </w:p>
    <w:p w:rsidR="00A76C1E" w:rsidRDefault="00A76C1E" w:rsidP="00A90ADE">
      <w:pPr>
        <w:ind w:left="360" w:hanging="360"/>
      </w:pPr>
      <w:r>
        <w:pict>
          <v:shape id="_x0000_i1062" type="#_x0000_t75" style="width:430.5pt;height:110.25pt">
            <v:imagedata r:id="rId47" o:title=""/>
          </v:shape>
        </w:pict>
      </w:r>
    </w:p>
    <w:p w:rsidR="00A76C1E" w:rsidRDefault="00A76C1E" w:rsidP="00A90ADE"/>
    <w:p w:rsidR="00A76C1E" w:rsidRDefault="00A76C1E" w:rsidP="00A90ADE">
      <w:pPr>
        <w:ind w:left="360"/>
      </w:pPr>
      <w:r>
        <w:t>You’ll get a display that looks something like this:</w:t>
      </w:r>
    </w:p>
    <w:p w:rsidR="00A76C1E" w:rsidRDefault="00A76C1E" w:rsidP="00A90ADE"/>
    <w:p w:rsidR="00A76C1E" w:rsidRDefault="00A76C1E" w:rsidP="00A90ADE">
      <w:r>
        <w:pict>
          <v:shape id="_x0000_i1063" type="#_x0000_t75" style="width:427.5pt;height:128.25pt">
            <v:imagedata r:id="rId48" o:title=""/>
          </v:shape>
        </w:pict>
      </w:r>
    </w:p>
    <w:p w:rsidR="00A76C1E" w:rsidRDefault="00A76C1E" w:rsidP="00A90ADE"/>
    <w:p w:rsidR="00A76C1E" w:rsidRDefault="00A76C1E" w:rsidP="00A90ADE"/>
    <w:p w:rsidR="00A76C1E" w:rsidRDefault="00A76C1E" w:rsidP="00A90ADE">
      <w:pPr>
        <w:ind w:left="360" w:hanging="360"/>
      </w:pPr>
      <w:r>
        <w:t>2b) You can change any value in the Data Memory one character at a time, then you can write the result to the EEPROM with the Program / Current tab selection.</w:t>
      </w:r>
    </w:p>
    <w:p w:rsidR="00A76C1E" w:rsidRDefault="00A76C1E" w:rsidP="00A90ADE"/>
    <w:p w:rsidR="00A76C1E" w:rsidRDefault="00A76C1E" w:rsidP="00A90ADE">
      <w:r>
        <w:pict>
          <v:shape id="_x0000_i1064" type="#_x0000_t75" style="width:384.75pt;height:163.5pt">
            <v:imagedata r:id="rId49" o:title=""/>
          </v:shape>
        </w:pict>
      </w:r>
    </w:p>
    <w:p w:rsidR="00A76C1E" w:rsidRDefault="00A76C1E" w:rsidP="00A90ADE"/>
    <w:p w:rsidR="00A76C1E" w:rsidRDefault="00A76C1E" w:rsidP="00A90ADE">
      <w:r>
        <w:br w:type="page"/>
      </w:r>
    </w:p>
    <w:p w:rsidR="00A76C1E" w:rsidRDefault="00A76C1E" w:rsidP="00A90ADE">
      <w:pPr>
        <w:ind w:left="360" w:hanging="360"/>
      </w:pPr>
      <w:r>
        <w:t>2c) To force the EEPROM to a state where firmware must start over again set the bytes circled in blue to 0.</w:t>
      </w:r>
    </w:p>
    <w:p w:rsidR="00A76C1E" w:rsidRDefault="00A76C1E" w:rsidP="00A90ADE">
      <w:pPr>
        <w:ind w:left="360" w:hanging="360"/>
      </w:pPr>
      <w:r>
        <w:pict>
          <v:shape id="_x0000_i1065" type="#_x0000_t75" style="width:426.75pt;height:206.25pt">
            <v:imagedata r:id="rId50" o:title=""/>
          </v:shape>
        </w:pict>
      </w:r>
    </w:p>
    <w:p w:rsidR="00A76C1E" w:rsidRDefault="00A76C1E" w:rsidP="00A90ADE">
      <w:pPr>
        <w:ind w:left="360" w:hanging="360"/>
      </w:pPr>
    </w:p>
    <w:p w:rsidR="00A76C1E" w:rsidRDefault="00A76C1E" w:rsidP="00A90ADE">
      <w:pPr>
        <w:ind w:left="360"/>
      </w:pPr>
      <w:r>
        <w:t>After committing to EEPROM reboot the device (power cycle or reconnect the reset wire, wait 2 seconds, and disconnect the reset wire).</w:t>
      </w:r>
    </w:p>
    <w:p w:rsidR="00A76C1E" w:rsidRDefault="00A76C1E" w:rsidP="00A90ADE"/>
    <w:p w:rsidR="00A76C1E" w:rsidRDefault="00A76C1E"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A76C1E" w:rsidRDefault="00A76C1E" w:rsidP="00A90ADE"/>
    <w:p w:rsidR="00A76C1E" w:rsidRDefault="00A76C1E" w:rsidP="00A90ADE"/>
    <w:p w:rsidR="00A76C1E" w:rsidRDefault="00A76C1E" w:rsidP="00A90ADE"/>
    <w:p w:rsidR="00A76C1E" w:rsidRPr="008F3FA0" w:rsidRDefault="00A76C1E" w:rsidP="008F3FA0">
      <w:pPr>
        <w:jc w:val="center"/>
        <w:rPr>
          <w:b/>
          <w:sz w:val="36"/>
          <w:szCs w:val="36"/>
        </w:rPr>
      </w:pPr>
      <w:r w:rsidRPr="008F3FA0">
        <w:rPr>
          <w:b/>
          <w:sz w:val="36"/>
          <w:szCs w:val="36"/>
        </w:rPr>
        <w:t>FIRMWARE DOWNGRADE</w:t>
      </w:r>
    </w:p>
    <w:p w:rsidR="00A76C1E" w:rsidRDefault="00A76C1E" w:rsidP="00A90ADE">
      <w:r>
        <w:t>Once you’ve cleared the EEPROM content as shown above you should be able to load a prior release of the firmware should you need to do so. If your intention is to downgrade the firmware DO NOT reboot the device until you do so.</w:t>
      </w:r>
    </w:p>
    <w:p w:rsidR="00A76C1E" w:rsidRDefault="00A76C1E" w:rsidP="00A90ADE"/>
    <w:p w:rsidR="00A76C1E" w:rsidRDefault="00A76C1E" w:rsidP="004D7EC5">
      <w:r>
        <w:br w:type="page"/>
      </w:r>
    </w:p>
    <w:p w:rsidR="00A76C1E" w:rsidRPr="00052F91" w:rsidRDefault="00A76C1E" w:rsidP="004D7EC5">
      <w:pPr>
        <w:pStyle w:val="Heading1"/>
        <w:jc w:val="center"/>
        <w:rPr>
          <w:sz w:val="40"/>
        </w:rPr>
      </w:pPr>
      <w:bookmarkStart w:id="30" w:name="_Toc71463379"/>
      <w:r>
        <w:rPr>
          <w:sz w:val="40"/>
        </w:rPr>
        <w:t>Alternative Way to Set Initial IP Address</w:t>
      </w:r>
      <w:bookmarkEnd w:id="30"/>
    </w:p>
    <w:p w:rsidR="00A76C1E" w:rsidRDefault="00A76C1E" w:rsidP="004D7EC5"/>
    <w:p w:rsidR="00A76C1E" w:rsidRDefault="00A76C1E" w:rsidP="004D7EC5">
      <w:r>
        <w:t>A user commented that it was cumbersome to have to set up a laptop with a fixed IP Address to program the Network Module with its first “network compatible address”. Here’s an alternative that may be useful to you.</w:t>
      </w:r>
    </w:p>
    <w:p w:rsidR="00A76C1E" w:rsidRDefault="00A76C1E" w:rsidP="004D7EC5"/>
    <w:p w:rsidR="00A76C1E" w:rsidRDefault="00A76C1E"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A76C1E" w:rsidRDefault="00A76C1E" w:rsidP="004D7EC5">
      <w:pPr>
        <w:numPr>
          <w:ilvl w:val="0"/>
          <w:numId w:val="19"/>
        </w:numPr>
      </w:pPr>
      <w:r>
        <w:t>Assumption is that you successfully programmed the flash with the Network Module code. Reboot the Network Module (usually just be releasing the reset wire). Then reconnect the reset wire.</w:t>
      </w:r>
    </w:p>
    <w:p w:rsidR="00A76C1E" w:rsidRDefault="00A76C1E" w:rsidP="004D7EC5">
      <w:pPr>
        <w:numPr>
          <w:ilvl w:val="0"/>
          <w:numId w:val="19"/>
        </w:numPr>
      </w:pPr>
      <w:r>
        <w:t>Using the STLink change the IP address in the EEPROM. Reboot the Network Module.</w:t>
      </w:r>
    </w:p>
    <w:p w:rsidR="00A76C1E" w:rsidRDefault="00A76C1E" w:rsidP="004D7EC5">
      <w:pPr>
        <w:numPr>
          <w:ilvl w:val="0"/>
          <w:numId w:val="19"/>
        </w:numPr>
      </w:pPr>
      <w:r>
        <w:t>Attach the Network Module to your network, access the Network Module with a browser, and finish changing any settings via the Configuration menu.</w:t>
      </w:r>
    </w:p>
    <w:p w:rsidR="00A76C1E" w:rsidRDefault="00A76C1E" w:rsidP="00A13105"/>
    <w:p w:rsidR="00A76C1E" w:rsidRDefault="00A76C1E" w:rsidP="00A13105"/>
    <w:p w:rsidR="00A76C1E" w:rsidRDefault="00A76C1E" w:rsidP="00A13105">
      <w:r>
        <w:t>Here’s an illustrated version of the above with greater detail;</w:t>
      </w:r>
    </w:p>
    <w:p w:rsidR="00A76C1E" w:rsidRDefault="00A76C1E" w:rsidP="00A13105"/>
    <w:p w:rsidR="00A76C1E" w:rsidRDefault="00A76C1E" w:rsidP="004B19AD">
      <w:pPr>
        <w:numPr>
          <w:ilvl w:val="0"/>
          <w:numId w:val="20"/>
        </w:numPr>
      </w:pPr>
      <w:r>
        <w:t>Step 1 is covered in the section “Programming the Module”</w:t>
      </w:r>
    </w:p>
    <w:p w:rsidR="00A76C1E" w:rsidRDefault="00A76C1E" w:rsidP="004B19AD">
      <w:pPr>
        <w:numPr>
          <w:ilvl w:val="0"/>
          <w:numId w:val="20"/>
        </w:numPr>
      </w:pPr>
      <w:r>
        <w:t>When the Network Module is connected to the STLink (including the Reset wire) you can access the EEPROM content with the “Data Memory” tab.</w:t>
      </w:r>
    </w:p>
    <w:p w:rsidR="00A76C1E" w:rsidRDefault="00A76C1E" w:rsidP="004B19AD"/>
    <w:p w:rsidR="00A76C1E" w:rsidRDefault="00A76C1E" w:rsidP="004B19AD">
      <w:r>
        <w:pict>
          <v:shape id="_x0000_i1066" type="#_x0000_t75" style="width:429pt;height:251.25pt">
            <v:imagedata r:id="rId46" o:title=""/>
          </v:shape>
        </w:pict>
      </w:r>
    </w:p>
    <w:p w:rsidR="00A76C1E" w:rsidRDefault="00A76C1E" w:rsidP="00A13105"/>
    <w:p w:rsidR="00A76C1E" w:rsidRDefault="00A76C1E" w:rsidP="00061ED0">
      <w:pPr>
        <w:ind w:left="360" w:hanging="360"/>
      </w:pPr>
      <w:r>
        <w:t>2a) After clicking on the Data Memory tab click on Read / Current tab to read the EEPROM contents.</w:t>
      </w:r>
    </w:p>
    <w:p w:rsidR="00A76C1E" w:rsidRDefault="00A76C1E" w:rsidP="00061ED0">
      <w:pPr>
        <w:ind w:left="360" w:hanging="360"/>
      </w:pPr>
    </w:p>
    <w:p w:rsidR="00A76C1E" w:rsidRDefault="00A76C1E" w:rsidP="00061ED0">
      <w:pPr>
        <w:ind w:left="360" w:hanging="360"/>
      </w:pPr>
      <w:r>
        <w:pict>
          <v:shape id="_x0000_i1067" type="#_x0000_t75" style="width:430.5pt;height:110.25pt">
            <v:imagedata r:id="rId47" o:title=""/>
          </v:shape>
        </w:pict>
      </w:r>
    </w:p>
    <w:p w:rsidR="00A76C1E" w:rsidRDefault="00A76C1E" w:rsidP="00A13105"/>
    <w:p w:rsidR="00A76C1E" w:rsidRDefault="00A76C1E" w:rsidP="00061ED0">
      <w:pPr>
        <w:ind w:left="360"/>
      </w:pPr>
      <w:r>
        <w:t>You’ll get a display that looks something like this:</w:t>
      </w:r>
    </w:p>
    <w:p w:rsidR="00A76C1E" w:rsidRDefault="00A76C1E" w:rsidP="00A13105"/>
    <w:p w:rsidR="00A76C1E" w:rsidRDefault="00A76C1E" w:rsidP="00A13105">
      <w:r>
        <w:pict>
          <v:shape id="_x0000_i1068" type="#_x0000_t75" style="width:427.5pt;height:128.25pt">
            <v:imagedata r:id="rId48" o:title=""/>
          </v:shape>
        </w:pict>
      </w:r>
    </w:p>
    <w:p w:rsidR="00A76C1E" w:rsidRDefault="00A76C1E" w:rsidP="00A13105"/>
    <w:p w:rsidR="00A76C1E" w:rsidRDefault="00A76C1E" w:rsidP="00A13105"/>
    <w:p w:rsidR="00A76C1E" w:rsidRDefault="00A76C1E" w:rsidP="002310AA">
      <w:pPr>
        <w:ind w:left="360" w:hanging="360"/>
      </w:pPr>
      <w:r>
        <w:t>2b) You can change any value in the Data Memory one character at a time, then you can write the result to the EEPROM with the Program / Current tab selection.</w:t>
      </w:r>
    </w:p>
    <w:p w:rsidR="00A76C1E" w:rsidRDefault="00A76C1E" w:rsidP="00A13105"/>
    <w:p w:rsidR="00A76C1E" w:rsidRDefault="00A76C1E" w:rsidP="00A13105">
      <w:r>
        <w:pict>
          <v:shape id="_x0000_i1069" type="#_x0000_t75" style="width:384.75pt;height:163.5pt">
            <v:imagedata r:id="rId49" o:title=""/>
          </v:shape>
        </w:pict>
      </w:r>
    </w:p>
    <w:p w:rsidR="00A76C1E" w:rsidRDefault="00A76C1E" w:rsidP="00A13105"/>
    <w:p w:rsidR="00A76C1E" w:rsidRDefault="00A76C1E" w:rsidP="00A13105"/>
    <w:p w:rsidR="00A76C1E" w:rsidRDefault="00A76C1E"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A76C1E" w:rsidRDefault="00A76C1E" w:rsidP="002310AA">
      <w:pPr>
        <w:ind w:left="360" w:hanging="360"/>
      </w:pPr>
      <w:r>
        <w:pict>
          <v:shape id="_x0000_i1070" type="#_x0000_t75" style="width:431.25pt;height:210pt">
            <v:imagedata r:id="rId51" o:title=""/>
          </v:shape>
        </w:pict>
      </w:r>
    </w:p>
    <w:p w:rsidR="00A76C1E" w:rsidRDefault="00A76C1E"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A76C1E" w:rsidRDefault="00A76C1E" w:rsidP="00F02377">
      <w:pPr>
        <w:ind w:left="360"/>
      </w:pPr>
    </w:p>
    <w:p w:rsidR="00A76C1E" w:rsidRDefault="00A76C1E" w:rsidP="00F02377">
      <w:pPr>
        <w:ind w:left="360"/>
      </w:pPr>
      <w:r>
        <w:t>After committing to EEPROM reboot the device (power cycle or reconnect the reset wire, wait 2 seconds, and disconnect the reset wire).</w:t>
      </w:r>
    </w:p>
    <w:p w:rsidR="00A76C1E" w:rsidRDefault="00A76C1E" w:rsidP="00A13105"/>
    <w:p w:rsidR="00A76C1E" w:rsidRDefault="00A76C1E"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A76C1E" w:rsidRDefault="00A76C1E" w:rsidP="00F02377"/>
    <w:p w:rsidR="00A76C1E" w:rsidRDefault="00A76C1E" w:rsidP="00F02377"/>
    <w:p w:rsidR="00A76C1E" w:rsidRDefault="00A76C1E" w:rsidP="00F02377">
      <w:r>
        <w:t>IMPORTANT NOTES:</w:t>
      </w:r>
    </w:p>
    <w:p w:rsidR="00A76C1E" w:rsidRDefault="00A76C1E"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A76C1E" w:rsidRDefault="00A76C1E"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A76C1E" w:rsidRDefault="00A76C1E" w:rsidP="00F02377">
      <w:pPr>
        <w:numPr>
          <w:ilvl w:val="0"/>
          <w:numId w:val="21"/>
        </w:numPr>
      </w:pPr>
      <w:r>
        <w:t>If you change the “Magic Number” it will cause a return to factory defaults on reboot.</w:t>
      </w:r>
    </w:p>
    <w:p w:rsidR="00A76C1E" w:rsidRDefault="00A76C1E" w:rsidP="00A13105"/>
    <w:p w:rsidR="00A76C1E" w:rsidRDefault="00A76C1E" w:rsidP="00A13105"/>
    <w:p w:rsidR="00A76C1E" w:rsidRDefault="00A76C1E" w:rsidP="00A13105">
      <w:r>
        <w:br w:type="page"/>
      </w:r>
    </w:p>
    <w:p w:rsidR="00A76C1E" w:rsidRPr="00052F91" w:rsidRDefault="00A76C1E" w:rsidP="00A13105">
      <w:pPr>
        <w:pStyle w:val="Heading1"/>
        <w:jc w:val="center"/>
        <w:rPr>
          <w:sz w:val="40"/>
        </w:rPr>
      </w:pPr>
      <w:bookmarkStart w:id="31" w:name="_Toc71463380"/>
      <w:r>
        <w:rPr>
          <w:sz w:val="40"/>
        </w:rPr>
        <w:t>Display Values vs Pin Logic Levels</w:t>
      </w:r>
      <w:bookmarkEnd w:id="31"/>
    </w:p>
    <w:p w:rsidR="00A76C1E" w:rsidRDefault="00A76C1E" w:rsidP="00A13105"/>
    <w:p w:rsidR="00A76C1E" w:rsidRDefault="00A76C1E" w:rsidP="00A13105">
      <w:r>
        <w:t>This information may be useful to you for understanding how the values displayed in the browser or contained in the MQTT fields correspond to output and input pin voltage levels.</w:t>
      </w:r>
    </w:p>
    <w:p w:rsidR="00A76C1E" w:rsidRDefault="00A76C1E" w:rsidP="00A13105"/>
    <w:p w:rsidR="00A76C1E" w:rsidRDefault="00A76C1E" w:rsidP="00A10FCD"/>
    <w:p w:rsidR="00A76C1E" w:rsidRDefault="00A76C1E" w:rsidP="00A10FCD">
      <w:r>
        <w:pict>
          <v:shape id="_x0000_i1071" type="#_x0000_t75" style="width:429pt;height:154.5pt">
            <v:imagedata r:id="rId52" o:title=""/>
          </v:shape>
        </w:pict>
      </w:r>
    </w:p>
    <w:p w:rsidR="00A76C1E" w:rsidRDefault="00A76C1E" w:rsidP="00A10FCD"/>
    <w:p w:rsidR="00A76C1E" w:rsidRDefault="00A76C1E" w:rsidP="00A10FCD"/>
    <w:p w:rsidR="00A76C1E" w:rsidRDefault="00A76C1E" w:rsidP="00EE6DC3">
      <w:r>
        <w:pict>
          <v:shape id="_x0000_i1072" type="#_x0000_t75" style="width:429pt;height:229.5pt">
            <v:imagedata r:id="rId53" o:title=""/>
          </v:shape>
        </w:pict>
      </w:r>
    </w:p>
    <w:p w:rsidR="00A76C1E" w:rsidRDefault="00A76C1E" w:rsidP="00EE6DC3"/>
    <w:p w:rsidR="00A76C1E" w:rsidRDefault="00A76C1E" w:rsidP="00EE6DC3"/>
    <w:p w:rsidR="00A76C1E" w:rsidRDefault="00A76C1E" w:rsidP="00EE6DC3">
      <w:r>
        <w:pict>
          <v:shape id="_x0000_i1073" type="#_x0000_t75" style="width:429.75pt;height:158.25pt">
            <v:imagedata r:id="rId54" o:title=""/>
          </v:shape>
        </w:pict>
      </w:r>
    </w:p>
    <w:p w:rsidR="00A76C1E" w:rsidRDefault="00A76C1E" w:rsidP="0021463C"/>
    <w:p w:rsidR="00A76C1E" w:rsidRDefault="00A76C1E" w:rsidP="0021463C"/>
    <w:p w:rsidR="00A76C1E" w:rsidRDefault="00A76C1E" w:rsidP="0021463C">
      <w:r>
        <w:pict>
          <v:shape id="_x0000_i1074" type="#_x0000_t75" style="width:429.75pt;height:204.75pt">
            <v:imagedata r:id="rId55" o:title=""/>
          </v:shape>
        </w:pict>
      </w:r>
    </w:p>
    <w:p w:rsidR="00A76C1E" w:rsidRDefault="00A76C1E" w:rsidP="0021463C"/>
    <w:p w:rsidR="00A76C1E" w:rsidRDefault="00A76C1E" w:rsidP="0021463C">
      <w:r>
        <w:br w:type="page"/>
      </w:r>
    </w:p>
    <w:p w:rsidR="00A76C1E" w:rsidRPr="00052F91" w:rsidRDefault="00A76C1E" w:rsidP="00052F91">
      <w:pPr>
        <w:pStyle w:val="Heading1"/>
        <w:jc w:val="center"/>
        <w:rPr>
          <w:sz w:val="40"/>
        </w:rPr>
      </w:pPr>
      <w:bookmarkStart w:id="32" w:name="_Toc43528208"/>
      <w:bookmarkStart w:id="33" w:name="_Toc47296009"/>
      <w:bookmarkStart w:id="34" w:name="_Toc71463381"/>
      <w:r w:rsidRPr="00052F91">
        <w:rPr>
          <w:sz w:val="40"/>
        </w:rPr>
        <w:t>Network Module Schematic</w:t>
      </w:r>
      <w:bookmarkEnd w:id="32"/>
      <w:bookmarkEnd w:id="33"/>
      <w:bookmarkEnd w:id="34"/>
    </w:p>
    <w:p w:rsidR="00A76C1E" w:rsidRDefault="00A76C1E" w:rsidP="0021463C"/>
    <w:p w:rsidR="00A76C1E" w:rsidRDefault="00A76C1E"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A76C1E" w:rsidRDefault="00A76C1E" w:rsidP="0021463C"/>
    <w:p w:rsidR="00A76C1E" w:rsidRDefault="00A76C1E" w:rsidP="00397C50">
      <w:pPr>
        <w:numPr>
          <w:ilvl w:val="0"/>
          <w:numId w:val="11"/>
        </w:numPr>
      </w:pPr>
      <w:r>
        <w:t>There are a number of capacitors connecting power and ground. These are left out of the schematic.</w:t>
      </w:r>
    </w:p>
    <w:p w:rsidR="00A76C1E" w:rsidRDefault="00A76C1E" w:rsidP="0021463C"/>
    <w:p w:rsidR="00A76C1E" w:rsidRDefault="00A76C1E" w:rsidP="00397C50">
      <w:pPr>
        <w:numPr>
          <w:ilvl w:val="0"/>
          <w:numId w:val="10"/>
        </w:numPr>
      </w:pPr>
      <w:r>
        <w:t>The VCAP pin on the processor was not traced.</w:t>
      </w:r>
    </w:p>
    <w:p w:rsidR="00A76C1E" w:rsidRDefault="00A76C1E" w:rsidP="001B2DD4"/>
    <w:p w:rsidR="00A76C1E" w:rsidRDefault="00A76C1E"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A76C1E" w:rsidRDefault="00A76C1E" w:rsidP="0001364E">
      <w:pPr>
        <w:numPr>
          <w:ilvl w:val="1"/>
          <w:numId w:val="10"/>
        </w:numPr>
      </w:pPr>
      <w:r>
        <w:t>There are some components connected to the Port B pins. I suspect the original code used these to identify if the board was “8 port” or “16 port”.</w:t>
      </w:r>
    </w:p>
    <w:p w:rsidR="00A76C1E" w:rsidRDefault="00A76C1E" w:rsidP="0001364E"/>
    <w:p w:rsidR="00A76C1E" w:rsidRDefault="00A76C1E" w:rsidP="00397C50">
      <w:pPr>
        <w:numPr>
          <w:ilvl w:val="0"/>
          <w:numId w:val="10"/>
        </w:numPr>
      </w:pPr>
      <w:r>
        <w:t>I didn’t trace out most of the pins on the ENC28J60, as I knew the design worked and did not need to do any modifications. Some notes:</w:t>
      </w:r>
    </w:p>
    <w:p w:rsidR="00A76C1E" w:rsidRDefault="00A76C1E"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A76C1E" w:rsidRDefault="00A76C1E" w:rsidP="001B2DD4">
      <w:pPr>
        <w:numPr>
          <w:ilvl w:val="1"/>
          <w:numId w:val="10"/>
        </w:numPr>
      </w:pPr>
      <w:r>
        <w:t>The –WOL pin does not appear to be connected.</w:t>
      </w:r>
    </w:p>
    <w:p w:rsidR="00A76C1E" w:rsidRDefault="00A76C1E" w:rsidP="001B2DD4">
      <w:pPr>
        <w:numPr>
          <w:ilvl w:val="1"/>
          <w:numId w:val="10"/>
        </w:numPr>
      </w:pPr>
      <w:r>
        <w:t>The CLKOUT pin is not connected.</w:t>
      </w:r>
    </w:p>
    <w:p w:rsidR="00A76C1E" w:rsidRDefault="00A76C1E" w:rsidP="0001364E"/>
    <w:p w:rsidR="00A76C1E" w:rsidRDefault="00A76C1E"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A76C1E" w:rsidRDefault="00A76C1E" w:rsidP="006F633B"/>
    <w:p w:rsidR="00A76C1E" w:rsidRDefault="00A76C1E" w:rsidP="00397C50">
      <w:pPr>
        <w:numPr>
          <w:ilvl w:val="0"/>
          <w:numId w:val="10"/>
        </w:numPr>
      </w:pPr>
      <w:r>
        <w:t>The STM8S005 operates on its internal 16MHz clock. It does not have an external crystal or clock source.</w:t>
      </w:r>
    </w:p>
    <w:p w:rsidR="00A76C1E" w:rsidRDefault="00A76C1E" w:rsidP="00397C50"/>
    <w:p w:rsidR="00A76C1E" w:rsidRDefault="00A76C1E" w:rsidP="0021463C">
      <w:pPr>
        <w:sectPr w:rsidR="00A76C1E" w:rsidSect="00F63DDC">
          <w:footerReference w:type="default" r:id="rId56"/>
          <w:pgSz w:w="12240" w:h="15840"/>
          <w:pgMar w:top="1440" w:right="1800" w:bottom="1440" w:left="1800" w:header="720" w:footer="720" w:gutter="0"/>
          <w:cols w:space="720"/>
          <w:docGrid w:linePitch="360"/>
        </w:sectPr>
      </w:pPr>
    </w:p>
    <w:p w:rsidR="00A76C1E" w:rsidRPr="00397C50" w:rsidRDefault="00A76C1E" w:rsidP="00397C50">
      <w:pPr>
        <w:ind w:left="-720"/>
      </w:pPr>
      <w:r>
        <w:pict>
          <v:shape id="_x0000_i1075" type="#_x0000_t75" style="width:708pt;height:393.75pt">
            <v:imagedata r:id="rId57" o:title=""/>
          </v:shape>
        </w:pict>
      </w:r>
    </w:p>
    <w:p w:rsidR="00A76C1E" w:rsidRDefault="00A76C1E" w:rsidP="0021463C">
      <w:pPr>
        <w:sectPr w:rsidR="00A76C1E" w:rsidSect="00397C50">
          <w:pgSz w:w="15840" w:h="12240" w:orient="landscape"/>
          <w:pgMar w:top="1800" w:right="1440" w:bottom="1800" w:left="1440" w:header="720" w:footer="720" w:gutter="0"/>
          <w:cols w:space="720"/>
          <w:docGrid w:linePitch="360"/>
        </w:sectPr>
      </w:pPr>
    </w:p>
    <w:p w:rsidR="00A76C1E" w:rsidRDefault="00A76C1E" w:rsidP="00325CD6">
      <w:pPr>
        <w:spacing w:after="180"/>
      </w:pPr>
    </w:p>
    <w:p w:rsidR="00A76C1E" w:rsidRPr="00030DE7" w:rsidRDefault="00A76C1E" w:rsidP="00325CD6">
      <w:pPr>
        <w:pStyle w:val="Heading1"/>
        <w:jc w:val="center"/>
        <w:rPr>
          <w:sz w:val="40"/>
          <w:szCs w:val="40"/>
        </w:rPr>
      </w:pPr>
      <w:bookmarkStart w:id="35" w:name="_Toc71463382"/>
      <w:r>
        <w:rPr>
          <w:sz w:val="40"/>
          <w:szCs w:val="40"/>
        </w:rPr>
        <w:t>Pinouts</w:t>
      </w:r>
      <w:bookmarkEnd w:id="35"/>
    </w:p>
    <w:p w:rsidR="00A76C1E" w:rsidRDefault="00A76C1E" w:rsidP="00325CD6"/>
    <w:p w:rsidR="00A76C1E" w:rsidRDefault="00A76C1E" w:rsidP="00325CD6">
      <w:r>
        <w:t>Schematic representation of the connection header vs silkscreen on the board;</w:t>
      </w:r>
    </w:p>
    <w:p w:rsidR="00A76C1E" w:rsidRDefault="00A76C1E" w:rsidP="00325CD6"/>
    <w:p w:rsidR="00A76C1E" w:rsidRDefault="00A76C1E" w:rsidP="00325CD6">
      <w:r>
        <w:pict>
          <v:shape id="_x0000_i1076" type="#_x0000_t75" style="width:331.5pt;height:204.75pt">
            <v:imagedata r:id="rId58" o:title=""/>
          </v:shape>
        </w:pict>
      </w:r>
    </w:p>
    <w:p w:rsidR="00A76C1E" w:rsidRDefault="00A76C1E" w:rsidP="00325CD6"/>
    <w:p w:rsidR="00A76C1E" w:rsidRDefault="00A76C1E" w:rsidP="00325CD6"/>
    <w:p w:rsidR="00A76C1E" w:rsidRDefault="00A76C1E" w:rsidP="00325CD6"/>
    <w:p w:rsidR="00A76C1E" w:rsidRDefault="00A76C1E" w:rsidP="00325CD6">
      <w:r>
        <w:t>Following are the pin definitions for the firmware configurations.</w:t>
      </w:r>
    </w:p>
    <w:p w:rsidR="00A76C1E" w:rsidRDefault="00A76C1E" w:rsidP="00325CD6"/>
    <w:p w:rsidR="00A76C1E" w:rsidRDefault="00A76C1E" w:rsidP="0021463C">
      <w:r>
        <w:pict>
          <v:shape id="_x0000_i1077" type="#_x0000_t75" style="width:177pt;height:225pt">
            <v:imagedata r:id="rId59" o:title=""/>
          </v:shape>
        </w:pict>
      </w:r>
    </w:p>
    <w:p w:rsidR="00A76C1E" w:rsidRDefault="00A76C1E" w:rsidP="0021463C"/>
    <w:p w:rsidR="00A76C1E" w:rsidRDefault="00A76C1E" w:rsidP="0021463C"/>
    <w:p w:rsidR="00A76C1E" w:rsidRDefault="00A76C1E" w:rsidP="0021463C"/>
    <w:p w:rsidR="00A76C1E" w:rsidRDefault="00A76C1E" w:rsidP="0021463C"/>
    <w:p w:rsidR="00A76C1E" w:rsidRDefault="00A76C1E" w:rsidP="00EA01EA">
      <w:pPr>
        <w:pStyle w:val="Heading1"/>
        <w:jc w:val="center"/>
        <w:sectPr w:rsidR="00A76C1E" w:rsidSect="00B95FA8">
          <w:pgSz w:w="12240" w:h="15840"/>
          <w:pgMar w:top="1440" w:right="1800" w:bottom="1440" w:left="1800" w:header="720" w:footer="720" w:gutter="0"/>
          <w:cols w:space="720"/>
          <w:docGrid w:linePitch="360"/>
        </w:sectPr>
      </w:pPr>
    </w:p>
    <w:p w:rsidR="00A76C1E" w:rsidRPr="00EA01EA" w:rsidRDefault="00A76C1E" w:rsidP="00EA01EA">
      <w:pPr>
        <w:pStyle w:val="Heading1"/>
        <w:jc w:val="center"/>
        <w:rPr>
          <w:sz w:val="40"/>
        </w:rPr>
      </w:pPr>
      <w:bookmarkStart w:id="36" w:name="_Toc43528209"/>
      <w:bookmarkStart w:id="37" w:name="_Toc47296010"/>
      <w:bookmarkStart w:id="38" w:name="_Toc71463383"/>
      <w:r w:rsidRPr="00EA01EA">
        <w:rPr>
          <w:sz w:val="40"/>
        </w:rPr>
        <w:t xml:space="preserve">Notes on </w:t>
      </w:r>
      <w:r>
        <w:rPr>
          <w:sz w:val="40"/>
        </w:rPr>
        <w:t>Interfacing to R</w:t>
      </w:r>
      <w:r w:rsidRPr="00EA01EA">
        <w:rPr>
          <w:sz w:val="40"/>
        </w:rPr>
        <w:t>elay Module</w:t>
      </w:r>
      <w:r>
        <w:rPr>
          <w:sz w:val="40"/>
        </w:rPr>
        <w:t>s</w:t>
      </w:r>
      <w:bookmarkEnd w:id="36"/>
      <w:bookmarkEnd w:id="37"/>
      <w:bookmarkEnd w:id="38"/>
    </w:p>
    <w:p w:rsidR="00A76C1E" w:rsidRDefault="00A76C1E" w:rsidP="0021463C"/>
    <w:p w:rsidR="00A76C1E" w:rsidRDefault="00A76C1E" w:rsidP="0021463C">
      <w:r>
        <w:t>There are two things to be cautious of when attaching relay modules to the Network Module: Power Distribution and Type of Relay Module.</w:t>
      </w:r>
    </w:p>
    <w:p w:rsidR="00A76C1E" w:rsidRDefault="00A76C1E" w:rsidP="0021463C"/>
    <w:p w:rsidR="00A76C1E" w:rsidRPr="00EA01EA" w:rsidRDefault="00A76C1E" w:rsidP="0021463C">
      <w:pPr>
        <w:rPr>
          <w:b/>
        </w:rPr>
      </w:pPr>
      <w:r w:rsidRPr="00EA01EA">
        <w:rPr>
          <w:b/>
        </w:rPr>
        <w:t>Power Distribution</w:t>
      </w:r>
    </w:p>
    <w:p w:rsidR="00A76C1E" w:rsidRDefault="00A76C1E" w:rsidP="0021463C"/>
    <w:p w:rsidR="00A76C1E" w:rsidRDefault="00A76C1E"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A76C1E" w:rsidRDefault="00A76C1E" w:rsidP="0021463C">
      <w:r>
        <w:pict>
          <v:shape id="_x0000_i1078" type="#_x0000_t75" style="width:430.5pt;height:140.25pt">
            <v:imagedata r:id="rId60" o:title=""/>
          </v:shape>
        </w:pict>
      </w:r>
    </w:p>
    <w:p w:rsidR="00A76C1E" w:rsidRDefault="00A76C1E" w:rsidP="0021463C"/>
    <w:p w:rsidR="00A76C1E" w:rsidRDefault="00A76C1E"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A76C1E" w:rsidRDefault="00A76C1E" w:rsidP="0021463C"/>
    <w:p w:rsidR="00A76C1E" w:rsidRDefault="00A76C1E" w:rsidP="0021463C">
      <w:r>
        <w:t>If you don’t think you can provide adequate power to the relay modules via the Network Module relay header you can consider a couple of options:</w:t>
      </w:r>
    </w:p>
    <w:p w:rsidR="00A76C1E" w:rsidRDefault="00A76C1E" w:rsidP="00D55AE5"/>
    <w:p w:rsidR="00A76C1E" w:rsidRDefault="00A76C1E" w:rsidP="00D55AE5">
      <w:pPr>
        <w:numPr>
          <w:ilvl w:val="0"/>
          <w:numId w:val="9"/>
        </w:numPr>
      </w:pPr>
      <w:r>
        <w:t>Connect +5V power only at the Relays, and let the power/signal header send +5V back to the Network module.</w:t>
      </w:r>
    </w:p>
    <w:p w:rsidR="00A76C1E" w:rsidRDefault="00A76C1E" w:rsidP="00D55AE5">
      <w:r>
        <w:pict>
          <v:shape id="_x0000_i1079" type="#_x0000_t75" style="width:429pt;height:142.5pt">
            <v:imagedata r:id="rId61" o:title=""/>
          </v:shape>
        </w:pict>
      </w:r>
    </w:p>
    <w:p w:rsidR="00A76C1E" w:rsidRDefault="00A76C1E" w:rsidP="00D55AE5"/>
    <w:p w:rsidR="00A76C1E" w:rsidRDefault="00A76C1E" w:rsidP="00D55AE5"/>
    <w:p w:rsidR="00A76C1E" w:rsidRDefault="00A76C1E" w:rsidP="0021463C"/>
    <w:p w:rsidR="00A76C1E" w:rsidRDefault="00A76C1E" w:rsidP="00D55AE5">
      <w:pPr>
        <w:numPr>
          <w:ilvl w:val="0"/>
          <w:numId w:val="9"/>
        </w:numPr>
      </w:pPr>
      <w:r>
        <w:t>Use separate +5V power supplies on the Network Module and Relay Modules. If you do this you’ll need to disconnect the +5V power connection between the headers.</w:t>
      </w:r>
    </w:p>
    <w:p w:rsidR="00A76C1E" w:rsidRDefault="00A76C1E" w:rsidP="00D55AE5"/>
    <w:p w:rsidR="00A76C1E" w:rsidRDefault="00A76C1E" w:rsidP="00D55AE5">
      <w:r>
        <w:pict>
          <v:shape id="_x0000_i1080" type="#_x0000_t75" style="width:426.75pt;height:183pt">
            <v:imagedata r:id="rId62" o:title=""/>
          </v:shape>
        </w:pict>
      </w:r>
    </w:p>
    <w:p w:rsidR="00A76C1E" w:rsidRDefault="00A76C1E" w:rsidP="0021463C"/>
    <w:p w:rsidR="00A76C1E" w:rsidRDefault="00A76C1E" w:rsidP="0021463C">
      <w:r>
        <w:br w:type="page"/>
      </w:r>
    </w:p>
    <w:p w:rsidR="00A76C1E" w:rsidRPr="00D55AE5" w:rsidRDefault="00A76C1E" w:rsidP="0021463C">
      <w:pPr>
        <w:rPr>
          <w:b/>
        </w:rPr>
      </w:pPr>
      <w:r w:rsidRPr="00D55AE5">
        <w:rPr>
          <w:b/>
        </w:rPr>
        <w:t>Type of Relay Module</w:t>
      </w:r>
    </w:p>
    <w:p w:rsidR="00A76C1E" w:rsidRDefault="00A76C1E" w:rsidP="0021463C"/>
    <w:p w:rsidR="00A76C1E" w:rsidRDefault="00A76C1E"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A76C1E" w:rsidRDefault="00A76C1E" w:rsidP="0021463C"/>
    <w:p w:rsidR="00A76C1E" w:rsidRDefault="00A76C1E" w:rsidP="0021463C">
      <w:r>
        <w:pict>
          <v:shape id="_x0000_i1081" type="#_x0000_t75" style="width:305.25pt;height:212.25pt">
            <v:imagedata r:id="rId63" o:title=""/>
          </v:shape>
        </w:pict>
      </w:r>
    </w:p>
    <w:p w:rsidR="00A76C1E" w:rsidRDefault="00A76C1E"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A76C1E" w:rsidRDefault="00A76C1E" w:rsidP="0021463C">
      <w:r>
        <w:br w:type="page"/>
      </w:r>
    </w:p>
    <w:p w:rsidR="00A76C1E" w:rsidRDefault="00A76C1E"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A76C1E" w:rsidRDefault="00A76C1E" w:rsidP="0065625F">
      <w:pPr>
        <w:ind w:left="720"/>
      </w:pPr>
    </w:p>
    <w:p w:rsidR="00A76C1E" w:rsidRDefault="00A76C1E" w:rsidP="0065625F">
      <w:pPr>
        <w:ind w:left="720"/>
      </w:pPr>
      <w:r>
        <w:pict>
          <v:shape id="_x0000_i1082" type="#_x0000_t75" style="width:365.25pt;height:145.5pt">
            <v:imagedata r:id="rId64" o:title=""/>
          </v:shape>
        </w:pict>
      </w:r>
    </w:p>
    <w:p w:rsidR="00A76C1E" w:rsidRDefault="00A76C1E" w:rsidP="0065625F">
      <w:pPr>
        <w:ind w:left="720"/>
      </w:pPr>
    </w:p>
    <w:p w:rsidR="00A76C1E" w:rsidRDefault="00A76C1E"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A76C1E" w:rsidRDefault="00A76C1E" w:rsidP="005311AA"/>
    <w:p w:rsidR="00A76C1E" w:rsidRDefault="00A76C1E"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A76C1E" w:rsidRDefault="00A76C1E" w:rsidP="005311AA"/>
    <w:p w:rsidR="00A76C1E" w:rsidRDefault="00A76C1E"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A76C1E" w:rsidRDefault="00A76C1E" w:rsidP="003B1FB1">
      <w:r>
        <w:br w:type="page"/>
      </w:r>
    </w:p>
    <w:p w:rsidR="00A76C1E" w:rsidRDefault="00A76C1E"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A76C1E" w:rsidRDefault="00A76C1E" w:rsidP="00CA1727"/>
    <w:p w:rsidR="00A76C1E" w:rsidRDefault="00A76C1E" w:rsidP="00CA1727">
      <w:pPr>
        <w:ind w:left="720"/>
      </w:pPr>
      <w:r>
        <w:t>A typical active-high relay module circuit design:</w:t>
      </w:r>
    </w:p>
    <w:p w:rsidR="00A76C1E" w:rsidRDefault="00A76C1E" w:rsidP="00CA1727">
      <w:pPr>
        <w:ind w:left="720"/>
      </w:pPr>
    </w:p>
    <w:p w:rsidR="00A76C1E" w:rsidRDefault="00A76C1E" w:rsidP="00CA1727">
      <w:pPr>
        <w:ind w:left="720"/>
      </w:pPr>
    </w:p>
    <w:p w:rsidR="00A76C1E" w:rsidRDefault="00A76C1E" w:rsidP="00CA1727">
      <w:pPr>
        <w:ind w:left="720"/>
      </w:pPr>
      <w:r>
        <w:pict>
          <v:shape id="_x0000_i1083" type="#_x0000_t75" style="width:372pt;height:147pt">
            <v:imagedata r:id="rId65" o:title=""/>
          </v:shape>
        </w:pict>
      </w:r>
    </w:p>
    <w:p w:rsidR="00A76C1E" w:rsidRDefault="00A76C1E" w:rsidP="00CA1727">
      <w:pPr>
        <w:ind w:left="720"/>
      </w:pPr>
    </w:p>
    <w:p w:rsidR="00A76C1E" w:rsidRDefault="00A76C1E" w:rsidP="00CA1727"/>
    <w:p w:rsidR="00A76C1E" w:rsidRDefault="00A76C1E" w:rsidP="00A70CB4">
      <w:pPr>
        <w:ind w:left="720"/>
      </w:pPr>
      <w:r>
        <w:t>The reason this module works with the Network Module is because it has no path from +5V back to the SM8S output pin..</w:t>
      </w:r>
      <w:r>
        <w:br w:type="page"/>
      </w:r>
    </w:p>
    <w:p w:rsidR="00A76C1E" w:rsidRDefault="00A76C1E"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A76C1E" w:rsidRDefault="00A76C1E" w:rsidP="0065625F">
      <w:pPr>
        <w:ind w:left="720"/>
      </w:pPr>
    </w:p>
    <w:p w:rsidR="00A76C1E" w:rsidRDefault="00A76C1E" w:rsidP="0065625F">
      <w:pPr>
        <w:ind w:left="720"/>
      </w:pPr>
      <w:r>
        <w:pict>
          <v:shape id="_x0000_i1084" type="#_x0000_t75" style="width:365.25pt;height:147pt">
            <v:imagedata r:id="rId66" o:title=""/>
          </v:shape>
        </w:pict>
      </w:r>
    </w:p>
    <w:p w:rsidR="00A76C1E" w:rsidRDefault="00A76C1E" w:rsidP="0065625F">
      <w:pPr>
        <w:ind w:left="720"/>
      </w:pPr>
    </w:p>
    <w:p w:rsidR="00A76C1E" w:rsidRDefault="00A76C1E"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A76C1E" w:rsidRDefault="00A76C1E" w:rsidP="0065625F">
      <w:pPr>
        <w:ind w:left="720"/>
      </w:pPr>
    </w:p>
    <w:p w:rsidR="00A76C1E" w:rsidRDefault="00A76C1E"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A76C1E" w:rsidRDefault="00A76C1E" w:rsidP="00A94F33"/>
    <w:p w:rsidR="00A76C1E" w:rsidRDefault="00A76C1E"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A76C1E" w:rsidRDefault="00A76C1E" w:rsidP="00C11AF3">
      <w:pPr>
        <w:spacing w:after="180"/>
      </w:pPr>
      <w:r>
        <w:br w:type="page"/>
      </w:r>
    </w:p>
    <w:p w:rsidR="00A76C1E" w:rsidRDefault="00A76C1E" w:rsidP="00D06F79">
      <w:pPr>
        <w:numPr>
          <w:ilvl w:val="0"/>
          <w:numId w:val="6"/>
        </w:numPr>
      </w:pPr>
      <w:r>
        <w:rPr>
          <w:b/>
        </w:rPr>
        <w:t>16 Channel O</w:t>
      </w:r>
      <w:r w:rsidRPr="00630BE2">
        <w:rPr>
          <w:b/>
        </w:rPr>
        <w:t>pto-isolated relay boards:</w:t>
      </w:r>
      <w:r>
        <w:t xml:space="preserve"> 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A76C1E" w:rsidRDefault="00A76C1E" w:rsidP="00D06F79"/>
    <w:p w:rsidR="00A76C1E" w:rsidRDefault="00A76C1E" w:rsidP="00D06F79">
      <w:r>
        <w:pict>
          <v:shape id="_x0000_i1085" type="#_x0000_t75" style="width:426.75pt;height:282pt">
            <v:imagedata r:id="rId67" o:title=""/>
          </v:shape>
        </w:pict>
      </w:r>
    </w:p>
    <w:p w:rsidR="00A76C1E" w:rsidRDefault="00A76C1E" w:rsidP="00D06F79"/>
    <w:p w:rsidR="00A76C1E" w:rsidRDefault="00A76C1E" w:rsidP="00D06F79">
      <w:pPr>
        <w:ind w:left="360"/>
      </w:pPr>
      <w:r>
        <w:t>With some circuit tracing the circuit design on each channel appears to be as follows:</w:t>
      </w:r>
    </w:p>
    <w:p w:rsidR="00A76C1E" w:rsidRDefault="00A76C1E" w:rsidP="00D06F79">
      <w:pPr>
        <w:ind w:left="360"/>
      </w:pPr>
    </w:p>
    <w:p w:rsidR="00A76C1E" w:rsidRDefault="00A76C1E" w:rsidP="00D06F79">
      <w:pPr>
        <w:ind w:left="720"/>
      </w:pPr>
    </w:p>
    <w:p w:rsidR="00A76C1E" w:rsidRPr="00D06F79" w:rsidRDefault="00A76C1E" w:rsidP="00D06F79">
      <w:pPr>
        <w:ind w:left="720"/>
      </w:pPr>
      <w:r>
        <w:pict>
          <v:shape id="_x0000_i1086" type="#_x0000_t75" style="width:359.25pt;height:176.25pt">
            <v:imagedata r:id="rId68" o:title=""/>
          </v:shape>
        </w:pict>
      </w:r>
    </w:p>
    <w:p w:rsidR="00A76C1E" w:rsidRDefault="00A76C1E" w:rsidP="00D06F79">
      <w:pPr>
        <w:ind w:left="720"/>
      </w:pPr>
    </w:p>
    <w:p w:rsidR="00A76C1E" w:rsidRDefault="00A76C1E" w:rsidP="00D06F79">
      <w:pPr>
        <w:ind w:left="720"/>
      </w:pPr>
      <w:r>
        <w:t>While the particular board this user had utilized 24V relays it appears that the board also comes in  5V and 12V relay versions. But the important thing to note is that the opto-isolator input circuit does not include an LED like the boards discussed in (a) above. This is a major problem in that the opto-isolator will remain activated regardless of the state of the output pin on the Network Module.</w:t>
      </w:r>
    </w:p>
    <w:p w:rsidR="00A76C1E" w:rsidRDefault="00A76C1E" w:rsidP="00D06F79">
      <w:pPr>
        <w:ind w:left="720"/>
      </w:pPr>
    </w:p>
    <w:p w:rsidR="00A76C1E" w:rsidRDefault="00A76C1E" w:rsidP="00D06F79">
      <w:pPr>
        <w:ind w:left="720"/>
      </w:pPr>
      <w:r>
        <w:t>A marginal solution to this problem is to add some additional resistance in series with the input pin. A better solution is to add a diode in series with the input pin as shown here:</w:t>
      </w:r>
    </w:p>
    <w:p w:rsidR="00A76C1E" w:rsidRDefault="00A76C1E" w:rsidP="00D06F79">
      <w:pPr>
        <w:ind w:left="720"/>
      </w:pPr>
      <w:r>
        <w:pict>
          <v:shape id="_x0000_i1087" type="#_x0000_t75" style="width:380.25pt;height:207pt">
            <v:imagedata r:id="rId69" o:title=""/>
          </v:shape>
        </w:pict>
      </w:r>
    </w:p>
    <w:p w:rsidR="00A76C1E" w:rsidRDefault="00A76C1E" w:rsidP="00D06F79">
      <w:pPr>
        <w:ind w:left="720"/>
      </w:pPr>
    </w:p>
    <w:p w:rsidR="00A76C1E" w:rsidRDefault="00A76C1E" w:rsidP="00D06F79">
      <w:pPr>
        <w:ind w:left="720"/>
      </w:pPr>
      <w:r>
        <w:t>The diode replaces the voltage drop that the series LED provides on most other relay module designs and prevents the current path through the STM8S pin protection diode from keeping the PC817 in its active region (re-read (a) above for more information).</w:t>
      </w:r>
    </w:p>
    <w:p w:rsidR="00A76C1E" w:rsidRDefault="00A76C1E" w:rsidP="00D06F79">
      <w:pPr>
        <w:ind w:left="720"/>
      </w:pPr>
    </w:p>
    <w:p w:rsidR="00A76C1E" w:rsidRDefault="00A76C1E" w:rsidP="00D06F79">
      <w:pPr>
        <w:ind w:left="720"/>
      </w:pPr>
      <w:r>
        <w:t>I am not sure if all 16 channel relays boards are designed this way, but all the ones found in a search on April 9 2021 appear to be as discussed here.</w:t>
      </w:r>
    </w:p>
    <w:p w:rsidR="00A76C1E" w:rsidRDefault="00A76C1E" w:rsidP="00D06F79">
      <w:pPr>
        <w:ind w:left="720"/>
      </w:pPr>
    </w:p>
    <w:p w:rsidR="00A76C1E" w:rsidRDefault="00A76C1E" w:rsidP="00D06F79">
      <w:pPr>
        <w:ind w:left="720"/>
      </w:pPr>
      <w:r>
        <w:t>If you haven’t bought any relay boards yet consider buying two 8 Channel boards instead of one 16 Channel board … or do the fix described above.</w:t>
      </w:r>
    </w:p>
    <w:p w:rsidR="00A76C1E" w:rsidRDefault="00A76C1E" w:rsidP="00D06F79">
      <w:pPr>
        <w:ind w:left="720"/>
      </w:pPr>
    </w:p>
    <w:p w:rsidR="00A76C1E" w:rsidRDefault="00A76C1E" w:rsidP="00C11AF3">
      <w:pPr>
        <w:spacing w:after="180"/>
      </w:pPr>
    </w:p>
    <w:p w:rsidR="00A76C1E" w:rsidRDefault="00A76C1E" w:rsidP="00C11AF3">
      <w:pPr>
        <w:spacing w:after="180"/>
      </w:pPr>
    </w:p>
    <w:p w:rsidR="00A76C1E" w:rsidRDefault="00A76C1E" w:rsidP="00C11AF3">
      <w:pPr>
        <w:spacing w:after="180"/>
      </w:pPr>
    </w:p>
    <w:p w:rsidR="00A76C1E" w:rsidRDefault="00A76C1E" w:rsidP="00C11AF3">
      <w:pPr>
        <w:spacing w:after="180"/>
      </w:pPr>
      <w:r>
        <w:br w:type="page"/>
      </w:r>
    </w:p>
    <w:p w:rsidR="00A76C1E" w:rsidRPr="00EA01EA" w:rsidRDefault="00A76C1E" w:rsidP="00E3066D">
      <w:pPr>
        <w:pStyle w:val="Heading1"/>
        <w:jc w:val="center"/>
        <w:rPr>
          <w:sz w:val="40"/>
        </w:rPr>
      </w:pPr>
      <w:bookmarkStart w:id="39" w:name="_Toc71463384"/>
      <w:r w:rsidRPr="00EA01EA">
        <w:rPr>
          <w:sz w:val="40"/>
        </w:rPr>
        <w:t xml:space="preserve">Notes on </w:t>
      </w:r>
      <w:r>
        <w:rPr>
          <w:sz w:val="40"/>
        </w:rPr>
        <w:t>Inputs</w:t>
      </w:r>
      <w:bookmarkEnd w:id="39"/>
    </w:p>
    <w:p w:rsidR="00A76C1E" w:rsidRDefault="00A76C1E" w:rsidP="00E3066D"/>
    <w:p w:rsidR="00A76C1E" w:rsidRDefault="00A76C1E"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A76C1E" w:rsidRDefault="00A76C1E" w:rsidP="00E3066D"/>
    <w:p w:rsidR="00A76C1E" w:rsidRDefault="00A76C1E" w:rsidP="00E3066D">
      <w:r>
        <w:t>Each input pin has a weak pull-up applied internal to the SM8S processor. The pull-up has a typical resistance equivalent of 60Kohm, but can range from 30Kohm to 80Kohm.</w:t>
      </w:r>
    </w:p>
    <w:p w:rsidR="00A76C1E" w:rsidRDefault="00A76C1E" w:rsidP="00E3066D"/>
    <w:p w:rsidR="00A76C1E" w:rsidRDefault="00A76C1E" w:rsidP="00E3066D">
      <w:r>
        <w:t>Some recommendations:</w:t>
      </w:r>
    </w:p>
    <w:p w:rsidR="00A76C1E" w:rsidRDefault="00A76C1E" w:rsidP="00E3066D"/>
    <w:p w:rsidR="00A76C1E" w:rsidRDefault="00A76C1E" w:rsidP="00062CF8">
      <w:pPr>
        <w:numPr>
          <w:ilvl w:val="0"/>
          <w:numId w:val="14"/>
        </w:numPr>
      </w:pPr>
      <w:r>
        <w:t>If you are using 3V logic to drive the input pin you should be able to directly connect it.</w:t>
      </w:r>
    </w:p>
    <w:p w:rsidR="00A76C1E" w:rsidRDefault="00A76C1E" w:rsidP="00062CF8">
      <w:pPr>
        <w:numPr>
          <w:ilvl w:val="0"/>
          <w:numId w:val="14"/>
        </w:numPr>
      </w:pPr>
      <w:r>
        <w:t>If your driver circuitry might place more than 3V on the input pin you can do one of the following:</w:t>
      </w:r>
    </w:p>
    <w:p w:rsidR="00A76C1E" w:rsidRDefault="00A76C1E" w:rsidP="00062CF8"/>
    <w:p w:rsidR="00A76C1E" w:rsidRDefault="00A76C1E" w:rsidP="00062CF8">
      <w:pPr>
        <w:numPr>
          <w:ilvl w:val="0"/>
          <w:numId w:val="15"/>
        </w:numPr>
      </w:pPr>
      <w:r>
        <w:t>Use open collector devices or level translators to prevent putting more than 3V on the input pin.</w:t>
      </w:r>
    </w:p>
    <w:p w:rsidR="00A76C1E" w:rsidRDefault="00A76C1E"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A76C1E" w:rsidRDefault="00A76C1E"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A76C1E" w:rsidRDefault="00A76C1E" w:rsidP="00C11AF3">
      <w:pPr>
        <w:spacing w:after="180"/>
      </w:pPr>
    </w:p>
    <w:p w:rsidR="00A76C1E" w:rsidRDefault="00A76C1E" w:rsidP="00126619">
      <w:pPr>
        <w:spacing w:after="180"/>
      </w:pPr>
      <w:r>
        <w:br w:type="page"/>
      </w:r>
    </w:p>
    <w:p w:rsidR="00A76C1E" w:rsidRPr="00126619" w:rsidRDefault="00A76C1E" w:rsidP="00126619">
      <w:pPr>
        <w:pStyle w:val="Heading1"/>
        <w:jc w:val="center"/>
        <w:rPr>
          <w:sz w:val="40"/>
        </w:rPr>
      </w:pPr>
      <w:bookmarkStart w:id="40" w:name="_Toc71463385"/>
      <w:r w:rsidRPr="00126619">
        <w:rPr>
          <w:sz w:val="40"/>
        </w:rPr>
        <w:t>Hardware Design to Maintain Relay States Through a Power Loss or Reboot</w:t>
      </w:r>
      <w:bookmarkEnd w:id="40"/>
    </w:p>
    <w:p w:rsidR="00A76C1E" w:rsidRDefault="00A76C1E" w:rsidP="00126619"/>
    <w:p w:rsidR="00A76C1E" w:rsidRDefault="00A76C1E"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A76C1E" w:rsidRDefault="00A76C1E" w:rsidP="00126619"/>
    <w:p w:rsidR="00A76C1E" w:rsidRDefault="00A76C1E"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A76C1E" w:rsidRDefault="00A76C1E" w:rsidP="00126619"/>
    <w:p w:rsidR="00A76C1E" w:rsidRDefault="00A76C1E" w:rsidP="00126619">
      <w:r>
        <w:t>Regardless of what you define as ON or OFF, this discussion here is purely from the perspective of the output signal levels on the Network Module and the input type of the relay being driven.</w:t>
      </w:r>
    </w:p>
    <w:p w:rsidR="00A76C1E" w:rsidRDefault="00A76C1E" w:rsidP="00126619"/>
    <w:p w:rsidR="00A76C1E" w:rsidRDefault="00A76C1E" w:rsidP="00126619">
      <w:r>
        <w:t>Scenarios and what happens:</w:t>
      </w:r>
    </w:p>
    <w:p w:rsidR="00A76C1E" w:rsidRDefault="00A76C1E" w:rsidP="00126619"/>
    <w:p w:rsidR="00A76C1E" w:rsidRPr="00126619" w:rsidRDefault="00A76C1E" w:rsidP="00126619">
      <w:pPr>
        <w:rPr>
          <w:b/>
        </w:rPr>
      </w:pPr>
      <w:r w:rsidRPr="00126619">
        <w:rPr>
          <w:b/>
        </w:rPr>
        <w:t>Scenario 1:</w:t>
      </w:r>
    </w:p>
    <w:p w:rsidR="00A76C1E" w:rsidRDefault="00A76C1E" w:rsidP="00126619">
      <w:pPr>
        <w:numPr>
          <w:ilvl w:val="0"/>
          <w:numId w:val="23"/>
        </w:numPr>
      </w:pPr>
      <w:r>
        <w:t>Assume relays remain powered up while the Network Module is powered down.</w:t>
      </w:r>
    </w:p>
    <w:p w:rsidR="00A76C1E" w:rsidRDefault="00A76C1E" w:rsidP="00126619">
      <w:pPr>
        <w:numPr>
          <w:ilvl w:val="0"/>
          <w:numId w:val="23"/>
        </w:numPr>
      </w:pPr>
      <w:r>
        <w:t>Relays are active high inputs (a high level signal activates the relay).</w:t>
      </w:r>
    </w:p>
    <w:p w:rsidR="00A76C1E" w:rsidRDefault="00A76C1E" w:rsidP="00126619"/>
    <w:p w:rsidR="00A76C1E" w:rsidRDefault="00A76C1E" w:rsidP="00126619">
      <w:r>
        <w:t>What will happen:</w:t>
      </w:r>
    </w:p>
    <w:p w:rsidR="00A76C1E" w:rsidRDefault="00A76C1E" w:rsidP="00126619">
      <w:pPr>
        <w:numPr>
          <w:ilvl w:val="0"/>
          <w:numId w:val="22"/>
        </w:numPr>
      </w:pPr>
      <w:r>
        <w:t>When the Network Module loses power and then reboots any relay that is inactive will remain inactive if Retain was enabled in Configuration.</w:t>
      </w:r>
    </w:p>
    <w:p w:rsidR="00A76C1E" w:rsidRDefault="00A76C1E"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A76C1E" w:rsidRDefault="00A76C1E" w:rsidP="00126619">
      <w:pPr>
        <w:numPr>
          <w:ilvl w:val="0"/>
          <w:numId w:val="22"/>
        </w:numPr>
      </w:pPr>
      <w:r>
        <w:t>Note: If the relays also lose power they will of course go inactive during power loss.</w:t>
      </w:r>
    </w:p>
    <w:p w:rsidR="00A76C1E" w:rsidRDefault="00A76C1E" w:rsidP="00126619"/>
    <w:p w:rsidR="00A76C1E" w:rsidRDefault="00A76C1E" w:rsidP="00126619"/>
    <w:p w:rsidR="00A76C1E" w:rsidRPr="00126619" w:rsidRDefault="00A76C1E" w:rsidP="00126619">
      <w:pPr>
        <w:rPr>
          <w:b/>
        </w:rPr>
      </w:pPr>
      <w:r w:rsidRPr="00126619">
        <w:rPr>
          <w:b/>
        </w:rPr>
        <w:t>Scenario 2:</w:t>
      </w:r>
    </w:p>
    <w:p w:rsidR="00A76C1E" w:rsidRDefault="00A76C1E" w:rsidP="00126619">
      <w:pPr>
        <w:numPr>
          <w:ilvl w:val="0"/>
          <w:numId w:val="24"/>
        </w:numPr>
      </w:pPr>
      <w:r>
        <w:t>Assume relays remain powered up while the Network Module is powered down.</w:t>
      </w:r>
    </w:p>
    <w:p w:rsidR="00A76C1E" w:rsidRDefault="00A76C1E" w:rsidP="00126619">
      <w:pPr>
        <w:numPr>
          <w:ilvl w:val="0"/>
          <w:numId w:val="24"/>
        </w:numPr>
      </w:pPr>
      <w:r>
        <w:t>Relays are active low inputs (a low level signal activates the relay).</w:t>
      </w:r>
    </w:p>
    <w:p w:rsidR="00A76C1E" w:rsidRDefault="00A76C1E" w:rsidP="00126619"/>
    <w:p w:rsidR="00A76C1E" w:rsidRDefault="00A76C1E" w:rsidP="00126619">
      <w:r>
        <w:t>What will happen:</w:t>
      </w:r>
    </w:p>
    <w:p w:rsidR="00A76C1E" w:rsidRDefault="00A76C1E"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A76C1E" w:rsidRDefault="00A76C1E" w:rsidP="00126619">
      <w:pPr>
        <w:numPr>
          <w:ilvl w:val="0"/>
          <w:numId w:val="22"/>
        </w:numPr>
      </w:pPr>
      <w:r>
        <w:t>When the Network Module loses power and then reboots any relay that is active will remain in an active state if Retain was enabled in Configuration.</w:t>
      </w:r>
    </w:p>
    <w:p w:rsidR="00A76C1E" w:rsidRDefault="00A76C1E" w:rsidP="00126619">
      <w:pPr>
        <w:numPr>
          <w:ilvl w:val="0"/>
          <w:numId w:val="22"/>
        </w:numPr>
      </w:pPr>
      <w:r>
        <w:t>Note: If the relays also lose power they will of course go inactive during power loss.</w:t>
      </w:r>
    </w:p>
    <w:p w:rsidR="00A76C1E" w:rsidRDefault="00A76C1E" w:rsidP="00126619"/>
    <w:p w:rsidR="00A76C1E" w:rsidRDefault="00A76C1E" w:rsidP="00126619"/>
    <w:p w:rsidR="00A76C1E" w:rsidRDefault="00A76C1E" w:rsidP="00126619"/>
    <w:p w:rsidR="00A76C1E" w:rsidRDefault="00A76C1E"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A76C1E" w:rsidRDefault="00A76C1E" w:rsidP="00126619"/>
    <w:p w:rsidR="00A76C1E" w:rsidRPr="00126619" w:rsidRDefault="00A76C1E" w:rsidP="00126619">
      <w:pPr>
        <w:rPr>
          <w:b/>
        </w:rPr>
      </w:pPr>
      <w:r w:rsidRPr="00126619">
        <w:rPr>
          <w:b/>
        </w:rPr>
        <w:t>Option A:</w:t>
      </w:r>
    </w:p>
    <w:p w:rsidR="00A76C1E" w:rsidRDefault="00A76C1E" w:rsidP="00126619">
      <w:pPr>
        <w:numPr>
          <w:ilvl w:val="0"/>
          <w:numId w:val="22"/>
        </w:numPr>
      </w:pPr>
      <w:r>
        <w:t>Assume the relays remain powered up while only the Network Module loses power.</w:t>
      </w:r>
    </w:p>
    <w:p w:rsidR="00A76C1E" w:rsidRDefault="00A76C1E" w:rsidP="00126619">
      <w:pPr>
        <w:numPr>
          <w:ilvl w:val="0"/>
          <w:numId w:val="22"/>
        </w:numPr>
      </w:pPr>
      <w:r>
        <w:t>The relays can be either active low or active high inputs.</w:t>
      </w:r>
    </w:p>
    <w:p w:rsidR="00A76C1E" w:rsidRDefault="00A76C1E" w:rsidP="00126619"/>
    <w:p w:rsidR="00A76C1E" w:rsidRDefault="00A76C1E" w:rsidP="00126619">
      <w:r>
        <w:t>Since we know the Network Module outputs will go low during power loss we need to build hardware that will maintain the state of the relay control input during the outage. An example circuit is shown here for 16 Relays:</w:t>
      </w:r>
    </w:p>
    <w:p w:rsidR="00A76C1E" w:rsidRDefault="00A76C1E" w:rsidP="00126619"/>
    <w:p w:rsidR="00A76C1E" w:rsidRDefault="00A76C1E" w:rsidP="00126619">
      <w:r>
        <w:pict>
          <v:shape id="_x0000_i1088" type="#_x0000_t75" style="width:342pt;height:319.5pt">
            <v:imagedata r:id="rId70" o:title=""/>
          </v:shape>
        </w:pict>
      </w:r>
    </w:p>
    <w:p w:rsidR="00A76C1E" w:rsidRDefault="00A76C1E" w:rsidP="00126619"/>
    <w:p w:rsidR="00A76C1E" w:rsidRDefault="00A76C1E"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A76C1E" w:rsidRDefault="00A76C1E" w:rsidP="00126619"/>
    <w:p w:rsidR="00A76C1E" w:rsidRDefault="00A76C1E" w:rsidP="00126619">
      <w:r>
        <w:t>Once power returns on the Network Module the Power Supervision device will continue to keep the D-latch devices in a hold state until the STM8 processor is operating. If additional time is needed a capacitor can be added to the MR- input.</w:t>
      </w:r>
    </w:p>
    <w:p w:rsidR="00A76C1E" w:rsidRDefault="00A76C1E" w:rsidP="00126619"/>
    <w:p w:rsidR="00A76C1E" w:rsidRDefault="00A76C1E" w:rsidP="00126619">
      <w:r>
        <w:t>The latching circuit described above is placed between the Network Module and the Relay Module as shown here:</w:t>
      </w:r>
    </w:p>
    <w:p w:rsidR="00A76C1E" w:rsidRDefault="00A76C1E" w:rsidP="00126619"/>
    <w:p w:rsidR="00A76C1E" w:rsidRDefault="00A76C1E" w:rsidP="00126619">
      <w:r>
        <w:pict>
          <v:shape id="_x0000_i1089" type="#_x0000_t75" style="width:429.75pt;height:208.5pt">
            <v:imagedata r:id="rId71" o:title=""/>
          </v:shape>
        </w:pict>
      </w:r>
    </w:p>
    <w:p w:rsidR="00A76C1E" w:rsidRDefault="00A76C1E" w:rsidP="00126619"/>
    <w:p w:rsidR="00A76C1E" w:rsidRDefault="00A76C1E"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A76C1E" w:rsidRDefault="00A76C1E" w:rsidP="00126619"/>
    <w:p w:rsidR="00A76C1E" w:rsidRDefault="00A76C1E" w:rsidP="00126619"/>
    <w:p w:rsidR="00A76C1E" w:rsidRDefault="00A76C1E" w:rsidP="00126619"/>
    <w:p w:rsidR="00A76C1E" w:rsidRDefault="00A76C1E" w:rsidP="00126619"/>
    <w:p w:rsidR="00A76C1E" w:rsidRPr="00126619" w:rsidRDefault="00A76C1E" w:rsidP="00126619">
      <w:pPr>
        <w:rPr>
          <w:b/>
        </w:rPr>
      </w:pPr>
      <w:r w:rsidRPr="00126619">
        <w:rPr>
          <w:b/>
        </w:rPr>
        <w:t>Option B:</w:t>
      </w:r>
    </w:p>
    <w:p w:rsidR="00A76C1E" w:rsidRDefault="00A76C1E" w:rsidP="00126619">
      <w:pPr>
        <w:numPr>
          <w:ilvl w:val="0"/>
          <w:numId w:val="22"/>
        </w:numPr>
      </w:pPr>
      <w:r>
        <w:t>Use “Latching Relays”</w:t>
      </w:r>
    </w:p>
    <w:p w:rsidR="00A76C1E" w:rsidRDefault="00A76C1E" w:rsidP="00126619"/>
    <w:p w:rsidR="00A76C1E" w:rsidRDefault="00A76C1E" w:rsidP="00126619">
      <w:r>
        <w:t>This option almost sounds like nirvana until you look at the details.</w:t>
      </w:r>
    </w:p>
    <w:p w:rsidR="00A76C1E" w:rsidRDefault="00A76C1E" w:rsidP="00126619"/>
    <w:p w:rsidR="00A76C1E" w:rsidRPr="0098614A" w:rsidRDefault="00A76C1E"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A76C1E" w:rsidRDefault="00A76C1E" w:rsidP="00126619"/>
    <w:p w:rsidR="00A76C1E" w:rsidRDefault="00A76C1E"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A76C1E" w:rsidRDefault="00A76C1E" w:rsidP="00126619"/>
    <w:p w:rsidR="00A76C1E" w:rsidRDefault="00A76C1E"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A76C1E" w:rsidRDefault="00A76C1E" w:rsidP="00126619"/>
    <w:p w:rsidR="00A76C1E" w:rsidRDefault="00A76C1E" w:rsidP="00126619">
      <w:r>
        <w:t>A block diagram looks like this:</w:t>
      </w:r>
    </w:p>
    <w:p w:rsidR="00A76C1E" w:rsidRDefault="00A76C1E" w:rsidP="00126619"/>
    <w:p w:rsidR="00A76C1E" w:rsidRDefault="00A76C1E" w:rsidP="00126619">
      <w:r>
        <w:pict>
          <v:shape id="_x0000_i1090" type="#_x0000_t75" style="width:428.25pt;height:211.5pt">
            <v:imagedata r:id="rId72" o:title=""/>
          </v:shape>
        </w:pict>
      </w:r>
    </w:p>
    <w:p w:rsidR="00A76C1E" w:rsidRDefault="00A76C1E" w:rsidP="00126619"/>
    <w:p w:rsidR="00A76C1E" w:rsidRDefault="00A76C1E" w:rsidP="00126619"/>
    <w:p w:rsidR="00A76C1E" w:rsidRDefault="00A76C1E" w:rsidP="00126619">
      <w:r>
        <w:br w:type="page"/>
      </w:r>
    </w:p>
    <w:p w:rsidR="00A76C1E" w:rsidRDefault="00A76C1E" w:rsidP="00126619">
      <w:r>
        <w:t>The pulse circuit looks like this:</w:t>
      </w:r>
    </w:p>
    <w:p w:rsidR="00A76C1E" w:rsidRDefault="00A76C1E" w:rsidP="00126619"/>
    <w:p w:rsidR="00A76C1E" w:rsidRDefault="00A76C1E" w:rsidP="00126619">
      <w:r>
        <w:pict>
          <v:shape id="_x0000_i1091" type="#_x0000_t75" style="width:426.75pt;height:237pt">
            <v:imagedata r:id="rId73" o:title=""/>
          </v:shape>
        </w:pict>
      </w:r>
    </w:p>
    <w:p w:rsidR="00A76C1E" w:rsidRDefault="00A76C1E" w:rsidP="00126619"/>
    <w:p w:rsidR="00A76C1E" w:rsidRDefault="00A76C1E" w:rsidP="00126619"/>
    <w:p w:rsidR="00A76C1E" w:rsidRDefault="00A76C1E" w:rsidP="00126619">
      <w:r>
        <w:t>The above needs to be repeated for each relay (except the Power Supervision can be common).</w:t>
      </w:r>
    </w:p>
    <w:p w:rsidR="00A76C1E" w:rsidRDefault="00A76C1E" w:rsidP="00126619"/>
    <w:p w:rsidR="00A76C1E" w:rsidRDefault="00A76C1E" w:rsidP="00126619">
      <w:r>
        <w:t>The resistor and capacitor values are determined as follows:</w:t>
      </w:r>
    </w:p>
    <w:p w:rsidR="00A76C1E" w:rsidRPr="007D5307" w:rsidRDefault="00A76C1E" w:rsidP="00126619">
      <w:pPr>
        <w:ind w:left="720"/>
      </w:pPr>
      <w:r w:rsidRPr="007D5307">
        <w:t>Need minimum pulse width of 30ms</w:t>
      </w:r>
    </w:p>
    <w:p w:rsidR="00A76C1E" w:rsidRPr="007D5307" w:rsidRDefault="00A76C1E" w:rsidP="00126619">
      <w:pPr>
        <w:ind w:left="720"/>
      </w:pPr>
      <w:r w:rsidRPr="007D5307">
        <w:t>When input is rising the output will switch at about 2.6v</w:t>
      </w:r>
    </w:p>
    <w:p w:rsidR="00A76C1E" w:rsidRPr="007D5307" w:rsidRDefault="00A76C1E" w:rsidP="00126619">
      <w:pPr>
        <w:ind w:left="720"/>
      </w:pPr>
      <w:r w:rsidRPr="007D5307">
        <w:t>When input is falling the output will switch at about 1.8v</w:t>
      </w:r>
    </w:p>
    <w:p w:rsidR="00A76C1E" w:rsidRPr="007D5307" w:rsidRDefault="00A76C1E" w:rsidP="00126619">
      <w:pPr>
        <w:ind w:left="720"/>
      </w:pPr>
      <w:r w:rsidRPr="007D5307">
        <w:t>Need about 60K and 1uF for rising signal. This will give an RC of about 60ms, with a pulse width of about 40ms.</w:t>
      </w:r>
    </w:p>
    <w:p w:rsidR="00A76C1E" w:rsidRPr="007D5307" w:rsidRDefault="00A76C1E" w:rsidP="00126619">
      <w:pPr>
        <w:ind w:left="720"/>
      </w:pPr>
      <w:r w:rsidRPr="007D5307">
        <w:t>Using 60K and 1uF for the falling signal will have a pulse width of about 60ms.</w:t>
      </w:r>
    </w:p>
    <w:p w:rsidR="00A76C1E" w:rsidRDefault="00A76C1E" w:rsidP="00126619"/>
    <w:p w:rsidR="00A76C1E" w:rsidRDefault="00A76C1E" w:rsidP="00126619">
      <w:r>
        <w:t>As in Option A a capacitor can be applied to the MR- input of the Power Supervision if a longer delay time is needed for the STM8 to stabilize.</w:t>
      </w:r>
    </w:p>
    <w:p w:rsidR="00A76C1E" w:rsidRDefault="00A76C1E" w:rsidP="00126619"/>
    <w:p w:rsidR="00A76C1E" w:rsidRPr="007D5307" w:rsidRDefault="00A76C1E" w:rsidP="00126619">
      <w:r>
        <w:t xml:space="preserve">Suggested part number for the Schmitt NAND gate is the </w:t>
      </w:r>
      <w:r w:rsidRPr="007D5307">
        <w:t xml:space="preserve">SN74HC7001 </w:t>
      </w:r>
      <w:r>
        <w:t>and for the Inverter is the SN74LVC1G04.</w:t>
      </w:r>
    </w:p>
    <w:p w:rsidR="00A76C1E" w:rsidRDefault="00A76C1E" w:rsidP="00126619"/>
    <w:p w:rsidR="00A76C1E" w:rsidRDefault="00A76C1E" w:rsidP="00126619"/>
    <w:p w:rsidR="00A76C1E" w:rsidRDefault="00A76C1E" w:rsidP="00126619">
      <w:r>
        <w:t>After considering the Pulse Circuit, Power Supervision, and Current Drivers once again the circuit is complicated enough to require a circuit board.</w:t>
      </w:r>
    </w:p>
    <w:p w:rsidR="00A76C1E" w:rsidRDefault="00A76C1E" w:rsidP="00126619"/>
    <w:p w:rsidR="00A76C1E" w:rsidRDefault="00A76C1E" w:rsidP="00126619"/>
    <w:p w:rsidR="00A76C1E" w:rsidRDefault="00A76C1E" w:rsidP="00126619"/>
    <w:p w:rsidR="00A76C1E" w:rsidRDefault="00A76C1E" w:rsidP="00126619"/>
    <w:p w:rsidR="00A76C1E" w:rsidRPr="00126619" w:rsidRDefault="00A76C1E" w:rsidP="00126619">
      <w:pPr>
        <w:rPr>
          <w:b/>
        </w:rPr>
      </w:pPr>
      <w:r w:rsidRPr="00126619">
        <w:rPr>
          <w:b/>
        </w:rPr>
        <w:t>Option C:</w:t>
      </w:r>
    </w:p>
    <w:p w:rsidR="00A76C1E" w:rsidRDefault="00A76C1E" w:rsidP="00126619"/>
    <w:p w:rsidR="00A76C1E" w:rsidRDefault="00A76C1E"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A76C1E" w:rsidRDefault="00A76C1E" w:rsidP="00126619"/>
    <w:p w:rsidR="00A76C1E" w:rsidRDefault="00A76C1E" w:rsidP="00126619"/>
    <w:p w:rsidR="00A76C1E" w:rsidRDefault="00A76C1E" w:rsidP="00126619"/>
    <w:p w:rsidR="00A76C1E" w:rsidRPr="00C43005" w:rsidRDefault="00A76C1E"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A76C1E" w:rsidRDefault="00A76C1E" w:rsidP="00126619"/>
    <w:p w:rsidR="00A76C1E" w:rsidRDefault="00A76C1E" w:rsidP="00126619"/>
    <w:p w:rsidR="00A76C1E" w:rsidRPr="00126619" w:rsidRDefault="00A76C1E" w:rsidP="00126619">
      <w:pPr>
        <w:rPr>
          <w:b/>
        </w:rPr>
      </w:pPr>
      <w:r>
        <w:rPr>
          <w:b/>
        </w:rPr>
        <w:t>Summary:</w:t>
      </w:r>
    </w:p>
    <w:p w:rsidR="00A76C1E" w:rsidRDefault="00A76C1E" w:rsidP="00126619"/>
    <w:p w:rsidR="00A76C1E" w:rsidRDefault="00A76C1E"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A76C1E" w:rsidRDefault="00A76C1E" w:rsidP="00126619"/>
    <w:p w:rsidR="00A76C1E" w:rsidRDefault="00A76C1E" w:rsidP="00325CD6"/>
    <w:p w:rsidR="00A76C1E" w:rsidRDefault="00A76C1E" w:rsidP="00325CD6">
      <w:r>
        <w:br w:type="page"/>
      </w:r>
    </w:p>
    <w:p w:rsidR="00A76C1E" w:rsidRPr="00126619" w:rsidRDefault="00A76C1E" w:rsidP="004B7802">
      <w:pPr>
        <w:pStyle w:val="Heading1"/>
        <w:jc w:val="center"/>
        <w:rPr>
          <w:sz w:val="40"/>
        </w:rPr>
      </w:pPr>
      <w:bookmarkStart w:id="41" w:name="_Toc71463386"/>
      <w:r>
        <w:rPr>
          <w:sz w:val="40"/>
        </w:rPr>
        <w:t>Adding DS18B20 Temperature Sensors</w:t>
      </w:r>
      <w:bookmarkEnd w:id="41"/>
    </w:p>
    <w:p w:rsidR="00A76C1E" w:rsidRDefault="00A76C1E" w:rsidP="004B7802"/>
    <w:p w:rsidR="00A76C1E" w:rsidRDefault="00A76C1E" w:rsidP="004B7802">
      <w:r>
        <w:t>Code was added to allow you to use IO 16 (pin 16) for DS18B20 Temperature Sensors. You can attach up to 5 DS18B20 sensors to this pin.</w:t>
      </w:r>
    </w:p>
    <w:p w:rsidR="00A76C1E" w:rsidRDefault="00A76C1E" w:rsidP="004B7802"/>
    <w:p w:rsidR="00A76C1E" w:rsidRDefault="00A76C1E" w:rsidP="004B7802">
      <w:r>
        <w:t>In the Features section of the Configuration page you’ll see a checkbox for DS18B20.</w:t>
      </w:r>
    </w:p>
    <w:p w:rsidR="00A76C1E" w:rsidRDefault="00A76C1E" w:rsidP="004B7802"/>
    <w:p w:rsidR="00A76C1E" w:rsidRDefault="00A76C1E" w:rsidP="004B7802">
      <w:r>
        <w:pict>
          <v:shape id="_x0000_i1092" type="#_x0000_t75" style="width:180.75pt;height:59.25pt">
            <v:imagedata r:id="rId74" o:title=""/>
          </v:shape>
        </w:pict>
      </w:r>
    </w:p>
    <w:p w:rsidR="00A76C1E" w:rsidRDefault="00A76C1E" w:rsidP="004B7802"/>
    <w:p w:rsidR="00A76C1E" w:rsidRDefault="00A76C1E"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A76C1E" w:rsidRDefault="00A76C1E" w:rsidP="004B7802"/>
    <w:p w:rsidR="00A76C1E" w:rsidRDefault="00A76C1E" w:rsidP="004B7802">
      <w:r>
        <w:t>Diagram for attaching one sensor:</w:t>
      </w:r>
    </w:p>
    <w:p w:rsidR="00A76C1E" w:rsidRDefault="00A76C1E" w:rsidP="004B7802"/>
    <w:p w:rsidR="00A76C1E" w:rsidRDefault="00A76C1E" w:rsidP="004B7802">
      <w:r>
        <w:pict>
          <v:shape id="_x0000_i1093" type="#_x0000_t75" style="width:426.75pt;height:221.25pt">
            <v:imagedata r:id="rId75" o:title=""/>
          </v:shape>
        </w:pict>
      </w:r>
    </w:p>
    <w:p w:rsidR="00A76C1E" w:rsidRDefault="00A76C1E" w:rsidP="004B7802"/>
    <w:p w:rsidR="00A76C1E" w:rsidRDefault="00A76C1E" w:rsidP="004B7802">
      <w:r>
        <w:br w:type="page"/>
      </w:r>
    </w:p>
    <w:p w:rsidR="00A76C1E" w:rsidRDefault="00A76C1E" w:rsidP="004B7802">
      <w:r>
        <w:t>Diagram for attaching multiple sensors:</w:t>
      </w:r>
    </w:p>
    <w:p w:rsidR="00A76C1E" w:rsidRDefault="00A76C1E" w:rsidP="004B7802"/>
    <w:p w:rsidR="00A76C1E" w:rsidRDefault="00A76C1E" w:rsidP="004B7802">
      <w:r>
        <w:pict>
          <v:shape id="_x0000_i1094" type="#_x0000_t75" style="width:428.25pt;height:220.5pt">
            <v:imagedata r:id="rId76" o:title=""/>
          </v:shape>
        </w:pict>
      </w:r>
    </w:p>
    <w:p w:rsidR="00A76C1E" w:rsidRDefault="00A76C1E" w:rsidP="004B7802"/>
    <w:p w:rsidR="00A76C1E" w:rsidRDefault="00A76C1E" w:rsidP="004B7802"/>
    <w:p w:rsidR="00A76C1E" w:rsidRDefault="00A76C1E"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A76C1E" w:rsidRDefault="00A76C1E" w:rsidP="00A6200C"/>
    <w:p w:rsidR="00A76C1E" w:rsidRDefault="00A76C1E"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A76C1E" w:rsidRDefault="00A76C1E" w:rsidP="00A6200C"/>
    <w:p w:rsidR="00A76C1E" w:rsidRDefault="00A76C1E"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A76C1E" w:rsidRDefault="00A76C1E" w:rsidP="00A6200C"/>
    <w:p w:rsidR="00A76C1E" w:rsidRDefault="00A76C1E" w:rsidP="00A6200C">
      <w:r>
        <w:t>Note that Home Assistant sorts the sensors in ascending order based on the MSByte to LSByte order. So, Home Assistant will display the sensor ID’s in a different order than the Browser.</w:t>
      </w:r>
    </w:p>
    <w:p w:rsidR="00A76C1E" w:rsidRDefault="00A76C1E" w:rsidP="005C061B">
      <w:r>
        <w:br w:type="page"/>
      </w:r>
    </w:p>
    <w:p w:rsidR="00A76C1E" w:rsidRPr="00030DE7" w:rsidRDefault="00A76C1E" w:rsidP="005C061B">
      <w:pPr>
        <w:pStyle w:val="Heading1"/>
        <w:jc w:val="center"/>
        <w:rPr>
          <w:sz w:val="40"/>
          <w:szCs w:val="40"/>
        </w:rPr>
      </w:pPr>
      <w:bookmarkStart w:id="42" w:name="_Toc43528206"/>
      <w:bookmarkStart w:id="43" w:name="_Toc47296007"/>
      <w:bookmarkStart w:id="44" w:name="_Toc71463387"/>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2"/>
      <w:bookmarkEnd w:id="43"/>
      <w:bookmarkEnd w:id="44"/>
    </w:p>
    <w:p w:rsidR="00A76C1E" w:rsidRDefault="00A76C1E" w:rsidP="005C061B"/>
    <w:p w:rsidR="00A76C1E" w:rsidRDefault="00A76C1E" w:rsidP="005C061B">
      <w:r>
        <w:t>NOTE: This information is only needed if you plan to set up your own development environment to modify and compile code. You don’t need to do this if you are going to use the binaries (.stp and .sx files) already provided.</w:t>
      </w:r>
    </w:p>
    <w:p w:rsidR="00A76C1E" w:rsidRDefault="00A76C1E" w:rsidP="005C061B"/>
    <w:p w:rsidR="00A76C1E" w:rsidRDefault="00A76C1E"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A76C1E" w:rsidRDefault="00A76C1E" w:rsidP="005C061B"/>
    <w:p w:rsidR="00A76C1E" w:rsidRDefault="00A76C1E" w:rsidP="005C061B"/>
    <w:p w:rsidR="00A76C1E" w:rsidRDefault="00A76C1E" w:rsidP="005C061B">
      <w:pPr>
        <w:numPr>
          <w:ilvl w:val="0"/>
          <w:numId w:val="4"/>
        </w:numPr>
      </w:pPr>
      <w:r w:rsidRPr="003207C0">
        <w:rPr>
          <w:b/>
        </w:rPr>
        <w:t>Download and install the Cosmic Compiler:</w:t>
      </w:r>
      <w:r>
        <w:t xml:space="preserve"> Use the one that is specifically for the STM8 devices. Start at this website</w:t>
      </w:r>
    </w:p>
    <w:p w:rsidR="00A76C1E" w:rsidRDefault="00A76C1E" w:rsidP="005C061B">
      <w:pPr>
        <w:ind w:left="720"/>
      </w:pPr>
      <w:hyperlink r:id="rId77" w:anchor="product-details" w:history="1">
        <w:r w:rsidRPr="005E52C1">
          <w:rPr>
            <w:rStyle w:val="Hyperlink"/>
          </w:rPr>
          <w:t>https://www.st.com/en/development-tools/cxstm8.html#product-details</w:t>
        </w:r>
      </w:hyperlink>
    </w:p>
    <w:p w:rsidR="00A76C1E" w:rsidRDefault="00A76C1E"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A76C1E" w:rsidRDefault="00A76C1E" w:rsidP="005C061B">
      <w:pPr>
        <w:ind w:left="720"/>
      </w:pPr>
      <w:r>
        <w:t>As an FYI, even though my PC is x64, the tools installed in this directory:</w:t>
      </w:r>
    </w:p>
    <w:p w:rsidR="00A76C1E" w:rsidRDefault="00A76C1E" w:rsidP="005C061B">
      <w:pPr>
        <w:ind w:left="720"/>
      </w:pPr>
      <w:r>
        <w:t>C:/Program Files (x86)/COSMIC/FSE_Compilers/</w:t>
      </w:r>
    </w:p>
    <w:p w:rsidR="00A76C1E" w:rsidRDefault="00A76C1E" w:rsidP="005C061B"/>
    <w:p w:rsidR="00A76C1E" w:rsidRDefault="00A76C1E" w:rsidP="005C061B"/>
    <w:p w:rsidR="00A76C1E" w:rsidRPr="003207C0" w:rsidRDefault="00A76C1E" w:rsidP="005C061B">
      <w:pPr>
        <w:numPr>
          <w:ilvl w:val="0"/>
          <w:numId w:val="4"/>
        </w:numPr>
        <w:rPr>
          <w:b/>
        </w:rPr>
      </w:pPr>
      <w:r w:rsidRPr="003207C0">
        <w:rPr>
          <w:b/>
        </w:rPr>
        <w:t>Download and install the following library from st.com:</w:t>
      </w:r>
    </w:p>
    <w:p w:rsidR="00A76C1E" w:rsidRDefault="00A76C1E" w:rsidP="005C061B">
      <w:pPr>
        <w:ind w:left="720"/>
      </w:pPr>
      <w:r>
        <w:t xml:space="preserve">en.stsw-stm8069.zip You'll find it at </w:t>
      </w:r>
    </w:p>
    <w:p w:rsidR="00A76C1E" w:rsidRDefault="00A76C1E" w:rsidP="005C061B">
      <w:pPr>
        <w:ind w:left="720"/>
      </w:pPr>
      <w:hyperlink r:id="rId78" w:history="1">
        <w:r w:rsidRPr="005E52C1">
          <w:rPr>
            <w:rStyle w:val="Hyperlink"/>
          </w:rPr>
          <w:t>https://www.st.com/en/embedded-software/stsw-stm8069.html</w:t>
        </w:r>
      </w:hyperlink>
    </w:p>
    <w:p w:rsidR="00A76C1E" w:rsidRPr="006149F8" w:rsidRDefault="00A76C1E"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A76C1E" w:rsidRDefault="00A76C1E" w:rsidP="005C061B">
      <w:pPr>
        <w:ind w:left="720"/>
      </w:pPr>
    </w:p>
    <w:p w:rsidR="00A76C1E" w:rsidRDefault="00A76C1E" w:rsidP="005C061B">
      <w:pPr>
        <w:ind w:left="720"/>
      </w:pPr>
    </w:p>
    <w:p w:rsidR="00A76C1E" w:rsidRDefault="00A76C1E"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A76C1E" w:rsidRDefault="00A76C1E" w:rsidP="005C061B">
      <w:pPr>
        <w:ind w:left="720"/>
      </w:pPr>
      <w:r>
        <w:t>C:/Users/Mike/Documents/COSMIC/FSE_Compilers/CXSTM8/NetworkModule</w:t>
      </w:r>
    </w:p>
    <w:p w:rsidR="00A76C1E" w:rsidRDefault="00A76C1E" w:rsidP="005C061B">
      <w:pPr>
        <w:ind w:left="720" w:firstLine="720"/>
      </w:pPr>
      <w:r>
        <w:t>Of course you will likely have a different user ID.</w:t>
      </w:r>
    </w:p>
    <w:p w:rsidR="00A76C1E" w:rsidRDefault="00A76C1E" w:rsidP="005C061B"/>
    <w:p w:rsidR="00A76C1E" w:rsidRDefault="00A76C1E" w:rsidP="005C061B">
      <w:r>
        <w:t>Start the Cosmic tools by double clicking on the NetworkModule</w:t>
      </w:r>
      <w:r w:rsidRPr="003207C0">
        <w:t>.prjsm8</w:t>
      </w:r>
      <w:r>
        <w:t xml:space="preserve"> file. You should be on your way.</w:t>
      </w:r>
    </w:p>
    <w:p w:rsidR="00A76C1E" w:rsidRDefault="00A76C1E" w:rsidP="005C061B"/>
    <w:p w:rsidR="00A76C1E" w:rsidRDefault="00A76C1E"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A76C1E" w:rsidRDefault="00A76C1E" w:rsidP="005C061B"/>
    <w:p w:rsidR="00A76C1E" w:rsidRDefault="00A76C1E" w:rsidP="005C061B">
      <w:r>
        <w:br w:type="page"/>
      </w:r>
    </w:p>
    <w:p w:rsidR="00A76C1E" w:rsidRPr="00052F91" w:rsidRDefault="00A76C1E" w:rsidP="005C061B">
      <w:pPr>
        <w:pStyle w:val="Heading1"/>
        <w:jc w:val="center"/>
        <w:rPr>
          <w:sz w:val="40"/>
        </w:rPr>
      </w:pPr>
      <w:bookmarkStart w:id="45" w:name="_Toc71463388"/>
      <w:r>
        <w:rPr>
          <w:sz w:val="40"/>
        </w:rPr>
        <w:t>Developers: Location of EEPROM Variables</w:t>
      </w:r>
      <w:bookmarkEnd w:id="45"/>
    </w:p>
    <w:p w:rsidR="00A76C1E" w:rsidRDefault="00A76C1E" w:rsidP="005C061B"/>
    <w:p w:rsidR="00A76C1E" w:rsidRDefault="00A76C1E" w:rsidP="005830EE">
      <w:r>
        <w:t>NOTE: This information is only needed if you plan to set up your own development environment to modify and compile code.</w:t>
      </w:r>
    </w:p>
    <w:p w:rsidR="00A76C1E" w:rsidRDefault="00A76C1E" w:rsidP="005C061B"/>
    <w:p w:rsidR="00A76C1E" w:rsidRDefault="00A76C1E" w:rsidP="005C061B">
      <w:r>
        <w:t>You can view the contents of the EEPROM with the STVP programmer by selecting the “Data Memory” tab and using the “Read / Current Tab” function. The displayed information has the following definitions.</w:t>
      </w:r>
    </w:p>
    <w:p w:rsidR="00A76C1E" w:rsidRDefault="00A76C1E" w:rsidP="005C061B"/>
    <w:p w:rsidR="00A76C1E" w:rsidRDefault="00A76C1E" w:rsidP="005C061B">
      <w:r>
        <w:t>Note that the data in some fields is “left to right”, a more human readable direction. For instance the device_name field. Some fields are “right to left”, for instance the hostaddr field.</w:t>
      </w:r>
    </w:p>
    <w:p w:rsidR="00A76C1E" w:rsidRDefault="00A76C1E" w:rsidP="005C061B"/>
    <w:p w:rsidR="00A76C1E" w:rsidRDefault="00A76C1E" w:rsidP="005C061B"/>
    <w:p w:rsidR="00A76C1E" w:rsidRDefault="00A76C1E" w:rsidP="005C061B">
      <w:r>
        <w:pict>
          <v:shape id="_x0000_i1095" type="#_x0000_t75" style="width:431.25pt;height:205.5pt">
            <v:imagedata r:id="rId79" o:title=""/>
          </v:shape>
        </w:pict>
      </w:r>
    </w:p>
    <w:p w:rsidR="00A76C1E" w:rsidRDefault="00A76C1E" w:rsidP="005C061B"/>
    <w:p w:rsidR="00A76C1E" w:rsidRDefault="00A76C1E" w:rsidP="005C061B">
      <w:r>
        <w:pict>
          <v:shape id="_x0000_i1096" type="#_x0000_t75" style="width:429pt;height:193.5pt">
            <v:imagedata r:id="rId80" o:title=""/>
          </v:shape>
        </w:pict>
      </w:r>
    </w:p>
    <w:p w:rsidR="00A76C1E" w:rsidRDefault="00A76C1E" w:rsidP="005C061B"/>
    <w:p w:rsidR="00A76C1E" w:rsidRDefault="00A76C1E" w:rsidP="005C061B">
      <w:r>
        <w:pict>
          <v:shape id="_x0000_i1097" type="#_x0000_t75" style="width:428.25pt;height:172.5pt">
            <v:imagedata r:id="rId81" o:title=""/>
          </v:shape>
        </w:pict>
      </w:r>
    </w:p>
    <w:p w:rsidR="00A76C1E" w:rsidRDefault="00A76C1E" w:rsidP="005C061B"/>
    <w:p w:rsidR="00A76C1E" w:rsidRDefault="00A76C1E" w:rsidP="005C061B">
      <w:r>
        <w:t>The debug bytes are defined by the developer to provide non-volatile storage of any information the developer needs to debug code function. Some routines are already present in the source files to help with capture of debug information.</w:t>
      </w:r>
    </w:p>
    <w:p w:rsidR="00A76C1E" w:rsidRDefault="00A76C1E" w:rsidP="005C061B"/>
    <w:p w:rsidR="00A76C1E" w:rsidRDefault="00A76C1E" w:rsidP="005C061B"/>
    <w:p w:rsidR="00A76C1E" w:rsidRDefault="00A76C1E" w:rsidP="005C061B"/>
    <w:p w:rsidR="00A76C1E" w:rsidRDefault="00A76C1E" w:rsidP="005C061B"/>
    <w:p w:rsidR="00A76C1E" w:rsidRDefault="00A76C1E" w:rsidP="005C061B">
      <w:r>
        <w:br w:type="page"/>
      </w:r>
    </w:p>
    <w:p w:rsidR="00A76C1E" w:rsidRPr="00052F91" w:rsidRDefault="00A76C1E" w:rsidP="005C061B">
      <w:pPr>
        <w:pStyle w:val="Heading1"/>
        <w:jc w:val="center"/>
        <w:rPr>
          <w:sz w:val="40"/>
        </w:rPr>
      </w:pPr>
      <w:bookmarkStart w:id="46" w:name="_Toc71463389"/>
      <w:r>
        <w:rPr>
          <w:sz w:val="40"/>
        </w:rPr>
        <w:t>Developers: Notes on Debug Bytes</w:t>
      </w:r>
      <w:bookmarkEnd w:id="46"/>
    </w:p>
    <w:p w:rsidR="00A76C1E" w:rsidRDefault="00A76C1E" w:rsidP="005C061B"/>
    <w:p w:rsidR="00A76C1E" w:rsidRDefault="00A76C1E" w:rsidP="005830EE">
      <w:r>
        <w:t>NOTE: This information is only needed if you plan to set up your own development environment to modify and compile code.</w:t>
      </w:r>
    </w:p>
    <w:p w:rsidR="00A76C1E" w:rsidRDefault="00A76C1E" w:rsidP="005C061B"/>
    <w:p w:rsidR="00A76C1E" w:rsidRDefault="00A76C1E" w:rsidP="005C061B">
      <w:r>
        <w:t>THIS INFORMATION MAY NOT BE ACCURATE if the number of debug[] bytes changes due to code changes. In particular the number of debug[] bytes may be reduced if more EEPROM is needed to support added functionality.</w:t>
      </w:r>
    </w:p>
    <w:p w:rsidR="00A76C1E" w:rsidRDefault="00A76C1E" w:rsidP="005C061B"/>
    <w:p w:rsidR="00A76C1E" w:rsidRDefault="00A76C1E" w:rsidP="005C061B">
      <w:r>
        <w:t>The code contains compile options for implementing various debug modes. This section describes the debug modes and how debug information is captured in EEPROM.</w:t>
      </w:r>
    </w:p>
    <w:p w:rsidR="00A76C1E" w:rsidRDefault="00A76C1E" w:rsidP="005C061B"/>
    <w:p w:rsidR="00A76C1E" w:rsidRDefault="00A76C1E" w:rsidP="005C061B">
      <w:r>
        <w:t xml:space="preserve">The general idea: </w:t>
      </w:r>
    </w:p>
    <w:p w:rsidR="00A76C1E" w:rsidRDefault="00A76C1E" w:rsidP="005C061B">
      <w:pPr>
        <w:ind w:left="720"/>
      </w:pPr>
      <w:r>
        <w:t>DEBUG_SUPPORT compile time options are determined by the #define DEBUG_SUPPORT statement in the uipopt.h file.</w:t>
      </w:r>
    </w:p>
    <w:p w:rsidR="00A76C1E" w:rsidRDefault="00A76C1E" w:rsidP="005C061B">
      <w:pPr>
        <w:ind w:left="720"/>
      </w:pPr>
    </w:p>
    <w:p w:rsidR="00A76C1E" w:rsidRDefault="00A76C1E" w:rsidP="005C061B">
      <w:pPr>
        <w:ind w:left="720"/>
      </w:pPr>
      <w:r w:rsidRPr="004D6461">
        <w:t>When code is compiled with any DEBUG_SUPPORT option debug data is stored in RAM locations named debug[].</w:t>
      </w:r>
    </w:p>
    <w:p w:rsidR="00A76C1E" w:rsidRPr="004D6461" w:rsidRDefault="00A76C1E" w:rsidP="005C061B">
      <w:pPr>
        <w:ind w:left="720"/>
      </w:pPr>
    </w:p>
    <w:p w:rsidR="00A76C1E" w:rsidRPr="004D6461" w:rsidRDefault="00A76C1E" w:rsidP="005C061B">
      <w:pPr>
        <w:ind w:left="720"/>
      </w:pPr>
      <w:r w:rsidRPr="004D6461">
        <w:t>Each debug[] byte has a corresponding storage location in EEPROM named stored_debug[].</w:t>
      </w:r>
    </w:p>
    <w:p w:rsidR="00A76C1E" w:rsidRPr="004D6461" w:rsidRDefault="00A76C1E" w:rsidP="005C061B">
      <w:pPr>
        <w:ind w:left="720"/>
      </w:pPr>
    </w:p>
    <w:p w:rsidR="00A76C1E" w:rsidRPr="004D6461" w:rsidRDefault="00A76C1E"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A76C1E" w:rsidRPr="004D6461" w:rsidRDefault="00A76C1E" w:rsidP="005C061B"/>
    <w:p w:rsidR="00A76C1E" w:rsidRPr="004D6461" w:rsidRDefault="00A76C1E"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A76C1E" w:rsidRPr="004D6461" w:rsidRDefault="00A76C1E" w:rsidP="005C061B">
      <w:pPr>
        <w:ind w:left="720"/>
      </w:pPr>
      <w:r w:rsidRPr="004D6461">
        <w:t xml:space="preserve"> for (i = 0; i &lt; NUM_DEBUG_BYTES; i++) {</w:t>
      </w:r>
    </w:p>
    <w:p w:rsidR="00A76C1E" w:rsidRPr="004D6461" w:rsidRDefault="00A76C1E" w:rsidP="005C061B">
      <w:pPr>
        <w:ind w:left="720"/>
      </w:pPr>
      <w:r w:rsidRPr="004D6461">
        <w:t xml:space="preserve">    if (stored_debug[i] != debug[i]) stored_debug[i] = debug[i];</w:t>
      </w:r>
    </w:p>
    <w:p w:rsidR="00A76C1E" w:rsidRPr="004D6461" w:rsidRDefault="00A76C1E" w:rsidP="005C061B">
      <w:pPr>
        <w:ind w:left="720"/>
      </w:pPr>
      <w:r w:rsidRPr="004D6461">
        <w:t xml:space="preserve">  }</w:t>
      </w:r>
    </w:p>
    <w:p w:rsidR="00A76C1E" w:rsidRPr="004D6461" w:rsidRDefault="00A76C1E" w:rsidP="005C061B"/>
    <w:p w:rsidR="00A76C1E" w:rsidRPr="004D6461" w:rsidRDefault="00A76C1E"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A76C1E" w:rsidRPr="004D6461" w:rsidRDefault="00A76C1E" w:rsidP="005C061B"/>
    <w:p w:rsidR="00A76C1E" w:rsidRPr="004D6461" w:rsidRDefault="00A76C1E"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A76C1E" w:rsidRDefault="00A76C1E" w:rsidP="005C061B"/>
    <w:p w:rsidR="00A76C1E" w:rsidRPr="004D6461" w:rsidRDefault="00A76C1E" w:rsidP="005C061B">
      <w:r>
        <w:br w:type="page"/>
      </w:r>
    </w:p>
    <w:p w:rsidR="00A76C1E" w:rsidRPr="004D6461" w:rsidRDefault="00A76C1E" w:rsidP="005C061B">
      <w:pPr>
        <w:rPr>
          <w:b/>
        </w:rPr>
      </w:pPr>
      <w:r w:rsidRPr="004D6461">
        <w:rPr>
          <w:b/>
        </w:rPr>
        <w:t>When code is compiled with DEBUG_SUPPORT == 1</w:t>
      </w:r>
    </w:p>
    <w:p w:rsidR="00A76C1E" w:rsidRPr="004D6461" w:rsidRDefault="00A76C1E" w:rsidP="005C061B">
      <w:pPr>
        <w:ind w:left="720"/>
      </w:pPr>
      <w:r w:rsidRPr="004D6461">
        <w:t>All debug[] bytes are available to the developer to be used as needed, and they are copied to EEPROM when the function update_debug_storage1() is called.</w:t>
      </w:r>
    </w:p>
    <w:p w:rsidR="00A76C1E" w:rsidRPr="004D6461" w:rsidRDefault="00A76C1E" w:rsidP="005C061B"/>
    <w:p w:rsidR="00A76C1E" w:rsidRPr="004D6461" w:rsidRDefault="00A76C1E" w:rsidP="005C061B">
      <w:pPr>
        <w:rPr>
          <w:b/>
        </w:rPr>
      </w:pPr>
      <w:r w:rsidRPr="004D6461">
        <w:rPr>
          <w:b/>
        </w:rPr>
        <w:t>When code is compiled with DEBUG_SUPPORT == 7, 11, OR 15</w:t>
      </w:r>
    </w:p>
    <w:p w:rsidR="00A76C1E" w:rsidRPr="004D6461" w:rsidRDefault="00A76C1E" w:rsidP="005C061B">
      <w:pPr>
        <w:ind w:left="720"/>
      </w:pPr>
      <w:r w:rsidRPr="004D6461">
        <w:t>The last 10 bytes of debug[] (and stored_debug[]) are reserved for some specific debug information. The last 10 debug[] bytes are stored in EEPROM whenever the debug[] byte content changes. The debug[] bytes prior to the last 10 can be used just like the debug[] bytes are used when DEBUG_SUPPORT == 1.</w:t>
      </w:r>
    </w:p>
    <w:p w:rsidR="00A76C1E" w:rsidRDefault="00A76C1E" w:rsidP="005C061B"/>
    <w:p w:rsidR="00A76C1E" w:rsidRPr="008E3B77" w:rsidRDefault="00A76C1E"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A76C1E" w:rsidRPr="004D6461" w:rsidRDefault="00A76C1E" w:rsidP="005C061B"/>
    <w:p w:rsidR="00A76C1E" w:rsidRDefault="00A76C1E" w:rsidP="005C061B">
      <w:r>
        <w:t>In addition to the “update_debug_storage1()” function t</w:t>
      </w:r>
      <w:r w:rsidRPr="004D6461">
        <w:t>here are some specialized “copy debug[] to stored_debug[]” routines as follows:</w:t>
      </w:r>
    </w:p>
    <w:p w:rsidR="00A76C1E" w:rsidRPr="004D6461" w:rsidRDefault="00A76C1E" w:rsidP="005C061B"/>
    <w:p w:rsidR="00A76C1E" w:rsidRPr="004D6461" w:rsidRDefault="00A76C1E" w:rsidP="005C061B">
      <w:pPr>
        <w:rPr>
          <w:b/>
        </w:rPr>
      </w:pPr>
      <w:r w:rsidRPr="004D6461">
        <w:rPr>
          <w:b/>
        </w:rPr>
        <w:t>update_debug_storage()</w:t>
      </w:r>
    </w:p>
    <w:p w:rsidR="00A76C1E" w:rsidRPr="004D6461" w:rsidRDefault="00A76C1E" w:rsidP="005C061B">
      <w:pPr>
        <w:ind w:left="720"/>
      </w:pPr>
      <w:r w:rsidRPr="004D6461">
        <w:t>This function will copy the debug[] bytes to EEPROM only if debug[0] == 0x01. If the function finds that debug[0] contains 0x01 it will write 0x02 into debug[0]. This creates a “single snapshot” capability.</w:t>
      </w:r>
    </w:p>
    <w:p w:rsidR="00A76C1E" w:rsidRPr="004D6461" w:rsidRDefault="00A76C1E" w:rsidP="005C061B"/>
    <w:p w:rsidR="00A76C1E" w:rsidRPr="004D6461" w:rsidRDefault="00A76C1E" w:rsidP="005C061B">
      <w:pPr>
        <w:rPr>
          <w:b/>
        </w:rPr>
      </w:pPr>
      <w:r w:rsidRPr="004D6461">
        <w:rPr>
          <w:b/>
        </w:rPr>
        <w:t>capture_uip_buf_transmit()</w:t>
      </w:r>
    </w:p>
    <w:p w:rsidR="00A76C1E" w:rsidRPr="004D6461" w:rsidRDefault="00A76C1E" w:rsidP="005C061B">
      <w:pPr>
        <w:ind w:left="720"/>
      </w:pPr>
      <w:r w:rsidRPr="004D6461">
        <w:t>This function will capture a portion of the uip_buf when transmit data is present. The function can be modified to perform the capture when various triggers are present. There are some sample triggers in the code that are commented out.</w:t>
      </w:r>
    </w:p>
    <w:p w:rsidR="00A76C1E" w:rsidRPr="004D6461" w:rsidRDefault="00A76C1E" w:rsidP="005C061B"/>
    <w:p w:rsidR="00A76C1E" w:rsidRPr="004D6461" w:rsidRDefault="00A76C1E" w:rsidP="005C061B">
      <w:pPr>
        <w:rPr>
          <w:b/>
        </w:rPr>
      </w:pPr>
      <w:r w:rsidRPr="004D6461">
        <w:rPr>
          <w:b/>
        </w:rPr>
        <w:t>capture_uip_buf_receive()</w:t>
      </w:r>
    </w:p>
    <w:p w:rsidR="00A76C1E" w:rsidRPr="004D6461" w:rsidRDefault="00A76C1E" w:rsidP="005C061B">
      <w:pPr>
        <w:ind w:left="720"/>
      </w:pPr>
      <w:r w:rsidRPr="004D6461">
        <w:t>This function is similar to capture_uip_buf_transmit but contains triggers for capturing a portion of the uip_buf when receive data is present. There are some sample triggers in the code that are commented out.</w:t>
      </w:r>
    </w:p>
    <w:p w:rsidR="00A76C1E" w:rsidRPr="004D6461" w:rsidRDefault="00A76C1E" w:rsidP="005C061B"/>
    <w:p w:rsidR="00A76C1E" w:rsidRPr="004D6461" w:rsidRDefault="00A76C1E" w:rsidP="005C061B">
      <w:pPr>
        <w:rPr>
          <w:b/>
        </w:rPr>
      </w:pPr>
      <w:r w:rsidRPr="004D6461">
        <w:rPr>
          <w:b/>
        </w:rPr>
        <w:t>capture_mqtt_sendbuf()</w:t>
      </w:r>
    </w:p>
    <w:p w:rsidR="00A76C1E" w:rsidRPr="004D6461" w:rsidRDefault="00A76C1E" w:rsidP="005C061B">
      <w:pPr>
        <w:ind w:left="720"/>
      </w:pPr>
      <w:r w:rsidRPr="004D6461">
        <w:t>This function is similar to the other capture functions above except that it is designed to capture a portion of the data in the MQTT sendbuf.</w:t>
      </w:r>
    </w:p>
    <w:p w:rsidR="00A76C1E" w:rsidRDefault="00A76C1E" w:rsidP="005C061B"/>
    <w:p w:rsidR="00A76C1E" w:rsidRDefault="00A76C1E" w:rsidP="005C061B">
      <w:r>
        <w:br w:type="page"/>
      </w:r>
    </w:p>
    <w:p w:rsidR="00A76C1E" w:rsidRDefault="00A76C1E" w:rsidP="005C061B">
      <w:r>
        <w:t>#define DEBUG_SUPPORT table</w:t>
      </w:r>
    </w:p>
    <w:p w:rsidR="00A76C1E" w:rsidRDefault="00A76C1E" w:rsidP="005C061B"/>
    <w:p w:rsidR="00A76C1E" w:rsidRDefault="00A76C1E" w:rsidP="005C061B">
      <w:r>
        <w:t>Bit 0: Enable write to EEPROM for debug[] bytes</w:t>
      </w:r>
    </w:p>
    <w:p w:rsidR="00A76C1E" w:rsidRDefault="00A76C1E" w:rsidP="005C061B">
      <w:r>
        <w:t>Bit 1: Last 10 bytes of debug[] allocated to:</w:t>
      </w:r>
    </w:p>
    <w:p w:rsidR="00A76C1E" w:rsidRDefault="00A76C1E" w:rsidP="005C061B">
      <w:pPr>
        <w:ind w:left="720"/>
      </w:pPr>
      <w:r>
        <w:t>Reset Status Register counters</w:t>
      </w:r>
    </w:p>
    <w:p w:rsidR="00A76C1E" w:rsidRDefault="00A76C1E" w:rsidP="005C061B">
      <w:pPr>
        <w:ind w:left="720"/>
      </w:pPr>
      <w:r>
        <w:t>TXERIF counter</w:t>
      </w:r>
    </w:p>
    <w:p w:rsidR="00A76C1E" w:rsidRDefault="00A76C1E" w:rsidP="005C061B">
      <w:pPr>
        <w:ind w:left="720"/>
      </w:pPr>
      <w:r>
        <w:t>RXERIF counter</w:t>
      </w:r>
    </w:p>
    <w:p w:rsidR="00A76C1E" w:rsidRDefault="00A76C1E" w:rsidP="005C061B">
      <w:pPr>
        <w:ind w:left="720"/>
      </w:pPr>
      <w:r>
        <w:t>Stack Overflow bit</w:t>
      </w:r>
    </w:p>
    <w:p w:rsidR="00A76C1E" w:rsidRDefault="00A76C1E" w:rsidP="005C061B">
      <w:pPr>
        <w:ind w:left="720"/>
      </w:pPr>
      <w:r>
        <w:t>ENC28J60 revision level</w:t>
      </w:r>
    </w:p>
    <w:p w:rsidR="00A76C1E" w:rsidRDefault="00A76C1E" w:rsidP="005C061B">
      <w:r>
        <w:t>Bit 2: UART enabled</w:t>
      </w:r>
    </w:p>
    <w:p w:rsidR="00A76C1E" w:rsidRDefault="00A76C1E" w:rsidP="005C061B">
      <w:pPr>
        <w:ind w:left="720"/>
      </w:pPr>
      <w:r>
        <w:t>Will display the above plus other developer implemented information</w:t>
      </w:r>
    </w:p>
    <w:p w:rsidR="00A76C1E" w:rsidRDefault="00A76C1E" w:rsidP="005C061B">
      <w:r>
        <w:t>Bit 3: Browser page enabled for Link Error Stats.  Will display:</w:t>
      </w:r>
    </w:p>
    <w:p w:rsidR="00A76C1E" w:rsidRDefault="00A76C1E" w:rsidP="005C061B">
      <w:pPr>
        <w:ind w:left="720"/>
      </w:pPr>
      <w:r>
        <w:t>- Seconds counter (since last boot)</w:t>
      </w:r>
    </w:p>
    <w:p w:rsidR="00A76C1E" w:rsidRDefault="00A76C1E" w:rsidP="005C061B">
      <w:pPr>
        <w:ind w:left="720"/>
      </w:pPr>
      <w:r>
        <w:t>- Transmit counter (since last boot)</w:t>
      </w:r>
    </w:p>
    <w:p w:rsidR="00A76C1E" w:rsidRPr="00C64BF7" w:rsidRDefault="00A76C1E" w:rsidP="005C061B">
      <w:pPr>
        <w:ind w:left="720"/>
      </w:pPr>
      <w:r>
        <w:t xml:space="preserve">- Octets showing </w:t>
      </w:r>
      <w:r w:rsidRPr="00C64BF7">
        <w:t>Stack Overflow, ENC28J60 revision, TXERIF</w:t>
      </w:r>
      <w:r>
        <w:t xml:space="preserve"> counter</w:t>
      </w:r>
      <w:r w:rsidRPr="00C64BF7">
        <w:t>, RXERIF</w:t>
      </w:r>
      <w:r>
        <w:t xml:space="preserve"> counter</w:t>
      </w:r>
    </w:p>
    <w:p w:rsidR="00A76C1E" w:rsidRPr="00C64BF7" w:rsidRDefault="00A76C1E"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A76C1E" w:rsidRDefault="00A76C1E" w:rsidP="005C061B">
      <w:pPr>
        <w:ind w:left="720"/>
      </w:pPr>
    </w:p>
    <w:p w:rsidR="00A76C1E" w:rsidRDefault="00A76C1E"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A76C1E" w:rsidTr="003611B6">
        <w:tc>
          <w:tcPr>
            <w:tcW w:w="0" w:type="auto"/>
            <w:gridSpan w:val="8"/>
          </w:tcPr>
          <w:p w:rsidR="00A76C1E" w:rsidRPr="003611B6" w:rsidRDefault="00A76C1E" w:rsidP="003611B6">
            <w:pPr>
              <w:jc w:val="center"/>
              <w:rPr>
                <w:b/>
              </w:rPr>
            </w:pPr>
            <w:r w:rsidRPr="003611B6">
              <w:rPr>
                <w:b/>
              </w:rPr>
              <w:t>Bits</w:t>
            </w:r>
          </w:p>
        </w:tc>
        <w:tc>
          <w:tcPr>
            <w:tcW w:w="603" w:type="dxa"/>
          </w:tcPr>
          <w:p w:rsidR="00A76C1E" w:rsidRPr="003611B6" w:rsidRDefault="00A76C1E" w:rsidP="003611B6">
            <w:pPr>
              <w:jc w:val="center"/>
              <w:rPr>
                <w:b/>
              </w:rPr>
            </w:pPr>
          </w:p>
        </w:tc>
        <w:tc>
          <w:tcPr>
            <w:tcW w:w="5040" w:type="dxa"/>
          </w:tcPr>
          <w:p w:rsidR="00A76C1E" w:rsidRPr="003611B6" w:rsidRDefault="00A76C1E" w:rsidP="008304B9">
            <w:pPr>
              <w:rPr>
                <w:b/>
              </w:rPr>
            </w:pPr>
          </w:p>
        </w:tc>
      </w:tr>
      <w:tr w:rsidR="00A76C1E" w:rsidTr="003611B6">
        <w:tc>
          <w:tcPr>
            <w:tcW w:w="0" w:type="auto"/>
          </w:tcPr>
          <w:p w:rsidR="00A76C1E" w:rsidRPr="003611B6" w:rsidRDefault="00A76C1E" w:rsidP="003611B6">
            <w:pPr>
              <w:jc w:val="center"/>
              <w:rPr>
                <w:b/>
              </w:rPr>
            </w:pPr>
            <w:r w:rsidRPr="003611B6">
              <w:rPr>
                <w:b/>
              </w:rPr>
              <w:t>7</w:t>
            </w:r>
          </w:p>
        </w:tc>
        <w:tc>
          <w:tcPr>
            <w:tcW w:w="0" w:type="auto"/>
          </w:tcPr>
          <w:p w:rsidR="00A76C1E" w:rsidRPr="003611B6" w:rsidRDefault="00A76C1E" w:rsidP="003611B6">
            <w:pPr>
              <w:jc w:val="center"/>
              <w:rPr>
                <w:b/>
              </w:rPr>
            </w:pPr>
            <w:r w:rsidRPr="003611B6">
              <w:rPr>
                <w:b/>
              </w:rPr>
              <w:t>6</w:t>
            </w:r>
          </w:p>
        </w:tc>
        <w:tc>
          <w:tcPr>
            <w:tcW w:w="0" w:type="auto"/>
          </w:tcPr>
          <w:p w:rsidR="00A76C1E" w:rsidRPr="003611B6" w:rsidRDefault="00A76C1E" w:rsidP="003611B6">
            <w:pPr>
              <w:jc w:val="center"/>
              <w:rPr>
                <w:b/>
              </w:rPr>
            </w:pPr>
            <w:r w:rsidRPr="003611B6">
              <w:rPr>
                <w:b/>
              </w:rPr>
              <w:t>5</w:t>
            </w:r>
          </w:p>
        </w:tc>
        <w:tc>
          <w:tcPr>
            <w:tcW w:w="0" w:type="auto"/>
          </w:tcPr>
          <w:p w:rsidR="00A76C1E" w:rsidRPr="003611B6" w:rsidRDefault="00A76C1E" w:rsidP="003611B6">
            <w:pPr>
              <w:jc w:val="center"/>
              <w:rPr>
                <w:b/>
              </w:rPr>
            </w:pPr>
            <w:r w:rsidRPr="003611B6">
              <w:rPr>
                <w:b/>
              </w:rPr>
              <w:t>4</w:t>
            </w:r>
          </w:p>
        </w:tc>
        <w:tc>
          <w:tcPr>
            <w:tcW w:w="0" w:type="auto"/>
          </w:tcPr>
          <w:p w:rsidR="00A76C1E" w:rsidRPr="003611B6" w:rsidRDefault="00A76C1E" w:rsidP="003611B6">
            <w:pPr>
              <w:jc w:val="center"/>
              <w:rPr>
                <w:b/>
              </w:rPr>
            </w:pPr>
            <w:r w:rsidRPr="003611B6">
              <w:rPr>
                <w:b/>
              </w:rPr>
              <w:t>3</w:t>
            </w:r>
          </w:p>
        </w:tc>
        <w:tc>
          <w:tcPr>
            <w:tcW w:w="0" w:type="auto"/>
          </w:tcPr>
          <w:p w:rsidR="00A76C1E" w:rsidRPr="003611B6" w:rsidRDefault="00A76C1E" w:rsidP="003611B6">
            <w:pPr>
              <w:jc w:val="center"/>
              <w:rPr>
                <w:b/>
              </w:rPr>
            </w:pPr>
            <w:r w:rsidRPr="003611B6">
              <w:rPr>
                <w:b/>
              </w:rPr>
              <w:t>2</w:t>
            </w:r>
          </w:p>
        </w:tc>
        <w:tc>
          <w:tcPr>
            <w:tcW w:w="0" w:type="auto"/>
          </w:tcPr>
          <w:p w:rsidR="00A76C1E" w:rsidRPr="003611B6" w:rsidRDefault="00A76C1E" w:rsidP="003611B6">
            <w:pPr>
              <w:jc w:val="center"/>
              <w:rPr>
                <w:b/>
              </w:rPr>
            </w:pPr>
            <w:r w:rsidRPr="003611B6">
              <w:rPr>
                <w:b/>
              </w:rPr>
              <w:t>1</w:t>
            </w:r>
          </w:p>
        </w:tc>
        <w:tc>
          <w:tcPr>
            <w:tcW w:w="0" w:type="auto"/>
          </w:tcPr>
          <w:p w:rsidR="00A76C1E" w:rsidRPr="003611B6" w:rsidRDefault="00A76C1E" w:rsidP="003611B6">
            <w:pPr>
              <w:jc w:val="center"/>
              <w:rPr>
                <w:b/>
              </w:rPr>
            </w:pPr>
            <w:r w:rsidRPr="003611B6">
              <w:rPr>
                <w:b/>
              </w:rPr>
              <w:t>0</w:t>
            </w:r>
          </w:p>
        </w:tc>
        <w:tc>
          <w:tcPr>
            <w:tcW w:w="603" w:type="dxa"/>
          </w:tcPr>
          <w:p w:rsidR="00A76C1E" w:rsidRPr="003611B6" w:rsidRDefault="00A76C1E" w:rsidP="003611B6">
            <w:pPr>
              <w:jc w:val="center"/>
              <w:rPr>
                <w:b/>
              </w:rPr>
            </w:pPr>
            <w:r w:rsidRPr="003611B6">
              <w:rPr>
                <w:b/>
              </w:rPr>
              <w:t>Dec</w:t>
            </w:r>
          </w:p>
        </w:tc>
        <w:tc>
          <w:tcPr>
            <w:tcW w:w="5040" w:type="dxa"/>
          </w:tcPr>
          <w:p w:rsidR="00A76C1E" w:rsidRPr="003611B6" w:rsidRDefault="00A76C1E" w:rsidP="008304B9">
            <w:pPr>
              <w:rPr>
                <w:b/>
              </w:rPr>
            </w:pPr>
            <w:r w:rsidRPr="003611B6">
              <w:rPr>
                <w:b/>
              </w:rPr>
              <w:t>Function</w:t>
            </w:r>
          </w:p>
        </w:tc>
      </w:tr>
      <w:tr w:rsidR="00A76C1E" w:rsidTr="003611B6">
        <w:tc>
          <w:tcPr>
            <w:tcW w:w="0" w:type="auto"/>
          </w:tcPr>
          <w:p w:rsidR="00A76C1E" w:rsidRDefault="00A76C1E" w:rsidP="003611B6">
            <w:pPr>
              <w:jc w:val="center"/>
            </w:pPr>
          </w:p>
        </w:tc>
        <w:tc>
          <w:tcPr>
            <w:tcW w:w="0" w:type="auto"/>
          </w:tcPr>
          <w:p w:rsidR="00A76C1E" w:rsidRDefault="00A76C1E" w:rsidP="003611B6">
            <w:pPr>
              <w:jc w:val="center"/>
            </w:pPr>
          </w:p>
        </w:tc>
        <w:tc>
          <w:tcPr>
            <w:tcW w:w="0" w:type="auto"/>
          </w:tcPr>
          <w:p w:rsidR="00A76C1E" w:rsidRDefault="00A76C1E" w:rsidP="003611B6">
            <w:pPr>
              <w:jc w:val="center"/>
            </w:pPr>
          </w:p>
        </w:tc>
        <w:tc>
          <w:tcPr>
            <w:tcW w:w="0" w:type="auto"/>
          </w:tcPr>
          <w:p w:rsidR="00A76C1E" w:rsidRDefault="00A76C1E" w:rsidP="003611B6">
            <w:pPr>
              <w:jc w:val="center"/>
            </w:pPr>
          </w:p>
        </w:tc>
        <w:tc>
          <w:tcPr>
            <w:tcW w:w="0" w:type="auto"/>
          </w:tcPr>
          <w:p w:rsidR="00A76C1E" w:rsidRDefault="00A76C1E" w:rsidP="003611B6">
            <w:pPr>
              <w:jc w:val="center"/>
            </w:pPr>
          </w:p>
        </w:tc>
        <w:tc>
          <w:tcPr>
            <w:tcW w:w="0" w:type="auto"/>
          </w:tcPr>
          <w:p w:rsidR="00A76C1E" w:rsidRDefault="00A76C1E" w:rsidP="003611B6">
            <w:pPr>
              <w:jc w:val="center"/>
            </w:pPr>
          </w:p>
        </w:tc>
        <w:tc>
          <w:tcPr>
            <w:tcW w:w="0" w:type="auto"/>
          </w:tcPr>
          <w:p w:rsidR="00A76C1E" w:rsidRDefault="00A76C1E" w:rsidP="003611B6">
            <w:pPr>
              <w:jc w:val="center"/>
            </w:pPr>
          </w:p>
        </w:tc>
        <w:tc>
          <w:tcPr>
            <w:tcW w:w="0" w:type="auto"/>
          </w:tcPr>
          <w:p w:rsidR="00A76C1E" w:rsidRDefault="00A76C1E" w:rsidP="003611B6">
            <w:pPr>
              <w:jc w:val="center"/>
            </w:pPr>
          </w:p>
        </w:tc>
        <w:tc>
          <w:tcPr>
            <w:tcW w:w="603" w:type="dxa"/>
          </w:tcPr>
          <w:p w:rsidR="00A76C1E" w:rsidRDefault="00A76C1E" w:rsidP="003611B6">
            <w:pPr>
              <w:jc w:val="center"/>
            </w:pPr>
          </w:p>
        </w:tc>
        <w:tc>
          <w:tcPr>
            <w:tcW w:w="5040" w:type="dxa"/>
          </w:tcPr>
          <w:p w:rsidR="00A76C1E" w:rsidRDefault="00A76C1E" w:rsidP="008304B9"/>
        </w:tc>
      </w:tr>
      <w:tr w:rsidR="00A76C1E" w:rsidTr="003611B6">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603" w:type="dxa"/>
          </w:tcPr>
          <w:p w:rsidR="00A76C1E" w:rsidRPr="003611B6" w:rsidRDefault="00A76C1E" w:rsidP="003611B6">
            <w:pPr>
              <w:jc w:val="center"/>
              <w:rPr>
                <w:sz w:val="20"/>
                <w:szCs w:val="20"/>
              </w:rPr>
            </w:pPr>
            <w:r w:rsidRPr="003611B6">
              <w:rPr>
                <w:sz w:val="20"/>
                <w:szCs w:val="20"/>
              </w:rPr>
              <w:t>0</w:t>
            </w:r>
          </w:p>
        </w:tc>
        <w:tc>
          <w:tcPr>
            <w:tcW w:w="5040" w:type="dxa"/>
          </w:tcPr>
          <w:p w:rsidR="00A76C1E" w:rsidRPr="003611B6" w:rsidRDefault="00A76C1E" w:rsidP="008304B9">
            <w:pPr>
              <w:rPr>
                <w:sz w:val="20"/>
                <w:szCs w:val="20"/>
              </w:rPr>
            </w:pPr>
            <w:r w:rsidRPr="003611B6">
              <w:rPr>
                <w:sz w:val="20"/>
                <w:szCs w:val="20"/>
              </w:rPr>
              <w:t>No debug</w:t>
            </w:r>
          </w:p>
          <w:p w:rsidR="00A76C1E" w:rsidRPr="003611B6" w:rsidRDefault="00A76C1E" w:rsidP="008304B9">
            <w:pPr>
              <w:rPr>
                <w:sz w:val="20"/>
                <w:szCs w:val="20"/>
              </w:rPr>
            </w:pPr>
            <w:r w:rsidRPr="003611B6">
              <w:rPr>
                <w:sz w:val="20"/>
                <w:szCs w:val="20"/>
              </w:rPr>
              <w:t>No UART</w:t>
            </w:r>
          </w:p>
          <w:p w:rsidR="00A76C1E" w:rsidRPr="003611B6" w:rsidRDefault="00A76C1E" w:rsidP="008304B9">
            <w:pPr>
              <w:rPr>
                <w:sz w:val="20"/>
                <w:szCs w:val="20"/>
              </w:rPr>
            </w:pPr>
            <w:r w:rsidRPr="003611B6">
              <w:rPr>
                <w:sz w:val="20"/>
                <w:szCs w:val="20"/>
              </w:rPr>
              <w:t>No Link Error Stats browser page</w:t>
            </w:r>
          </w:p>
        </w:tc>
      </w:tr>
      <w:tr w:rsidR="00A76C1E" w:rsidTr="003611B6">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1</w:t>
            </w:r>
          </w:p>
        </w:tc>
        <w:tc>
          <w:tcPr>
            <w:tcW w:w="603" w:type="dxa"/>
          </w:tcPr>
          <w:p w:rsidR="00A76C1E" w:rsidRPr="003611B6" w:rsidRDefault="00A76C1E" w:rsidP="003611B6">
            <w:pPr>
              <w:jc w:val="center"/>
              <w:rPr>
                <w:sz w:val="20"/>
                <w:szCs w:val="20"/>
              </w:rPr>
            </w:pPr>
            <w:r w:rsidRPr="003611B6">
              <w:rPr>
                <w:sz w:val="20"/>
                <w:szCs w:val="20"/>
              </w:rPr>
              <w:t>1</w:t>
            </w:r>
          </w:p>
        </w:tc>
        <w:tc>
          <w:tcPr>
            <w:tcW w:w="5040" w:type="dxa"/>
          </w:tcPr>
          <w:p w:rsidR="00A76C1E" w:rsidRPr="003611B6" w:rsidRDefault="00A76C1E" w:rsidP="008304B9">
            <w:pPr>
              <w:rPr>
                <w:sz w:val="20"/>
                <w:szCs w:val="20"/>
              </w:rPr>
            </w:pPr>
            <w:r w:rsidRPr="003611B6">
              <w:rPr>
                <w:sz w:val="20"/>
                <w:szCs w:val="20"/>
              </w:rPr>
              <w:t>debug[] bytes enabled - visible only via STVP</w:t>
            </w:r>
          </w:p>
          <w:p w:rsidR="00A76C1E" w:rsidRPr="003611B6" w:rsidRDefault="00A76C1E" w:rsidP="008304B9">
            <w:pPr>
              <w:rPr>
                <w:sz w:val="20"/>
                <w:szCs w:val="20"/>
              </w:rPr>
            </w:pPr>
            <w:r w:rsidRPr="003611B6">
              <w:rPr>
                <w:sz w:val="20"/>
                <w:szCs w:val="20"/>
              </w:rPr>
              <w:t>No UART</w:t>
            </w:r>
          </w:p>
          <w:p w:rsidR="00A76C1E" w:rsidRPr="003611B6" w:rsidRDefault="00A76C1E" w:rsidP="008304B9">
            <w:pPr>
              <w:rPr>
                <w:sz w:val="20"/>
                <w:szCs w:val="20"/>
              </w:rPr>
            </w:pPr>
            <w:r w:rsidRPr="003611B6">
              <w:rPr>
                <w:sz w:val="20"/>
                <w:szCs w:val="20"/>
              </w:rPr>
              <w:t>No Link Error Stats browser page</w:t>
            </w:r>
          </w:p>
        </w:tc>
      </w:tr>
      <w:tr w:rsidR="00A76C1E" w:rsidTr="003611B6">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1</w:t>
            </w:r>
          </w:p>
        </w:tc>
        <w:tc>
          <w:tcPr>
            <w:tcW w:w="0" w:type="auto"/>
          </w:tcPr>
          <w:p w:rsidR="00A76C1E" w:rsidRPr="003611B6" w:rsidRDefault="00A76C1E" w:rsidP="003611B6">
            <w:pPr>
              <w:jc w:val="center"/>
              <w:rPr>
                <w:sz w:val="20"/>
                <w:szCs w:val="20"/>
              </w:rPr>
            </w:pPr>
            <w:r w:rsidRPr="003611B6">
              <w:rPr>
                <w:sz w:val="20"/>
                <w:szCs w:val="20"/>
              </w:rPr>
              <w:t>1</w:t>
            </w:r>
          </w:p>
        </w:tc>
        <w:tc>
          <w:tcPr>
            <w:tcW w:w="0" w:type="auto"/>
          </w:tcPr>
          <w:p w:rsidR="00A76C1E" w:rsidRPr="003611B6" w:rsidRDefault="00A76C1E" w:rsidP="003611B6">
            <w:pPr>
              <w:jc w:val="center"/>
              <w:rPr>
                <w:sz w:val="20"/>
                <w:szCs w:val="20"/>
              </w:rPr>
            </w:pPr>
            <w:r w:rsidRPr="003611B6">
              <w:rPr>
                <w:sz w:val="20"/>
                <w:szCs w:val="20"/>
              </w:rPr>
              <w:t>1</w:t>
            </w:r>
          </w:p>
        </w:tc>
        <w:tc>
          <w:tcPr>
            <w:tcW w:w="603" w:type="dxa"/>
          </w:tcPr>
          <w:p w:rsidR="00A76C1E" w:rsidRPr="003611B6" w:rsidRDefault="00A76C1E" w:rsidP="003611B6">
            <w:pPr>
              <w:jc w:val="center"/>
              <w:rPr>
                <w:sz w:val="20"/>
                <w:szCs w:val="20"/>
              </w:rPr>
            </w:pPr>
            <w:r w:rsidRPr="003611B6">
              <w:rPr>
                <w:sz w:val="20"/>
                <w:szCs w:val="20"/>
              </w:rPr>
              <w:t>7</w:t>
            </w:r>
          </w:p>
        </w:tc>
        <w:tc>
          <w:tcPr>
            <w:tcW w:w="5040" w:type="dxa"/>
          </w:tcPr>
          <w:p w:rsidR="00A76C1E" w:rsidRPr="003611B6" w:rsidRDefault="00A76C1E" w:rsidP="008304B9">
            <w:pPr>
              <w:rPr>
                <w:sz w:val="20"/>
                <w:szCs w:val="20"/>
              </w:rPr>
            </w:pPr>
            <w:r w:rsidRPr="003611B6">
              <w:rPr>
                <w:sz w:val="20"/>
                <w:szCs w:val="20"/>
              </w:rPr>
              <w:t>debug[] bytes enabled - visible only via STVP</w:t>
            </w:r>
          </w:p>
          <w:p w:rsidR="00A76C1E" w:rsidRPr="003611B6" w:rsidRDefault="00A76C1E" w:rsidP="008304B9">
            <w:pPr>
              <w:rPr>
                <w:sz w:val="20"/>
                <w:szCs w:val="20"/>
              </w:rPr>
            </w:pPr>
            <w:r w:rsidRPr="003611B6">
              <w:rPr>
                <w:sz w:val="20"/>
                <w:szCs w:val="20"/>
              </w:rPr>
              <w:t>Last 10 bytes of debug[] allocated to specific debug data</w:t>
            </w:r>
          </w:p>
          <w:p w:rsidR="00A76C1E" w:rsidRPr="003611B6" w:rsidRDefault="00A76C1E" w:rsidP="008304B9">
            <w:pPr>
              <w:rPr>
                <w:sz w:val="20"/>
                <w:szCs w:val="20"/>
              </w:rPr>
            </w:pPr>
            <w:r w:rsidRPr="003611B6">
              <w:rPr>
                <w:sz w:val="20"/>
                <w:szCs w:val="20"/>
              </w:rPr>
              <w:t>UART enabled</w:t>
            </w:r>
          </w:p>
          <w:p w:rsidR="00A76C1E" w:rsidRPr="003611B6" w:rsidRDefault="00A76C1E" w:rsidP="008304B9">
            <w:pPr>
              <w:rPr>
                <w:sz w:val="20"/>
                <w:szCs w:val="20"/>
              </w:rPr>
            </w:pPr>
            <w:r w:rsidRPr="003611B6">
              <w:rPr>
                <w:sz w:val="20"/>
                <w:szCs w:val="20"/>
              </w:rPr>
              <w:t>No Link Error Stats browser page</w:t>
            </w:r>
          </w:p>
        </w:tc>
      </w:tr>
      <w:tr w:rsidR="00A76C1E" w:rsidTr="003611B6">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1</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1</w:t>
            </w:r>
          </w:p>
        </w:tc>
        <w:tc>
          <w:tcPr>
            <w:tcW w:w="0" w:type="auto"/>
          </w:tcPr>
          <w:p w:rsidR="00A76C1E" w:rsidRPr="003611B6" w:rsidRDefault="00A76C1E" w:rsidP="003611B6">
            <w:pPr>
              <w:jc w:val="center"/>
              <w:rPr>
                <w:sz w:val="20"/>
                <w:szCs w:val="20"/>
              </w:rPr>
            </w:pPr>
            <w:r w:rsidRPr="003611B6">
              <w:rPr>
                <w:sz w:val="20"/>
                <w:szCs w:val="20"/>
              </w:rPr>
              <w:t>1</w:t>
            </w:r>
          </w:p>
        </w:tc>
        <w:tc>
          <w:tcPr>
            <w:tcW w:w="603" w:type="dxa"/>
          </w:tcPr>
          <w:p w:rsidR="00A76C1E" w:rsidRPr="003611B6" w:rsidRDefault="00A76C1E" w:rsidP="003611B6">
            <w:pPr>
              <w:jc w:val="center"/>
              <w:rPr>
                <w:sz w:val="20"/>
                <w:szCs w:val="20"/>
              </w:rPr>
            </w:pPr>
            <w:r w:rsidRPr="003611B6">
              <w:rPr>
                <w:sz w:val="20"/>
                <w:szCs w:val="20"/>
              </w:rPr>
              <w:t>11</w:t>
            </w:r>
          </w:p>
        </w:tc>
        <w:tc>
          <w:tcPr>
            <w:tcW w:w="5040" w:type="dxa"/>
          </w:tcPr>
          <w:p w:rsidR="00A76C1E" w:rsidRPr="003611B6" w:rsidRDefault="00A76C1E" w:rsidP="008304B9">
            <w:pPr>
              <w:rPr>
                <w:sz w:val="20"/>
                <w:szCs w:val="20"/>
              </w:rPr>
            </w:pPr>
            <w:r w:rsidRPr="003611B6">
              <w:rPr>
                <w:sz w:val="20"/>
                <w:szCs w:val="20"/>
              </w:rPr>
              <w:t>debug[] bytes enabled – visible only via STVP</w:t>
            </w:r>
          </w:p>
          <w:p w:rsidR="00A76C1E" w:rsidRPr="003611B6" w:rsidRDefault="00A76C1E" w:rsidP="008304B9">
            <w:pPr>
              <w:rPr>
                <w:sz w:val="20"/>
                <w:szCs w:val="20"/>
              </w:rPr>
            </w:pPr>
            <w:r w:rsidRPr="003611B6">
              <w:rPr>
                <w:sz w:val="20"/>
                <w:szCs w:val="20"/>
              </w:rPr>
              <w:t>Last 10 bytes of debug[] allocated to specific debug data</w:t>
            </w:r>
          </w:p>
          <w:p w:rsidR="00A76C1E" w:rsidRPr="003611B6" w:rsidRDefault="00A76C1E" w:rsidP="008304B9">
            <w:pPr>
              <w:rPr>
                <w:sz w:val="20"/>
                <w:szCs w:val="20"/>
              </w:rPr>
            </w:pPr>
            <w:r w:rsidRPr="003611B6">
              <w:rPr>
                <w:sz w:val="20"/>
                <w:szCs w:val="20"/>
              </w:rPr>
              <w:t>No UART</w:t>
            </w:r>
          </w:p>
          <w:p w:rsidR="00A76C1E" w:rsidRPr="003611B6" w:rsidRDefault="00A76C1E" w:rsidP="008304B9">
            <w:pPr>
              <w:rPr>
                <w:sz w:val="20"/>
                <w:szCs w:val="20"/>
              </w:rPr>
            </w:pPr>
            <w:r w:rsidRPr="003611B6">
              <w:rPr>
                <w:sz w:val="20"/>
                <w:szCs w:val="20"/>
              </w:rPr>
              <w:t>Link Error Stats browser page enabled</w:t>
            </w:r>
          </w:p>
          <w:p w:rsidR="00A76C1E" w:rsidRPr="003611B6" w:rsidRDefault="00A76C1E" w:rsidP="008304B9">
            <w:pPr>
              <w:rPr>
                <w:b/>
                <w:sz w:val="20"/>
                <w:szCs w:val="20"/>
              </w:rPr>
            </w:pPr>
            <w:r w:rsidRPr="003611B6">
              <w:rPr>
                <w:b/>
                <w:sz w:val="20"/>
                <w:szCs w:val="20"/>
              </w:rPr>
              <w:t>Set DEBUG_SUPPORT 11 for Production Code</w:t>
            </w:r>
          </w:p>
        </w:tc>
      </w:tr>
      <w:tr w:rsidR="00A76C1E" w:rsidTr="003611B6">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0</w:t>
            </w:r>
          </w:p>
        </w:tc>
        <w:tc>
          <w:tcPr>
            <w:tcW w:w="0" w:type="auto"/>
          </w:tcPr>
          <w:p w:rsidR="00A76C1E" w:rsidRPr="003611B6" w:rsidRDefault="00A76C1E" w:rsidP="003611B6">
            <w:pPr>
              <w:jc w:val="center"/>
              <w:rPr>
                <w:sz w:val="20"/>
                <w:szCs w:val="20"/>
              </w:rPr>
            </w:pPr>
            <w:r w:rsidRPr="003611B6">
              <w:rPr>
                <w:sz w:val="20"/>
                <w:szCs w:val="20"/>
              </w:rPr>
              <w:t>1</w:t>
            </w:r>
          </w:p>
        </w:tc>
        <w:tc>
          <w:tcPr>
            <w:tcW w:w="0" w:type="auto"/>
          </w:tcPr>
          <w:p w:rsidR="00A76C1E" w:rsidRPr="003611B6" w:rsidRDefault="00A76C1E" w:rsidP="003611B6">
            <w:pPr>
              <w:jc w:val="center"/>
              <w:rPr>
                <w:sz w:val="20"/>
                <w:szCs w:val="20"/>
              </w:rPr>
            </w:pPr>
            <w:r w:rsidRPr="003611B6">
              <w:rPr>
                <w:sz w:val="20"/>
                <w:szCs w:val="20"/>
              </w:rPr>
              <w:t>1</w:t>
            </w:r>
          </w:p>
        </w:tc>
        <w:tc>
          <w:tcPr>
            <w:tcW w:w="0" w:type="auto"/>
          </w:tcPr>
          <w:p w:rsidR="00A76C1E" w:rsidRPr="003611B6" w:rsidRDefault="00A76C1E" w:rsidP="003611B6">
            <w:pPr>
              <w:jc w:val="center"/>
              <w:rPr>
                <w:sz w:val="20"/>
                <w:szCs w:val="20"/>
              </w:rPr>
            </w:pPr>
            <w:r w:rsidRPr="003611B6">
              <w:rPr>
                <w:sz w:val="20"/>
                <w:szCs w:val="20"/>
              </w:rPr>
              <w:t>1</w:t>
            </w:r>
          </w:p>
        </w:tc>
        <w:tc>
          <w:tcPr>
            <w:tcW w:w="0" w:type="auto"/>
          </w:tcPr>
          <w:p w:rsidR="00A76C1E" w:rsidRPr="003611B6" w:rsidRDefault="00A76C1E" w:rsidP="003611B6">
            <w:pPr>
              <w:jc w:val="center"/>
              <w:rPr>
                <w:sz w:val="20"/>
                <w:szCs w:val="20"/>
              </w:rPr>
            </w:pPr>
            <w:r w:rsidRPr="003611B6">
              <w:rPr>
                <w:sz w:val="20"/>
                <w:szCs w:val="20"/>
              </w:rPr>
              <w:t>1</w:t>
            </w:r>
          </w:p>
        </w:tc>
        <w:tc>
          <w:tcPr>
            <w:tcW w:w="603" w:type="dxa"/>
          </w:tcPr>
          <w:p w:rsidR="00A76C1E" w:rsidRPr="003611B6" w:rsidRDefault="00A76C1E" w:rsidP="003611B6">
            <w:pPr>
              <w:jc w:val="center"/>
              <w:rPr>
                <w:sz w:val="20"/>
                <w:szCs w:val="20"/>
              </w:rPr>
            </w:pPr>
            <w:r w:rsidRPr="003611B6">
              <w:rPr>
                <w:sz w:val="20"/>
                <w:szCs w:val="20"/>
              </w:rPr>
              <w:t>15</w:t>
            </w:r>
          </w:p>
        </w:tc>
        <w:tc>
          <w:tcPr>
            <w:tcW w:w="5040" w:type="dxa"/>
          </w:tcPr>
          <w:p w:rsidR="00A76C1E" w:rsidRPr="003611B6" w:rsidRDefault="00A76C1E" w:rsidP="008304B9">
            <w:pPr>
              <w:rPr>
                <w:sz w:val="20"/>
                <w:szCs w:val="20"/>
              </w:rPr>
            </w:pPr>
            <w:r w:rsidRPr="003611B6">
              <w:rPr>
                <w:sz w:val="20"/>
                <w:szCs w:val="20"/>
              </w:rPr>
              <w:t>debug[] bytes enabled – visible only via STVP</w:t>
            </w:r>
          </w:p>
          <w:p w:rsidR="00A76C1E" w:rsidRPr="003611B6" w:rsidRDefault="00A76C1E" w:rsidP="008304B9">
            <w:pPr>
              <w:rPr>
                <w:sz w:val="20"/>
                <w:szCs w:val="20"/>
              </w:rPr>
            </w:pPr>
            <w:r w:rsidRPr="003611B6">
              <w:rPr>
                <w:sz w:val="20"/>
                <w:szCs w:val="20"/>
              </w:rPr>
              <w:t>Last 10 bytes of debug[] allocated specific debug data</w:t>
            </w:r>
          </w:p>
          <w:p w:rsidR="00A76C1E" w:rsidRPr="003611B6" w:rsidRDefault="00A76C1E" w:rsidP="008304B9">
            <w:pPr>
              <w:rPr>
                <w:sz w:val="20"/>
                <w:szCs w:val="20"/>
              </w:rPr>
            </w:pPr>
            <w:r w:rsidRPr="003611B6">
              <w:rPr>
                <w:sz w:val="20"/>
                <w:szCs w:val="20"/>
              </w:rPr>
              <w:t>UART enabled</w:t>
            </w:r>
          </w:p>
          <w:p w:rsidR="00A76C1E" w:rsidRPr="003611B6" w:rsidRDefault="00A76C1E" w:rsidP="008304B9">
            <w:pPr>
              <w:rPr>
                <w:sz w:val="20"/>
                <w:szCs w:val="20"/>
              </w:rPr>
            </w:pPr>
            <w:r w:rsidRPr="003611B6">
              <w:rPr>
                <w:sz w:val="20"/>
                <w:szCs w:val="20"/>
              </w:rPr>
              <w:t>Link Error Stats browser page enabled</w:t>
            </w:r>
          </w:p>
        </w:tc>
      </w:tr>
    </w:tbl>
    <w:p w:rsidR="00A76C1E" w:rsidRDefault="00A76C1E" w:rsidP="005C061B"/>
    <w:p w:rsidR="00A76C1E" w:rsidRDefault="00A76C1E" w:rsidP="005C061B">
      <w:r>
        <w:t>“visible only via STVP” means that the STVP programmer software should be used to display the “Data Memory” in order to view these bytes. See section “Location of EEPROM Variables”.</w:t>
      </w:r>
    </w:p>
    <w:p w:rsidR="00A76C1E" w:rsidRDefault="00A76C1E" w:rsidP="005C061B"/>
    <w:p w:rsidR="00A76C1E" w:rsidRDefault="00A76C1E" w:rsidP="005C061B"/>
    <w:p w:rsidR="00A76C1E" w:rsidRDefault="00A76C1E" w:rsidP="005C061B"/>
    <w:p w:rsidR="00A76C1E" w:rsidRDefault="00A76C1E" w:rsidP="005C061B"/>
    <w:p w:rsidR="00A76C1E" w:rsidRPr="00D104D6" w:rsidRDefault="00A76C1E" w:rsidP="005C061B">
      <w:r>
        <w:t>The table below defines the debug[] bytes dependent on the DEBUG_SUPPORT setting. Note that NUM_DEBUG_BYTES defined in main.h sets the total number of debug[] bytes available. If you make code changes that use up more EEPROM you will have to adjust NUM_DEBUG_BYTES in main.h,</w:t>
      </w:r>
    </w:p>
    <w:p w:rsidR="00A76C1E" w:rsidRDefault="00A76C1E" w:rsidP="005C061B"/>
    <w:p w:rsidR="00A76C1E" w:rsidRDefault="00A76C1E" w:rsidP="005C061B"/>
    <w:p w:rsidR="00A76C1E" w:rsidRDefault="00A76C1E" w:rsidP="005C061B">
      <w:r>
        <w:pict>
          <v:shape id="_x0000_i1098" type="#_x0000_t75" style="width:431.25pt;height:369pt">
            <v:imagedata r:id="rId82" o:title=""/>
          </v:shape>
        </w:pict>
      </w:r>
    </w:p>
    <w:p w:rsidR="00A76C1E" w:rsidRDefault="00A76C1E" w:rsidP="005C061B"/>
    <w:p w:rsidR="00A76C1E" w:rsidRDefault="00A76C1E" w:rsidP="005C061B"/>
    <w:p w:rsidR="00A76C1E" w:rsidRDefault="00A76C1E" w:rsidP="005C061B"/>
    <w:p w:rsidR="00A76C1E" w:rsidRDefault="00A76C1E" w:rsidP="005C061B"/>
    <w:p w:rsidR="00A76C1E" w:rsidRDefault="00A76C1E" w:rsidP="005C061B">
      <w:pPr>
        <w:jc w:val="both"/>
      </w:pPr>
    </w:p>
    <w:p w:rsidR="00A76C1E" w:rsidRDefault="00A76C1E" w:rsidP="005C061B">
      <w:pPr>
        <w:pStyle w:val="Heading1"/>
        <w:jc w:val="center"/>
        <w:rPr>
          <w:sz w:val="40"/>
        </w:rPr>
      </w:pPr>
      <w:r>
        <w:br w:type="page"/>
      </w:r>
      <w:bookmarkStart w:id="47" w:name="_Toc71463390"/>
      <w:r>
        <w:rPr>
          <w:sz w:val="40"/>
        </w:rPr>
        <w:t>Developers: Notes on Configuration Debug and pin_control Bytes</w:t>
      </w:r>
      <w:bookmarkEnd w:id="47"/>
    </w:p>
    <w:p w:rsidR="00A76C1E" w:rsidRDefault="00A76C1E" w:rsidP="005C061B"/>
    <w:p w:rsidR="00A76C1E" w:rsidRDefault="00A76C1E" w:rsidP="005830EE">
      <w:r>
        <w:t>NOTE: This information is only needed if you plan to set up your own development environment to modify and compile code.</w:t>
      </w:r>
    </w:p>
    <w:p w:rsidR="00A76C1E" w:rsidRDefault="00A76C1E" w:rsidP="005C061B">
      <w:pPr>
        <w:jc w:val="both"/>
      </w:pPr>
    </w:p>
    <w:p w:rsidR="00A76C1E" w:rsidRDefault="00A76C1E"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A76C1E" w:rsidRDefault="00A76C1E" w:rsidP="005C061B">
      <w:pPr>
        <w:jc w:val="both"/>
      </w:pPr>
    </w:p>
    <w:p w:rsidR="00A76C1E" w:rsidRDefault="00A76C1E" w:rsidP="005C061B">
      <w:pPr>
        <w:jc w:val="both"/>
      </w:pPr>
      <w:r>
        <w:pict>
          <v:shape id="_x0000_i1099" type="#_x0000_t75" style="width:202.5pt;height:309pt">
            <v:imagedata r:id="rId83" o:title=""/>
          </v:shape>
        </w:pict>
      </w:r>
    </w:p>
    <w:p w:rsidR="00A76C1E" w:rsidRDefault="00A76C1E" w:rsidP="005C061B">
      <w:pPr>
        <w:jc w:val="both"/>
      </w:pPr>
    </w:p>
    <w:p w:rsidR="00A76C1E" w:rsidRDefault="00A76C1E" w:rsidP="005C061B">
      <w:pPr>
        <w:jc w:val="both"/>
      </w:pPr>
      <w:r>
        <w:t>These values are the decimal equivalents of the content of the pin_control bytes in the code. The pin_control bytes are defined as shown here:</w:t>
      </w:r>
    </w:p>
    <w:p w:rsidR="00A76C1E" w:rsidRDefault="00A76C1E" w:rsidP="005C061B">
      <w:pPr>
        <w:jc w:val="both"/>
      </w:pPr>
    </w:p>
    <w:p w:rsidR="00A76C1E" w:rsidRDefault="00A76C1E" w:rsidP="005C061B">
      <w:pPr>
        <w:jc w:val="both"/>
      </w:pPr>
      <w:r>
        <w:pict>
          <v:shape id="_x0000_i1100" type="#_x0000_t75" style="width:427.5pt;height:5in">
            <v:imagedata r:id="rId84" o:title=""/>
          </v:shape>
        </w:pict>
      </w:r>
    </w:p>
    <w:p w:rsidR="00A76C1E" w:rsidRDefault="00A76C1E" w:rsidP="005C061B">
      <w:pPr>
        <w:jc w:val="both"/>
      </w:pPr>
    </w:p>
    <w:p w:rsidR="00A76C1E" w:rsidRDefault="00A76C1E" w:rsidP="005C061B">
      <w:pPr>
        <w:jc w:val="both"/>
      </w:pPr>
    </w:p>
    <w:p w:rsidR="00A76C1E" w:rsidRDefault="00A76C1E" w:rsidP="005C061B">
      <w:pPr>
        <w:jc w:val="both"/>
      </w:pPr>
    </w:p>
    <w:p w:rsidR="00A76C1E" w:rsidRDefault="00A76C1E" w:rsidP="007C09A4">
      <w:pPr>
        <w:jc w:val="both"/>
      </w:pPr>
    </w:p>
    <w:p w:rsidR="00A76C1E" w:rsidRDefault="00A76C1E" w:rsidP="007C09A4">
      <w:pPr>
        <w:pStyle w:val="Heading1"/>
        <w:jc w:val="center"/>
        <w:rPr>
          <w:sz w:val="40"/>
        </w:rPr>
      </w:pPr>
      <w:r>
        <w:br w:type="page"/>
      </w:r>
      <w:bookmarkStart w:id="48" w:name="_Toc71463391"/>
      <w:r>
        <w:rPr>
          <w:sz w:val="40"/>
        </w:rPr>
        <w:t>Developers: Stack Overflow</w:t>
      </w:r>
      <w:bookmarkEnd w:id="48"/>
    </w:p>
    <w:p w:rsidR="00A76C1E" w:rsidRDefault="00A76C1E" w:rsidP="007C09A4"/>
    <w:p w:rsidR="00A76C1E" w:rsidRDefault="00A76C1E" w:rsidP="007C09A4">
      <w:r>
        <w:t>NOTE: This information is only needed if you plan to set up your own development environment to modify and compile code.</w:t>
      </w:r>
    </w:p>
    <w:p w:rsidR="00A76C1E" w:rsidRDefault="00A76C1E" w:rsidP="007C09A4"/>
    <w:p w:rsidR="00A76C1E" w:rsidRDefault="00A76C1E" w:rsidP="007C09A4">
      <w:r>
        <w:t>Stack Overflow detection is a part of the released code. In the main.c file you’ll find the following notes. To make code compile correctly there is a note here with regard to editing the .lkf file so that the memory area needed for stack overflow protection will compile properly.</w:t>
      </w:r>
    </w:p>
    <w:p w:rsidR="00A76C1E" w:rsidRDefault="00A76C1E" w:rsidP="007C09A4"/>
    <w:p w:rsidR="00A76C1E" w:rsidRDefault="00A76C1E" w:rsidP="007C09A4">
      <w:r>
        <w:t>Stack overflow detection</w:t>
      </w:r>
    </w:p>
    <w:p w:rsidR="00A76C1E" w:rsidRDefault="00A76C1E" w:rsidP="007C09A4"/>
    <w:p w:rsidR="00A76C1E" w:rsidRDefault="00A76C1E" w:rsidP="007C09A4">
      <w:r>
        <w:t>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A76C1E" w:rsidRDefault="00A76C1E" w:rsidP="007C09A4"/>
    <w:p w:rsidR="00A76C1E" w:rsidRDefault="00A76C1E" w:rsidP="007C09A4">
      <w:r>
        <w:t>#pragma section @near [iconst]</w:t>
      </w:r>
    </w:p>
    <w:p w:rsidR="00A76C1E" w:rsidRDefault="00A76C1E" w:rsidP="007C09A4">
      <w:r>
        <w:t>uint8_t stack_limit1;</w:t>
      </w:r>
    </w:p>
    <w:p w:rsidR="00A76C1E" w:rsidRDefault="00A76C1E" w:rsidP="007C09A4">
      <w:r>
        <w:t>uint8_t stack_limit2;</w:t>
      </w:r>
    </w:p>
    <w:p w:rsidR="00A76C1E" w:rsidRDefault="00A76C1E" w:rsidP="007C09A4">
      <w:r>
        <w:t>#pragma section @near []</w:t>
      </w:r>
    </w:p>
    <w:p w:rsidR="00A76C1E" w:rsidRDefault="00A76C1E" w:rsidP="007C09A4"/>
    <w:p w:rsidR="00A76C1E" w:rsidRDefault="00A76C1E" w:rsidP="007C09A4">
      <w:r>
        <w:t>The pragma code creates the two variables in a special section named ".iconst". The linker needs to be told where to place this section in memory. The following directive needs to be placed in the linker file before the object file where the variables are declared. This directive will place the two stack limit variables at 0x5fe and 0x5ff.</w:t>
      </w:r>
    </w:p>
    <w:p w:rsidR="00A76C1E" w:rsidRDefault="00A76C1E" w:rsidP="007C09A4"/>
    <w:p w:rsidR="00A76C1E" w:rsidRDefault="00A76C1E" w:rsidP="007C09A4">
      <w:r>
        <w:t>+seg .iconst -b 0x5fe -n .iconst</w:t>
      </w:r>
    </w:p>
    <w:p w:rsidR="00A76C1E" w:rsidRDefault="00A76C1E" w:rsidP="007C09A4"/>
    <w:p w:rsidR="00A76C1E" w:rsidRDefault="00A76C1E" w:rsidP="007C09A4">
      <w:r>
        <w:t>For reference the +seg part of the .lkf file for this project looks like this:</w:t>
      </w:r>
    </w:p>
    <w:p w:rsidR="00A76C1E" w:rsidRDefault="00A76C1E" w:rsidP="007C09A4"/>
    <w:p w:rsidR="00A76C1E" w:rsidRDefault="00A76C1E" w:rsidP="007C09A4">
      <w:r>
        <w:t>+seg .vector -b 0x8000 -m 0x8000 -n .vector</w:t>
      </w:r>
      <w:r>
        <w:tab/>
      </w:r>
      <w:r>
        <w:tab/>
        <w:t># vectors start address</w:t>
      </w:r>
    </w:p>
    <w:p w:rsidR="00A76C1E" w:rsidRDefault="00A76C1E" w:rsidP="007C09A4">
      <w:r>
        <w:t>-k</w:t>
      </w:r>
    </w:p>
    <w:p w:rsidR="00A76C1E" w:rsidRDefault="00A76C1E" w:rsidP="007C09A4">
      <w:r>
        <w:t>+seg .const -a .vector -n .const</w:t>
      </w:r>
      <w:r>
        <w:tab/>
      </w:r>
      <w:r>
        <w:tab/>
      </w:r>
      <w:r>
        <w:tab/>
        <w:t># constants follow vectors</w:t>
      </w:r>
    </w:p>
    <w:p w:rsidR="00A76C1E" w:rsidRDefault="00A76C1E" w:rsidP="007C09A4">
      <w:r>
        <w:t>+seg .text -a .const -n .text</w:t>
      </w:r>
      <w:r>
        <w:tab/>
      </w:r>
      <w:r>
        <w:tab/>
      </w:r>
      <w:r>
        <w:tab/>
      </w:r>
      <w:r>
        <w:tab/>
        <w:t># code follow constants</w:t>
      </w:r>
    </w:p>
    <w:p w:rsidR="00A76C1E" w:rsidRDefault="00A76C1E" w:rsidP="007C09A4">
      <w:r>
        <w:t>+seg .eeprom -b 0x4000 -m 128</w:t>
      </w:r>
      <w:r>
        <w:tab/>
      </w:r>
      <w:r>
        <w:tab/>
      </w:r>
      <w:r>
        <w:tab/>
        <w:t># internal eeprom</w:t>
      </w:r>
    </w:p>
    <w:p w:rsidR="00A76C1E" w:rsidRDefault="00A76C1E" w:rsidP="007C09A4">
      <w:r>
        <w:t>+seg .bsct -b 0 -m 0x100 -n .bsct</w:t>
      </w:r>
      <w:r>
        <w:tab/>
      </w:r>
      <w:r>
        <w:tab/>
      </w:r>
      <w:r>
        <w:tab/>
        <w:t># internal ram</w:t>
      </w:r>
    </w:p>
    <w:p w:rsidR="00A76C1E" w:rsidRDefault="00A76C1E" w:rsidP="007C09A4">
      <w:r>
        <w:t>+seg .ubsct -a .bsct -n .ubsct</w:t>
      </w:r>
    </w:p>
    <w:p w:rsidR="00A76C1E" w:rsidRDefault="00A76C1E" w:rsidP="007C09A4">
      <w:r>
        <w:t>+seg .bit -a .ubsct -n .bit -id</w:t>
      </w:r>
    </w:p>
    <w:p w:rsidR="00A76C1E" w:rsidRDefault="00A76C1E" w:rsidP="007C09A4">
      <w:r>
        <w:t>+seg .data -a .bit -m 0x800 -n .data</w:t>
      </w:r>
    </w:p>
    <w:p w:rsidR="00A76C1E" w:rsidRDefault="00A76C1E" w:rsidP="007C09A4">
      <w:r>
        <w:t>+seg .bss -a .data -n .bss</w:t>
      </w:r>
    </w:p>
    <w:p w:rsidR="00A76C1E" w:rsidRDefault="00A76C1E" w:rsidP="007C09A4">
      <w:r>
        <w:t>+seg .iconst -b 0x5fe -n .iconst</w:t>
      </w:r>
    </w:p>
    <w:p w:rsidR="00A76C1E" w:rsidRDefault="00A76C1E" w:rsidP="007C09A4"/>
    <w:p w:rsidR="00A76C1E" w:rsidRDefault="00A76C1E" w:rsidP="007C09A4">
      <w:r>
        <w:t>NOTE: To enable editing the Linker .lkf file in IdeaSTM8 you must first edit the .prjsm8 file. Make sure the following line is in the .prjsm8 file:</w:t>
      </w:r>
    </w:p>
    <w:p w:rsidR="00A76C1E" w:rsidRDefault="00A76C1E" w:rsidP="007C09A4"/>
    <w:p w:rsidR="00A76C1E" w:rsidRDefault="00A76C1E" w:rsidP="007C09A4">
      <w:r>
        <w:t>LinkFileAutomatic=NO</w:t>
      </w:r>
    </w:p>
    <w:p w:rsidR="00A76C1E" w:rsidRDefault="00A76C1E" w:rsidP="007C09A4"/>
    <w:p w:rsidR="00A76C1E" w:rsidRDefault="00A76C1E" w:rsidP="007C09A4">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adding the .iconst section) edit access is disabled until the LinkFileAutomatic line is modified to “NO”.</w:t>
      </w:r>
    </w:p>
    <w:p w:rsidR="00A76C1E" w:rsidRDefault="00A76C1E" w:rsidP="007C09A4"/>
    <w:p w:rsidR="00A76C1E" w:rsidRDefault="00A76C1E" w:rsidP="007C09A4"/>
    <w:p w:rsidR="00A76C1E" w:rsidRDefault="00A76C1E" w:rsidP="007C09A4"/>
    <w:p w:rsidR="00A76C1E" w:rsidRDefault="00A76C1E" w:rsidP="005C061B">
      <w:pPr>
        <w:jc w:val="both"/>
      </w:pPr>
      <w:r>
        <w:br w:type="page"/>
      </w:r>
    </w:p>
    <w:p w:rsidR="00A76C1E" w:rsidRPr="00A650B5" w:rsidRDefault="00A76C1E" w:rsidP="005C061B">
      <w:pPr>
        <w:pStyle w:val="Heading1"/>
        <w:jc w:val="center"/>
        <w:rPr>
          <w:sz w:val="40"/>
        </w:rPr>
      </w:pPr>
      <w:bookmarkStart w:id="49" w:name="_Toc71463392"/>
      <w:r>
        <w:rPr>
          <w:sz w:val="40"/>
        </w:rPr>
        <w:t>Developers: Using the UART</w:t>
      </w:r>
      <w:bookmarkEnd w:id="49"/>
    </w:p>
    <w:p w:rsidR="00A76C1E" w:rsidRDefault="00A76C1E" w:rsidP="005C061B"/>
    <w:p w:rsidR="00A76C1E" w:rsidRDefault="00A76C1E" w:rsidP="005830EE">
      <w:r>
        <w:t>NOTE: This information is only needed if you plan to set up your own development environment to modify and compile code.</w:t>
      </w:r>
    </w:p>
    <w:p w:rsidR="00A76C1E" w:rsidRDefault="00A76C1E" w:rsidP="005C061B">
      <w:pPr>
        <w:jc w:val="both"/>
      </w:pPr>
    </w:p>
    <w:p w:rsidR="00A76C1E" w:rsidRDefault="00A76C1E" w:rsidP="005C061B">
      <w:pPr>
        <w:jc w:val="both"/>
      </w:pPr>
      <w:r>
        <w:t>The STM8S processor includes a UART. The code can be compiled with the UART enabled so that you can add debug statements to the code. The compile option is available in the uipopt.h file (see #define DEBUG_SUPPORT).</w:t>
      </w:r>
    </w:p>
    <w:p w:rsidR="00A76C1E" w:rsidRDefault="00A76C1E" w:rsidP="005C061B">
      <w:pPr>
        <w:jc w:val="both"/>
      </w:pPr>
    </w:p>
    <w:p w:rsidR="00A76C1E" w:rsidRDefault="00A76C1E"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A76C1E" w:rsidRDefault="00A76C1E" w:rsidP="005C061B">
      <w:pPr>
        <w:jc w:val="both"/>
      </w:pPr>
    </w:p>
    <w:p w:rsidR="00A76C1E" w:rsidRDefault="00A76C1E" w:rsidP="005C061B">
      <w:pPr>
        <w:jc w:val="both"/>
      </w:pPr>
      <w:r>
        <w:t>The UART transmitter is set up as follows:</w:t>
      </w:r>
    </w:p>
    <w:p w:rsidR="00A76C1E" w:rsidRDefault="00A76C1E" w:rsidP="005C061B">
      <w:pPr>
        <w:ind w:left="720"/>
        <w:jc w:val="both"/>
      </w:pPr>
      <w:r>
        <w:t>Baud rate: 115200</w:t>
      </w:r>
    </w:p>
    <w:p w:rsidR="00A76C1E" w:rsidRDefault="00A76C1E" w:rsidP="005C061B">
      <w:pPr>
        <w:ind w:left="720"/>
        <w:jc w:val="both"/>
      </w:pPr>
      <w:r>
        <w:t>Data bits: 8</w:t>
      </w:r>
    </w:p>
    <w:p w:rsidR="00A76C1E" w:rsidRDefault="00A76C1E" w:rsidP="005C061B">
      <w:pPr>
        <w:ind w:left="720"/>
        <w:jc w:val="both"/>
      </w:pPr>
      <w:r>
        <w:t>Parity: None</w:t>
      </w:r>
    </w:p>
    <w:p w:rsidR="00A76C1E" w:rsidRDefault="00A76C1E" w:rsidP="005C061B">
      <w:pPr>
        <w:ind w:left="720"/>
        <w:jc w:val="both"/>
      </w:pPr>
      <w:r>
        <w:t>Stop bits: 1</w:t>
      </w:r>
    </w:p>
    <w:p w:rsidR="00A76C1E" w:rsidRDefault="00A76C1E" w:rsidP="005C061B">
      <w:pPr>
        <w:jc w:val="both"/>
      </w:pPr>
    </w:p>
    <w:p w:rsidR="00A76C1E" w:rsidRDefault="00A76C1E" w:rsidP="005C061B">
      <w:pPr>
        <w:jc w:val="both"/>
      </w:pPr>
      <w:r>
        <w:t>To connect the Network Module UART Tx pin (IO 11) to a terminal or your PC you’ll need a TTL-RS232 or TTL-USB converter. There are several ways to to this, but I will describe the method I used:</w:t>
      </w:r>
    </w:p>
    <w:p w:rsidR="00A76C1E" w:rsidRDefault="00A76C1E" w:rsidP="005C061B">
      <w:pPr>
        <w:jc w:val="both"/>
      </w:pPr>
    </w:p>
    <w:p w:rsidR="00A76C1E" w:rsidRDefault="00A76C1E" w:rsidP="005C061B">
      <w:pPr>
        <w:numPr>
          <w:ilvl w:val="0"/>
          <w:numId w:val="25"/>
        </w:numPr>
        <w:jc w:val="both"/>
      </w:pPr>
      <w:r>
        <w:t>Use a TTL-USB converter to connect the Tx pin to the USB port on a laptop. Here’s the device I used:</w:t>
      </w:r>
    </w:p>
    <w:p w:rsidR="00A76C1E" w:rsidRDefault="00A76C1E" w:rsidP="005C061B">
      <w:pPr>
        <w:jc w:val="both"/>
      </w:pPr>
    </w:p>
    <w:p w:rsidR="00A76C1E" w:rsidRDefault="00A76C1E" w:rsidP="005C061B">
      <w:pPr>
        <w:jc w:val="both"/>
      </w:pPr>
      <w:r>
        <w:pict>
          <v:shape id="_x0000_i1101" type="#_x0000_t75" style="width:426.75pt;height:210pt">
            <v:imagedata r:id="rId85" o:title=""/>
          </v:shape>
        </w:pict>
      </w:r>
    </w:p>
    <w:p w:rsidR="00A76C1E" w:rsidRDefault="00A76C1E" w:rsidP="005C061B">
      <w:pPr>
        <w:jc w:val="both"/>
      </w:pPr>
    </w:p>
    <w:p w:rsidR="00A76C1E" w:rsidRDefault="00A76C1E" w:rsidP="005C061B">
      <w:pPr>
        <w:ind w:left="720"/>
        <w:jc w:val="both"/>
      </w:pPr>
      <w:r>
        <w:t>Keep in mind that the Network Module operates at 3V, so the adapter needs to be set to 3V IO on the pin connection side of the interface.</w:t>
      </w:r>
    </w:p>
    <w:p w:rsidR="00A76C1E" w:rsidRDefault="00A76C1E" w:rsidP="005C061B">
      <w:pPr>
        <w:jc w:val="both"/>
      </w:pPr>
    </w:p>
    <w:p w:rsidR="00A76C1E" w:rsidRDefault="00A76C1E" w:rsidP="005C061B">
      <w:pPr>
        <w:numPr>
          <w:ilvl w:val="0"/>
          <w:numId w:val="25"/>
        </w:numPr>
        <w:jc w:val="both"/>
      </w:pPr>
      <w:r>
        <w:t>My laptop was a Windows 10 OS, so I had to download the drivers for the TTL-USB interface here:</w:t>
      </w:r>
    </w:p>
    <w:p w:rsidR="00A76C1E" w:rsidRPr="00AB1A9E" w:rsidRDefault="00A76C1E" w:rsidP="005C061B">
      <w:pPr>
        <w:ind w:left="720"/>
        <w:jc w:val="both"/>
      </w:pPr>
      <w:r w:rsidRPr="00AB1A9E">
        <w:t>https://ftdichip.com/drivers/</w:t>
      </w:r>
    </w:p>
    <w:p w:rsidR="00A76C1E" w:rsidRDefault="00A76C1E" w:rsidP="005C061B">
      <w:pPr>
        <w:jc w:val="both"/>
      </w:pPr>
    </w:p>
    <w:p w:rsidR="00A76C1E" w:rsidRDefault="00A76C1E" w:rsidP="005C061B">
      <w:pPr>
        <w:numPr>
          <w:ilvl w:val="0"/>
          <w:numId w:val="25"/>
        </w:numPr>
        <w:jc w:val="both"/>
      </w:pPr>
      <w:r>
        <w:t>I used PuTTY on my laptop to communicate with the TTL-USB device. In my case the device showed up as COM3. PuTTY setup is simple:</w:t>
      </w:r>
    </w:p>
    <w:p w:rsidR="00A76C1E" w:rsidRDefault="00A76C1E" w:rsidP="005C061B">
      <w:pPr>
        <w:jc w:val="both"/>
      </w:pPr>
    </w:p>
    <w:p w:rsidR="00A76C1E" w:rsidRDefault="00A76C1E" w:rsidP="005C061B">
      <w:pPr>
        <w:ind w:left="720"/>
        <w:jc w:val="both"/>
      </w:pPr>
      <w:r>
        <w:pict>
          <v:shape id="_x0000_i1102" type="#_x0000_t75" style="width:338.25pt;height:328.5pt">
            <v:imagedata r:id="rId86" o:title=""/>
          </v:shape>
        </w:pict>
      </w:r>
    </w:p>
    <w:p w:rsidR="00A76C1E" w:rsidRDefault="00A76C1E" w:rsidP="005C061B">
      <w:pPr>
        <w:jc w:val="both"/>
      </w:pPr>
    </w:p>
    <w:p w:rsidR="00A76C1E" w:rsidRDefault="00A76C1E" w:rsidP="005C061B">
      <w:pPr>
        <w:jc w:val="both"/>
      </w:pPr>
    </w:p>
    <w:p w:rsidR="00A76C1E" w:rsidRDefault="00A76C1E" w:rsidP="005C061B">
      <w:pPr>
        <w:numPr>
          <w:ilvl w:val="0"/>
          <w:numId w:val="25"/>
        </w:numPr>
        <w:jc w:val="both"/>
      </w:pPr>
      <w:r>
        <w:t>If everything is set up correctly you should see something like this in the PuTTY display when the Network Module boots:</w:t>
      </w:r>
    </w:p>
    <w:p w:rsidR="00A76C1E" w:rsidRDefault="00A76C1E" w:rsidP="005C061B">
      <w:pPr>
        <w:jc w:val="both"/>
      </w:pPr>
    </w:p>
    <w:p w:rsidR="00A76C1E" w:rsidRDefault="00A76C1E" w:rsidP="005C061B">
      <w:pPr>
        <w:jc w:val="both"/>
      </w:pPr>
      <w:r>
        <w:pict>
          <v:shape id="_x0000_i1103" type="#_x0000_t75" style="width:363pt;height:55.5pt">
            <v:imagedata r:id="rId87" o:title=""/>
          </v:shape>
        </w:pict>
      </w:r>
    </w:p>
    <w:p w:rsidR="00A76C1E" w:rsidRDefault="00A76C1E" w:rsidP="005C061B">
      <w:pPr>
        <w:jc w:val="both"/>
      </w:pPr>
    </w:p>
    <w:p w:rsidR="00A76C1E" w:rsidRDefault="00A76C1E" w:rsidP="004A6830">
      <w:pPr>
        <w:jc w:val="both"/>
      </w:pPr>
      <w:r>
        <w:t>Note: Use the http command “http://IP:Port/70” to clear the “Reset Status Register" counters (the counts for EMCF, SWIMF, ILLOPF, IWDGF, WWDGF). See the STM8S documentation for definitions of the Reset Status Register content.</w:t>
      </w:r>
    </w:p>
    <w:p w:rsidR="00A76C1E" w:rsidRDefault="00A76C1E" w:rsidP="005C061B"/>
    <w:p w:rsidR="00A76C1E" w:rsidRDefault="00A76C1E" w:rsidP="005C061B"/>
    <w:p w:rsidR="00A76C1E" w:rsidRDefault="00A76C1E" w:rsidP="00AE0CCA">
      <w:pPr>
        <w:jc w:val="both"/>
      </w:pPr>
      <w:r>
        <w:br w:type="page"/>
      </w:r>
    </w:p>
    <w:p w:rsidR="00A76C1E" w:rsidRPr="00A650B5" w:rsidRDefault="00A76C1E" w:rsidP="00AE0CCA">
      <w:pPr>
        <w:pStyle w:val="Heading1"/>
        <w:jc w:val="center"/>
        <w:rPr>
          <w:sz w:val="40"/>
        </w:rPr>
      </w:pPr>
      <w:bookmarkStart w:id="50" w:name="_Toc71463393"/>
      <w:r>
        <w:rPr>
          <w:sz w:val="40"/>
        </w:rPr>
        <w:t>Developers: Analysis of MQTT sendbuf sizing</w:t>
      </w:r>
      <w:bookmarkEnd w:id="50"/>
    </w:p>
    <w:p w:rsidR="00A76C1E" w:rsidRDefault="00A76C1E" w:rsidP="00AE0CCA"/>
    <w:p w:rsidR="00A76C1E" w:rsidRDefault="00A76C1E" w:rsidP="00AE0CCA">
      <w:r>
        <w:t>NOTE: This information is only needed if you plan to set up your own development environment to modify and compile code.</w:t>
      </w:r>
    </w:p>
    <w:p w:rsidR="00A76C1E" w:rsidRDefault="00A76C1E" w:rsidP="00AE0CCA">
      <w:pPr>
        <w:jc w:val="both"/>
      </w:pPr>
    </w:p>
    <w:p w:rsidR="00A76C1E" w:rsidRDefault="00A76C1E" w:rsidP="00AE0CCA">
      <w:pPr>
        <w:jc w:val="both"/>
      </w:pPr>
    </w:p>
    <w:p w:rsidR="00A76C1E" w:rsidRPr="005E71B6" w:rsidRDefault="00A76C1E" w:rsidP="00AE0CCA">
      <w:pPr>
        <w:rPr>
          <w:b/>
        </w:rPr>
      </w:pPr>
      <w:r w:rsidRPr="005E71B6">
        <w:rPr>
          <w:b/>
        </w:rPr>
        <w:t>Analysis of the size required for the mqtt_sendbuf:</w:t>
      </w:r>
    </w:p>
    <w:p w:rsidR="00A76C1E" w:rsidRDefault="00A76C1E" w:rsidP="00AE0CCA"/>
    <w:p w:rsidR="00A76C1E" w:rsidRDefault="00A76C1E" w:rsidP="00AE0CCA">
      <w:r>
        <w:t>During MQTT startup we do not queue any MQTT messages. They are sent one at a time, and in the case of CONNECT or SUBSCRIBE messages the code will wait for an ACK from the broker.</w:t>
      </w:r>
    </w:p>
    <w:p w:rsidR="00A76C1E" w:rsidRDefault="00A76C1E" w:rsidP="00AE0CCA"/>
    <w:p w:rsidR="00A76C1E" w:rsidRDefault="00A76C1E"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A76C1E" w:rsidRDefault="00A76C1E" w:rsidP="00AE0CCA"/>
    <w:p w:rsidR="00A76C1E" w:rsidRDefault="00A76C1E"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A76C1E" w:rsidRDefault="00A76C1E" w:rsidP="00AE0CCA">
      <w:r>
        <w:br w:type="page"/>
      </w:r>
    </w:p>
    <w:p w:rsidR="00A76C1E" w:rsidRDefault="00A76C1E"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A76C1E" w:rsidRDefault="00A76C1E" w:rsidP="00AE0CCA"/>
    <w:p w:rsidR="00A76C1E" w:rsidRDefault="00A76C1E" w:rsidP="00AE0CCA"/>
    <w:p w:rsidR="00A76C1E" w:rsidRDefault="00A76C1E" w:rsidP="00AE0CCA">
      <w:r>
        <w:t>CONNECT message</w:t>
      </w:r>
    </w:p>
    <w:p w:rsidR="00A76C1E" w:rsidRDefault="00A76C1E" w:rsidP="00AE0CCA"/>
    <w:p w:rsidR="00A76C1E" w:rsidRDefault="00A76C1E" w:rsidP="00AE0CCA">
      <w:r>
        <w:pict>
          <v:shape id="_x0000_i1104" type="#_x0000_t75" style="width:431.25pt;height:156pt">
            <v:imagedata r:id="rId88" o:title=""/>
          </v:shape>
        </w:pict>
      </w:r>
    </w:p>
    <w:p w:rsidR="00A76C1E" w:rsidRDefault="00A76C1E" w:rsidP="00AE0CCA"/>
    <w:p w:rsidR="00A76C1E" w:rsidRDefault="00A76C1E" w:rsidP="00AE0CCA">
      <w:r>
        <w:t>The above is 12 bytes (excluding the payload) plus the following:</w:t>
      </w:r>
    </w:p>
    <w:p w:rsidR="00A76C1E" w:rsidRDefault="00A76C1E" w:rsidP="00AE0CCA"/>
    <w:p w:rsidR="00A76C1E" w:rsidRPr="00587775" w:rsidRDefault="00A76C1E" w:rsidP="00AE0CCA">
      <w:r w:rsidRPr="00587775">
        <w:t>Payload:</w:t>
      </w:r>
    </w:p>
    <w:p w:rsidR="00A76C1E" w:rsidRPr="00587775" w:rsidRDefault="00A76C1E"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A76C1E" w:rsidRPr="00587775" w:rsidRDefault="00A76C1E" w:rsidP="00AE0CCA"/>
    <w:p w:rsidR="00A76C1E" w:rsidRDefault="00A76C1E" w:rsidP="00AE0CCA">
      <w:r>
        <w:t>Client Identifier:</w:t>
      </w:r>
    </w:p>
    <w:p w:rsidR="00A76C1E" w:rsidRDefault="00A76C1E" w:rsidP="00AE0CCA">
      <w:r>
        <w:t>NetworkModuleaabbccddeeff</w:t>
      </w:r>
    </w:p>
    <w:p w:rsidR="00A76C1E" w:rsidRDefault="00A76C1E" w:rsidP="00AE0CCA">
      <w:r>
        <w:t xml:space="preserve">    2 length bytes + 25 bytes data = 27</w:t>
      </w:r>
    </w:p>
    <w:p w:rsidR="00A76C1E" w:rsidRDefault="00A76C1E" w:rsidP="00AE0CCA"/>
    <w:p w:rsidR="00A76C1E" w:rsidRDefault="00A76C1E" w:rsidP="00AE0CCA">
      <w:r>
        <w:t>Will Topic:</w:t>
      </w:r>
    </w:p>
    <w:p w:rsidR="00A76C1E" w:rsidRDefault="00A76C1E" w:rsidP="00AE0CCA">
      <w:r>
        <w:t>NetworkModule/NetworkModule456789/availability</w:t>
      </w:r>
    </w:p>
    <w:p w:rsidR="00A76C1E" w:rsidRDefault="00A76C1E" w:rsidP="00AE0CCA">
      <w:r>
        <w:t xml:space="preserve">    2 length bytes + 46 bytes data = 48</w:t>
      </w:r>
    </w:p>
    <w:p w:rsidR="00A76C1E" w:rsidRDefault="00A76C1E" w:rsidP="00AE0CCA"/>
    <w:p w:rsidR="00A76C1E" w:rsidRDefault="00A76C1E" w:rsidP="00AE0CCA">
      <w:r>
        <w:t>Will Message:</w:t>
      </w:r>
    </w:p>
    <w:p w:rsidR="00A76C1E" w:rsidRDefault="00A76C1E" w:rsidP="00AE0CCA">
      <w:r>
        <w:t>Offline</w:t>
      </w:r>
    </w:p>
    <w:p w:rsidR="00A76C1E" w:rsidRDefault="00A76C1E" w:rsidP="00AE0CCA">
      <w:r>
        <w:t xml:space="preserve">    2 length bytes + 7 bytes data</w:t>
      </w:r>
    </w:p>
    <w:p w:rsidR="00A76C1E" w:rsidRDefault="00A76C1E" w:rsidP="00AE0CCA"/>
    <w:p w:rsidR="00A76C1E" w:rsidRDefault="00A76C1E" w:rsidP="00AE0CCA">
      <w:r>
        <w:t>UserName:</w:t>
      </w:r>
    </w:p>
    <w:p w:rsidR="00A76C1E" w:rsidRDefault="00A76C1E" w:rsidP="00AE0CCA">
      <w:r>
        <w:t xml:space="preserve">    2 length bytes + 10 bytes data</w:t>
      </w:r>
    </w:p>
    <w:p w:rsidR="00A76C1E" w:rsidRDefault="00A76C1E" w:rsidP="00AE0CCA"/>
    <w:p w:rsidR="00A76C1E" w:rsidRDefault="00A76C1E" w:rsidP="00AE0CCA">
      <w:r>
        <w:t>Password:</w:t>
      </w:r>
    </w:p>
    <w:p w:rsidR="00A76C1E" w:rsidRDefault="00A76C1E" w:rsidP="00AE0CCA">
      <w:r>
        <w:t xml:space="preserve">    2 length bytes + 10 bytes data</w:t>
      </w:r>
    </w:p>
    <w:p w:rsidR="00A76C1E" w:rsidRDefault="00A76C1E" w:rsidP="00AE0CCA"/>
    <w:p w:rsidR="00A76C1E" w:rsidRDefault="00A76C1E" w:rsidP="00AE0CCA">
      <w:r>
        <w:t>Queue management structure 11 bytes</w:t>
      </w:r>
    </w:p>
    <w:p w:rsidR="00A76C1E" w:rsidRDefault="00A76C1E" w:rsidP="00AE0CCA"/>
    <w:p w:rsidR="00A76C1E" w:rsidRDefault="00A76C1E" w:rsidP="00AE0CCA">
      <w:r>
        <w:t>Max CONNECT message when placed in the mqtt_sendbuf  is</w:t>
      </w:r>
    </w:p>
    <w:p w:rsidR="00A76C1E" w:rsidRDefault="00A76C1E" w:rsidP="00AE0CCA">
      <w:r>
        <w:t xml:space="preserve">    120 + 11 = 131 bytes</w:t>
      </w:r>
    </w:p>
    <w:p w:rsidR="00A76C1E" w:rsidRDefault="00A76C1E" w:rsidP="00AE0CCA"/>
    <w:p w:rsidR="00A76C1E" w:rsidRDefault="00A76C1E" w:rsidP="00AE0CCA"/>
    <w:p w:rsidR="00A76C1E" w:rsidRDefault="00A76C1E" w:rsidP="00AE0CCA"/>
    <w:p w:rsidR="00A76C1E" w:rsidRDefault="00A76C1E" w:rsidP="00AE0CCA"/>
    <w:p w:rsidR="00A76C1E" w:rsidRPr="005E71B6" w:rsidRDefault="00A76C1E" w:rsidP="00AE0CCA">
      <w:pPr>
        <w:rPr>
          <w:b/>
        </w:rPr>
      </w:pPr>
      <w:r w:rsidRPr="005E71B6">
        <w:rPr>
          <w:b/>
        </w:rPr>
        <w:t>Largest messages AFTER MQTT startup:</w:t>
      </w:r>
    </w:p>
    <w:p w:rsidR="00A76C1E" w:rsidRDefault="00A76C1E" w:rsidP="00AE0CCA"/>
    <w:p w:rsidR="00A76C1E" w:rsidRDefault="00A76C1E"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A76C1E" w:rsidRDefault="00A76C1E" w:rsidP="00AE0CCA"/>
    <w:p w:rsidR="00A76C1E" w:rsidRDefault="00A76C1E" w:rsidP="00AE0CCA">
      <w:r>
        <w:t>Output PUBLISH Msg (in the mqtt_sendbuf)</w:t>
      </w:r>
    </w:p>
    <w:p w:rsidR="00A76C1E" w:rsidRDefault="00A76C1E" w:rsidP="00AE0CCA">
      <w:r>
        <w:t xml:space="preserve">   Fixed Header 2 bytes</w:t>
      </w:r>
    </w:p>
    <w:p w:rsidR="00A76C1E" w:rsidRDefault="00A76C1E" w:rsidP="00AE0CCA">
      <w:r>
        <w:t xml:space="preserve">   Variable Header 47 bytes</w:t>
      </w:r>
    </w:p>
    <w:p w:rsidR="00A76C1E" w:rsidRDefault="00A76C1E" w:rsidP="00AE0CCA">
      <w:r>
        <w:t xml:space="preserve">     Topic NetworkModule/DeviceName012345678/output/xx 43 bytes</w:t>
      </w:r>
    </w:p>
    <w:p w:rsidR="00A76C1E" w:rsidRDefault="00A76C1E" w:rsidP="00AE0CCA">
      <w:r>
        <w:t xml:space="preserve">     Topic Length 2 bytes</w:t>
      </w:r>
    </w:p>
    <w:p w:rsidR="00A76C1E" w:rsidRDefault="00A76C1E" w:rsidP="00AE0CCA">
      <w:r>
        <w:t xml:space="preserve">     Packet ID 2 bytes</w:t>
      </w:r>
    </w:p>
    <w:p w:rsidR="00A76C1E" w:rsidRDefault="00A76C1E" w:rsidP="00AE0CCA">
      <w:r>
        <w:t xml:space="preserve">   Total: 49 bytes</w:t>
      </w:r>
    </w:p>
    <w:p w:rsidR="00A76C1E" w:rsidRDefault="00A76C1E" w:rsidP="00AE0CCA"/>
    <w:p w:rsidR="00A76C1E" w:rsidRDefault="00A76C1E" w:rsidP="00AE0CCA">
      <w:r>
        <w:t xml:space="preserve"> Temperature PUBLISH Msg (in the mqtt_sendbuf)</w:t>
      </w:r>
    </w:p>
    <w:p w:rsidR="00A76C1E" w:rsidRDefault="00A76C1E" w:rsidP="00AE0CCA">
      <w:r>
        <w:t xml:space="preserve">   Fixed Header 2 bytes</w:t>
      </w:r>
    </w:p>
    <w:p w:rsidR="00A76C1E" w:rsidRDefault="00A76C1E" w:rsidP="00AE0CCA">
      <w:r>
        <w:t xml:space="preserve">   Variable Header 51 bytes</w:t>
      </w:r>
    </w:p>
    <w:p w:rsidR="00A76C1E" w:rsidRDefault="00A76C1E" w:rsidP="00AE0CCA">
      <w:r>
        <w:t xml:space="preserve">     Topic NetworkModule/DeviceName012345678/temp/xxxxxxxxxxxx-000.0 49 bytes</w:t>
      </w:r>
    </w:p>
    <w:p w:rsidR="00A76C1E" w:rsidRDefault="00A76C1E" w:rsidP="00AE0CCA">
      <w:r>
        <w:t xml:space="preserve">     Topic Length 2 bytes</w:t>
      </w:r>
    </w:p>
    <w:p w:rsidR="00A76C1E" w:rsidRDefault="00A76C1E" w:rsidP="00AE0CCA">
      <w:r>
        <w:t xml:space="preserve">     Packet ID 2 bytes</w:t>
      </w:r>
    </w:p>
    <w:p w:rsidR="00A76C1E" w:rsidRDefault="00A76C1E" w:rsidP="00AE0CCA">
      <w:r>
        <w:t xml:space="preserve">   Total: 63 bytes</w:t>
      </w:r>
    </w:p>
    <w:p w:rsidR="00A76C1E" w:rsidRDefault="00A76C1E" w:rsidP="00AE0CCA"/>
    <w:p w:rsidR="00A76C1E" w:rsidRDefault="00A76C1E" w:rsidP="00AE0CCA">
      <w:r>
        <w:t>Status PUBLISH Msg (in the mqtt_sendbuf)</w:t>
      </w:r>
    </w:p>
    <w:p w:rsidR="00A76C1E" w:rsidRDefault="00A76C1E" w:rsidP="00AE0CCA">
      <w:r>
        <w:t xml:space="preserve">   Fixed Header 2 bytes</w:t>
      </w:r>
    </w:p>
    <w:p w:rsidR="00A76C1E" w:rsidRDefault="00A76C1E" w:rsidP="00AE0CCA">
      <w:r>
        <w:t xml:space="preserve">   Variable Header 57 bytes</w:t>
      </w:r>
    </w:p>
    <w:p w:rsidR="00A76C1E" w:rsidRDefault="00A76C1E" w:rsidP="00AE0CCA">
      <w:r>
        <w:t xml:space="preserve">     Topic NetworkModule/DeviceName123456789/availabilityoffline 53 bytes</w:t>
      </w:r>
    </w:p>
    <w:p w:rsidR="00A76C1E" w:rsidRDefault="00A76C1E" w:rsidP="00AE0CCA">
      <w:r>
        <w:t xml:space="preserve">     Topic Length 2 bytes</w:t>
      </w:r>
    </w:p>
    <w:p w:rsidR="00A76C1E" w:rsidRDefault="00A76C1E" w:rsidP="00AE0CCA">
      <w:r>
        <w:t xml:space="preserve">     Packet ID 2 bytes</w:t>
      </w:r>
    </w:p>
    <w:p w:rsidR="00A76C1E" w:rsidRDefault="00A76C1E" w:rsidP="00AE0CCA">
      <w:r>
        <w:t xml:space="preserve">   Total: 59 bytes</w:t>
      </w:r>
    </w:p>
    <w:p w:rsidR="00A76C1E" w:rsidRDefault="00A76C1E" w:rsidP="00AE0CCA">
      <w:r>
        <w:t xml:space="preserve">   </w:t>
      </w:r>
    </w:p>
    <w:p w:rsidR="00A76C1E" w:rsidRDefault="00A76C1E"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A76C1E" w:rsidRDefault="00A76C1E" w:rsidP="00AE0CCA">
      <w:r>
        <w:t>This would make the requirement for the mqtt_sendbuf AFTER MQTT STARTUP = 61 + 22 = 83.</w:t>
      </w:r>
    </w:p>
    <w:p w:rsidR="00A76C1E" w:rsidRDefault="00A76C1E" w:rsidP="00AE0CCA"/>
    <w:p w:rsidR="00A76C1E" w:rsidRPr="005E71B6" w:rsidRDefault="00A76C1E" w:rsidP="00AE0CCA">
      <w:pPr>
        <w:rPr>
          <w:b/>
        </w:rPr>
      </w:pPr>
      <w:r w:rsidRPr="005E71B6">
        <w:rPr>
          <w:b/>
        </w:rPr>
        <w:t>Since we know the CONNECT message far exceeds this value it will set the size of the mqtt_sendbuf.</w:t>
      </w:r>
    </w:p>
    <w:p w:rsidR="00A76C1E" w:rsidRDefault="00A76C1E" w:rsidP="00AE0CCA"/>
    <w:p w:rsidR="00A76C1E" w:rsidRDefault="00A76C1E" w:rsidP="005C061B"/>
    <w:p w:rsidR="00A76C1E" w:rsidRDefault="00A76C1E" w:rsidP="005C061B"/>
    <w:p w:rsidR="00A76C1E" w:rsidRDefault="00A76C1E" w:rsidP="005C061B"/>
    <w:p w:rsidR="00A76C1E" w:rsidRDefault="00A76C1E" w:rsidP="006F70D2">
      <w:pPr>
        <w:jc w:val="both"/>
      </w:pPr>
      <w:r>
        <w:br w:type="page"/>
      </w:r>
    </w:p>
    <w:p w:rsidR="00A76C1E" w:rsidRPr="00A650B5" w:rsidRDefault="00A76C1E" w:rsidP="006F70D2">
      <w:pPr>
        <w:pStyle w:val="Heading1"/>
        <w:jc w:val="center"/>
        <w:rPr>
          <w:sz w:val="40"/>
        </w:rPr>
      </w:pPr>
      <w:bookmarkStart w:id="51" w:name="_Toc71463394"/>
      <w:r>
        <w:rPr>
          <w:sz w:val="40"/>
        </w:rPr>
        <w:t>Developers: Flash Programming from the Application</w:t>
      </w:r>
      <w:bookmarkEnd w:id="51"/>
    </w:p>
    <w:p w:rsidR="00A76C1E" w:rsidRDefault="00A76C1E" w:rsidP="006F70D2"/>
    <w:p w:rsidR="00A76C1E" w:rsidRDefault="00A76C1E" w:rsidP="006F70D2">
      <w:r>
        <w:t>NOTE: This information is only needed if you plan to set up your own development environment to modify and compile code.</w:t>
      </w:r>
    </w:p>
    <w:p w:rsidR="00A76C1E" w:rsidRDefault="00A76C1E" w:rsidP="006F70D2">
      <w:pPr>
        <w:jc w:val="both"/>
      </w:pPr>
    </w:p>
    <w:p w:rsidR="00A76C1E" w:rsidRPr="007A3632" w:rsidRDefault="00A76C1E" w:rsidP="006F70D2">
      <w:pPr>
        <w:rPr>
          <w:b/>
          <w:sz w:val="28"/>
          <w:szCs w:val="28"/>
        </w:rPr>
      </w:pPr>
      <w:r w:rsidRPr="007A3632">
        <w:rPr>
          <w:b/>
          <w:sz w:val="28"/>
          <w:szCs w:val="28"/>
        </w:rPr>
        <w:t>Flash Programming</w:t>
      </w:r>
    </w:p>
    <w:p w:rsidR="00A76C1E" w:rsidRDefault="00A76C1E" w:rsidP="006F70D2"/>
    <w:p w:rsidR="00A76C1E" w:rsidRDefault="00A76C1E" w:rsidP="006F70D2">
      <w:r>
        <w:t>Beginning in April 2021 the ability to have user entered names for each IO pin was implemented. This required storing those names in Flash memory (not EEPROM). Following are notes on how this is done.</w:t>
      </w:r>
    </w:p>
    <w:p w:rsidR="00A76C1E" w:rsidRDefault="00A76C1E" w:rsidP="006F70D2"/>
    <w:p w:rsidR="00A76C1E" w:rsidRDefault="00A76C1E"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A76C1E" w:rsidRDefault="00A76C1E" w:rsidP="005443DD">
      <w:r>
        <w:t xml:space="preserve">RAM. However, </w:t>
      </w:r>
      <w:r w:rsidRPr="005443DD">
        <w:rPr>
          <w:b/>
        </w:rPr>
        <w:t>block</w:t>
      </w:r>
      <w:r>
        <w:t xml:space="preserve"> writes to Flash do require code execution in RAM.</w:t>
      </w:r>
    </w:p>
    <w:p w:rsidR="00A76C1E" w:rsidRDefault="00A76C1E" w:rsidP="006F70D2"/>
    <w:p w:rsidR="00A76C1E" w:rsidRDefault="00A76C1E"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A76C1E" w:rsidRDefault="00A76C1E" w:rsidP="006F70D2"/>
    <w:p w:rsidR="00A76C1E" w:rsidRDefault="00A76C1E"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A76C1E" w:rsidRDefault="00A76C1E" w:rsidP="006F70D2"/>
    <w:p w:rsidR="00A76C1E" w:rsidRDefault="00A76C1E" w:rsidP="006F70D2"/>
    <w:p w:rsidR="00A76C1E" w:rsidRPr="005443DD" w:rsidRDefault="00A76C1E" w:rsidP="005443DD">
      <w:pPr>
        <w:rPr>
          <w:b/>
        </w:rPr>
      </w:pPr>
      <w:r w:rsidRPr="005443DD">
        <w:rPr>
          <w:b/>
        </w:rPr>
        <w:t>Implementing FLASH writes from code</w:t>
      </w:r>
    </w:p>
    <w:p w:rsidR="00A76C1E" w:rsidRDefault="00A76C1E" w:rsidP="005443DD">
      <w:r>
        <w:t xml:space="preserve">If a </w:t>
      </w:r>
      <w:r w:rsidRPr="005443DD">
        <w:rPr>
          <w:b/>
        </w:rPr>
        <w:t>byte</w:t>
      </w:r>
      <w:r>
        <w:t xml:space="preserve"> needs to be written do a read and compare FIRST to make sure a write is </w:t>
      </w:r>
    </w:p>
    <w:p w:rsidR="00A76C1E" w:rsidRDefault="00A76C1E" w:rsidP="005443DD">
      <w:r>
        <w:t>necessary, then</w:t>
      </w:r>
    </w:p>
    <w:p w:rsidR="00A76C1E" w:rsidRDefault="00A76C1E" w:rsidP="005443DD">
      <w:r>
        <w:t xml:space="preserve">  unlock_flash();</w:t>
      </w:r>
    </w:p>
    <w:p w:rsidR="00A76C1E" w:rsidRDefault="00A76C1E" w:rsidP="005443DD">
      <w:r>
        <w:t xml:space="preserve">  memcpy(&amp;flash, &amp;value, 1);</w:t>
      </w:r>
    </w:p>
    <w:p w:rsidR="00A76C1E" w:rsidRDefault="00A76C1E" w:rsidP="005443DD">
      <w:r>
        <w:t xml:space="preserve">  lock_flash();</w:t>
      </w:r>
    </w:p>
    <w:p w:rsidR="00A76C1E" w:rsidRDefault="00A76C1E" w:rsidP="005443DD"/>
    <w:p w:rsidR="00A76C1E" w:rsidRDefault="00A76C1E"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A76C1E" w:rsidRDefault="00A76C1E" w:rsidP="005443DD">
      <w:r>
        <w:t xml:space="preserve">  unlock_flash();</w:t>
      </w:r>
    </w:p>
    <w:p w:rsidR="00A76C1E" w:rsidRDefault="00A76C1E" w:rsidP="005443DD">
      <w:r>
        <w:t xml:space="preserve">  for (i=0; i&lt;8; i+=2) {</w:t>
      </w:r>
    </w:p>
    <w:p w:rsidR="00A76C1E" w:rsidRDefault="00A76C1E" w:rsidP="005443DD">
      <w:r>
        <w:t xml:space="preserve">    // IO_TIMER values are 2 byte values. They are accumulated in RAM first, then</w:t>
      </w:r>
    </w:p>
    <w:p w:rsidR="00A76C1E" w:rsidRDefault="00A76C1E" w:rsidP="005443DD">
      <w:r>
        <w:t xml:space="preserve">    // the sixteen 2 byte values are written to Flash as eight 4 byte values. First</w:t>
      </w:r>
    </w:p>
    <w:p w:rsidR="00A76C1E" w:rsidRDefault="00A76C1E" w:rsidP="005443DD">
      <w:r>
        <w:t xml:space="preserve">    // the values in RAM are compared to what is already in Flash to make sure no</w:t>
      </w:r>
    </w:p>
    <w:p w:rsidR="00A76C1E" w:rsidRDefault="00A76C1E" w:rsidP="005443DD">
      <w:r>
        <w:t xml:space="preserve">    // unnecessary writes are performed.</w:t>
      </w:r>
    </w:p>
    <w:p w:rsidR="00A76C1E" w:rsidRDefault="00A76C1E" w:rsidP="005443DD">
      <w:r>
        <w:t xml:space="preserve">    // Compare 4 bytes at a time. If any miscompare write to Flash 4 bytes at a time.</w:t>
      </w:r>
    </w:p>
    <w:p w:rsidR="00A76C1E" w:rsidRDefault="00A76C1E" w:rsidP="005443DD">
      <w:r>
        <w:t xml:space="preserve">    if (IO_TIMER[i] != Pending_IO_TIMER[i] || IO_TIMER[i+1] != Pending_IO_TIMER[i+1]) {</w:t>
      </w:r>
    </w:p>
    <w:p w:rsidR="00A76C1E" w:rsidRDefault="00A76C1E" w:rsidP="005443DD">
      <w:r>
        <w:t xml:space="preserve">      FLASH_CR2 = 0x40;</w:t>
      </w:r>
    </w:p>
    <w:p w:rsidR="00A76C1E" w:rsidRDefault="00A76C1E" w:rsidP="005443DD">
      <w:r>
        <w:t xml:space="preserve">      FLASH_NCR2 = 0xBF;</w:t>
      </w:r>
    </w:p>
    <w:p w:rsidR="00A76C1E" w:rsidRDefault="00A76C1E" w:rsidP="005443DD">
      <w:r>
        <w:t xml:space="preserve">      memcpy(&amp;IO_TIMER[i], &amp;Pending_IO_TIMER[i], 4);</w:t>
      </w:r>
    </w:p>
    <w:p w:rsidR="00A76C1E" w:rsidRDefault="00A76C1E" w:rsidP="005443DD">
      <w:r>
        <w:t xml:space="preserve">    }</w:t>
      </w:r>
    </w:p>
    <w:p w:rsidR="00A76C1E" w:rsidRDefault="00A76C1E" w:rsidP="005443DD">
      <w:r>
        <w:t xml:space="preserve">  }</w:t>
      </w:r>
    </w:p>
    <w:p w:rsidR="00A76C1E" w:rsidRDefault="00A76C1E" w:rsidP="005443DD">
      <w:r>
        <w:t xml:space="preserve">  lock_flash();</w:t>
      </w:r>
    </w:p>
    <w:p w:rsidR="00A76C1E" w:rsidRDefault="00A76C1E" w:rsidP="005443DD"/>
    <w:p w:rsidR="00A76C1E" w:rsidRPr="00CE46C0" w:rsidRDefault="00A76C1E" w:rsidP="005443DD">
      <w:pPr>
        <w:rPr>
          <w:b/>
        </w:rPr>
      </w:pPr>
      <w:r w:rsidRPr="00CE46C0">
        <w:rPr>
          <w:b/>
        </w:rPr>
        <w:t>In this application</w:t>
      </w:r>
      <w:r>
        <w:rPr>
          <w:b/>
        </w:rPr>
        <w:t xml:space="preserve"> (Browser Only build)</w:t>
      </w:r>
      <w:r w:rsidRPr="00CE46C0">
        <w:rPr>
          <w:b/>
        </w:rPr>
        <w:t>:</w:t>
      </w:r>
    </w:p>
    <w:p w:rsidR="00A76C1E" w:rsidRDefault="00A76C1E" w:rsidP="00754D64">
      <w:pPr>
        <w:ind w:left="720"/>
      </w:pPr>
      <w:r>
        <w:t>Flash Program memory is from 0x8080 to 0xffff</w:t>
      </w:r>
    </w:p>
    <w:p w:rsidR="00A76C1E" w:rsidRDefault="00A76C1E" w:rsidP="00754D64">
      <w:pPr>
        <w:ind w:left="720"/>
      </w:pPr>
      <w:r>
        <w:t>The upper 256 bytes could are reserved for IO Names</w:t>
      </w:r>
    </w:p>
    <w:p w:rsidR="00A76C1E" w:rsidRDefault="00A76C1E" w:rsidP="00754D64">
      <w:pPr>
        <w:ind w:left="720"/>
      </w:pPr>
      <w:r>
        <w:t>The next upper 32 bytes are reserved for IO Timers</w:t>
      </w:r>
    </w:p>
    <w:p w:rsidR="00A76C1E" w:rsidRDefault="00A76C1E" w:rsidP="00754D64">
      <w:pPr>
        <w:ind w:left="720"/>
      </w:pPr>
      <w:r>
        <w:t>An additional 32 bytes are reserved for future use</w:t>
      </w:r>
    </w:p>
    <w:p w:rsidR="00A76C1E" w:rsidRDefault="00A76C1E" w:rsidP="00754D64">
      <w:pPr>
        <w:ind w:left="720"/>
      </w:pPr>
      <w:r>
        <w:t>So, a total of 320 bytes are reserved in Flash for the user values.</w:t>
      </w:r>
    </w:p>
    <w:p w:rsidR="00A76C1E" w:rsidRDefault="00A76C1E" w:rsidP="005443DD"/>
    <w:p w:rsidR="00A76C1E" w:rsidRDefault="00A76C1E" w:rsidP="005443DD">
      <w:r>
        <w:t>There is no protection against code being written to the "reserved" area, so care needs to be taken that code size doesn't grow too large and over-lap the “reserved” area.</w:t>
      </w:r>
    </w:p>
    <w:p w:rsidR="00A76C1E" w:rsidRDefault="00A76C1E" w:rsidP="005443DD"/>
    <w:p w:rsidR="00A76C1E" w:rsidRDefault="00A76C1E" w:rsidP="005443DD">
      <w:r>
        <w:t>The specification states that there is 32K of Flash (32768 bytes). But the first 128 bytes (starting at 0x8000) is used for interrupt vectors. So if we use 320 bytes for user data the maximum code size is 32768 - 128 - 320 = 32320.</w:t>
      </w:r>
    </w:p>
    <w:p w:rsidR="00A76C1E" w:rsidRDefault="00A76C1E" w:rsidP="005443DD"/>
    <w:p w:rsidR="00A76C1E" w:rsidRDefault="00A76C1E"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A76C1E" w:rsidRDefault="00A76C1E" w:rsidP="005443DD"/>
    <w:p w:rsidR="00A76C1E" w:rsidRDefault="00A76C1E" w:rsidP="005443DD">
      <w:r>
        <w:t>The 16 IO Names are limited to 16 characters each (including the terminator).</w:t>
      </w:r>
    </w:p>
    <w:p w:rsidR="00A76C1E" w:rsidRDefault="00A76C1E" w:rsidP="005443DD">
      <w:r>
        <w:t>The 16 IO Timers are limited to 2 bytes each.</w:t>
      </w:r>
    </w:p>
    <w:p w:rsidR="00A76C1E" w:rsidRDefault="00A76C1E" w:rsidP="005443DD"/>
    <w:p w:rsidR="00A76C1E" w:rsidRDefault="00A76C1E"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A76C1E" w:rsidRDefault="00A76C1E" w:rsidP="005443DD"/>
    <w:p w:rsidR="00A76C1E" w:rsidRDefault="00A76C1E" w:rsidP="005443DD">
      <w:r>
        <w:t>Note that program execution is suspended by hardware for the 6ms that a Flash write is being performed. From the PM0047 manual:</w:t>
      </w:r>
    </w:p>
    <w:p w:rsidR="00A76C1E" w:rsidRDefault="00A76C1E"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A76C1E" w:rsidRDefault="00A76C1E" w:rsidP="005443DD"/>
    <w:p w:rsidR="00A76C1E" w:rsidRDefault="00A76C1E"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A76C1E" w:rsidRDefault="00A76C1E" w:rsidP="005443DD"/>
    <w:p w:rsidR="00A76C1E" w:rsidRPr="00CE46C0" w:rsidRDefault="00A76C1E" w:rsidP="005443DD">
      <w:pPr>
        <w:rPr>
          <w:b/>
        </w:rPr>
      </w:pPr>
      <w:r w:rsidRPr="00CE46C0">
        <w:rPr>
          <w:b/>
        </w:rPr>
        <w:t>From CXSTM8_UsersGuide:</w:t>
      </w:r>
    </w:p>
    <w:p w:rsidR="00A76C1E" w:rsidRDefault="00A76C1E" w:rsidP="00CE46C0">
      <w:pPr>
        <w:ind w:left="720"/>
      </w:pPr>
      <w:r>
        <w:t>Referencing Absolute Addresses</w:t>
      </w:r>
    </w:p>
    <w:p w:rsidR="00A76C1E" w:rsidRDefault="00A76C1E"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A76C1E" w:rsidRDefault="00A76C1E" w:rsidP="00CE46C0">
      <w:pPr>
        <w:ind w:left="720"/>
      </w:pPr>
      <w:r>
        <w:t xml:space="preserve">  char MISCR1 @0x20;</w:t>
      </w:r>
    </w:p>
    <w:p w:rsidR="00A76C1E" w:rsidRDefault="00A76C1E"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A76C1E" w:rsidRDefault="00A76C1E" w:rsidP="005443DD"/>
    <w:p w:rsidR="00A76C1E" w:rsidRPr="00CE46C0" w:rsidRDefault="00A76C1E" w:rsidP="005443DD">
      <w:pPr>
        <w:rPr>
          <w:b/>
        </w:rPr>
      </w:pPr>
      <w:r w:rsidRPr="00CE46C0">
        <w:rPr>
          <w:b/>
        </w:rPr>
        <w:t>Flash Unlock/Lock</w:t>
      </w:r>
    </w:p>
    <w:p w:rsidR="00A76C1E" w:rsidRDefault="00A76C1E" w:rsidP="005443DD">
      <w:r>
        <w:t>Unlock:</w:t>
      </w:r>
      <w:r>
        <w:tab/>
        <w:t>Write 56h then AEh in FLASH_PUKR (00 5062h)</w:t>
      </w:r>
    </w:p>
    <w:p w:rsidR="00A76C1E" w:rsidRDefault="00A76C1E" w:rsidP="005443DD">
      <w:r>
        <w:t>Lock:</w:t>
      </w:r>
      <w:r>
        <w:tab/>
      </w:r>
      <w:r>
        <w:tab/>
        <w:t>Reset bit 1 (PUL) in FLASH_IAPSR (00 505Fh)</w:t>
      </w:r>
    </w:p>
    <w:p w:rsidR="00A76C1E" w:rsidRDefault="00A76C1E" w:rsidP="005443DD"/>
    <w:p w:rsidR="00A76C1E" w:rsidRDefault="00A76C1E" w:rsidP="005443DD"/>
    <w:p w:rsidR="00A76C1E" w:rsidRPr="00CE46C0" w:rsidRDefault="00A76C1E" w:rsidP="005443DD">
      <w:pPr>
        <w:rPr>
          <w:b/>
        </w:rPr>
      </w:pPr>
      <w:r w:rsidRPr="00CE46C0">
        <w:rPr>
          <w:b/>
        </w:rPr>
        <w:t>Flashing Browser Only Firmware</w:t>
      </w:r>
    </w:p>
    <w:p w:rsidR="00A76C1E" w:rsidRDefault="00A76C1E" w:rsidP="005443DD">
      <w:r>
        <w:t>When programming a new code load program address range 0x8000 to 0xfebf. This will</w:t>
      </w:r>
    </w:p>
    <w:p w:rsidR="00A76C1E" w:rsidRDefault="00A76C1E" w:rsidP="005443DD">
      <w:r>
        <w:t>retain prior user entered IO Names and Timers. Otherwise there will be a program</w:t>
      </w:r>
    </w:p>
    <w:p w:rsidR="00A76C1E" w:rsidRDefault="00A76C1E" w:rsidP="005443DD">
      <w:r>
        <w:t>compare error and the user entered IO Names and Timers will be over-written with zero.</w:t>
      </w:r>
    </w:p>
    <w:p w:rsidR="00A76C1E" w:rsidRDefault="00A76C1E" w:rsidP="006F70D2"/>
    <w:p w:rsidR="00A76C1E" w:rsidRDefault="00A76C1E" w:rsidP="006F70D2"/>
    <w:p w:rsidR="00A76C1E" w:rsidRDefault="00A76C1E" w:rsidP="006F70D2"/>
    <w:p w:rsidR="00A76C1E" w:rsidRDefault="00A76C1E" w:rsidP="006F70D2">
      <w:r>
        <w:br w:type="page"/>
      </w:r>
    </w:p>
    <w:p w:rsidR="00A76C1E" w:rsidRDefault="00A76C1E" w:rsidP="006F70D2">
      <w:r>
        <w:t xml:space="preserve">RM0016 </w:t>
      </w:r>
    </w:p>
    <w:p w:rsidR="00A76C1E" w:rsidRDefault="00A76C1E" w:rsidP="006F70D2">
      <w:r>
        <w:pict>
          <v:shape id="_x0000_i1105" type="#_x0000_t75" style="width:429.75pt;height:74.25pt">
            <v:imagedata r:id="rId89" o:title=""/>
          </v:shape>
        </w:pict>
      </w:r>
    </w:p>
    <w:p w:rsidR="00A76C1E" w:rsidRDefault="00A76C1E" w:rsidP="006F70D2"/>
    <w:p w:rsidR="00A76C1E" w:rsidRDefault="00A76C1E" w:rsidP="006F70D2">
      <w:r>
        <w:t xml:space="preserve">RM0016 </w:t>
      </w:r>
    </w:p>
    <w:p w:rsidR="00A76C1E" w:rsidRDefault="00A76C1E" w:rsidP="006F70D2">
      <w:r>
        <w:pict>
          <v:shape id="_x0000_i1106" type="#_x0000_t75" style="width:426.75pt;height:123.75pt">
            <v:imagedata r:id="rId90" o:title=""/>
          </v:shape>
        </w:pict>
      </w:r>
    </w:p>
    <w:p w:rsidR="00A76C1E" w:rsidRDefault="00A76C1E" w:rsidP="006F70D2"/>
    <w:p w:rsidR="00A76C1E" w:rsidRDefault="00A76C1E" w:rsidP="006F70D2"/>
    <w:p w:rsidR="00A76C1E" w:rsidRDefault="00A76C1E" w:rsidP="006F70D2">
      <w:r>
        <w:t>PM0051</w:t>
      </w:r>
    </w:p>
    <w:p w:rsidR="00A76C1E" w:rsidRDefault="00A76C1E" w:rsidP="006F70D2">
      <w:r>
        <w:pict>
          <v:shape id="_x0000_i1107" type="#_x0000_t75" style="width:422.25pt;height:160.5pt">
            <v:imagedata r:id="rId91" o:title=""/>
          </v:shape>
        </w:pict>
      </w:r>
    </w:p>
    <w:p w:rsidR="00A76C1E" w:rsidRDefault="00A76C1E" w:rsidP="006F70D2"/>
    <w:p w:rsidR="00A76C1E" w:rsidRDefault="00A76C1E" w:rsidP="006F70D2">
      <w:r>
        <w:t>PM0051</w:t>
      </w:r>
    </w:p>
    <w:p w:rsidR="00A76C1E" w:rsidRDefault="00A76C1E" w:rsidP="006F70D2">
      <w:r>
        <w:pict>
          <v:shape id="_x0000_i1108" type="#_x0000_t75" style="width:427.5pt;height:142.5pt">
            <v:imagedata r:id="rId92" o:title=""/>
          </v:shape>
        </w:pict>
      </w:r>
    </w:p>
    <w:p w:rsidR="00A76C1E" w:rsidRDefault="00A76C1E" w:rsidP="006F70D2">
      <w:r>
        <w:pict>
          <v:shape id="_x0000_i1109" type="#_x0000_t75" style="width:429pt;height:270pt">
            <v:imagedata r:id="rId93" o:title=""/>
          </v:shape>
        </w:pict>
      </w:r>
    </w:p>
    <w:p w:rsidR="00A76C1E" w:rsidRDefault="00A76C1E" w:rsidP="006F70D2"/>
    <w:p w:rsidR="00A76C1E" w:rsidRDefault="00A76C1E" w:rsidP="006F70D2"/>
    <w:p w:rsidR="00A76C1E" w:rsidRDefault="00A76C1E" w:rsidP="006F70D2"/>
    <w:p w:rsidR="00A76C1E" w:rsidRDefault="00A76C1E" w:rsidP="006F70D2"/>
    <w:p w:rsidR="00A76C1E" w:rsidRDefault="00A76C1E" w:rsidP="005A18A5">
      <w:pPr>
        <w:jc w:val="both"/>
      </w:pPr>
      <w:r>
        <w:br w:type="page"/>
      </w:r>
    </w:p>
    <w:p w:rsidR="00A76C1E" w:rsidRPr="00A650B5" w:rsidRDefault="00A76C1E" w:rsidP="005A18A5">
      <w:pPr>
        <w:pStyle w:val="Heading1"/>
        <w:jc w:val="center"/>
        <w:rPr>
          <w:sz w:val="40"/>
        </w:rPr>
      </w:pPr>
      <w:bookmarkStart w:id="52" w:name="_Toc71463395"/>
      <w:r>
        <w:rPr>
          <w:sz w:val="40"/>
        </w:rPr>
        <w:t>Developers: Flash and EEPROM Wear Notes</w:t>
      </w:r>
      <w:bookmarkEnd w:id="52"/>
    </w:p>
    <w:p w:rsidR="00A76C1E" w:rsidRDefault="00A76C1E" w:rsidP="005A18A5"/>
    <w:p w:rsidR="00A76C1E" w:rsidRDefault="00A76C1E" w:rsidP="005A18A5">
      <w:r>
        <w:t>NOTE: This information is only needed if you plan to set up your own development environment to modify and compile code.</w:t>
      </w:r>
    </w:p>
    <w:p w:rsidR="00A76C1E" w:rsidRDefault="00A76C1E" w:rsidP="005A18A5">
      <w:pPr>
        <w:jc w:val="both"/>
      </w:pPr>
    </w:p>
    <w:p w:rsidR="00A76C1E" w:rsidRDefault="00A76C1E" w:rsidP="005A18A5">
      <w:r>
        <w:t>Notes for Developers regarding Flash and EEPROM wear:</w:t>
      </w:r>
    </w:p>
    <w:p w:rsidR="00A76C1E" w:rsidRDefault="00A76C1E" w:rsidP="005A18A5">
      <w:pPr>
        <w:numPr>
          <w:ilvl w:val="0"/>
          <w:numId w:val="26"/>
        </w:numPr>
      </w:pPr>
      <w:r>
        <w:t>Make sure anything stored in Flash is very infrequently written. The Flash spec is 100 cycles, whereas the EEPROM spec is 100,000 cycles.</w:t>
      </w:r>
    </w:p>
    <w:p w:rsidR="00A76C1E" w:rsidRDefault="00A76C1E" w:rsidP="005A18A5">
      <w:pPr>
        <w:numPr>
          <w:ilvl w:val="0"/>
          <w:numId w:val="26"/>
        </w:numPr>
      </w:pPr>
      <w:r>
        <w:t>Having said that, from a practical perspective the Flash and EEPROM write/erase cycles are far greater than those numbers.</w:t>
      </w:r>
    </w:p>
    <w:p w:rsidR="00A76C1E" w:rsidRDefault="00A76C1E" w:rsidP="005A18A5">
      <w:pPr>
        <w:numPr>
          <w:ilvl w:val="1"/>
          <w:numId w:val="26"/>
        </w:numPr>
      </w:pPr>
      <w:r>
        <w:t>The spec assumes write/erase at an ambient temperature of 85C, followed by 20 years retention at 55C.</w:t>
      </w:r>
    </w:p>
    <w:p w:rsidR="00A76C1E" w:rsidRDefault="00A76C1E" w:rsidP="005A18A5">
      <w:pPr>
        <w:numPr>
          <w:ilvl w:val="1"/>
          <w:numId w:val="26"/>
        </w:numPr>
      </w:pPr>
      <w:r>
        <w:t>I think it is safe to say that most applications will not experience anything close to those temperatures for extended time frames.</w:t>
      </w:r>
    </w:p>
    <w:p w:rsidR="00A76C1E" w:rsidRDefault="00A76C1E"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A76C1E" w:rsidRDefault="00A76C1E"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A76C1E" w:rsidRDefault="00A76C1E" w:rsidP="005A18A5"/>
    <w:p w:rsidR="00A76C1E" w:rsidRPr="002863E7" w:rsidRDefault="00A76C1E" w:rsidP="005A18A5">
      <w:r>
        <w:br w:type="page"/>
      </w:r>
    </w:p>
    <w:p w:rsidR="00A76C1E" w:rsidRPr="002863E7" w:rsidRDefault="00A76C1E"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A76C1E" w:rsidRDefault="00A76C1E" w:rsidP="005A18A5"/>
    <w:p w:rsidR="00A76C1E" w:rsidRDefault="00A76C1E" w:rsidP="005A18A5">
      <w:r>
        <w:pict>
          <v:shape id="_x0000_i1110" type="#_x0000_t75" style="width:6in;height:392.25pt">
            <v:imagedata r:id="rId94" o:title=""/>
          </v:shape>
        </w:pict>
      </w:r>
    </w:p>
    <w:p w:rsidR="00A76C1E" w:rsidRDefault="00A76C1E" w:rsidP="005A18A5"/>
    <w:p w:rsidR="00A76C1E" w:rsidRDefault="00A76C1E" w:rsidP="005A18A5"/>
    <w:p w:rsidR="00A76C1E" w:rsidRDefault="00A76C1E" w:rsidP="005A18A5"/>
    <w:p w:rsidR="00A76C1E" w:rsidRDefault="00A76C1E" w:rsidP="005C061B">
      <w:r>
        <w:br w:type="page"/>
      </w:r>
    </w:p>
    <w:p w:rsidR="00A76C1E" w:rsidRPr="00030DE7" w:rsidRDefault="00A76C1E" w:rsidP="00030DE7">
      <w:pPr>
        <w:pStyle w:val="Heading1"/>
        <w:jc w:val="center"/>
        <w:rPr>
          <w:sz w:val="40"/>
          <w:szCs w:val="40"/>
        </w:rPr>
      </w:pPr>
      <w:bookmarkStart w:id="53" w:name="_Toc43528210"/>
      <w:bookmarkStart w:id="54" w:name="_Toc47296011"/>
      <w:bookmarkStart w:id="55" w:name="_Toc71463396"/>
      <w:r w:rsidRPr="00030DE7">
        <w:rPr>
          <w:sz w:val="40"/>
          <w:szCs w:val="40"/>
        </w:rPr>
        <w:t>Code Credits</w:t>
      </w:r>
      <w:bookmarkEnd w:id="53"/>
      <w:bookmarkEnd w:id="54"/>
      <w:bookmarkEnd w:id="55"/>
    </w:p>
    <w:p w:rsidR="00A76C1E" w:rsidRDefault="00A76C1E" w:rsidP="002D00F7"/>
    <w:p w:rsidR="00A76C1E" w:rsidRDefault="00A76C1E" w:rsidP="002D00F7">
      <w:r>
        <w:t>This project borrows heavily from the work of Simon Kueppers “MicroWebServer” project available on GitHub. Extract of Simon Kueppers’ code sharing statement:</w:t>
      </w:r>
    </w:p>
    <w:p w:rsidR="00A76C1E" w:rsidRDefault="00A76C1E" w:rsidP="002D00F7"/>
    <w:p w:rsidR="00A76C1E" w:rsidRDefault="00A76C1E" w:rsidP="002D00F7">
      <w:pPr>
        <w:ind w:left="720"/>
      </w:pPr>
      <w:r>
        <w:t>* Author: Simon Kueppers</w:t>
      </w:r>
    </w:p>
    <w:p w:rsidR="00A76C1E" w:rsidRDefault="00A76C1E" w:rsidP="002D00F7">
      <w:pPr>
        <w:ind w:left="720"/>
      </w:pPr>
      <w:r>
        <w:t>* Email: simon.kueppers@web.de</w:t>
      </w:r>
    </w:p>
    <w:p w:rsidR="00A76C1E" w:rsidRDefault="00A76C1E" w:rsidP="002D00F7">
      <w:pPr>
        <w:ind w:left="720"/>
      </w:pPr>
      <w:r>
        <w:t>* Homepage: http://klinkerstein.m-faq.de</w:t>
      </w:r>
    </w:p>
    <w:p w:rsidR="00A76C1E" w:rsidRDefault="00A76C1E" w:rsidP="002D00F7">
      <w:pPr>
        <w:ind w:left="720"/>
      </w:pPr>
      <w:r>
        <w:t xml:space="preserve">* </w:t>
      </w:r>
    </w:p>
    <w:p w:rsidR="00A76C1E" w:rsidRDefault="00A76C1E"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A76C1E" w:rsidRDefault="00A76C1E" w:rsidP="002D00F7">
      <w:pPr>
        <w:ind w:left="720"/>
      </w:pPr>
    </w:p>
    <w:p w:rsidR="00A76C1E" w:rsidRDefault="00A76C1E"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A76C1E" w:rsidRDefault="00A76C1E" w:rsidP="002D00F7">
      <w:pPr>
        <w:ind w:left="720"/>
      </w:pPr>
    </w:p>
    <w:p w:rsidR="00A76C1E" w:rsidRDefault="00A76C1E" w:rsidP="002D00F7">
      <w:pPr>
        <w:ind w:left="720"/>
      </w:pPr>
      <w:r>
        <w:t>You should have received a copy of the GNU General Public License along with this program.  If not, see &lt;http://www.gnu.org/licenses/&gt;.</w:t>
      </w:r>
    </w:p>
    <w:p w:rsidR="00A76C1E" w:rsidRDefault="00A76C1E" w:rsidP="002D00F7">
      <w:pPr>
        <w:ind w:left="720"/>
      </w:pPr>
      <w:r>
        <w:t xml:space="preserve"> </w:t>
      </w:r>
    </w:p>
    <w:p w:rsidR="00A76C1E" w:rsidRDefault="00A76C1E" w:rsidP="002D00F7">
      <w:pPr>
        <w:ind w:left="720"/>
      </w:pPr>
      <w:r>
        <w:t>Copyright 2008 Simon Kueppers</w:t>
      </w:r>
    </w:p>
    <w:p w:rsidR="00A76C1E" w:rsidRDefault="00A76C1E" w:rsidP="002D00F7"/>
    <w:p w:rsidR="00A76C1E" w:rsidRDefault="00A76C1E" w:rsidP="002D00F7"/>
    <w:p w:rsidR="00A76C1E" w:rsidRDefault="00A76C1E" w:rsidP="002D00F7"/>
    <w:p w:rsidR="00A76C1E" w:rsidRDefault="00A76C1E" w:rsidP="002D00F7">
      <w:r>
        <w:t>Simon Kueppers work in turn borrows heavily from the work of Adam Dunkels uIP project, also available on GitHub and other locations. Extract of Adam Dunkels’ code sharing statement:</w:t>
      </w:r>
    </w:p>
    <w:p w:rsidR="00A76C1E" w:rsidRDefault="00A76C1E" w:rsidP="002D00F7"/>
    <w:p w:rsidR="00A76C1E" w:rsidRDefault="00A76C1E" w:rsidP="002D00F7">
      <w:pPr>
        <w:ind w:left="720"/>
      </w:pPr>
      <w:r>
        <w:t>/**</w:t>
      </w:r>
    </w:p>
    <w:p w:rsidR="00A76C1E" w:rsidRDefault="00A76C1E" w:rsidP="002D00F7">
      <w:pPr>
        <w:ind w:left="720"/>
      </w:pPr>
      <w:r>
        <w:t xml:space="preserve"> * \file</w:t>
      </w:r>
    </w:p>
    <w:p w:rsidR="00A76C1E" w:rsidRDefault="00A76C1E" w:rsidP="002D00F7">
      <w:pPr>
        <w:ind w:left="720"/>
      </w:pPr>
      <w:r>
        <w:t xml:space="preserve"> * The uIP TCP/IP stack code.</w:t>
      </w:r>
    </w:p>
    <w:p w:rsidR="00A76C1E" w:rsidRDefault="00A76C1E" w:rsidP="002D00F7">
      <w:pPr>
        <w:ind w:left="720"/>
      </w:pPr>
      <w:r>
        <w:t xml:space="preserve"> * \author Adam Dunkels &lt;adam@dunkels.com&gt;</w:t>
      </w:r>
    </w:p>
    <w:p w:rsidR="00A76C1E" w:rsidRDefault="00A76C1E" w:rsidP="002D00F7">
      <w:pPr>
        <w:ind w:left="720"/>
      </w:pPr>
      <w:r>
        <w:t xml:space="preserve"> */</w:t>
      </w:r>
    </w:p>
    <w:p w:rsidR="00A76C1E" w:rsidRDefault="00A76C1E" w:rsidP="002D00F7">
      <w:pPr>
        <w:ind w:left="720"/>
      </w:pPr>
    </w:p>
    <w:p w:rsidR="00A76C1E" w:rsidRDefault="00A76C1E" w:rsidP="002D00F7">
      <w:pPr>
        <w:ind w:left="720"/>
      </w:pPr>
      <w:r>
        <w:t>/*</w:t>
      </w:r>
    </w:p>
    <w:p w:rsidR="00A76C1E" w:rsidRDefault="00A76C1E" w:rsidP="002D00F7">
      <w:pPr>
        <w:ind w:left="720"/>
      </w:pPr>
      <w:r>
        <w:t xml:space="preserve"> * Copyright (c) 2001-2003, Adam Dunkels.</w:t>
      </w:r>
    </w:p>
    <w:p w:rsidR="00A76C1E" w:rsidRDefault="00A76C1E" w:rsidP="002D00F7">
      <w:pPr>
        <w:ind w:left="720"/>
      </w:pPr>
      <w:r>
        <w:t xml:space="preserve"> * All rights reserved.</w:t>
      </w:r>
    </w:p>
    <w:p w:rsidR="00A76C1E" w:rsidRDefault="00A76C1E" w:rsidP="002D00F7">
      <w:pPr>
        <w:ind w:left="720"/>
      </w:pPr>
      <w:r>
        <w:t xml:space="preserve"> *</w:t>
      </w:r>
    </w:p>
    <w:p w:rsidR="00A76C1E" w:rsidRDefault="00A76C1E" w:rsidP="002D00F7">
      <w:pPr>
        <w:ind w:left="720"/>
      </w:pPr>
      <w:r>
        <w:t xml:space="preserve"> * Redistribution and use in source and binary forms, with or without</w:t>
      </w:r>
    </w:p>
    <w:p w:rsidR="00A76C1E" w:rsidRDefault="00A76C1E" w:rsidP="002D00F7">
      <w:pPr>
        <w:ind w:left="720"/>
      </w:pPr>
      <w:r>
        <w:t xml:space="preserve"> * modification, are permitted provided that the following conditions</w:t>
      </w:r>
    </w:p>
    <w:p w:rsidR="00A76C1E" w:rsidRDefault="00A76C1E" w:rsidP="002D00F7">
      <w:pPr>
        <w:ind w:left="720"/>
      </w:pPr>
      <w:r>
        <w:t xml:space="preserve"> * are met:</w:t>
      </w:r>
    </w:p>
    <w:p w:rsidR="00A76C1E" w:rsidRDefault="00A76C1E" w:rsidP="002D00F7">
      <w:pPr>
        <w:ind w:left="720"/>
      </w:pPr>
      <w:r>
        <w:t xml:space="preserve"> * 1. Redistributions of source code must retain the above copyright</w:t>
      </w:r>
    </w:p>
    <w:p w:rsidR="00A76C1E" w:rsidRDefault="00A76C1E" w:rsidP="002D00F7">
      <w:pPr>
        <w:ind w:left="720"/>
      </w:pPr>
      <w:r>
        <w:t xml:space="preserve"> *    notice, this list of conditions and the following disclaimer.</w:t>
      </w:r>
    </w:p>
    <w:p w:rsidR="00A76C1E" w:rsidRDefault="00A76C1E" w:rsidP="002D00F7">
      <w:pPr>
        <w:ind w:left="720"/>
      </w:pPr>
      <w:r>
        <w:t xml:space="preserve"> * 2. Redistributions in binary form must reproduce the above copyright</w:t>
      </w:r>
    </w:p>
    <w:p w:rsidR="00A76C1E" w:rsidRDefault="00A76C1E" w:rsidP="002D00F7">
      <w:pPr>
        <w:ind w:left="720"/>
      </w:pPr>
      <w:r>
        <w:t xml:space="preserve"> *    notice, this list of conditions and the following disclaimer in the</w:t>
      </w:r>
    </w:p>
    <w:p w:rsidR="00A76C1E" w:rsidRDefault="00A76C1E" w:rsidP="002D00F7">
      <w:pPr>
        <w:ind w:left="720"/>
      </w:pPr>
      <w:r>
        <w:t xml:space="preserve"> *    documentation and/or other materials provided with the distribution.</w:t>
      </w:r>
    </w:p>
    <w:p w:rsidR="00A76C1E" w:rsidRDefault="00A76C1E" w:rsidP="002D00F7">
      <w:pPr>
        <w:ind w:left="720"/>
      </w:pPr>
      <w:r>
        <w:t xml:space="preserve"> * 3. The name of the author may not be used to endorse or promote</w:t>
      </w:r>
    </w:p>
    <w:p w:rsidR="00A76C1E" w:rsidRDefault="00A76C1E" w:rsidP="002D00F7">
      <w:pPr>
        <w:ind w:left="720"/>
      </w:pPr>
      <w:r>
        <w:t xml:space="preserve"> *    products derived from this software without specific prior</w:t>
      </w:r>
    </w:p>
    <w:p w:rsidR="00A76C1E" w:rsidRDefault="00A76C1E" w:rsidP="002D00F7">
      <w:pPr>
        <w:ind w:left="720"/>
      </w:pPr>
      <w:r>
        <w:t xml:space="preserve"> *    written permission.</w:t>
      </w:r>
    </w:p>
    <w:p w:rsidR="00A76C1E" w:rsidRDefault="00A76C1E" w:rsidP="002D00F7">
      <w:pPr>
        <w:ind w:left="720"/>
      </w:pPr>
      <w:r>
        <w:t xml:space="preserve"> *</w:t>
      </w:r>
    </w:p>
    <w:p w:rsidR="00A76C1E" w:rsidRDefault="00A76C1E" w:rsidP="002D00F7">
      <w:pPr>
        <w:ind w:left="720"/>
      </w:pPr>
      <w:r>
        <w:t xml:space="preserve"> * THIS SOFTWARE IS PROVIDED BY THE AUTHOR ``AS IS'' AND ANY</w:t>
      </w:r>
    </w:p>
    <w:p w:rsidR="00A76C1E" w:rsidRDefault="00A76C1E" w:rsidP="002D00F7">
      <w:pPr>
        <w:ind w:left="720"/>
      </w:pPr>
      <w:r>
        <w:t xml:space="preserve"> * EXPRESS OR IMPLIED WARRANTIES, INCLUDING, BUT NOT</w:t>
      </w:r>
    </w:p>
    <w:p w:rsidR="00A76C1E" w:rsidRDefault="00A76C1E" w:rsidP="002D00F7">
      <w:pPr>
        <w:ind w:left="720"/>
      </w:pPr>
      <w:r>
        <w:t xml:space="preserve"> * LIMITED TO, THE IMPLIED WARRANTIES OF MERCHANTABILITY</w:t>
      </w:r>
    </w:p>
    <w:p w:rsidR="00A76C1E" w:rsidRDefault="00A76C1E" w:rsidP="002D00F7">
      <w:pPr>
        <w:ind w:left="720"/>
      </w:pPr>
      <w:r>
        <w:t xml:space="preserve"> * AND FITNESS FOR A PARTICULAR PURPOSE ARE DISCLAIMED.  IN</w:t>
      </w:r>
    </w:p>
    <w:p w:rsidR="00A76C1E" w:rsidRDefault="00A76C1E" w:rsidP="002D00F7">
      <w:pPr>
        <w:ind w:left="720"/>
      </w:pPr>
      <w:r>
        <w:t xml:space="preserve"> * NO EVENT SHALL THE AUTHOR BE LIABLE FOR ANY DIRECT,</w:t>
      </w:r>
    </w:p>
    <w:p w:rsidR="00A76C1E" w:rsidRDefault="00A76C1E" w:rsidP="002D00F7">
      <w:pPr>
        <w:ind w:left="720"/>
      </w:pPr>
      <w:r>
        <w:t xml:space="preserve"> * INDIRECT, INCIDENTAL, SPECIAL, EXEMPLARY, OR</w:t>
      </w:r>
    </w:p>
    <w:p w:rsidR="00A76C1E" w:rsidRDefault="00A76C1E" w:rsidP="002D00F7">
      <w:pPr>
        <w:ind w:left="720"/>
      </w:pPr>
      <w:r>
        <w:t xml:space="preserve"> * CONSEQUENTIAL DAMAGES (INCLUDING, BUT NOT LIMITED TO,</w:t>
      </w:r>
    </w:p>
    <w:p w:rsidR="00A76C1E" w:rsidRDefault="00A76C1E" w:rsidP="002D00F7">
      <w:pPr>
        <w:ind w:left="720"/>
      </w:pPr>
      <w:r>
        <w:t xml:space="preserve"> * PROCUREMENT OF SUBSTITUTE GOODS OR SERVICES; LOSS OF</w:t>
      </w:r>
    </w:p>
    <w:p w:rsidR="00A76C1E" w:rsidRDefault="00A76C1E" w:rsidP="002D00F7">
      <w:pPr>
        <w:ind w:left="720"/>
      </w:pPr>
      <w:r>
        <w:t xml:space="preserve"> * USE, DATA, OR PROFITS; OR BUSINESS INTERRUPTION) HOWEVER</w:t>
      </w:r>
    </w:p>
    <w:p w:rsidR="00A76C1E" w:rsidRDefault="00A76C1E" w:rsidP="002D00F7">
      <w:pPr>
        <w:ind w:left="720"/>
      </w:pPr>
      <w:r>
        <w:t xml:space="preserve"> * CAUSED AND ON ANY THEORY OF LIABILITY, WHETHER IN</w:t>
      </w:r>
    </w:p>
    <w:p w:rsidR="00A76C1E" w:rsidRDefault="00A76C1E" w:rsidP="002D00F7">
      <w:pPr>
        <w:ind w:left="720"/>
      </w:pPr>
      <w:r>
        <w:t xml:space="preserve"> * CONTRACT, STRICT LIABILITY, OR TORT (INCLUDING NEGLIGENCE</w:t>
      </w:r>
    </w:p>
    <w:p w:rsidR="00A76C1E" w:rsidRDefault="00A76C1E" w:rsidP="002D00F7">
      <w:pPr>
        <w:ind w:left="720"/>
      </w:pPr>
      <w:r>
        <w:t xml:space="preserve"> * OR OTHERWISE) ARISING IN ANY WAY OUT OF THE USE OF THIS</w:t>
      </w:r>
    </w:p>
    <w:p w:rsidR="00A76C1E" w:rsidRDefault="00A76C1E" w:rsidP="002D00F7">
      <w:pPr>
        <w:ind w:left="720"/>
      </w:pPr>
      <w:r>
        <w:t xml:space="preserve"> * SOFTWARE, EVEN IF ADVISED OF THE POSSIBILITY OF SUCH</w:t>
      </w:r>
    </w:p>
    <w:p w:rsidR="00A76C1E" w:rsidRDefault="00A76C1E" w:rsidP="002D00F7">
      <w:pPr>
        <w:ind w:left="720"/>
      </w:pPr>
      <w:r>
        <w:t xml:space="preserve"> * DAMAGE.</w:t>
      </w:r>
    </w:p>
    <w:p w:rsidR="00A76C1E" w:rsidRDefault="00A76C1E" w:rsidP="002D00F7">
      <w:pPr>
        <w:ind w:left="720"/>
      </w:pPr>
      <w:r>
        <w:t>*/</w:t>
      </w:r>
    </w:p>
    <w:p w:rsidR="00A76C1E" w:rsidRDefault="00A76C1E" w:rsidP="002D00F7"/>
    <w:p w:rsidR="00A76C1E" w:rsidRDefault="00A76C1E" w:rsidP="002D00F7"/>
    <w:p w:rsidR="00A76C1E" w:rsidRDefault="00A76C1E" w:rsidP="002D00F7"/>
    <w:p w:rsidR="00A76C1E" w:rsidRDefault="00A76C1E" w:rsidP="002D00F7">
      <w:r>
        <w:t>With the addition of the MQTT Interface the following statement is applicable:</w:t>
      </w:r>
    </w:p>
    <w:p w:rsidR="00A76C1E" w:rsidRDefault="00A76C1E" w:rsidP="002D00F7"/>
    <w:p w:rsidR="00A76C1E" w:rsidRDefault="00A76C1E" w:rsidP="00530C2A">
      <w:pPr>
        <w:ind w:left="720"/>
      </w:pPr>
      <w:r>
        <w:t>MIT License</w:t>
      </w:r>
    </w:p>
    <w:p w:rsidR="00A76C1E" w:rsidRDefault="00A76C1E" w:rsidP="00530C2A">
      <w:pPr>
        <w:ind w:left="720"/>
      </w:pPr>
    </w:p>
    <w:p w:rsidR="00A76C1E" w:rsidRDefault="00A76C1E" w:rsidP="00530C2A">
      <w:pPr>
        <w:ind w:left="720"/>
      </w:pPr>
      <w:r>
        <w:t>Copyright(c) 2018 Liam Bindle</w:t>
      </w:r>
    </w:p>
    <w:p w:rsidR="00A76C1E" w:rsidRDefault="00A76C1E" w:rsidP="00530C2A">
      <w:pPr>
        <w:ind w:left="720"/>
      </w:pPr>
    </w:p>
    <w:p w:rsidR="00A76C1E" w:rsidRDefault="00A76C1E"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A76C1E" w:rsidRDefault="00A76C1E" w:rsidP="00530C2A">
      <w:pPr>
        <w:ind w:left="720"/>
      </w:pPr>
    </w:p>
    <w:p w:rsidR="00A76C1E" w:rsidRDefault="00A76C1E" w:rsidP="00530C2A">
      <w:pPr>
        <w:ind w:left="720"/>
      </w:pPr>
      <w:r>
        <w:t>The above copyright notice and this permission notice shall be included in all copies or substantial portions of the Software.</w:t>
      </w:r>
    </w:p>
    <w:p w:rsidR="00A76C1E" w:rsidRDefault="00A76C1E" w:rsidP="00530C2A">
      <w:pPr>
        <w:ind w:left="720"/>
      </w:pPr>
    </w:p>
    <w:p w:rsidR="00A76C1E" w:rsidRDefault="00A76C1E"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A76C1E" w:rsidRDefault="00A76C1E" w:rsidP="002D00F7"/>
    <w:p w:rsidR="00A76C1E" w:rsidRDefault="00A76C1E" w:rsidP="002D00F7"/>
    <w:p w:rsidR="00A76C1E" w:rsidRDefault="00A76C1E" w:rsidP="002D00F7"/>
    <w:p w:rsidR="00A76C1E" w:rsidRDefault="00A76C1E" w:rsidP="002D00F7">
      <w:r>
        <w:t>I am likewise making my code available with this statement:</w:t>
      </w:r>
    </w:p>
    <w:p w:rsidR="00A76C1E" w:rsidRDefault="00A76C1E" w:rsidP="002D00F7"/>
    <w:p w:rsidR="00A76C1E" w:rsidRDefault="00A76C1E" w:rsidP="002D00F7">
      <w:pPr>
        <w:numPr>
          <w:ilvl w:val="0"/>
          <w:numId w:val="5"/>
        </w:numPr>
      </w:pPr>
      <w:r>
        <w:t>Author: Michael Nielson</w:t>
      </w:r>
    </w:p>
    <w:p w:rsidR="00A76C1E" w:rsidRDefault="00A76C1E" w:rsidP="002D00F7">
      <w:pPr>
        <w:numPr>
          <w:ilvl w:val="0"/>
          <w:numId w:val="5"/>
        </w:numPr>
      </w:pPr>
      <w:r>
        <w:t>Email: nielsonm.projects@gmail.com</w:t>
      </w:r>
    </w:p>
    <w:p w:rsidR="00A76C1E" w:rsidRDefault="00A76C1E"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A76C1E" w:rsidRDefault="00A76C1E" w:rsidP="002D00F7">
      <w:pPr>
        <w:ind w:left="720"/>
      </w:pPr>
    </w:p>
    <w:p w:rsidR="00A76C1E" w:rsidRDefault="00A76C1E"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A76C1E" w:rsidRDefault="00A76C1E" w:rsidP="002D00F7">
      <w:pPr>
        <w:ind w:left="720"/>
      </w:pPr>
    </w:p>
    <w:p w:rsidR="00A76C1E" w:rsidRDefault="00A76C1E" w:rsidP="002D00F7">
      <w:pPr>
        <w:ind w:left="720"/>
      </w:pPr>
      <w:r>
        <w:t>See the GNU General Public License at &lt;http://www.gnu.org/licenses/&gt;.</w:t>
      </w:r>
    </w:p>
    <w:p w:rsidR="00A76C1E" w:rsidRDefault="00A76C1E" w:rsidP="002D00F7">
      <w:pPr>
        <w:ind w:left="720"/>
      </w:pPr>
      <w:r>
        <w:t xml:space="preserve"> </w:t>
      </w:r>
    </w:p>
    <w:p w:rsidR="00A76C1E" w:rsidRDefault="00A76C1E" w:rsidP="002D00F7">
      <w:pPr>
        <w:ind w:left="720"/>
      </w:pPr>
      <w:r>
        <w:t>Copyright 2020 Michael Nielson</w:t>
      </w:r>
    </w:p>
    <w:p w:rsidR="00A76C1E" w:rsidRDefault="00A76C1E" w:rsidP="002D00F7">
      <w:pPr>
        <w:ind w:left="720"/>
      </w:pPr>
    </w:p>
    <w:p w:rsidR="00A76C1E" w:rsidRDefault="00A76C1E" w:rsidP="007115B9"/>
    <w:p w:rsidR="00A76C1E" w:rsidRDefault="00A76C1E" w:rsidP="007115B9">
      <w:r>
        <w:t>And, finally, I want to credit Carlos Ladeira and Jevgeni Kiski for their very significant contributions to code and test.</w:t>
      </w:r>
    </w:p>
    <w:p w:rsidR="00A76C1E" w:rsidRDefault="00A76C1E" w:rsidP="002D00F7">
      <w:pPr>
        <w:ind w:left="720"/>
      </w:pPr>
    </w:p>
    <w:p w:rsidR="00A76C1E" w:rsidRDefault="00A76C1E" w:rsidP="002D00F7">
      <w:pPr>
        <w:ind w:left="720"/>
      </w:pPr>
      <w:r>
        <w:br w:type="page"/>
      </w:r>
    </w:p>
    <w:p w:rsidR="00A76C1E" w:rsidRPr="00030DE7" w:rsidRDefault="00A76C1E" w:rsidP="00030DE7">
      <w:pPr>
        <w:pStyle w:val="Heading1"/>
        <w:jc w:val="center"/>
        <w:rPr>
          <w:sz w:val="40"/>
          <w:szCs w:val="40"/>
        </w:rPr>
      </w:pPr>
      <w:bookmarkStart w:id="56" w:name="_Toc43528211"/>
      <w:bookmarkStart w:id="57" w:name="_Toc47296012"/>
      <w:bookmarkStart w:id="58" w:name="_Toc71463397"/>
      <w:r w:rsidRPr="00030DE7">
        <w:rPr>
          <w:sz w:val="40"/>
          <w:szCs w:val="40"/>
        </w:rPr>
        <w:t>Documentation License Note</w:t>
      </w:r>
      <w:bookmarkEnd w:id="56"/>
      <w:bookmarkEnd w:id="57"/>
      <w:bookmarkEnd w:id="58"/>
    </w:p>
    <w:p w:rsidR="00A76C1E" w:rsidRDefault="00A76C1E" w:rsidP="00C11AF3">
      <w:pPr>
        <w:spacing w:after="180"/>
      </w:pPr>
    </w:p>
    <w:p w:rsidR="00A76C1E" w:rsidRDefault="00A76C1E" w:rsidP="00C11AF3">
      <w:pPr>
        <w:spacing w:after="180"/>
      </w:pPr>
      <w:r>
        <w:t>And now for the GNU Free Documentation License (follows on the next page). If you read the short preamble the typical user will know all you really need to know.</w:t>
      </w:r>
    </w:p>
    <w:p w:rsidR="00A76C1E" w:rsidRDefault="00A76C1E" w:rsidP="00C11AF3">
      <w:pPr>
        <w:spacing w:after="180"/>
      </w:pPr>
      <w:r>
        <w:t xml:space="preserve"> </w:t>
      </w:r>
      <w:r>
        <w:br w:type="page"/>
      </w:r>
      <w:r>
        <w:rPr>
          <w:rFonts w:ascii="Helvetica"/>
          <w:b/>
          <w:bCs/>
          <w:sz w:val="28"/>
        </w:rPr>
        <w:t>GNU Free Documentation License</w:t>
      </w:r>
    </w:p>
    <w:p w:rsidR="00A76C1E" w:rsidRDefault="00A76C1E" w:rsidP="00C11AF3">
      <w:pPr>
        <w:spacing w:after="180"/>
      </w:pPr>
      <w:r>
        <w:rPr>
          <w:rFonts w:ascii="Helvetica"/>
        </w:rPr>
        <w:t>Version 1.3, 3 November 2008</w:t>
      </w:r>
    </w:p>
    <w:p w:rsidR="00A76C1E" w:rsidRDefault="00A76C1E"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95" w:history="1">
        <w:r>
          <w:rPr>
            <w:rFonts w:ascii="Helvetica"/>
            <w:color w:val="000080"/>
            <w:u w:val="single"/>
          </w:rPr>
          <w:t>https://fsf.org/</w:t>
        </w:r>
      </w:hyperlink>
      <w:r>
        <w:rPr>
          <w:rFonts w:ascii="Helvetica"/>
        </w:rPr>
        <w:t>&gt;</w:t>
      </w:r>
    </w:p>
    <w:p w:rsidR="00A76C1E" w:rsidRDefault="00A76C1E" w:rsidP="00C11AF3">
      <w:pPr>
        <w:spacing w:after="180"/>
      </w:pPr>
      <w:r>
        <w:rPr>
          <w:rFonts w:ascii="Helvetica"/>
        </w:rPr>
        <w:t>Everyone is permitted to copy and distribute verbatim copies of this license document, but changing it is not allowed.</w:t>
      </w:r>
    </w:p>
    <w:p w:rsidR="00A76C1E" w:rsidRDefault="00A76C1E" w:rsidP="00C11AF3">
      <w:pPr>
        <w:spacing w:after="180"/>
      </w:pPr>
      <w:r>
        <w:rPr>
          <w:rFonts w:ascii="Helvetica"/>
          <w:b/>
        </w:rPr>
        <w:t>0. PREAMBLE</w:t>
      </w:r>
    </w:p>
    <w:p w:rsidR="00A76C1E" w:rsidRDefault="00A76C1E"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A76C1E" w:rsidRDefault="00A76C1E"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A76C1E" w:rsidRDefault="00A76C1E"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A76C1E" w:rsidRDefault="00A76C1E" w:rsidP="00C11AF3">
      <w:pPr>
        <w:spacing w:after="180"/>
      </w:pPr>
      <w:r>
        <w:rPr>
          <w:rFonts w:ascii="Helvetica"/>
          <w:b/>
        </w:rPr>
        <w:t>1. APPLICABILITY AND DEFINITIONS</w:t>
      </w:r>
    </w:p>
    <w:p w:rsidR="00A76C1E" w:rsidRDefault="00A76C1E"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A76C1E" w:rsidRDefault="00A76C1E"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A76C1E" w:rsidRDefault="00A76C1E"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A76C1E" w:rsidRDefault="00A76C1E"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A76C1E" w:rsidRDefault="00A76C1E"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A76C1E" w:rsidRDefault="00A76C1E"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A76C1E" w:rsidRDefault="00A76C1E"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A76C1E" w:rsidRDefault="00A76C1E"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A76C1E" w:rsidRDefault="00A76C1E" w:rsidP="00C11AF3">
      <w:pPr>
        <w:spacing w:after="180"/>
      </w:pPr>
      <w:r>
        <w:rPr>
          <w:rFonts w:ascii="Helvetica"/>
        </w:rPr>
        <w:t>The "publisher" means any person or entity that distributes copies of the Document to the public.</w:t>
      </w:r>
    </w:p>
    <w:p w:rsidR="00A76C1E" w:rsidRDefault="00A76C1E"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A76C1E" w:rsidRDefault="00A76C1E"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A76C1E" w:rsidRDefault="00A76C1E" w:rsidP="00C11AF3">
      <w:pPr>
        <w:spacing w:after="180"/>
      </w:pPr>
      <w:r>
        <w:rPr>
          <w:rFonts w:ascii="Helvetica"/>
          <w:b/>
        </w:rPr>
        <w:t>2. VERBATIM COPYING</w:t>
      </w:r>
    </w:p>
    <w:p w:rsidR="00A76C1E" w:rsidRDefault="00A76C1E"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A76C1E" w:rsidRDefault="00A76C1E" w:rsidP="00C11AF3">
      <w:pPr>
        <w:spacing w:after="180"/>
      </w:pPr>
      <w:r>
        <w:rPr>
          <w:rFonts w:ascii="Helvetica"/>
        </w:rPr>
        <w:t>You may also lend copies, under the same conditions stated above, and you may publicly display copies.</w:t>
      </w:r>
    </w:p>
    <w:p w:rsidR="00A76C1E" w:rsidRDefault="00A76C1E" w:rsidP="00C11AF3">
      <w:pPr>
        <w:spacing w:after="180"/>
      </w:pPr>
      <w:r>
        <w:rPr>
          <w:rFonts w:ascii="Helvetica"/>
          <w:b/>
        </w:rPr>
        <w:t>3. COPYING IN QUANTITY</w:t>
      </w:r>
    </w:p>
    <w:p w:rsidR="00A76C1E" w:rsidRDefault="00A76C1E"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A76C1E" w:rsidRDefault="00A76C1E"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A76C1E" w:rsidRDefault="00A76C1E"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A76C1E" w:rsidRDefault="00A76C1E"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A76C1E" w:rsidRDefault="00A76C1E" w:rsidP="00C11AF3">
      <w:pPr>
        <w:spacing w:after="180"/>
      </w:pPr>
      <w:r>
        <w:rPr>
          <w:rFonts w:ascii="Helvetica"/>
          <w:b/>
        </w:rPr>
        <w:t>4. MODIFICATIONS</w:t>
      </w:r>
    </w:p>
    <w:p w:rsidR="00A76C1E" w:rsidRDefault="00A76C1E"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A76C1E" w:rsidRDefault="00A76C1E"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A76C1E" w:rsidRDefault="00A76C1E"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A76C1E" w:rsidRDefault="00A76C1E" w:rsidP="00C11AF3">
      <w:pPr>
        <w:ind w:left="360" w:hanging="360"/>
      </w:pPr>
      <w:r>
        <w:rPr>
          <w:rFonts w:ascii="Helvetica"/>
        </w:rPr>
        <w:t>•</w:t>
      </w:r>
      <w:r>
        <w:rPr>
          <w:rFonts w:ascii="Helvetica"/>
        </w:rPr>
        <w:tab/>
        <w:t>C. State on the Title page the name of the publisher of the Modified Version, as the publisher.</w:t>
      </w:r>
    </w:p>
    <w:p w:rsidR="00A76C1E" w:rsidRDefault="00A76C1E" w:rsidP="00C11AF3">
      <w:pPr>
        <w:ind w:left="360" w:hanging="360"/>
      </w:pPr>
      <w:r>
        <w:rPr>
          <w:rFonts w:ascii="Helvetica"/>
        </w:rPr>
        <w:t>•</w:t>
      </w:r>
      <w:r>
        <w:rPr>
          <w:rFonts w:ascii="Helvetica"/>
        </w:rPr>
        <w:tab/>
        <w:t>D. Preserve all the copyright notices of the Document.</w:t>
      </w:r>
    </w:p>
    <w:p w:rsidR="00A76C1E" w:rsidRDefault="00A76C1E" w:rsidP="00C11AF3">
      <w:pPr>
        <w:ind w:left="360" w:hanging="360"/>
      </w:pPr>
      <w:r>
        <w:rPr>
          <w:rFonts w:ascii="Helvetica"/>
        </w:rPr>
        <w:t>•</w:t>
      </w:r>
      <w:r>
        <w:rPr>
          <w:rFonts w:ascii="Helvetica"/>
        </w:rPr>
        <w:tab/>
        <w:t>E. Add an appropriate copyright notice for your modifications adjacent to the other copyright notices.</w:t>
      </w:r>
    </w:p>
    <w:p w:rsidR="00A76C1E" w:rsidRDefault="00A76C1E"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A76C1E" w:rsidRDefault="00A76C1E"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A76C1E" w:rsidRDefault="00A76C1E" w:rsidP="00C11AF3">
      <w:pPr>
        <w:ind w:left="360" w:hanging="360"/>
      </w:pPr>
      <w:r>
        <w:rPr>
          <w:rFonts w:ascii="Helvetica"/>
        </w:rPr>
        <w:t>•</w:t>
      </w:r>
      <w:r>
        <w:rPr>
          <w:rFonts w:ascii="Helvetica"/>
        </w:rPr>
        <w:tab/>
        <w:t>H. Include an unaltered copy of this License.</w:t>
      </w:r>
    </w:p>
    <w:p w:rsidR="00A76C1E" w:rsidRDefault="00A76C1E"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A76C1E" w:rsidRDefault="00A76C1E"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A76C1E" w:rsidRDefault="00A76C1E"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A76C1E" w:rsidRDefault="00A76C1E"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A76C1E" w:rsidRDefault="00A76C1E" w:rsidP="00C11AF3">
      <w:pPr>
        <w:ind w:left="360" w:hanging="360"/>
      </w:pPr>
      <w:r>
        <w:rPr>
          <w:rFonts w:ascii="Helvetica"/>
        </w:rPr>
        <w:t>•</w:t>
      </w:r>
      <w:r>
        <w:rPr>
          <w:rFonts w:ascii="Helvetica"/>
        </w:rPr>
        <w:tab/>
        <w:t>M. Delete any section Entitled "Endorsements". Such a section may not be included in the Modified Version.</w:t>
      </w:r>
    </w:p>
    <w:p w:rsidR="00A76C1E" w:rsidRDefault="00A76C1E" w:rsidP="00C11AF3">
      <w:pPr>
        <w:ind w:left="360" w:hanging="360"/>
      </w:pPr>
      <w:r>
        <w:rPr>
          <w:rFonts w:ascii="Helvetica"/>
        </w:rPr>
        <w:t>•</w:t>
      </w:r>
      <w:r>
        <w:rPr>
          <w:rFonts w:ascii="Helvetica"/>
        </w:rPr>
        <w:tab/>
        <w:t>N. Do not retitle any existing section to be Entitled "Endorsements" or to conflict in title with any Invariant Section.</w:t>
      </w:r>
    </w:p>
    <w:p w:rsidR="00A76C1E" w:rsidRDefault="00A76C1E" w:rsidP="00C11AF3">
      <w:pPr>
        <w:ind w:left="360" w:hanging="360"/>
      </w:pPr>
      <w:r>
        <w:rPr>
          <w:rFonts w:ascii="Helvetica"/>
        </w:rPr>
        <w:t>•</w:t>
      </w:r>
      <w:r>
        <w:rPr>
          <w:rFonts w:ascii="Helvetica"/>
        </w:rPr>
        <w:tab/>
        <w:t>O. Preserve any Warranty Disclaimers.</w:t>
      </w:r>
    </w:p>
    <w:p w:rsidR="00A76C1E" w:rsidRDefault="00A76C1E"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A76C1E" w:rsidRDefault="00A76C1E"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A76C1E" w:rsidRDefault="00A76C1E"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A76C1E" w:rsidRDefault="00A76C1E"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A76C1E" w:rsidRDefault="00A76C1E" w:rsidP="00C11AF3">
      <w:pPr>
        <w:spacing w:after="180"/>
      </w:pPr>
      <w:r>
        <w:rPr>
          <w:rFonts w:ascii="Helvetica"/>
          <w:b/>
        </w:rPr>
        <w:t>5. COMBINING DOCUMENTS</w:t>
      </w:r>
    </w:p>
    <w:p w:rsidR="00A76C1E" w:rsidRDefault="00A76C1E"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A76C1E" w:rsidRDefault="00A76C1E"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A76C1E" w:rsidRDefault="00A76C1E"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A76C1E" w:rsidRDefault="00A76C1E" w:rsidP="00C11AF3">
      <w:pPr>
        <w:spacing w:after="180"/>
      </w:pPr>
      <w:r>
        <w:rPr>
          <w:rFonts w:ascii="Helvetica"/>
          <w:b/>
        </w:rPr>
        <w:t>6. COLLECTIONS OF DOCUMENTS</w:t>
      </w:r>
    </w:p>
    <w:p w:rsidR="00A76C1E" w:rsidRDefault="00A76C1E"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A76C1E" w:rsidRDefault="00A76C1E"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A76C1E" w:rsidRDefault="00A76C1E" w:rsidP="00C11AF3">
      <w:pPr>
        <w:spacing w:after="180"/>
      </w:pPr>
      <w:r>
        <w:rPr>
          <w:rFonts w:ascii="Helvetica"/>
          <w:b/>
        </w:rPr>
        <w:t>7. AGGREGATION WITH INDEPENDENT WORKS</w:t>
      </w:r>
    </w:p>
    <w:p w:rsidR="00A76C1E" w:rsidRDefault="00A76C1E"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A76C1E" w:rsidRDefault="00A76C1E"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A76C1E" w:rsidRDefault="00A76C1E" w:rsidP="00C11AF3">
      <w:pPr>
        <w:spacing w:after="180"/>
      </w:pPr>
      <w:r>
        <w:rPr>
          <w:rFonts w:ascii="Helvetica"/>
          <w:b/>
        </w:rPr>
        <w:t>8. TRANSLATION</w:t>
      </w:r>
    </w:p>
    <w:p w:rsidR="00A76C1E" w:rsidRDefault="00A76C1E"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A76C1E" w:rsidRDefault="00A76C1E"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A76C1E" w:rsidRDefault="00A76C1E" w:rsidP="00C11AF3">
      <w:pPr>
        <w:spacing w:after="180"/>
      </w:pPr>
      <w:r>
        <w:rPr>
          <w:rFonts w:ascii="Helvetica"/>
          <w:b/>
        </w:rPr>
        <w:t>9. TERMINATION</w:t>
      </w:r>
    </w:p>
    <w:p w:rsidR="00A76C1E" w:rsidRDefault="00A76C1E"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A76C1E" w:rsidRDefault="00A76C1E"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A76C1E" w:rsidRDefault="00A76C1E"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A76C1E" w:rsidRDefault="00A76C1E"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A76C1E" w:rsidRDefault="00A76C1E" w:rsidP="00C11AF3">
      <w:pPr>
        <w:spacing w:after="180"/>
      </w:pPr>
      <w:r>
        <w:rPr>
          <w:rFonts w:ascii="Helvetica"/>
          <w:b/>
        </w:rPr>
        <w:t>10. FUTURE REVISIONS OF THIS LICENSE</w:t>
      </w:r>
    </w:p>
    <w:p w:rsidR="00A76C1E" w:rsidRDefault="00A76C1E"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96" w:history="1">
        <w:r>
          <w:rPr>
            <w:rFonts w:ascii="Helvetica"/>
            <w:color w:val="000080"/>
            <w:u w:val="single"/>
          </w:rPr>
          <w:t>https://www.gnu.org/licenses/</w:t>
        </w:r>
      </w:hyperlink>
      <w:r>
        <w:rPr>
          <w:rFonts w:ascii="Helvetica"/>
        </w:rPr>
        <w:t>.</w:t>
      </w:r>
    </w:p>
    <w:p w:rsidR="00A76C1E" w:rsidRDefault="00A76C1E"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A76C1E" w:rsidRDefault="00A76C1E" w:rsidP="00C11AF3">
      <w:pPr>
        <w:spacing w:after="180"/>
      </w:pPr>
      <w:r>
        <w:rPr>
          <w:rFonts w:ascii="Helvetica"/>
          <w:b/>
        </w:rPr>
        <w:t>11. RELICENSING</w:t>
      </w:r>
    </w:p>
    <w:p w:rsidR="00A76C1E" w:rsidRDefault="00A76C1E"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A76C1E" w:rsidRDefault="00A76C1E"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A76C1E" w:rsidRDefault="00A76C1E" w:rsidP="00C11AF3">
      <w:pPr>
        <w:spacing w:after="180"/>
      </w:pPr>
      <w:r>
        <w:rPr>
          <w:rFonts w:ascii="Helvetica"/>
        </w:rPr>
        <w:t>"Incorporate" means to publish or republish a Document, in whole or in part, as part of another Document.</w:t>
      </w:r>
    </w:p>
    <w:p w:rsidR="00A76C1E" w:rsidRDefault="00A76C1E"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A76C1E" w:rsidRDefault="00A76C1E"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A76C1E" w:rsidRDefault="00A76C1E" w:rsidP="00C813E0">
      <w:pPr>
        <w:rPr>
          <w:rFonts w:ascii="Helvetica"/>
          <w:b/>
          <w:sz w:val="28"/>
        </w:rPr>
      </w:pPr>
    </w:p>
    <w:p w:rsidR="00A76C1E" w:rsidRDefault="00A76C1E" w:rsidP="00C813E0"/>
    <w:sectPr w:rsidR="00A76C1E"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6C1E" w:rsidRDefault="00A76C1E">
      <w:r>
        <w:separator/>
      </w:r>
    </w:p>
  </w:endnote>
  <w:endnote w:type="continuationSeparator" w:id="0">
    <w:p w:rsidR="00A76C1E" w:rsidRDefault="00A76C1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6C1E" w:rsidRDefault="00A76C1E"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6C1E" w:rsidRDefault="00A76C1E">
      <w:r>
        <w:separator/>
      </w:r>
    </w:p>
  </w:footnote>
  <w:footnote w:type="continuationSeparator" w:id="0">
    <w:p w:rsidR="00A76C1E" w:rsidRDefault="00A76C1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
    <w:nsid w:val="2B1B6D56"/>
    <w:multiLevelType w:val="hybridMultilevel"/>
    <w:tmpl w:val="274AB44C"/>
    <w:lvl w:ilvl="0" w:tplc="04090011">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19">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5E2E5ABC"/>
    <w:multiLevelType w:val="hybridMultilevel"/>
    <w:tmpl w:val="CD42FBF6"/>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2">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5">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9">
    <w:nsid w:val="7896776D"/>
    <w:multiLevelType w:val="hybridMultilevel"/>
    <w:tmpl w:val="B42A35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26"/>
  </w:num>
  <w:num w:numId="2">
    <w:abstractNumId w:val="7"/>
  </w:num>
  <w:num w:numId="3">
    <w:abstractNumId w:val="9"/>
  </w:num>
  <w:num w:numId="4">
    <w:abstractNumId w:val="0"/>
  </w:num>
  <w:num w:numId="5">
    <w:abstractNumId w:val="17"/>
  </w:num>
  <w:num w:numId="6">
    <w:abstractNumId w:val="31"/>
  </w:num>
  <w:num w:numId="7">
    <w:abstractNumId w:val="24"/>
  </w:num>
  <w:num w:numId="8">
    <w:abstractNumId w:val="27"/>
  </w:num>
  <w:num w:numId="9">
    <w:abstractNumId w:val="4"/>
  </w:num>
  <w:num w:numId="10">
    <w:abstractNumId w:val="2"/>
  </w:num>
  <w:num w:numId="11">
    <w:abstractNumId w:val="1"/>
  </w:num>
  <w:num w:numId="12">
    <w:abstractNumId w:val="3"/>
  </w:num>
  <w:num w:numId="13">
    <w:abstractNumId w:val="13"/>
  </w:num>
  <w:num w:numId="14">
    <w:abstractNumId w:val="20"/>
  </w:num>
  <w:num w:numId="15">
    <w:abstractNumId w:val="21"/>
  </w:num>
  <w:num w:numId="16">
    <w:abstractNumId w:val="18"/>
  </w:num>
  <w:num w:numId="17">
    <w:abstractNumId w:val="15"/>
  </w:num>
  <w:num w:numId="18">
    <w:abstractNumId w:val="16"/>
  </w:num>
  <w:num w:numId="19">
    <w:abstractNumId w:val="11"/>
  </w:num>
  <w:num w:numId="20">
    <w:abstractNumId w:val="8"/>
  </w:num>
  <w:num w:numId="21">
    <w:abstractNumId w:val="19"/>
  </w:num>
  <w:num w:numId="22">
    <w:abstractNumId w:val="6"/>
  </w:num>
  <w:num w:numId="23">
    <w:abstractNumId w:val="14"/>
  </w:num>
  <w:num w:numId="24">
    <w:abstractNumId w:val="29"/>
  </w:num>
  <w:num w:numId="25">
    <w:abstractNumId w:val="23"/>
  </w:num>
  <w:num w:numId="26">
    <w:abstractNumId w:val="25"/>
  </w:num>
  <w:num w:numId="27">
    <w:abstractNumId w:val="28"/>
  </w:num>
  <w:num w:numId="28">
    <w:abstractNumId w:val="22"/>
  </w:num>
  <w:num w:numId="29">
    <w:abstractNumId w:val="5"/>
  </w:num>
  <w:num w:numId="30">
    <w:abstractNumId w:val="10"/>
  </w:num>
  <w:num w:numId="31">
    <w:abstractNumId w:val="12"/>
  </w:num>
  <w:num w:numId="32">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5B3B"/>
    <w:rsid w:val="00006EAF"/>
    <w:rsid w:val="00007331"/>
    <w:rsid w:val="0001364E"/>
    <w:rsid w:val="00015632"/>
    <w:rsid w:val="000158B3"/>
    <w:rsid w:val="000176A7"/>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F91"/>
    <w:rsid w:val="00053625"/>
    <w:rsid w:val="00053EF7"/>
    <w:rsid w:val="00054A1D"/>
    <w:rsid w:val="00056B2B"/>
    <w:rsid w:val="000578E8"/>
    <w:rsid w:val="00061191"/>
    <w:rsid w:val="000618C9"/>
    <w:rsid w:val="00061E3F"/>
    <w:rsid w:val="00061ED0"/>
    <w:rsid w:val="00062CF8"/>
    <w:rsid w:val="00063EBD"/>
    <w:rsid w:val="0006647A"/>
    <w:rsid w:val="0007292E"/>
    <w:rsid w:val="000735C4"/>
    <w:rsid w:val="000741D5"/>
    <w:rsid w:val="00074321"/>
    <w:rsid w:val="00075042"/>
    <w:rsid w:val="000821B6"/>
    <w:rsid w:val="00082781"/>
    <w:rsid w:val="00082A13"/>
    <w:rsid w:val="00093E50"/>
    <w:rsid w:val="0009480F"/>
    <w:rsid w:val="000A09A3"/>
    <w:rsid w:val="000A2D56"/>
    <w:rsid w:val="000A424B"/>
    <w:rsid w:val="000A4D5F"/>
    <w:rsid w:val="000A51B2"/>
    <w:rsid w:val="000A56A2"/>
    <w:rsid w:val="000A691A"/>
    <w:rsid w:val="000B1709"/>
    <w:rsid w:val="000B19AC"/>
    <w:rsid w:val="000B20D4"/>
    <w:rsid w:val="000C0E7E"/>
    <w:rsid w:val="000C4131"/>
    <w:rsid w:val="000C484C"/>
    <w:rsid w:val="000C542B"/>
    <w:rsid w:val="000C5E6C"/>
    <w:rsid w:val="000D061C"/>
    <w:rsid w:val="000D0743"/>
    <w:rsid w:val="000D0919"/>
    <w:rsid w:val="000D1ADD"/>
    <w:rsid w:val="000D2323"/>
    <w:rsid w:val="000D36F1"/>
    <w:rsid w:val="000D3EDA"/>
    <w:rsid w:val="000D47D9"/>
    <w:rsid w:val="000D4EB3"/>
    <w:rsid w:val="000D6575"/>
    <w:rsid w:val="000E1C9D"/>
    <w:rsid w:val="000E28B5"/>
    <w:rsid w:val="000F0373"/>
    <w:rsid w:val="000F5082"/>
    <w:rsid w:val="000F7BC7"/>
    <w:rsid w:val="00101AB5"/>
    <w:rsid w:val="001027E4"/>
    <w:rsid w:val="0010314C"/>
    <w:rsid w:val="00103A15"/>
    <w:rsid w:val="00106B6D"/>
    <w:rsid w:val="001115FE"/>
    <w:rsid w:val="001135CA"/>
    <w:rsid w:val="001235CA"/>
    <w:rsid w:val="00126619"/>
    <w:rsid w:val="0013174A"/>
    <w:rsid w:val="00134888"/>
    <w:rsid w:val="00136F58"/>
    <w:rsid w:val="00137A86"/>
    <w:rsid w:val="001439F5"/>
    <w:rsid w:val="0014441F"/>
    <w:rsid w:val="0014449C"/>
    <w:rsid w:val="00146E2D"/>
    <w:rsid w:val="00152C55"/>
    <w:rsid w:val="001561D7"/>
    <w:rsid w:val="001604F9"/>
    <w:rsid w:val="00161B41"/>
    <w:rsid w:val="001624DD"/>
    <w:rsid w:val="0017215B"/>
    <w:rsid w:val="0017341F"/>
    <w:rsid w:val="00174F34"/>
    <w:rsid w:val="00175685"/>
    <w:rsid w:val="001875E0"/>
    <w:rsid w:val="00195DCE"/>
    <w:rsid w:val="001A1BF2"/>
    <w:rsid w:val="001A1F07"/>
    <w:rsid w:val="001A7E71"/>
    <w:rsid w:val="001B1253"/>
    <w:rsid w:val="001B2DD4"/>
    <w:rsid w:val="001B48AF"/>
    <w:rsid w:val="001C2810"/>
    <w:rsid w:val="001C469F"/>
    <w:rsid w:val="001C52FA"/>
    <w:rsid w:val="001C6814"/>
    <w:rsid w:val="001C71D5"/>
    <w:rsid w:val="001D26DC"/>
    <w:rsid w:val="001D5738"/>
    <w:rsid w:val="001D6E0C"/>
    <w:rsid w:val="001E1FBF"/>
    <w:rsid w:val="001E4423"/>
    <w:rsid w:val="001E62FC"/>
    <w:rsid w:val="001F1195"/>
    <w:rsid w:val="001F1BC6"/>
    <w:rsid w:val="001F3125"/>
    <w:rsid w:val="001F5685"/>
    <w:rsid w:val="001F6BC6"/>
    <w:rsid w:val="00202975"/>
    <w:rsid w:val="00204D95"/>
    <w:rsid w:val="00210925"/>
    <w:rsid w:val="002109A2"/>
    <w:rsid w:val="00210F17"/>
    <w:rsid w:val="0021463C"/>
    <w:rsid w:val="002149E3"/>
    <w:rsid w:val="002158DC"/>
    <w:rsid w:val="0021679C"/>
    <w:rsid w:val="00220CF4"/>
    <w:rsid w:val="0022269E"/>
    <w:rsid w:val="002310AA"/>
    <w:rsid w:val="002359F3"/>
    <w:rsid w:val="002414AB"/>
    <w:rsid w:val="00243224"/>
    <w:rsid w:val="00243891"/>
    <w:rsid w:val="00244025"/>
    <w:rsid w:val="002474B1"/>
    <w:rsid w:val="00250FE3"/>
    <w:rsid w:val="00256CDC"/>
    <w:rsid w:val="00261FC7"/>
    <w:rsid w:val="002638A0"/>
    <w:rsid w:val="00270BB0"/>
    <w:rsid w:val="0027633B"/>
    <w:rsid w:val="00282604"/>
    <w:rsid w:val="00283170"/>
    <w:rsid w:val="002863E7"/>
    <w:rsid w:val="00290FB6"/>
    <w:rsid w:val="00293A22"/>
    <w:rsid w:val="002942F9"/>
    <w:rsid w:val="0029465C"/>
    <w:rsid w:val="002A0767"/>
    <w:rsid w:val="002A5CEC"/>
    <w:rsid w:val="002B33D1"/>
    <w:rsid w:val="002B35CA"/>
    <w:rsid w:val="002B3D5C"/>
    <w:rsid w:val="002B524F"/>
    <w:rsid w:val="002C1A73"/>
    <w:rsid w:val="002C2662"/>
    <w:rsid w:val="002C29A4"/>
    <w:rsid w:val="002C3F7A"/>
    <w:rsid w:val="002C6951"/>
    <w:rsid w:val="002C796D"/>
    <w:rsid w:val="002D00F7"/>
    <w:rsid w:val="002D4A69"/>
    <w:rsid w:val="002D56F9"/>
    <w:rsid w:val="002E038E"/>
    <w:rsid w:val="002E20AB"/>
    <w:rsid w:val="002F049A"/>
    <w:rsid w:val="002F061A"/>
    <w:rsid w:val="002F1655"/>
    <w:rsid w:val="002F4998"/>
    <w:rsid w:val="002F7AD4"/>
    <w:rsid w:val="003043F0"/>
    <w:rsid w:val="003043F3"/>
    <w:rsid w:val="003137C4"/>
    <w:rsid w:val="003178B4"/>
    <w:rsid w:val="00317C6C"/>
    <w:rsid w:val="00317E83"/>
    <w:rsid w:val="003207C0"/>
    <w:rsid w:val="00321F20"/>
    <w:rsid w:val="00325731"/>
    <w:rsid w:val="00325CD6"/>
    <w:rsid w:val="00326EE4"/>
    <w:rsid w:val="003402E0"/>
    <w:rsid w:val="003517FE"/>
    <w:rsid w:val="003535DB"/>
    <w:rsid w:val="00353E7D"/>
    <w:rsid w:val="00354554"/>
    <w:rsid w:val="003607B9"/>
    <w:rsid w:val="0036086F"/>
    <w:rsid w:val="003611B6"/>
    <w:rsid w:val="00363972"/>
    <w:rsid w:val="003644F3"/>
    <w:rsid w:val="003661E0"/>
    <w:rsid w:val="00371059"/>
    <w:rsid w:val="00375DEF"/>
    <w:rsid w:val="0038745E"/>
    <w:rsid w:val="00390292"/>
    <w:rsid w:val="00397C50"/>
    <w:rsid w:val="003A0432"/>
    <w:rsid w:val="003A124F"/>
    <w:rsid w:val="003A141C"/>
    <w:rsid w:val="003A1FD4"/>
    <w:rsid w:val="003A6097"/>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6305"/>
    <w:rsid w:val="00410A20"/>
    <w:rsid w:val="00411BF3"/>
    <w:rsid w:val="00412086"/>
    <w:rsid w:val="00416F74"/>
    <w:rsid w:val="004173F2"/>
    <w:rsid w:val="004218D5"/>
    <w:rsid w:val="004227F2"/>
    <w:rsid w:val="00422C45"/>
    <w:rsid w:val="00430AC9"/>
    <w:rsid w:val="0043322B"/>
    <w:rsid w:val="00440ADD"/>
    <w:rsid w:val="00441AED"/>
    <w:rsid w:val="00442520"/>
    <w:rsid w:val="00442D3E"/>
    <w:rsid w:val="004438FD"/>
    <w:rsid w:val="0044621C"/>
    <w:rsid w:val="0044670B"/>
    <w:rsid w:val="00453536"/>
    <w:rsid w:val="0045506B"/>
    <w:rsid w:val="00460B36"/>
    <w:rsid w:val="004633A7"/>
    <w:rsid w:val="00465455"/>
    <w:rsid w:val="00471DC5"/>
    <w:rsid w:val="00472D94"/>
    <w:rsid w:val="00476623"/>
    <w:rsid w:val="0048116D"/>
    <w:rsid w:val="00487ADD"/>
    <w:rsid w:val="00487E81"/>
    <w:rsid w:val="004900F7"/>
    <w:rsid w:val="00491059"/>
    <w:rsid w:val="00493FF6"/>
    <w:rsid w:val="004A08A8"/>
    <w:rsid w:val="004A3E44"/>
    <w:rsid w:val="004A5F0F"/>
    <w:rsid w:val="004A5F63"/>
    <w:rsid w:val="004A6830"/>
    <w:rsid w:val="004A7ECB"/>
    <w:rsid w:val="004B0A1D"/>
    <w:rsid w:val="004B176E"/>
    <w:rsid w:val="004B19AD"/>
    <w:rsid w:val="004B2D6A"/>
    <w:rsid w:val="004B35AF"/>
    <w:rsid w:val="004B6B90"/>
    <w:rsid w:val="004B71AE"/>
    <w:rsid w:val="004B7802"/>
    <w:rsid w:val="004C6AAE"/>
    <w:rsid w:val="004D1306"/>
    <w:rsid w:val="004D36D9"/>
    <w:rsid w:val="004D377D"/>
    <w:rsid w:val="004D4996"/>
    <w:rsid w:val="004D4F24"/>
    <w:rsid w:val="004D6461"/>
    <w:rsid w:val="004D7EC5"/>
    <w:rsid w:val="004E0F2F"/>
    <w:rsid w:val="004E1261"/>
    <w:rsid w:val="004E16C6"/>
    <w:rsid w:val="004E1A25"/>
    <w:rsid w:val="004E5670"/>
    <w:rsid w:val="004E694D"/>
    <w:rsid w:val="004E758F"/>
    <w:rsid w:val="004F4D3D"/>
    <w:rsid w:val="004F5822"/>
    <w:rsid w:val="005003E3"/>
    <w:rsid w:val="00500D3F"/>
    <w:rsid w:val="005010F6"/>
    <w:rsid w:val="00501AA2"/>
    <w:rsid w:val="00502821"/>
    <w:rsid w:val="00502CC1"/>
    <w:rsid w:val="0050353D"/>
    <w:rsid w:val="00507C37"/>
    <w:rsid w:val="00513599"/>
    <w:rsid w:val="00520534"/>
    <w:rsid w:val="005222BA"/>
    <w:rsid w:val="00522A13"/>
    <w:rsid w:val="00524861"/>
    <w:rsid w:val="00524BF6"/>
    <w:rsid w:val="00530C2A"/>
    <w:rsid w:val="005311AA"/>
    <w:rsid w:val="00532C0D"/>
    <w:rsid w:val="00533640"/>
    <w:rsid w:val="00536C31"/>
    <w:rsid w:val="0054114C"/>
    <w:rsid w:val="005443DD"/>
    <w:rsid w:val="0054501C"/>
    <w:rsid w:val="00547236"/>
    <w:rsid w:val="00547F81"/>
    <w:rsid w:val="00557505"/>
    <w:rsid w:val="00562C49"/>
    <w:rsid w:val="00563FA5"/>
    <w:rsid w:val="005644F8"/>
    <w:rsid w:val="005645C9"/>
    <w:rsid w:val="00567077"/>
    <w:rsid w:val="00573CE0"/>
    <w:rsid w:val="00576E82"/>
    <w:rsid w:val="00577CAA"/>
    <w:rsid w:val="005818AB"/>
    <w:rsid w:val="005829CF"/>
    <w:rsid w:val="005830EE"/>
    <w:rsid w:val="005843C7"/>
    <w:rsid w:val="0058536C"/>
    <w:rsid w:val="005855EC"/>
    <w:rsid w:val="005876C0"/>
    <w:rsid w:val="00587775"/>
    <w:rsid w:val="005940A0"/>
    <w:rsid w:val="005965BB"/>
    <w:rsid w:val="00596F1D"/>
    <w:rsid w:val="005A0387"/>
    <w:rsid w:val="005A18A5"/>
    <w:rsid w:val="005A1ED1"/>
    <w:rsid w:val="005A2130"/>
    <w:rsid w:val="005A2807"/>
    <w:rsid w:val="005A63FD"/>
    <w:rsid w:val="005B0922"/>
    <w:rsid w:val="005B0967"/>
    <w:rsid w:val="005B19B7"/>
    <w:rsid w:val="005B2AF2"/>
    <w:rsid w:val="005B3B45"/>
    <w:rsid w:val="005B52D4"/>
    <w:rsid w:val="005C061B"/>
    <w:rsid w:val="005C1205"/>
    <w:rsid w:val="005C3385"/>
    <w:rsid w:val="005C5101"/>
    <w:rsid w:val="005C6D4D"/>
    <w:rsid w:val="005D2C1C"/>
    <w:rsid w:val="005D2C41"/>
    <w:rsid w:val="005D2EDA"/>
    <w:rsid w:val="005D5AB3"/>
    <w:rsid w:val="005D7935"/>
    <w:rsid w:val="005E03CF"/>
    <w:rsid w:val="005E0F44"/>
    <w:rsid w:val="005E1D7E"/>
    <w:rsid w:val="005E1EDE"/>
    <w:rsid w:val="005E34AD"/>
    <w:rsid w:val="005E52C1"/>
    <w:rsid w:val="005E71B6"/>
    <w:rsid w:val="005F3C9A"/>
    <w:rsid w:val="005F68AE"/>
    <w:rsid w:val="00606A43"/>
    <w:rsid w:val="006149F8"/>
    <w:rsid w:val="00614E8C"/>
    <w:rsid w:val="00617631"/>
    <w:rsid w:val="0062712E"/>
    <w:rsid w:val="00627470"/>
    <w:rsid w:val="00630759"/>
    <w:rsid w:val="00630BE2"/>
    <w:rsid w:val="00632F37"/>
    <w:rsid w:val="00633DD1"/>
    <w:rsid w:val="00634997"/>
    <w:rsid w:val="00636678"/>
    <w:rsid w:val="00636A02"/>
    <w:rsid w:val="0064200B"/>
    <w:rsid w:val="0064790D"/>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CB"/>
    <w:rsid w:val="00687478"/>
    <w:rsid w:val="00690614"/>
    <w:rsid w:val="0069306B"/>
    <w:rsid w:val="00693DC0"/>
    <w:rsid w:val="00697769"/>
    <w:rsid w:val="006A02DB"/>
    <w:rsid w:val="006A7935"/>
    <w:rsid w:val="006B0536"/>
    <w:rsid w:val="006B0909"/>
    <w:rsid w:val="006B1CD3"/>
    <w:rsid w:val="006B4C34"/>
    <w:rsid w:val="006B5AAB"/>
    <w:rsid w:val="006C1080"/>
    <w:rsid w:val="006C2430"/>
    <w:rsid w:val="006C27A1"/>
    <w:rsid w:val="006C455B"/>
    <w:rsid w:val="006D0B91"/>
    <w:rsid w:val="006D1478"/>
    <w:rsid w:val="006D3077"/>
    <w:rsid w:val="006D47E9"/>
    <w:rsid w:val="006D77E4"/>
    <w:rsid w:val="006E2777"/>
    <w:rsid w:val="006E297D"/>
    <w:rsid w:val="006E3858"/>
    <w:rsid w:val="006E421B"/>
    <w:rsid w:val="006E4532"/>
    <w:rsid w:val="006E48D2"/>
    <w:rsid w:val="006E729D"/>
    <w:rsid w:val="006E7649"/>
    <w:rsid w:val="006F0389"/>
    <w:rsid w:val="006F24CC"/>
    <w:rsid w:val="006F633B"/>
    <w:rsid w:val="006F70D2"/>
    <w:rsid w:val="006F7221"/>
    <w:rsid w:val="007018FD"/>
    <w:rsid w:val="00702AF5"/>
    <w:rsid w:val="00703573"/>
    <w:rsid w:val="00707D95"/>
    <w:rsid w:val="007115B9"/>
    <w:rsid w:val="00711F00"/>
    <w:rsid w:val="007123F9"/>
    <w:rsid w:val="007157B0"/>
    <w:rsid w:val="00721397"/>
    <w:rsid w:val="0072139F"/>
    <w:rsid w:val="00731DB0"/>
    <w:rsid w:val="00740F06"/>
    <w:rsid w:val="007443C5"/>
    <w:rsid w:val="00744582"/>
    <w:rsid w:val="00752BCA"/>
    <w:rsid w:val="00752C4D"/>
    <w:rsid w:val="0075305E"/>
    <w:rsid w:val="00754C06"/>
    <w:rsid w:val="00754D64"/>
    <w:rsid w:val="0076109B"/>
    <w:rsid w:val="00762F36"/>
    <w:rsid w:val="00766127"/>
    <w:rsid w:val="00766C44"/>
    <w:rsid w:val="00767391"/>
    <w:rsid w:val="007710AD"/>
    <w:rsid w:val="00780840"/>
    <w:rsid w:val="00780DDD"/>
    <w:rsid w:val="0078199E"/>
    <w:rsid w:val="0078266E"/>
    <w:rsid w:val="0078328C"/>
    <w:rsid w:val="00785FD3"/>
    <w:rsid w:val="00787690"/>
    <w:rsid w:val="00793192"/>
    <w:rsid w:val="0079451C"/>
    <w:rsid w:val="007950CD"/>
    <w:rsid w:val="00796E33"/>
    <w:rsid w:val="0079788D"/>
    <w:rsid w:val="007A000E"/>
    <w:rsid w:val="007A0EB6"/>
    <w:rsid w:val="007A1AB2"/>
    <w:rsid w:val="007A3006"/>
    <w:rsid w:val="007A3632"/>
    <w:rsid w:val="007A478F"/>
    <w:rsid w:val="007B127B"/>
    <w:rsid w:val="007B13D0"/>
    <w:rsid w:val="007C09A4"/>
    <w:rsid w:val="007C1389"/>
    <w:rsid w:val="007C1808"/>
    <w:rsid w:val="007C41AF"/>
    <w:rsid w:val="007C7AA4"/>
    <w:rsid w:val="007D070D"/>
    <w:rsid w:val="007D19DA"/>
    <w:rsid w:val="007D3FE9"/>
    <w:rsid w:val="007D5307"/>
    <w:rsid w:val="007D7B8D"/>
    <w:rsid w:val="007E0190"/>
    <w:rsid w:val="007F2C25"/>
    <w:rsid w:val="007F4401"/>
    <w:rsid w:val="007F5E2E"/>
    <w:rsid w:val="008007A9"/>
    <w:rsid w:val="00800D12"/>
    <w:rsid w:val="008012DA"/>
    <w:rsid w:val="00802A91"/>
    <w:rsid w:val="0080302D"/>
    <w:rsid w:val="0081369D"/>
    <w:rsid w:val="00816145"/>
    <w:rsid w:val="008209F1"/>
    <w:rsid w:val="00822ECF"/>
    <w:rsid w:val="00825AE6"/>
    <w:rsid w:val="0083020C"/>
    <w:rsid w:val="008304B9"/>
    <w:rsid w:val="008376EA"/>
    <w:rsid w:val="008379B2"/>
    <w:rsid w:val="0084105E"/>
    <w:rsid w:val="00843DC3"/>
    <w:rsid w:val="00847770"/>
    <w:rsid w:val="00852AD5"/>
    <w:rsid w:val="00863BE0"/>
    <w:rsid w:val="008645A0"/>
    <w:rsid w:val="0086467B"/>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443E"/>
    <w:rsid w:val="008A5D9A"/>
    <w:rsid w:val="008A6A2F"/>
    <w:rsid w:val="008A7A02"/>
    <w:rsid w:val="008B0F10"/>
    <w:rsid w:val="008B1BF6"/>
    <w:rsid w:val="008B2DF4"/>
    <w:rsid w:val="008C230B"/>
    <w:rsid w:val="008C282F"/>
    <w:rsid w:val="008D1715"/>
    <w:rsid w:val="008D302A"/>
    <w:rsid w:val="008D3D95"/>
    <w:rsid w:val="008D4C40"/>
    <w:rsid w:val="008D68F2"/>
    <w:rsid w:val="008E3B77"/>
    <w:rsid w:val="008E546A"/>
    <w:rsid w:val="008E7367"/>
    <w:rsid w:val="008F3FA0"/>
    <w:rsid w:val="008F6F2C"/>
    <w:rsid w:val="008F70D4"/>
    <w:rsid w:val="008F749D"/>
    <w:rsid w:val="00902877"/>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20BF"/>
    <w:rsid w:val="009453E9"/>
    <w:rsid w:val="00955261"/>
    <w:rsid w:val="00956ABD"/>
    <w:rsid w:val="00960BB6"/>
    <w:rsid w:val="00964A11"/>
    <w:rsid w:val="00965B17"/>
    <w:rsid w:val="0096796C"/>
    <w:rsid w:val="009717BC"/>
    <w:rsid w:val="0097420F"/>
    <w:rsid w:val="00976919"/>
    <w:rsid w:val="009806E7"/>
    <w:rsid w:val="0098269C"/>
    <w:rsid w:val="0098614A"/>
    <w:rsid w:val="00990401"/>
    <w:rsid w:val="009931C8"/>
    <w:rsid w:val="00997724"/>
    <w:rsid w:val="009A2792"/>
    <w:rsid w:val="009A2A3E"/>
    <w:rsid w:val="009A3ACC"/>
    <w:rsid w:val="009A407D"/>
    <w:rsid w:val="009A4C4F"/>
    <w:rsid w:val="009B1F50"/>
    <w:rsid w:val="009C119F"/>
    <w:rsid w:val="009C325D"/>
    <w:rsid w:val="009C3CCB"/>
    <w:rsid w:val="009C40D7"/>
    <w:rsid w:val="009C48C7"/>
    <w:rsid w:val="009D4A6F"/>
    <w:rsid w:val="009D4E18"/>
    <w:rsid w:val="009D5600"/>
    <w:rsid w:val="009D6D89"/>
    <w:rsid w:val="009E57B3"/>
    <w:rsid w:val="009E7976"/>
    <w:rsid w:val="00A036DE"/>
    <w:rsid w:val="00A07B79"/>
    <w:rsid w:val="00A10FCD"/>
    <w:rsid w:val="00A1136C"/>
    <w:rsid w:val="00A13105"/>
    <w:rsid w:val="00A14156"/>
    <w:rsid w:val="00A1513D"/>
    <w:rsid w:val="00A17570"/>
    <w:rsid w:val="00A20F25"/>
    <w:rsid w:val="00A22A8A"/>
    <w:rsid w:val="00A25705"/>
    <w:rsid w:val="00A32851"/>
    <w:rsid w:val="00A356A1"/>
    <w:rsid w:val="00A35EA7"/>
    <w:rsid w:val="00A36992"/>
    <w:rsid w:val="00A375AF"/>
    <w:rsid w:val="00A42AD6"/>
    <w:rsid w:val="00A44F97"/>
    <w:rsid w:val="00A5196E"/>
    <w:rsid w:val="00A52126"/>
    <w:rsid w:val="00A53F51"/>
    <w:rsid w:val="00A605C3"/>
    <w:rsid w:val="00A6200C"/>
    <w:rsid w:val="00A62BAC"/>
    <w:rsid w:val="00A64ABD"/>
    <w:rsid w:val="00A650B5"/>
    <w:rsid w:val="00A653F8"/>
    <w:rsid w:val="00A6597E"/>
    <w:rsid w:val="00A70CB4"/>
    <w:rsid w:val="00A71048"/>
    <w:rsid w:val="00A73FFF"/>
    <w:rsid w:val="00A759FD"/>
    <w:rsid w:val="00A76C1E"/>
    <w:rsid w:val="00A84D78"/>
    <w:rsid w:val="00A90ADE"/>
    <w:rsid w:val="00A917E4"/>
    <w:rsid w:val="00A943C1"/>
    <w:rsid w:val="00A94F33"/>
    <w:rsid w:val="00A95343"/>
    <w:rsid w:val="00A954D7"/>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D2EED"/>
    <w:rsid w:val="00AD370E"/>
    <w:rsid w:val="00AE0CCA"/>
    <w:rsid w:val="00AE19F1"/>
    <w:rsid w:val="00AE3354"/>
    <w:rsid w:val="00AE6142"/>
    <w:rsid w:val="00AE6D7D"/>
    <w:rsid w:val="00AE77F2"/>
    <w:rsid w:val="00AF0E9B"/>
    <w:rsid w:val="00AF1AA2"/>
    <w:rsid w:val="00B05EC6"/>
    <w:rsid w:val="00B11953"/>
    <w:rsid w:val="00B15424"/>
    <w:rsid w:val="00B1730E"/>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6B0F"/>
    <w:rsid w:val="00B72AE7"/>
    <w:rsid w:val="00B73E85"/>
    <w:rsid w:val="00B7408B"/>
    <w:rsid w:val="00B7629D"/>
    <w:rsid w:val="00B910D3"/>
    <w:rsid w:val="00B95FA8"/>
    <w:rsid w:val="00BA0EEB"/>
    <w:rsid w:val="00BA261B"/>
    <w:rsid w:val="00BA2DEB"/>
    <w:rsid w:val="00BA4268"/>
    <w:rsid w:val="00BA5DDD"/>
    <w:rsid w:val="00BB19AB"/>
    <w:rsid w:val="00BC068E"/>
    <w:rsid w:val="00BC11EB"/>
    <w:rsid w:val="00BC1642"/>
    <w:rsid w:val="00BC25A6"/>
    <w:rsid w:val="00BC4CF9"/>
    <w:rsid w:val="00BC79D3"/>
    <w:rsid w:val="00BD486E"/>
    <w:rsid w:val="00BD53BD"/>
    <w:rsid w:val="00BE1312"/>
    <w:rsid w:val="00BE1B02"/>
    <w:rsid w:val="00BE1E33"/>
    <w:rsid w:val="00BE32C6"/>
    <w:rsid w:val="00BE7DA5"/>
    <w:rsid w:val="00BF61BC"/>
    <w:rsid w:val="00C01B52"/>
    <w:rsid w:val="00C11AF3"/>
    <w:rsid w:val="00C11B51"/>
    <w:rsid w:val="00C12862"/>
    <w:rsid w:val="00C233C7"/>
    <w:rsid w:val="00C24ABD"/>
    <w:rsid w:val="00C2585C"/>
    <w:rsid w:val="00C302F6"/>
    <w:rsid w:val="00C329F4"/>
    <w:rsid w:val="00C37593"/>
    <w:rsid w:val="00C43005"/>
    <w:rsid w:val="00C43557"/>
    <w:rsid w:val="00C51D6E"/>
    <w:rsid w:val="00C56D5C"/>
    <w:rsid w:val="00C575D3"/>
    <w:rsid w:val="00C60DAC"/>
    <w:rsid w:val="00C61A74"/>
    <w:rsid w:val="00C63C0E"/>
    <w:rsid w:val="00C63E20"/>
    <w:rsid w:val="00C64BF7"/>
    <w:rsid w:val="00C64C0F"/>
    <w:rsid w:val="00C72246"/>
    <w:rsid w:val="00C7418F"/>
    <w:rsid w:val="00C74651"/>
    <w:rsid w:val="00C749A6"/>
    <w:rsid w:val="00C75078"/>
    <w:rsid w:val="00C813E0"/>
    <w:rsid w:val="00C83DE6"/>
    <w:rsid w:val="00C85CF4"/>
    <w:rsid w:val="00C912E2"/>
    <w:rsid w:val="00C95C44"/>
    <w:rsid w:val="00C96FB6"/>
    <w:rsid w:val="00C97745"/>
    <w:rsid w:val="00CA1727"/>
    <w:rsid w:val="00CA1B6F"/>
    <w:rsid w:val="00CB21AA"/>
    <w:rsid w:val="00CB2EF3"/>
    <w:rsid w:val="00CB2F9D"/>
    <w:rsid w:val="00CC013F"/>
    <w:rsid w:val="00CC2041"/>
    <w:rsid w:val="00CC2B16"/>
    <w:rsid w:val="00CC2E1F"/>
    <w:rsid w:val="00CC429F"/>
    <w:rsid w:val="00CC58EA"/>
    <w:rsid w:val="00CC6316"/>
    <w:rsid w:val="00CD4846"/>
    <w:rsid w:val="00CD4E6A"/>
    <w:rsid w:val="00CD70E6"/>
    <w:rsid w:val="00CE277E"/>
    <w:rsid w:val="00CE46C0"/>
    <w:rsid w:val="00CF00FB"/>
    <w:rsid w:val="00CF1136"/>
    <w:rsid w:val="00CF1EE0"/>
    <w:rsid w:val="00CF6617"/>
    <w:rsid w:val="00D0091C"/>
    <w:rsid w:val="00D03576"/>
    <w:rsid w:val="00D0359E"/>
    <w:rsid w:val="00D0500C"/>
    <w:rsid w:val="00D06F79"/>
    <w:rsid w:val="00D104D6"/>
    <w:rsid w:val="00D118CF"/>
    <w:rsid w:val="00D11DA9"/>
    <w:rsid w:val="00D11DCA"/>
    <w:rsid w:val="00D12ABA"/>
    <w:rsid w:val="00D13A3C"/>
    <w:rsid w:val="00D15683"/>
    <w:rsid w:val="00D23171"/>
    <w:rsid w:val="00D24309"/>
    <w:rsid w:val="00D26CBF"/>
    <w:rsid w:val="00D27150"/>
    <w:rsid w:val="00D314ED"/>
    <w:rsid w:val="00D3272D"/>
    <w:rsid w:val="00D371F8"/>
    <w:rsid w:val="00D40A61"/>
    <w:rsid w:val="00D4320D"/>
    <w:rsid w:val="00D45CDF"/>
    <w:rsid w:val="00D552DC"/>
    <w:rsid w:val="00D55AE5"/>
    <w:rsid w:val="00D627EE"/>
    <w:rsid w:val="00D63949"/>
    <w:rsid w:val="00D66087"/>
    <w:rsid w:val="00D708F2"/>
    <w:rsid w:val="00D76378"/>
    <w:rsid w:val="00D83BC4"/>
    <w:rsid w:val="00D87EF6"/>
    <w:rsid w:val="00D906C7"/>
    <w:rsid w:val="00D9151C"/>
    <w:rsid w:val="00D94A75"/>
    <w:rsid w:val="00D96799"/>
    <w:rsid w:val="00D97DF0"/>
    <w:rsid w:val="00DA0703"/>
    <w:rsid w:val="00DA5B99"/>
    <w:rsid w:val="00DA6244"/>
    <w:rsid w:val="00DA6323"/>
    <w:rsid w:val="00DA6EF6"/>
    <w:rsid w:val="00DB1495"/>
    <w:rsid w:val="00DB2AB0"/>
    <w:rsid w:val="00DB3280"/>
    <w:rsid w:val="00DB4947"/>
    <w:rsid w:val="00DB4AD6"/>
    <w:rsid w:val="00DB5D92"/>
    <w:rsid w:val="00DC0995"/>
    <w:rsid w:val="00DC123E"/>
    <w:rsid w:val="00DC7C31"/>
    <w:rsid w:val="00DD18AA"/>
    <w:rsid w:val="00DD7789"/>
    <w:rsid w:val="00DE1343"/>
    <w:rsid w:val="00DE547D"/>
    <w:rsid w:val="00DE5C42"/>
    <w:rsid w:val="00DE6A42"/>
    <w:rsid w:val="00DF6003"/>
    <w:rsid w:val="00DF6388"/>
    <w:rsid w:val="00DF6DF9"/>
    <w:rsid w:val="00E00588"/>
    <w:rsid w:val="00E00927"/>
    <w:rsid w:val="00E0572A"/>
    <w:rsid w:val="00E15554"/>
    <w:rsid w:val="00E16A4B"/>
    <w:rsid w:val="00E209A6"/>
    <w:rsid w:val="00E23A06"/>
    <w:rsid w:val="00E3066D"/>
    <w:rsid w:val="00E31A54"/>
    <w:rsid w:val="00E46547"/>
    <w:rsid w:val="00E46918"/>
    <w:rsid w:val="00E50342"/>
    <w:rsid w:val="00E51165"/>
    <w:rsid w:val="00E60116"/>
    <w:rsid w:val="00E635B3"/>
    <w:rsid w:val="00E646D2"/>
    <w:rsid w:val="00E77792"/>
    <w:rsid w:val="00E806F5"/>
    <w:rsid w:val="00E80BA2"/>
    <w:rsid w:val="00E833CF"/>
    <w:rsid w:val="00E90406"/>
    <w:rsid w:val="00E92E5E"/>
    <w:rsid w:val="00E931FE"/>
    <w:rsid w:val="00E94B20"/>
    <w:rsid w:val="00E95E3D"/>
    <w:rsid w:val="00E96F4B"/>
    <w:rsid w:val="00EA01EA"/>
    <w:rsid w:val="00EA6E4E"/>
    <w:rsid w:val="00EA7BBF"/>
    <w:rsid w:val="00EB0941"/>
    <w:rsid w:val="00EB54FF"/>
    <w:rsid w:val="00EC6037"/>
    <w:rsid w:val="00ED389C"/>
    <w:rsid w:val="00ED38E2"/>
    <w:rsid w:val="00ED5EA4"/>
    <w:rsid w:val="00ED6EC7"/>
    <w:rsid w:val="00EE101D"/>
    <w:rsid w:val="00EE36C9"/>
    <w:rsid w:val="00EE4A02"/>
    <w:rsid w:val="00EE6DC3"/>
    <w:rsid w:val="00EE7BBA"/>
    <w:rsid w:val="00EF1277"/>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36AA"/>
    <w:rsid w:val="00F5542B"/>
    <w:rsid w:val="00F5557B"/>
    <w:rsid w:val="00F57289"/>
    <w:rsid w:val="00F612F9"/>
    <w:rsid w:val="00F6180E"/>
    <w:rsid w:val="00F63DDC"/>
    <w:rsid w:val="00F6485F"/>
    <w:rsid w:val="00F66D15"/>
    <w:rsid w:val="00F67C3F"/>
    <w:rsid w:val="00F70B97"/>
    <w:rsid w:val="00F75C27"/>
    <w:rsid w:val="00F7662A"/>
    <w:rsid w:val="00F80AA4"/>
    <w:rsid w:val="00F81721"/>
    <w:rsid w:val="00F85816"/>
    <w:rsid w:val="00F85E38"/>
    <w:rsid w:val="00F866B1"/>
    <w:rsid w:val="00F90EBF"/>
    <w:rsid w:val="00F91D24"/>
    <w:rsid w:val="00FA15C4"/>
    <w:rsid w:val="00FA41E5"/>
    <w:rsid w:val="00FB0EEE"/>
    <w:rsid w:val="00FB3AA4"/>
    <w:rsid w:val="00FB4EB0"/>
    <w:rsid w:val="00FB6473"/>
    <w:rsid w:val="00FB67A7"/>
    <w:rsid w:val="00FC7AA3"/>
    <w:rsid w:val="00FD1711"/>
    <w:rsid w:val="00FD2451"/>
    <w:rsid w:val="00FD3195"/>
    <w:rsid w:val="00FD3FB1"/>
    <w:rsid w:val="00FD46B7"/>
    <w:rsid w:val="00FD6836"/>
    <w:rsid w:val="00FD7DF7"/>
    <w:rsid w:val="00FE09EA"/>
    <w:rsid w:val="00FE3F99"/>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s>
</file>

<file path=word/webSettings.xml><?xml version="1.0" encoding="utf-8"?>
<w:webSettings xmlns:r="http://schemas.openxmlformats.org/officeDocument/2006/relationships" xmlns:w="http://schemas.openxmlformats.org/wordprocessingml/2006/main">
  <w:divs>
    <w:div w:id="1383939339">
      <w:marLeft w:val="0"/>
      <w:marRight w:val="0"/>
      <w:marTop w:val="0"/>
      <w:marBottom w:val="0"/>
      <w:divBdr>
        <w:top w:val="none" w:sz="0" w:space="0" w:color="auto"/>
        <w:left w:val="none" w:sz="0" w:space="0" w:color="auto"/>
        <w:bottom w:val="none" w:sz="0" w:space="0" w:color="auto"/>
        <w:right w:val="none" w:sz="0" w:space="0" w:color="auto"/>
      </w:divBdr>
    </w:div>
    <w:div w:id="1383939341">
      <w:marLeft w:val="0"/>
      <w:marRight w:val="0"/>
      <w:marTop w:val="0"/>
      <w:marBottom w:val="0"/>
      <w:divBdr>
        <w:top w:val="none" w:sz="0" w:space="0" w:color="auto"/>
        <w:left w:val="none" w:sz="0" w:space="0" w:color="auto"/>
        <w:bottom w:val="none" w:sz="0" w:space="0" w:color="auto"/>
        <w:right w:val="none" w:sz="0" w:space="0" w:color="auto"/>
      </w:divBdr>
      <w:divsChild>
        <w:div w:id="1383939340">
          <w:marLeft w:val="0"/>
          <w:marRight w:val="0"/>
          <w:marTop w:val="0"/>
          <w:marBottom w:val="0"/>
          <w:divBdr>
            <w:top w:val="none" w:sz="0" w:space="0" w:color="auto"/>
            <w:left w:val="none" w:sz="0" w:space="0" w:color="auto"/>
            <w:bottom w:val="none" w:sz="0" w:space="0" w:color="auto"/>
            <w:right w:val="none" w:sz="0" w:space="0" w:color="auto"/>
          </w:divBdr>
          <w:divsChild>
            <w:div w:id="138393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39350">
      <w:marLeft w:val="0"/>
      <w:marRight w:val="0"/>
      <w:marTop w:val="0"/>
      <w:marBottom w:val="0"/>
      <w:divBdr>
        <w:top w:val="none" w:sz="0" w:space="0" w:color="auto"/>
        <w:left w:val="none" w:sz="0" w:space="0" w:color="auto"/>
        <w:bottom w:val="none" w:sz="0" w:space="0" w:color="auto"/>
        <w:right w:val="none" w:sz="0" w:space="0" w:color="auto"/>
      </w:divBdr>
      <w:divsChild>
        <w:div w:id="1383939343">
          <w:marLeft w:val="0"/>
          <w:marRight w:val="0"/>
          <w:marTop w:val="0"/>
          <w:marBottom w:val="0"/>
          <w:divBdr>
            <w:top w:val="none" w:sz="0" w:space="0" w:color="auto"/>
            <w:left w:val="none" w:sz="0" w:space="0" w:color="auto"/>
            <w:bottom w:val="none" w:sz="0" w:space="0" w:color="auto"/>
            <w:right w:val="none" w:sz="0" w:space="0" w:color="auto"/>
          </w:divBdr>
          <w:divsChild>
            <w:div w:id="1383939344">
              <w:marLeft w:val="0"/>
              <w:marRight w:val="0"/>
              <w:marTop w:val="0"/>
              <w:marBottom w:val="0"/>
              <w:divBdr>
                <w:top w:val="none" w:sz="0" w:space="0" w:color="auto"/>
                <w:left w:val="none" w:sz="0" w:space="0" w:color="auto"/>
                <w:bottom w:val="none" w:sz="0" w:space="0" w:color="auto"/>
                <w:right w:val="none" w:sz="0" w:space="0" w:color="auto"/>
              </w:divBdr>
            </w:div>
            <w:div w:id="1383939345">
              <w:marLeft w:val="0"/>
              <w:marRight w:val="0"/>
              <w:marTop w:val="0"/>
              <w:marBottom w:val="0"/>
              <w:divBdr>
                <w:top w:val="none" w:sz="0" w:space="0" w:color="auto"/>
                <w:left w:val="none" w:sz="0" w:space="0" w:color="auto"/>
                <w:bottom w:val="none" w:sz="0" w:space="0" w:color="auto"/>
                <w:right w:val="none" w:sz="0" w:space="0" w:color="auto"/>
              </w:divBdr>
            </w:div>
            <w:div w:id="1383939346">
              <w:marLeft w:val="0"/>
              <w:marRight w:val="0"/>
              <w:marTop w:val="0"/>
              <w:marBottom w:val="0"/>
              <w:divBdr>
                <w:top w:val="none" w:sz="0" w:space="0" w:color="auto"/>
                <w:left w:val="none" w:sz="0" w:space="0" w:color="auto"/>
                <w:bottom w:val="none" w:sz="0" w:space="0" w:color="auto"/>
                <w:right w:val="none" w:sz="0" w:space="0" w:color="auto"/>
              </w:divBdr>
            </w:div>
            <w:div w:id="1383939347">
              <w:marLeft w:val="0"/>
              <w:marRight w:val="0"/>
              <w:marTop w:val="0"/>
              <w:marBottom w:val="0"/>
              <w:divBdr>
                <w:top w:val="none" w:sz="0" w:space="0" w:color="auto"/>
                <w:left w:val="none" w:sz="0" w:space="0" w:color="auto"/>
                <w:bottom w:val="none" w:sz="0" w:space="0" w:color="auto"/>
                <w:right w:val="none" w:sz="0" w:space="0" w:color="auto"/>
              </w:divBdr>
            </w:div>
            <w:div w:id="1383939348">
              <w:marLeft w:val="0"/>
              <w:marRight w:val="0"/>
              <w:marTop w:val="0"/>
              <w:marBottom w:val="0"/>
              <w:divBdr>
                <w:top w:val="none" w:sz="0" w:space="0" w:color="auto"/>
                <w:left w:val="none" w:sz="0" w:space="0" w:color="auto"/>
                <w:bottom w:val="none" w:sz="0" w:space="0" w:color="auto"/>
                <w:right w:val="none" w:sz="0" w:space="0" w:color="auto"/>
              </w:divBdr>
            </w:div>
            <w:div w:id="1383939349">
              <w:marLeft w:val="0"/>
              <w:marRight w:val="0"/>
              <w:marTop w:val="0"/>
              <w:marBottom w:val="0"/>
              <w:divBdr>
                <w:top w:val="none" w:sz="0" w:space="0" w:color="auto"/>
                <w:left w:val="none" w:sz="0" w:space="0" w:color="auto"/>
                <w:bottom w:val="none" w:sz="0" w:space="0" w:color="auto"/>
                <w:right w:val="none" w:sz="0" w:space="0" w:color="auto"/>
              </w:divBdr>
            </w:div>
            <w:div w:id="1383939351">
              <w:marLeft w:val="0"/>
              <w:marRight w:val="0"/>
              <w:marTop w:val="0"/>
              <w:marBottom w:val="0"/>
              <w:divBdr>
                <w:top w:val="none" w:sz="0" w:space="0" w:color="auto"/>
                <w:left w:val="none" w:sz="0" w:space="0" w:color="auto"/>
                <w:bottom w:val="none" w:sz="0" w:space="0" w:color="auto"/>
                <w:right w:val="none" w:sz="0" w:space="0" w:color="auto"/>
              </w:divBdr>
            </w:div>
            <w:div w:id="1383939352">
              <w:marLeft w:val="0"/>
              <w:marRight w:val="0"/>
              <w:marTop w:val="0"/>
              <w:marBottom w:val="0"/>
              <w:divBdr>
                <w:top w:val="none" w:sz="0" w:space="0" w:color="auto"/>
                <w:left w:val="none" w:sz="0" w:space="0" w:color="auto"/>
                <w:bottom w:val="none" w:sz="0" w:space="0" w:color="auto"/>
                <w:right w:val="none" w:sz="0" w:space="0" w:color="auto"/>
              </w:divBdr>
            </w:div>
            <w:div w:id="1383939353">
              <w:marLeft w:val="0"/>
              <w:marRight w:val="0"/>
              <w:marTop w:val="0"/>
              <w:marBottom w:val="0"/>
              <w:divBdr>
                <w:top w:val="none" w:sz="0" w:space="0" w:color="auto"/>
                <w:left w:val="none" w:sz="0" w:space="0" w:color="auto"/>
                <w:bottom w:val="none" w:sz="0" w:space="0" w:color="auto"/>
                <w:right w:val="none" w:sz="0" w:space="0" w:color="auto"/>
              </w:divBdr>
            </w:div>
            <w:div w:id="1383939354">
              <w:marLeft w:val="0"/>
              <w:marRight w:val="0"/>
              <w:marTop w:val="0"/>
              <w:marBottom w:val="0"/>
              <w:divBdr>
                <w:top w:val="none" w:sz="0" w:space="0" w:color="auto"/>
                <w:left w:val="none" w:sz="0" w:space="0" w:color="auto"/>
                <w:bottom w:val="none" w:sz="0" w:space="0" w:color="auto"/>
                <w:right w:val="none" w:sz="0" w:space="0" w:color="auto"/>
              </w:divBdr>
            </w:div>
            <w:div w:id="1383939355">
              <w:marLeft w:val="0"/>
              <w:marRight w:val="0"/>
              <w:marTop w:val="0"/>
              <w:marBottom w:val="0"/>
              <w:divBdr>
                <w:top w:val="none" w:sz="0" w:space="0" w:color="auto"/>
                <w:left w:val="none" w:sz="0" w:space="0" w:color="auto"/>
                <w:bottom w:val="none" w:sz="0" w:space="0" w:color="auto"/>
                <w:right w:val="none" w:sz="0" w:space="0" w:color="auto"/>
              </w:divBdr>
            </w:div>
            <w:div w:id="1383939356">
              <w:marLeft w:val="0"/>
              <w:marRight w:val="0"/>
              <w:marTop w:val="0"/>
              <w:marBottom w:val="0"/>
              <w:divBdr>
                <w:top w:val="none" w:sz="0" w:space="0" w:color="auto"/>
                <w:left w:val="none" w:sz="0" w:space="0" w:color="auto"/>
                <w:bottom w:val="none" w:sz="0" w:space="0" w:color="auto"/>
                <w:right w:val="none" w:sz="0" w:space="0" w:color="auto"/>
              </w:divBdr>
            </w:div>
            <w:div w:id="1383939357">
              <w:marLeft w:val="0"/>
              <w:marRight w:val="0"/>
              <w:marTop w:val="0"/>
              <w:marBottom w:val="0"/>
              <w:divBdr>
                <w:top w:val="none" w:sz="0" w:space="0" w:color="auto"/>
                <w:left w:val="none" w:sz="0" w:space="0" w:color="auto"/>
                <w:bottom w:val="none" w:sz="0" w:space="0" w:color="auto"/>
                <w:right w:val="none" w:sz="0" w:space="0" w:color="auto"/>
              </w:divBdr>
            </w:div>
            <w:div w:id="1383939358">
              <w:marLeft w:val="0"/>
              <w:marRight w:val="0"/>
              <w:marTop w:val="0"/>
              <w:marBottom w:val="0"/>
              <w:divBdr>
                <w:top w:val="none" w:sz="0" w:space="0" w:color="auto"/>
                <w:left w:val="none" w:sz="0" w:space="0" w:color="auto"/>
                <w:bottom w:val="none" w:sz="0" w:space="0" w:color="auto"/>
                <w:right w:val="none" w:sz="0" w:space="0" w:color="auto"/>
              </w:divBdr>
            </w:div>
            <w:div w:id="1383939359">
              <w:marLeft w:val="0"/>
              <w:marRight w:val="0"/>
              <w:marTop w:val="0"/>
              <w:marBottom w:val="0"/>
              <w:divBdr>
                <w:top w:val="none" w:sz="0" w:space="0" w:color="auto"/>
                <w:left w:val="none" w:sz="0" w:space="0" w:color="auto"/>
                <w:bottom w:val="none" w:sz="0" w:space="0" w:color="auto"/>
                <w:right w:val="none" w:sz="0" w:space="0" w:color="auto"/>
              </w:divBdr>
            </w:div>
            <w:div w:id="1383939360">
              <w:marLeft w:val="0"/>
              <w:marRight w:val="0"/>
              <w:marTop w:val="0"/>
              <w:marBottom w:val="0"/>
              <w:divBdr>
                <w:top w:val="none" w:sz="0" w:space="0" w:color="auto"/>
                <w:left w:val="none" w:sz="0" w:space="0" w:color="auto"/>
                <w:bottom w:val="none" w:sz="0" w:space="0" w:color="auto"/>
                <w:right w:val="none" w:sz="0" w:space="0" w:color="auto"/>
              </w:divBdr>
            </w:div>
            <w:div w:id="1383939361">
              <w:marLeft w:val="0"/>
              <w:marRight w:val="0"/>
              <w:marTop w:val="0"/>
              <w:marBottom w:val="0"/>
              <w:divBdr>
                <w:top w:val="none" w:sz="0" w:space="0" w:color="auto"/>
                <w:left w:val="none" w:sz="0" w:space="0" w:color="auto"/>
                <w:bottom w:val="none" w:sz="0" w:space="0" w:color="auto"/>
                <w:right w:val="none" w:sz="0" w:space="0" w:color="auto"/>
              </w:divBdr>
            </w:div>
            <w:div w:id="1383939362">
              <w:marLeft w:val="0"/>
              <w:marRight w:val="0"/>
              <w:marTop w:val="0"/>
              <w:marBottom w:val="0"/>
              <w:divBdr>
                <w:top w:val="none" w:sz="0" w:space="0" w:color="auto"/>
                <w:left w:val="none" w:sz="0" w:space="0" w:color="auto"/>
                <w:bottom w:val="none" w:sz="0" w:space="0" w:color="auto"/>
                <w:right w:val="none" w:sz="0" w:space="0" w:color="auto"/>
              </w:divBdr>
            </w:div>
            <w:div w:id="1383939363">
              <w:marLeft w:val="0"/>
              <w:marRight w:val="0"/>
              <w:marTop w:val="0"/>
              <w:marBottom w:val="0"/>
              <w:divBdr>
                <w:top w:val="none" w:sz="0" w:space="0" w:color="auto"/>
                <w:left w:val="none" w:sz="0" w:space="0" w:color="auto"/>
                <w:bottom w:val="none" w:sz="0" w:space="0" w:color="auto"/>
                <w:right w:val="none" w:sz="0" w:space="0" w:color="auto"/>
              </w:divBdr>
            </w:div>
            <w:div w:id="1383939364">
              <w:marLeft w:val="0"/>
              <w:marRight w:val="0"/>
              <w:marTop w:val="0"/>
              <w:marBottom w:val="0"/>
              <w:divBdr>
                <w:top w:val="none" w:sz="0" w:space="0" w:color="auto"/>
                <w:left w:val="none" w:sz="0" w:space="0" w:color="auto"/>
                <w:bottom w:val="none" w:sz="0" w:space="0" w:color="auto"/>
                <w:right w:val="none" w:sz="0" w:space="0" w:color="auto"/>
              </w:divBdr>
            </w:div>
            <w:div w:id="1383939365">
              <w:marLeft w:val="0"/>
              <w:marRight w:val="0"/>
              <w:marTop w:val="0"/>
              <w:marBottom w:val="0"/>
              <w:divBdr>
                <w:top w:val="none" w:sz="0" w:space="0" w:color="auto"/>
                <w:left w:val="none" w:sz="0" w:space="0" w:color="auto"/>
                <w:bottom w:val="none" w:sz="0" w:space="0" w:color="auto"/>
                <w:right w:val="none" w:sz="0" w:space="0" w:color="auto"/>
              </w:divBdr>
            </w:div>
            <w:div w:id="1383939366">
              <w:marLeft w:val="0"/>
              <w:marRight w:val="0"/>
              <w:marTop w:val="0"/>
              <w:marBottom w:val="0"/>
              <w:divBdr>
                <w:top w:val="none" w:sz="0" w:space="0" w:color="auto"/>
                <w:left w:val="none" w:sz="0" w:space="0" w:color="auto"/>
                <w:bottom w:val="none" w:sz="0" w:space="0" w:color="auto"/>
                <w:right w:val="none" w:sz="0" w:space="0" w:color="auto"/>
              </w:divBdr>
            </w:div>
            <w:div w:id="1383939367">
              <w:marLeft w:val="0"/>
              <w:marRight w:val="0"/>
              <w:marTop w:val="0"/>
              <w:marBottom w:val="0"/>
              <w:divBdr>
                <w:top w:val="none" w:sz="0" w:space="0" w:color="auto"/>
                <w:left w:val="none" w:sz="0" w:space="0" w:color="auto"/>
                <w:bottom w:val="none" w:sz="0" w:space="0" w:color="auto"/>
                <w:right w:val="none" w:sz="0" w:space="0" w:color="auto"/>
              </w:divBdr>
            </w:div>
            <w:div w:id="1383939368">
              <w:marLeft w:val="0"/>
              <w:marRight w:val="0"/>
              <w:marTop w:val="0"/>
              <w:marBottom w:val="0"/>
              <w:divBdr>
                <w:top w:val="none" w:sz="0" w:space="0" w:color="auto"/>
                <w:left w:val="none" w:sz="0" w:space="0" w:color="auto"/>
                <w:bottom w:val="none" w:sz="0" w:space="0" w:color="auto"/>
                <w:right w:val="none" w:sz="0" w:space="0" w:color="auto"/>
              </w:divBdr>
            </w:div>
            <w:div w:id="1383939369">
              <w:marLeft w:val="0"/>
              <w:marRight w:val="0"/>
              <w:marTop w:val="0"/>
              <w:marBottom w:val="0"/>
              <w:divBdr>
                <w:top w:val="none" w:sz="0" w:space="0" w:color="auto"/>
                <w:left w:val="none" w:sz="0" w:space="0" w:color="auto"/>
                <w:bottom w:val="none" w:sz="0" w:space="0" w:color="auto"/>
                <w:right w:val="none" w:sz="0" w:space="0" w:color="auto"/>
              </w:divBdr>
            </w:div>
            <w:div w:id="1383939370">
              <w:marLeft w:val="0"/>
              <w:marRight w:val="0"/>
              <w:marTop w:val="0"/>
              <w:marBottom w:val="0"/>
              <w:divBdr>
                <w:top w:val="none" w:sz="0" w:space="0" w:color="auto"/>
                <w:left w:val="none" w:sz="0" w:space="0" w:color="auto"/>
                <w:bottom w:val="none" w:sz="0" w:space="0" w:color="auto"/>
                <w:right w:val="none" w:sz="0" w:space="0" w:color="auto"/>
              </w:divBdr>
            </w:div>
            <w:div w:id="1383939371">
              <w:marLeft w:val="0"/>
              <w:marRight w:val="0"/>
              <w:marTop w:val="0"/>
              <w:marBottom w:val="0"/>
              <w:divBdr>
                <w:top w:val="none" w:sz="0" w:space="0" w:color="auto"/>
                <w:left w:val="none" w:sz="0" w:space="0" w:color="auto"/>
                <w:bottom w:val="none" w:sz="0" w:space="0" w:color="auto"/>
                <w:right w:val="none" w:sz="0" w:space="0" w:color="auto"/>
              </w:divBdr>
            </w:div>
            <w:div w:id="1383939372">
              <w:marLeft w:val="0"/>
              <w:marRight w:val="0"/>
              <w:marTop w:val="0"/>
              <w:marBottom w:val="0"/>
              <w:divBdr>
                <w:top w:val="none" w:sz="0" w:space="0" w:color="auto"/>
                <w:left w:val="none" w:sz="0" w:space="0" w:color="auto"/>
                <w:bottom w:val="none" w:sz="0" w:space="0" w:color="auto"/>
                <w:right w:val="none" w:sz="0" w:space="0" w:color="auto"/>
              </w:divBdr>
            </w:div>
            <w:div w:id="1383939373">
              <w:marLeft w:val="0"/>
              <w:marRight w:val="0"/>
              <w:marTop w:val="0"/>
              <w:marBottom w:val="0"/>
              <w:divBdr>
                <w:top w:val="none" w:sz="0" w:space="0" w:color="auto"/>
                <w:left w:val="none" w:sz="0" w:space="0" w:color="auto"/>
                <w:bottom w:val="none" w:sz="0" w:space="0" w:color="auto"/>
                <w:right w:val="none" w:sz="0" w:space="0" w:color="auto"/>
              </w:divBdr>
            </w:div>
            <w:div w:id="1383939374">
              <w:marLeft w:val="0"/>
              <w:marRight w:val="0"/>
              <w:marTop w:val="0"/>
              <w:marBottom w:val="0"/>
              <w:divBdr>
                <w:top w:val="none" w:sz="0" w:space="0" w:color="auto"/>
                <w:left w:val="none" w:sz="0" w:space="0" w:color="auto"/>
                <w:bottom w:val="none" w:sz="0" w:space="0" w:color="auto"/>
                <w:right w:val="none" w:sz="0" w:space="0" w:color="auto"/>
              </w:divBdr>
            </w:div>
            <w:div w:id="1383939375">
              <w:marLeft w:val="0"/>
              <w:marRight w:val="0"/>
              <w:marTop w:val="0"/>
              <w:marBottom w:val="0"/>
              <w:divBdr>
                <w:top w:val="none" w:sz="0" w:space="0" w:color="auto"/>
                <w:left w:val="none" w:sz="0" w:space="0" w:color="auto"/>
                <w:bottom w:val="none" w:sz="0" w:space="0" w:color="auto"/>
                <w:right w:val="none" w:sz="0" w:space="0" w:color="auto"/>
              </w:divBdr>
            </w:div>
            <w:div w:id="1383939376">
              <w:marLeft w:val="0"/>
              <w:marRight w:val="0"/>
              <w:marTop w:val="0"/>
              <w:marBottom w:val="0"/>
              <w:divBdr>
                <w:top w:val="none" w:sz="0" w:space="0" w:color="auto"/>
                <w:left w:val="none" w:sz="0" w:space="0" w:color="auto"/>
                <w:bottom w:val="none" w:sz="0" w:space="0" w:color="auto"/>
                <w:right w:val="none" w:sz="0" w:space="0" w:color="auto"/>
              </w:divBdr>
            </w:div>
            <w:div w:id="138393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939378">
      <w:marLeft w:val="0"/>
      <w:marRight w:val="0"/>
      <w:marTop w:val="0"/>
      <w:marBottom w:val="0"/>
      <w:divBdr>
        <w:top w:val="none" w:sz="0" w:space="0" w:color="auto"/>
        <w:left w:val="none" w:sz="0" w:space="0" w:color="auto"/>
        <w:bottom w:val="none" w:sz="0" w:space="0" w:color="auto"/>
        <w:right w:val="none" w:sz="0" w:space="0" w:color="auto"/>
      </w:divBdr>
    </w:div>
    <w:div w:id="1383939379">
      <w:marLeft w:val="0"/>
      <w:marRight w:val="0"/>
      <w:marTop w:val="0"/>
      <w:marBottom w:val="0"/>
      <w:divBdr>
        <w:top w:val="none" w:sz="0" w:space="0" w:color="auto"/>
        <w:left w:val="none" w:sz="0" w:space="0" w:color="auto"/>
        <w:bottom w:val="none" w:sz="0" w:space="0" w:color="auto"/>
        <w:right w:val="none" w:sz="0" w:space="0" w:color="auto"/>
      </w:divBdr>
    </w:div>
    <w:div w:id="1383939380">
      <w:marLeft w:val="0"/>
      <w:marRight w:val="0"/>
      <w:marTop w:val="0"/>
      <w:marBottom w:val="0"/>
      <w:divBdr>
        <w:top w:val="none" w:sz="0" w:space="0" w:color="auto"/>
        <w:left w:val="none" w:sz="0" w:space="0" w:color="auto"/>
        <w:bottom w:val="none" w:sz="0" w:space="0" w:color="auto"/>
        <w:right w:val="none" w:sz="0" w:space="0" w:color="auto"/>
      </w:divBdr>
    </w:div>
    <w:div w:id="1383939381">
      <w:marLeft w:val="0"/>
      <w:marRight w:val="0"/>
      <w:marTop w:val="0"/>
      <w:marBottom w:val="0"/>
      <w:divBdr>
        <w:top w:val="none" w:sz="0" w:space="0" w:color="auto"/>
        <w:left w:val="none" w:sz="0" w:space="0" w:color="auto"/>
        <w:bottom w:val="none" w:sz="0" w:space="0" w:color="auto"/>
        <w:right w:val="none" w:sz="0" w:space="0" w:color="auto"/>
      </w:divBdr>
    </w:div>
    <w:div w:id="1383939382">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hyperlink" Target="https://www.st.com/en/development-tools/stvp-stm8.html" TargetMode="External"/><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en.wikipedia.org/wiki/MAC_address" TargetMode="External"/><Relationship Id="rId32" Type="http://schemas.openxmlformats.org/officeDocument/2006/relationships/image" Target="media/image25.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tevessmarthomeguide.com/setting-up-static-ip-address-windows-10/" TargetMode="External"/><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s://fsf.or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footer" Target="footer1.xml"/><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hyperlink" Target="https://www.st.com/en/development-tools/cxstm8.html"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www.st.com/en/development-tools/stsw-link009.html" TargetMode="External"/><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www.gnu.org/licens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jpe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hyperlink" Target="https://www.st.com/en/embedded-software/stsw-stm8069.html" TargetMode="Externa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15321</TotalTime>
  <Pages>123</Pages>
  <Words>22541</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18</cp:revision>
  <cp:lastPrinted>2021-04-12T13:38:00Z</cp:lastPrinted>
  <dcterms:created xsi:type="dcterms:W3CDTF">2021-04-24T01:23:00Z</dcterms:created>
  <dcterms:modified xsi:type="dcterms:W3CDTF">2021-08-06T00:24:00Z</dcterms:modified>
</cp:coreProperties>
</file>