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C29C6" w:rsidRDefault="001C29C6" w:rsidP="00C813E0"/>
    <w:p w:rsidR="001C29C6" w:rsidRDefault="001C29C6" w:rsidP="00DE6A42">
      <w:pPr>
        <w:jc w:val="center"/>
        <w:rPr>
          <w:b/>
          <w:sz w:val="40"/>
          <w:szCs w:val="40"/>
        </w:rPr>
      </w:pPr>
      <w:r w:rsidRPr="002D00F7">
        <w:rPr>
          <w:b/>
          <w:sz w:val="40"/>
          <w:szCs w:val="40"/>
        </w:rPr>
        <w:t>Network Module</w:t>
      </w:r>
      <w:r>
        <w:rPr>
          <w:b/>
          <w:sz w:val="40"/>
          <w:szCs w:val="40"/>
        </w:rPr>
        <w:t xml:space="preserve"> Manual</w:t>
      </w:r>
    </w:p>
    <w:p w:rsidR="001C29C6" w:rsidRPr="006520CC" w:rsidRDefault="001C29C6" w:rsidP="00DE6A42">
      <w:pPr>
        <w:jc w:val="center"/>
      </w:pPr>
      <w:r w:rsidRPr="006520CC">
        <w:t>Replacement Firmware for the</w:t>
      </w:r>
    </w:p>
    <w:p w:rsidR="001C29C6" w:rsidRPr="006520CC" w:rsidRDefault="001C29C6" w:rsidP="00DE6A42">
      <w:pPr>
        <w:jc w:val="center"/>
      </w:pPr>
      <w:r w:rsidRPr="006520CC">
        <w:t>Web_Relay_Con V2.0 HW-584</w:t>
      </w:r>
    </w:p>
    <w:p w:rsidR="001C29C6" w:rsidRDefault="001C29C6" w:rsidP="00DE6A42">
      <w:pPr>
        <w:jc w:val="center"/>
        <w:rPr>
          <w:b/>
        </w:rPr>
      </w:pPr>
      <w:r>
        <w:rPr>
          <w:b/>
        </w:rPr>
        <w:t>August 17, 2022</w:t>
      </w:r>
    </w:p>
    <w:p w:rsidR="001C29C6" w:rsidRDefault="001C29C6" w:rsidP="00DE6A42">
      <w:pPr>
        <w:jc w:val="center"/>
        <w:rPr>
          <w:b/>
        </w:rPr>
      </w:pPr>
    </w:p>
    <w:p w:rsidR="001C29C6" w:rsidRPr="007A0FAD" w:rsidRDefault="001C29C6" w:rsidP="00DE6A42">
      <w:pPr>
        <w:jc w:val="center"/>
      </w:pPr>
      <w:r w:rsidRPr="007A0FAD">
        <w:t>Author: Michael Nielson</w:t>
      </w:r>
    </w:p>
    <w:p w:rsidR="001C29C6" w:rsidRDefault="001C29C6" w:rsidP="00DE6A42">
      <w:pPr>
        <w:jc w:val="center"/>
      </w:pPr>
      <w:hyperlink r:id="rId7" w:history="1">
        <w:r w:rsidRPr="00D51934">
          <w:rPr>
            <w:rStyle w:val="Hyperlink"/>
          </w:rPr>
          <w:t>nielsonm.projects@gmail.com</w:t>
        </w:r>
      </w:hyperlink>
    </w:p>
    <w:p w:rsidR="001C29C6" w:rsidRDefault="001C29C6" w:rsidP="00DE6A42">
      <w:pPr>
        <w:jc w:val="center"/>
      </w:pPr>
    </w:p>
    <w:p w:rsidR="001C29C6" w:rsidRDefault="001C29C6" w:rsidP="00DE6A42">
      <w:pPr>
        <w:jc w:val="center"/>
        <w:rPr>
          <w:b/>
        </w:rPr>
      </w:pPr>
    </w:p>
    <w:p w:rsidR="001C29C6" w:rsidRPr="00030DE7" w:rsidRDefault="001C29C6"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1C29C6" w:rsidRDefault="001C29C6"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1C29C6" w:rsidRDefault="001C29C6" w:rsidP="00C813E0">
      <w:r>
        <w:t>Did you buy one (or more) of these Network Modules and then find disappointment in the software on the board?</w:t>
      </w:r>
    </w:p>
    <w:p w:rsidR="001C29C6" w:rsidRDefault="001C29C6" w:rsidP="008209F1">
      <w:pPr>
        <w:numPr>
          <w:ilvl w:val="0"/>
          <w:numId w:val="12"/>
        </w:numPr>
      </w:pPr>
      <w:r>
        <w:t>All of the modules have the same MAC address. That's a problem if you want more than one on your network. And the supplier does not give you a way to change the MAC.</w:t>
      </w:r>
    </w:p>
    <w:p w:rsidR="001C29C6" w:rsidRDefault="001C29C6"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1C29C6" w:rsidRDefault="001C29C6" w:rsidP="00C813E0"/>
    <w:p w:rsidR="001C29C6" w:rsidRDefault="001C29C6"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1C29C6" w:rsidRDefault="001C29C6" w:rsidP="00C813E0">
      <w:pPr>
        <w:rPr>
          <w:b/>
        </w:rPr>
      </w:pPr>
    </w:p>
    <w:p w:rsidR="001C29C6" w:rsidRDefault="001C29C6" w:rsidP="00C813E0"/>
    <w:p w:rsidR="001C29C6" w:rsidRDefault="001C29C6"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1C29C6" w:rsidRDefault="001C29C6" w:rsidP="00C813E0"/>
    <w:p w:rsidR="001C29C6" w:rsidRDefault="001C29C6" w:rsidP="00C813E0">
      <w:r>
        <w:t>NOTE 2: I am not in any way associated with the manufacturer of this device. I only wrote code to run on it for my own hobby purposes, and I am making it available for other hobbyists.</w:t>
      </w:r>
    </w:p>
    <w:p w:rsidR="001C29C6" w:rsidRDefault="001C29C6" w:rsidP="00C813E0"/>
    <w:p w:rsidR="001C29C6" w:rsidRDefault="001C29C6"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1C29C6" w:rsidRDefault="001C29C6" w:rsidP="00C813E0"/>
    <w:p w:rsidR="001C29C6" w:rsidRPr="00030DE7" w:rsidRDefault="001C29C6" w:rsidP="00F120E4">
      <w:pPr>
        <w:pStyle w:val="Heading1"/>
        <w:jc w:val="center"/>
        <w:rPr>
          <w:sz w:val="40"/>
          <w:szCs w:val="40"/>
        </w:rPr>
      </w:pPr>
      <w:bookmarkStart w:id="3" w:name="_Toc94948756"/>
      <w:r>
        <w:rPr>
          <w:sz w:val="40"/>
          <w:szCs w:val="40"/>
        </w:rPr>
        <w:t>Thank You!</w:t>
      </w:r>
      <w:bookmarkEnd w:id="3"/>
    </w:p>
    <w:p w:rsidR="001C29C6" w:rsidRDefault="001C29C6"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1C29C6" w:rsidRDefault="001C29C6" w:rsidP="00C813E0"/>
    <w:p w:rsidR="001C29C6" w:rsidRDefault="001C29C6" w:rsidP="00C813E0"/>
    <w:p w:rsidR="001C29C6" w:rsidRPr="00030DE7" w:rsidRDefault="001C29C6"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1C29C6" w:rsidRDefault="001C29C6"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1C29C6" w:rsidRDefault="001C29C6" w:rsidP="00C813E0"/>
    <w:p w:rsidR="001C29C6" w:rsidRDefault="001C29C6" w:rsidP="00C813E0"/>
    <w:p w:rsidR="001C29C6" w:rsidRDefault="001C29C6" w:rsidP="00C813E0"/>
    <w:p w:rsidR="001C29C6" w:rsidRDefault="001C29C6" w:rsidP="00C813E0"/>
    <w:p w:rsidR="001C29C6" w:rsidRDefault="001C29C6" w:rsidP="00C813E0">
      <w:r>
        <w:br w:type="page"/>
      </w:r>
    </w:p>
    <w:p w:rsidR="001C29C6" w:rsidRPr="00030DE7" w:rsidRDefault="001C29C6"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1C29C6" w:rsidRDefault="001C29C6" w:rsidP="00030DE7"/>
    <w:p w:rsidR="001C29C6" w:rsidRDefault="001C29C6">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1C29C6" w:rsidRDefault="001C29C6">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1C29C6" w:rsidRDefault="001C29C6">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1C29C6" w:rsidRDefault="001C29C6">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1C29C6" w:rsidRDefault="001C29C6">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1C29C6" w:rsidRDefault="001C29C6">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11</w:t>
        </w:r>
        <w:r>
          <w:rPr>
            <w:noProof/>
            <w:webHidden/>
          </w:rPr>
          <w:fldChar w:fldCharType="end"/>
        </w:r>
      </w:hyperlink>
    </w:p>
    <w:p w:rsidR="001C29C6" w:rsidRDefault="001C29C6">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12</w:t>
        </w:r>
        <w:r>
          <w:rPr>
            <w:noProof/>
            <w:webHidden/>
          </w:rPr>
          <w:fldChar w:fldCharType="end"/>
        </w:r>
      </w:hyperlink>
    </w:p>
    <w:p w:rsidR="001C29C6" w:rsidRDefault="001C29C6">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16</w:t>
        </w:r>
        <w:r>
          <w:rPr>
            <w:noProof/>
            <w:webHidden/>
          </w:rPr>
          <w:fldChar w:fldCharType="end"/>
        </w:r>
      </w:hyperlink>
    </w:p>
    <w:p w:rsidR="001C29C6" w:rsidRDefault="001C29C6">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18</w:t>
        </w:r>
        <w:r>
          <w:rPr>
            <w:noProof/>
            <w:webHidden/>
          </w:rPr>
          <w:fldChar w:fldCharType="end"/>
        </w:r>
      </w:hyperlink>
    </w:p>
    <w:p w:rsidR="001C29C6" w:rsidRDefault="001C29C6">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21</w:t>
        </w:r>
        <w:r>
          <w:rPr>
            <w:noProof/>
            <w:webHidden/>
          </w:rPr>
          <w:fldChar w:fldCharType="end"/>
        </w:r>
      </w:hyperlink>
    </w:p>
    <w:p w:rsidR="001C29C6" w:rsidRDefault="001C29C6">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22</w:t>
        </w:r>
        <w:r>
          <w:rPr>
            <w:noProof/>
            <w:webHidden/>
          </w:rPr>
          <w:fldChar w:fldCharType="end"/>
        </w:r>
      </w:hyperlink>
    </w:p>
    <w:p w:rsidR="001C29C6" w:rsidRDefault="001C29C6">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24</w:t>
        </w:r>
        <w:r>
          <w:rPr>
            <w:noProof/>
            <w:webHidden/>
          </w:rPr>
          <w:fldChar w:fldCharType="end"/>
        </w:r>
      </w:hyperlink>
    </w:p>
    <w:p w:rsidR="001C29C6" w:rsidRDefault="001C29C6">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26</w:t>
        </w:r>
        <w:r>
          <w:rPr>
            <w:noProof/>
            <w:webHidden/>
          </w:rPr>
          <w:fldChar w:fldCharType="end"/>
        </w:r>
      </w:hyperlink>
    </w:p>
    <w:p w:rsidR="001C29C6" w:rsidRDefault="001C29C6">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28</w:t>
        </w:r>
        <w:r>
          <w:rPr>
            <w:noProof/>
            <w:webHidden/>
          </w:rPr>
          <w:fldChar w:fldCharType="end"/>
        </w:r>
      </w:hyperlink>
    </w:p>
    <w:p w:rsidR="001C29C6" w:rsidRDefault="001C29C6">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30</w:t>
        </w:r>
        <w:r>
          <w:rPr>
            <w:noProof/>
            <w:webHidden/>
          </w:rPr>
          <w:fldChar w:fldCharType="end"/>
        </w:r>
      </w:hyperlink>
    </w:p>
    <w:p w:rsidR="001C29C6" w:rsidRDefault="001C29C6">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32</w:t>
        </w:r>
        <w:r>
          <w:rPr>
            <w:noProof/>
            <w:webHidden/>
          </w:rPr>
          <w:fldChar w:fldCharType="end"/>
        </w:r>
      </w:hyperlink>
    </w:p>
    <w:p w:rsidR="001C29C6" w:rsidRDefault="001C29C6">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40</w:t>
        </w:r>
        <w:r>
          <w:rPr>
            <w:noProof/>
            <w:webHidden/>
          </w:rPr>
          <w:fldChar w:fldCharType="end"/>
        </w:r>
      </w:hyperlink>
    </w:p>
    <w:p w:rsidR="001C29C6" w:rsidRDefault="001C29C6">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41</w:t>
        </w:r>
        <w:r>
          <w:rPr>
            <w:noProof/>
            <w:webHidden/>
          </w:rPr>
          <w:fldChar w:fldCharType="end"/>
        </w:r>
      </w:hyperlink>
    </w:p>
    <w:p w:rsidR="001C29C6" w:rsidRDefault="001C29C6">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45</w:t>
        </w:r>
        <w:r>
          <w:rPr>
            <w:noProof/>
            <w:webHidden/>
          </w:rPr>
          <w:fldChar w:fldCharType="end"/>
        </w:r>
      </w:hyperlink>
    </w:p>
    <w:p w:rsidR="001C29C6" w:rsidRDefault="001C29C6">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47</w:t>
        </w:r>
        <w:r>
          <w:rPr>
            <w:noProof/>
            <w:webHidden/>
          </w:rPr>
          <w:fldChar w:fldCharType="end"/>
        </w:r>
      </w:hyperlink>
    </w:p>
    <w:p w:rsidR="001C29C6" w:rsidRDefault="001C29C6">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58</w:t>
        </w:r>
        <w:r>
          <w:rPr>
            <w:noProof/>
            <w:webHidden/>
          </w:rPr>
          <w:fldChar w:fldCharType="end"/>
        </w:r>
      </w:hyperlink>
    </w:p>
    <w:p w:rsidR="001C29C6" w:rsidRDefault="001C29C6">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61</w:t>
        </w:r>
        <w:r>
          <w:rPr>
            <w:noProof/>
            <w:webHidden/>
          </w:rPr>
          <w:fldChar w:fldCharType="end"/>
        </w:r>
      </w:hyperlink>
    </w:p>
    <w:p w:rsidR="001C29C6" w:rsidRDefault="001C29C6">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64</w:t>
        </w:r>
        <w:r>
          <w:rPr>
            <w:noProof/>
            <w:webHidden/>
          </w:rPr>
          <w:fldChar w:fldCharType="end"/>
        </w:r>
      </w:hyperlink>
    </w:p>
    <w:p w:rsidR="001C29C6" w:rsidRDefault="001C29C6">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66</w:t>
        </w:r>
        <w:r>
          <w:rPr>
            <w:noProof/>
            <w:webHidden/>
          </w:rPr>
          <w:fldChar w:fldCharType="end"/>
        </w:r>
      </w:hyperlink>
    </w:p>
    <w:p w:rsidR="001C29C6" w:rsidRDefault="001C29C6">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68</w:t>
        </w:r>
        <w:r>
          <w:rPr>
            <w:noProof/>
            <w:webHidden/>
          </w:rPr>
          <w:fldChar w:fldCharType="end"/>
        </w:r>
      </w:hyperlink>
    </w:p>
    <w:p w:rsidR="001C29C6" w:rsidRDefault="001C29C6">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69</w:t>
        </w:r>
        <w:r>
          <w:rPr>
            <w:noProof/>
            <w:webHidden/>
          </w:rPr>
          <w:fldChar w:fldCharType="end"/>
        </w:r>
      </w:hyperlink>
    </w:p>
    <w:p w:rsidR="001C29C6" w:rsidRDefault="001C29C6">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75</w:t>
        </w:r>
        <w:r>
          <w:rPr>
            <w:noProof/>
            <w:webHidden/>
          </w:rPr>
          <w:fldChar w:fldCharType="end"/>
        </w:r>
      </w:hyperlink>
    </w:p>
    <w:p w:rsidR="001C29C6" w:rsidRDefault="001C29C6">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86</w:t>
        </w:r>
        <w:r>
          <w:rPr>
            <w:noProof/>
            <w:webHidden/>
          </w:rPr>
          <w:fldChar w:fldCharType="end"/>
        </w:r>
      </w:hyperlink>
    </w:p>
    <w:p w:rsidR="001C29C6" w:rsidRDefault="001C29C6">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87</w:t>
        </w:r>
        <w:r>
          <w:rPr>
            <w:noProof/>
            <w:webHidden/>
          </w:rPr>
          <w:fldChar w:fldCharType="end"/>
        </w:r>
      </w:hyperlink>
    </w:p>
    <w:p w:rsidR="001C29C6" w:rsidRDefault="001C29C6">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93</w:t>
        </w:r>
        <w:r>
          <w:rPr>
            <w:noProof/>
            <w:webHidden/>
          </w:rPr>
          <w:fldChar w:fldCharType="end"/>
        </w:r>
      </w:hyperlink>
    </w:p>
    <w:p w:rsidR="001C29C6" w:rsidRDefault="001C29C6">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95</w:t>
        </w:r>
        <w:r>
          <w:rPr>
            <w:noProof/>
            <w:webHidden/>
          </w:rPr>
          <w:fldChar w:fldCharType="end"/>
        </w:r>
      </w:hyperlink>
    </w:p>
    <w:p w:rsidR="001C29C6" w:rsidRDefault="001C29C6">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97</w:t>
        </w:r>
        <w:r>
          <w:rPr>
            <w:noProof/>
            <w:webHidden/>
          </w:rPr>
          <w:fldChar w:fldCharType="end"/>
        </w:r>
      </w:hyperlink>
    </w:p>
    <w:p w:rsidR="001C29C6" w:rsidRDefault="001C29C6">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99</w:t>
        </w:r>
        <w:r>
          <w:rPr>
            <w:noProof/>
            <w:webHidden/>
          </w:rPr>
          <w:fldChar w:fldCharType="end"/>
        </w:r>
      </w:hyperlink>
    </w:p>
    <w:p w:rsidR="001C29C6" w:rsidRDefault="001C29C6">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103</w:t>
        </w:r>
        <w:r>
          <w:rPr>
            <w:noProof/>
            <w:webHidden/>
          </w:rPr>
          <w:fldChar w:fldCharType="end"/>
        </w:r>
      </w:hyperlink>
    </w:p>
    <w:p w:rsidR="001C29C6" w:rsidRDefault="001C29C6">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105</w:t>
        </w:r>
        <w:r>
          <w:rPr>
            <w:noProof/>
            <w:webHidden/>
          </w:rPr>
          <w:fldChar w:fldCharType="end"/>
        </w:r>
      </w:hyperlink>
    </w:p>
    <w:p w:rsidR="001C29C6" w:rsidRDefault="001C29C6">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107</w:t>
        </w:r>
        <w:r>
          <w:rPr>
            <w:noProof/>
            <w:webHidden/>
          </w:rPr>
          <w:fldChar w:fldCharType="end"/>
        </w:r>
      </w:hyperlink>
    </w:p>
    <w:p w:rsidR="001C29C6" w:rsidRDefault="001C29C6">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115</w:t>
        </w:r>
        <w:r>
          <w:rPr>
            <w:noProof/>
            <w:webHidden/>
          </w:rPr>
          <w:fldChar w:fldCharType="end"/>
        </w:r>
      </w:hyperlink>
    </w:p>
    <w:p w:rsidR="001C29C6" w:rsidRDefault="001C29C6">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116</w:t>
        </w:r>
        <w:r>
          <w:rPr>
            <w:noProof/>
            <w:webHidden/>
          </w:rPr>
          <w:fldChar w:fldCharType="end"/>
        </w:r>
      </w:hyperlink>
    </w:p>
    <w:p w:rsidR="001C29C6" w:rsidRDefault="001C29C6">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118</w:t>
        </w:r>
        <w:r>
          <w:rPr>
            <w:noProof/>
            <w:webHidden/>
          </w:rPr>
          <w:fldChar w:fldCharType="end"/>
        </w:r>
      </w:hyperlink>
    </w:p>
    <w:p w:rsidR="001C29C6" w:rsidRDefault="001C29C6">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120</w:t>
        </w:r>
        <w:r>
          <w:rPr>
            <w:noProof/>
            <w:webHidden/>
          </w:rPr>
          <w:fldChar w:fldCharType="end"/>
        </w:r>
      </w:hyperlink>
    </w:p>
    <w:p w:rsidR="001C29C6" w:rsidRDefault="001C29C6">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121</w:t>
        </w:r>
        <w:r>
          <w:rPr>
            <w:noProof/>
            <w:webHidden/>
          </w:rPr>
          <w:fldChar w:fldCharType="end"/>
        </w:r>
      </w:hyperlink>
    </w:p>
    <w:p w:rsidR="001C29C6" w:rsidRDefault="001C29C6">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124</w:t>
        </w:r>
        <w:r>
          <w:rPr>
            <w:noProof/>
            <w:webHidden/>
          </w:rPr>
          <w:fldChar w:fldCharType="end"/>
        </w:r>
      </w:hyperlink>
    </w:p>
    <w:p w:rsidR="001C29C6" w:rsidRDefault="001C29C6">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128</w:t>
        </w:r>
        <w:r>
          <w:rPr>
            <w:noProof/>
            <w:webHidden/>
          </w:rPr>
          <w:fldChar w:fldCharType="end"/>
        </w:r>
      </w:hyperlink>
    </w:p>
    <w:p w:rsidR="001C29C6" w:rsidRDefault="001C29C6">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133</w:t>
        </w:r>
        <w:r>
          <w:rPr>
            <w:noProof/>
            <w:webHidden/>
          </w:rPr>
          <w:fldChar w:fldCharType="end"/>
        </w:r>
      </w:hyperlink>
    </w:p>
    <w:p w:rsidR="001C29C6" w:rsidRDefault="001C29C6">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135</w:t>
        </w:r>
        <w:r>
          <w:rPr>
            <w:noProof/>
            <w:webHidden/>
          </w:rPr>
          <w:fldChar w:fldCharType="end"/>
        </w:r>
      </w:hyperlink>
    </w:p>
    <w:p w:rsidR="001C29C6" w:rsidRDefault="001C29C6">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137</w:t>
        </w:r>
        <w:r>
          <w:rPr>
            <w:noProof/>
            <w:webHidden/>
          </w:rPr>
          <w:fldChar w:fldCharType="end"/>
        </w:r>
      </w:hyperlink>
    </w:p>
    <w:p w:rsidR="001C29C6" w:rsidRDefault="001C29C6">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141</w:t>
        </w:r>
        <w:r>
          <w:rPr>
            <w:noProof/>
            <w:webHidden/>
          </w:rPr>
          <w:fldChar w:fldCharType="end"/>
        </w:r>
      </w:hyperlink>
    </w:p>
    <w:p w:rsidR="001C29C6" w:rsidRDefault="001C29C6">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144</w:t>
        </w:r>
        <w:r>
          <w:rPr>
            <w:noProof/>
            <w:webHidden/>
          </w:rPr>
          <w:fldChar w:fldCharType="end"/>
        </w:r>
      </w:hyperlink>
    </w:p>
    <w:p w:rsidR="001C29C6" w:rsidRDefault="001C29C6" w:rsidP="00030DE7">
      <w:r>
        <w:fldChar w:fldCharType="end"/>
      </w:r>
    </w:p>
    <w:p w:rsidR="001C29C6" w:rsidRDefault="001C29C6" w:rsidP="005830EE"/>
    <w:p w:rsidR="001C29C6" w:rsidRDefault="001C29C6" w:rsidP="005830EE"/>
    <w:p w:rsidR="001C29C6" w:rsidRDefault="001C29C6" w:rsidP="005830EE">
      <w:r>
        <w:br w:type="page"/>
      </w:r>
    </w:p>
    <w:p w:rsidR="001C29C6" w:rsidRPr="00A650B5" w:rsidRDefault="001C29C6" w:rsidP="005830EE">
      <w:pPr>
        <w:pStyle w:val="Heading1"/>
        <w:jc w:val="center"/>
        <w:rPr>
          <w:sz w:val="40"/>
        </w:rPr>
      </w:pPr>
      <w:bookmarkStart w:id="10" w:name="_Toc94948759"/>
      <w:r>
        <w:rPr>
          <w:sz w:val="40"/>
        </w:rPr>
        <w:t>Change Log</w:t>
      </w:r>
      <w:bookmarkEnd w:id="10"/>
    </w:p>
    <w:p w:rsidR="001C29C6" w:rsidRDefault="001C29C6" w:rsidP="005830EE"/>
    <w:p w:rsidR="001C29C6" w:rsidRDefault="001C29C6" w:rsidP="005830EE">
      <w:r>
        <w:t>June 20, 2020 – Initial Release</w:t>
      </w:r>
    </w:p>
    <w:p w:rsidR="001C29C6" w:rsidRDefault="001C29C6" w:rsidP="005830EE"/>
    <w:p w:rsidR="001C29C6" w:rsidRDefault="001C29C6" w:rsidP="005830EE">
      <w:r>
        <w:t>August 2, 2020 – Added descriptions of “8 Output / 8 Input” and “16 Input” configurations.</w:t>
      </w:r>
    </w:p>
    <w:p w:rsidR="001C29C6" w:rsidRDefault="001C29C6" w:rsidP="005830EE"/>
    <w:p w:rsidR="001C29C6" w:rsidRDefault="001C29C6" w:rsidP="005830EE">
      <w:r>
        <w:t>August 6, 2020 – Added a note to make sure people know they don’t need to set up a development environment unless they need to change the code.</w:t>
      </w:r>
    </w:p>
    <w:p w:rsidR="001C29C6" w:rsidRDefault="001C29C6" w:rsidP="005830EE"/>
    <w:p w:rsidR="001C29C6" w:rsidRDefault="001C29C6" w:rsidP="005830EE">
      <w:r>
        <w:t>August 20, 2020 – Added a note on editing the .stp file</w:t>
      </w:r>
    </w:p>
    <w:p w:rsidR="001C29C6" w:rsidRDefault="001C29C6" w:rsidP="005830EE"/>
    <w:p w:rsidR="001C29C6" w:rsidRDefault="001C29C6" w:rsidP="005830EE">
      <w:r>
        <w:t>November 16, 2020 – Major change: Added MQTT support</w:t>
      </w:r>
    </w:p>
    <w:p w:rsidR="001C29C6" w:rsidRPr="0007767D" w:rsidRDefault="001C29C6" w:rsidP="005830EE">
      <w:pPr>
        <w:rPr>
          <w:sz w:val="20"/>
          <w:szCs w:val="20"/>
        </w:rPr>
      </w:pPr>
      <w:r w:rsidRPr="0007767D">
        <w:rPr>
          <w:sz w:val="20"/>
          <w:szCs w:val="20"/>
        </w:rPr>
        <w:t xml:space="preserve">  Other changes:</w:t>
      </w:r>
    </w:p>
    <w:p w:rsidR="001C29C6" w:rsidRPr="0007767D" w:rsidRDefault="001C29C6" w:rsidP="005830EE">
      <w:pPr>
        <w:numPr>
          <w:ilvl w:val="0"/>
          <w:numId w:val="12"/>
        </w:numPr>
        <w:rPr>
          <w:sz w:val="20"/>
          <w:szCs w:val="20"/>
        </w:rPr>
      </w:pPr>
      <w:r w:rsidRPr="0007767D">
        <w:rPr>
          <w:sz w:val="20"/>
          <w:szCs w:val="20"/>
        </w:rPr>
        <w:t>Changed the GUI to have a Configuration page in place of the former Address Settings page</w:t>
      </w:r>
    </w:p>
    <w:p w:rsidR="001C29C6" w:rsidRPr="0007767D" w:rsidRDefault="001C29C6" w:rsidP="005830EE">
      <w:pPr>
        <w:numPr>
          <w:ilvl w:val="0"/>
          <w:numId w:val="12"/>
        </w:numPr>
        <w:rPr>
          <w:sz w:val="20"/>
          <w:szCs w:val="20"/>
        </w:rPr>
      </w:pPr>
      <w:r w:rsidRPr="0007767D">
        <w:rPr>
          <w:sz w:val="20"/>
          <w:szCs w:val="20"/>
        </w:rPr>
        <w:t>Moved the device Name input field to the new Configuration page</w:t>
      </w:r>
    </w:p>
    <w:p w:rsidR="001C29C6" w:rsidRPr="0007767D" w:rsidRDefault="001C29C6" w:rsidP="005830EE">
      <w:pPr>
        <w:numPr>
          <w:ilvl w:val="0"/>
          <w:numId w:val="12"/>
        </w:numPr>
        <w:rPr>
          <w:sz w:val="20"/>
          <w:szCs w:val="20"/>
        </w:rPr>
      </w:pPr>
      <w:r w:rsidRPr="0007767D">
        <w:rPr>
          <w:sz w:val="20"/>
          <w:szCs w:val="20"/>
        </w:rPr>
        <w:t>Moved the Relay Invert control to the new Configuration page</w:t>
      </w:r>
    </w:p>
    <w:p w:rsidR="001C29C6" w:rsidRPr="0007767D" w:rsidRDefault="001C29C6" w:rsidP="005830EE">
      <w:pPr>
        <w:numPr>
          <w:ilvl w:val="0"/>
          <w:numId w:val="12"/>
        </w:numPr>
        <w:rPr>
          <w:sz w:val="20"/>
          <w:szCs w:val="20"/>
        </w:rPr>
      </w:pPr>
      <w:r w:rsidRPr="0007767D">
        <w:rPr>
          <w:sz w:val="20"/>
          <w:szCs w:val="20"/>
        </w:rPr>
        <w:t>Added an Input Invert control</w:t>
      </w:r>
    </w:p>
    <w:p w:rsidR="001C29C6" w:rsidRPr="0007767D" w:rsidRDefault="001C29C6"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1C29C6" w:rsidRPr="0007767D" w:rsidRDefault="001C29C6" w:rsidP="005830EE">
      <w:pPr>
        <w:numPr>
          <w:ilvl w:val="0"/>
          <w:numId w:val="12"/>
        </w:numPr>
        <w:rPr>
          <w:sz w:val="20"/>
          <w:szCs w:val="20"/>
        </w:rPr>
      </w:pPr>
      <w:r w:rsidRPr="0007767D">
        <w:rPr>
          <w:sz w:val="20"/>
          <w:szCs w:val="20"/>
        </w:rPr>
        <w:t>Added the ability to select whether the Ethernet interface operates in Half or Full Duplex.</w:t>
      </w:r>
    </w:p>
    <w:p w:rsidR="001C29C6" w:rsidRPr="0007767D" w:rsidRDefault="001C29C6" w:rsidP="005830EE">
      <w:pPr>
        <w:numPr>
          <w:ilvl w:val="0"/>
          <w:numId w:val="12"/>
        </w:numPr>
        <w:rPr>
          <w:sz w:val="20"/>
          <w:szCs w:val="20"/>
        </w:rPr>
      </w:pPr>
      <w:r w:rsidRPr="0007767D">
        <w:rPr>
          <w:sz w:val="20"/>
          <w:szCs w:val="20"/>
        </w:rPr>
        <w:t>Added the ability to configure settings for MQTT Broker IP Address and Port.</w:t>
      </w:r>
    </w:p>
    <w:p w:rsidR="001C29C6" w:rsidRPr="0007767D" w:rsidRDefault="001C29C6" w:rsidP="005830EE">
      <w:pPr>
        <w:numPr>
          <w:ilvl w:val="0"/>
          <w:numId w:val="12"/>
        </w:numPr>
        <w:rPr>
          <w:sz w:val="20"/>
          <w:szCs w:val="20"/>
        </w:rPr>
      </w:pPr>
      <w:r w:rsidRPr="0007767D">
        <w:rPr>
          <w:sz w:val="20"/>
          <w:szCs w:val="20"/>
        </w:rPr>
        <w:t>Added the ability to provide options MQTT ID and Password information.</w:t>
      </w:r>
    </w:p>
    <w:p w:rsidR="001C29C6" w:rsidRPr="0007767D" w:rsidRDefault="001C29C6" w:rsidP="005830EE">
      <w:pPr>
        <w:numPr>
          <w:ilvl w:val="0"/>
          <w:numId w:val="12"/>
        </w:numPr>
        <w:rPr>
          <w:sz w:val="20"/>
          <w:szCs w:val="20"/>
        </w:rPr>
      </w:pPr>
      <w:r w:rsidRPr="0007767D">
        <w:rPr>
          <w:sz w:val="20"/>
          <w:szCs w:val="20"/>
        </w:rPr>
        <w:t>Added MQTT connection status indicators in the Configuration page.</w:t>
      </w:r>
    </w:p>
    <w:p w:rsidR="001C29C6" w:rsidRPr="0007767D" w:rsidRDefault="001C29C6" w:rsidP="005830EE">
      <w:pPr>
        <w:numPr>
          <w:ilvl w:val="0"/>
          <w:numId w:val="12"/>
        </w:numPr>
        <w:rPr>
          <w:sz w:val="20"/>
          <w:szCs w:val="20"/>
        </w:rPr>
      </w:pPr>
      <w:r w:rsidRPr="0007767D">
        <w:rPr>
          <w:sz w:val="20"/>
          <w:szCs w:val="20"/>
        </w:rPr>
        <w:t>Fixed several corner case bugs in the web server code that were causing anomalous behavior in browsers.</w:t>
      </w:r>
    </w:p>
    <w:p w:rsidR="001C29C6" w:rsidRDefault="001C29C6" w:rsidP="005830EE"/>
    <w:p w:rsidR="001C29C6" w:rsidRDefault="001C29C6" w:rsidP="005830EE">
      <w:r>
        <w:t>November 19, 2020 – Minor edits to this document:</w:t>
      </w:r>
    </w:p>
    <w:p w:rsidR="001C29C6" w:rsidRPr="0007767D" w:rsidRDefault="001C29C6" w:rsidP="005830EE">
      <w:pPr>
        <w:numPr>
          <w:ilvl w:val="0"/>
          <w:numId w:val="12"/>
        </w:numPr>
        <w:rPr>
          <w:sz w:val="20"/>
          <w:szCs w:val="20"/>
        </w:rPr>
      </w:pPr>
      <w:r w:rsidRPr="0007767D">
        <w:rPr>
          <w:sz w:val="20"/>
          <w:szCs w:val="20"/>
        </w:rPr>
        <w:t>Corrected the screen shot for the MQTT IO Control page</w:t>
      </w:r>
    </w:p>
    <w:p w:rsidR="001C29C6" w:rsidRPr="0007767D" w:rsidRDefault="001C29C6" w:rsidP="005830EE">
      <w:pPr>
        <w:numPr>
          <w:ilvl w:val="0"/>
          <w:numId w:val="12"/>
        </w:numPr>
        <w:rPr>
          <w:sz w:val="20"/>
          <w:szCs w:val="20"/>
        </w:rPr>
      </w:pPr>
      <w:r w:rsidRPr="0007767D">
        <w:rPr>
          <w:sz w:val="20"/>
          <w:szCs w:val="20"/>
        </w:rPr>
        <w:t>Changed text to indicate that Full Duplex worked with some unmanaged switches, but not all.</w:t>
      </w:r>
    </w:p>
    <w:p w:rsidR="001C29C6" w:rsidRPr="0007767D" w:rsidRDefault="001C29C6" w:rsidP="005830EE">
      <w:pPr>
        <w:numPr>
          <w:ilvl w:val="0"/>
          <w:numId w:val="12"/>
        </w:numPr>
        <w:rPr>
          <w:sz w:val="20"/>
          <w:szCs w:val="20"/>
        </w:rPr>
      </w:pPr>
      <w:r w:rsidRPr="0007767D">
        <w:rPr>
          <w:sz w:val="20"/>
          <w:szCs w:val="20"/>
        </w:rPr>
        <w:t>Added that you can use “all” to turn all relays on or off with MQTT.</w:t>
      </w:r>
    </w:p>
    <w:p w:rsidR="001C29C6" w:rsidRDefault="001C29C6" w:rsidP="005830EE"/>
    <w:p w:rsidR="001C29C6" w:rsidRDefault="001C29C6" w:rsidP="005830EE">
      <w:r>
        <w:t>November 21, 2020 – Minor change to code and this document:</w:t>
      </w:r>
    </w:p>
    <w:p w:rsidR="001C29C6" w:rsidRPr="0007767D" w:rsidRDefault="001C29C6"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1C29C6" w:rsidRPr="0007767D" w:rsidRDefault="001C29C6" w:rsidP="005830EE">
      <w:pPr>
        <w:numPr>
          <w:ilvl w:val="0"/>
          <w:numId w:val="12"/>
        </w:numPr>
        <w:rPr>
          <w:sz w:val="20"/>
          <w:szCs w:val="20"/>
        </w:rPr>
      </w:pPr>
      <w:r w:rsidRPr="0007767D">
        <w:rPr>
          <w:sz w:val="20"/>
          <w:szCs w:val="20"/>
        </w:rPr>
        <w:t>Added tables showing how the displayed pin states relate to the physical pin voltages.</w:t>
      </w:r>
    </w:p>
    <w:p w:rsidR="001C29C6" w:rsidRPr="0007767D" w:rsidRDefault="001C29C6" w:rsidP="005830EE">
      <w:pPr>
        <w:numPr>
          <w:ilvl w:val="0"/>
          <w:numId w:val="12"/>
        </w:numPr>
        <w:rPr>
          <w:sz w:val="20"/>
          <w:szCs w:val="20"/>
        </w:rPr>
      </w:pPr>
      <w:r w:rsidRPr="0007767D">
        <w:rPr>
          <w:sz w:val="20"/>
          <w:szCs w:val="20"/>
        </w:rPr>
        <w:t>Added an error count statistics display to the MQTT version of the code.</w:t>
      </w:r>
    </w:p>
    <w:p w:rsidR="001C29C6" w:rsidRDefault="001C29C6" w:rsidP="005830EE"/>
    <w:p w:rsidR="001C29C6" w:rsidRDefault="001C29C6" w:rsidP="005830EE">
      <w:r>
        <w:t>November 26, 2020 – Document changes only:</w:t>
      </w:r>
    </w:p>
    <w:p w:rsidR="001C29C6" w:rsidRPr="0007767D" w:rsidRDefault="001C29C6" w:rsidP="005830EE">
      <w:pPr>
        <w:numPr>
          <w:ilvl w:val="0"/>
          <w:numId w:val="12"/>
        </w:numPr>
        <w:rPr>
          <w:sz w:val="20"/>
          <w:szCs w:val="20"/>
        </w:rPr>
      </w:pPr>
      <w:r w:rsidRPr="0007767D">
        <w:rPr>
          <w:sz w:val="20"/>
          <w:szCs w:val="20"/>
        </w:rPr>
        <w:t>Rearranged some sections in the document.</w:t>
      </w:r>
    </w:p>
    <w:p w:rsidR="001C29C6" w:rsidRPr="0007767D" w:rsidRDefault="001C29C6" w:rsidP="005830EE">
      <w:pPr>
        <w:numPr>
          <w:ilvl w:val="0"/>
          <w:numId w:val="12"/>
        </w:numPr>
        <w:rPr>
          <w:sz w:val="20"/>
          <w:szCs w:val="20"/>
        </w:rPr>
      </w:pPr>
      <w:r w:rsidRPr="0007767D">
        <w:rPr>
          <w:sz w:val="20"/>
          <w:szCs w:val="20"/>
        </w:rPr>
        <w:t>Added EEPROM bit field definitions.</w:t>
      </w:r>
    </w:p>
    <w:p w:rsidR="001C29C6" w:rsidRPr="0007767D" w:rsidRDefault="001C29C6" w:rsidP="005830EE">
      <w:pPr>
        <w:numPr>
          <w:ilvl w:val="0"/>
          <w:numId w:val="12"/>
        </w:numPr>
        <w:rPr>
          <w:sz w:val="20"/>
          <w:szCs w:val="20"/>
        </w:rPr>
      </w:pPr>
      <w:r w:rsidRPr="0007767D">
        <w:rPr>
          <w:sz w:val="20"/>
          <w:szCs w:val="20"/>
        </w:rPr>
        <w:t>Added tables showing relationship of browser and MQTT fields to pin logic levels.</w:t>
      </w:r>
    </w:p>
    <w:p w:rsidR="001C29C6" w:rsidRDefault="001C29C6" w:rsidP="005830EE"/>
    <w:p w:rsidR="001C29C6" w:rsidRDefault="001C29C6" w:rsidP="005830EE">
      <w:r>
        <w:t>November 30, 2020</w:t>
      </w:r>
    </w:p>
    <w:p w:rsidR="001C29C6" w:rsidRPr="0007767D" w:rsidRDefault="001C29C6" w:rsidP="005830EE">
      <w:pPr>
        <w:ind w:left="360"/>
        <w:rPr>
          <w:sz w:val="20"/>
          <w:szCs w:val="20"/>
        </w:rPr>
      </w:pPr>
      <w:r w:rsidRPr="0007767D">
        <w:rPr>
          <w:sz w:val="20"/>
          <w:szCs w:val="20"/>
        </w:rPr>
        <w:t>Code changes:</w:t>
      </w:r>
    </w:p>
    <w:p w:rsidR="001C29C6" w:rsidRPr="0007767D" w:rsidRDefault="001C29C6" w:rsidP="005830EE">
      <w:pPr>
        <w:numPr>
          <w:ilvl w:val="1"/>
          <w:numId w:val="12"/>
        </w:numPr>
        <w:rPr>
          <w:sz w:val="20"/>
          <w:szCs w:val="20"/>
        </w:rPr>
      </w:pPr>
      <w:r w:rsidRPr="0007767D">
        <w:rPr>
          <w:sz w:val="20"/>
          <w:szCs w:val="20"/>
        </w:rPr>
        <w:t>Added the /98 REST command</w:t>
      </w:r>
    </w:p>
    <w:p w:rsidR="001C29C6" w:rsidRPr="0007767D" w:rsidRDefault="001C29C6" w:rsidP="005830EE">
      <w:pPr>
        <w:numPr>
          <w:ilvl w:val="1"/>
          <w:numId w:val="12"/>
        </w:numPr>
        <w:rPr>
          <w:sz w:val="20"/>
          <w:szCs w:val="20"/>
        </w:rPr>
      </w:pPr>
      <w:r w:rsidRPr="0007767D">
        <w:rPr>
          <w:sz w:val="20"/>
          <w:szCs w:val="20"/>
        </w:rPr>
        <w:t>Corrected typo in the HELP pages that mis-stated the REST command numbers.</w:t>
      </w:r>
    </w:p>
    <w:p w:rsidR="001C29C6" w:rsidRPr="0007767D" w:rsidRDefault="001C29C6" w:rsidP="005830EE">
      <w:pPr>
        <w:ind w:left="360"/>
        <w:rPr>
          <w:sz w:val="20"/>
          <w:szCs w:val="20"/>
        </w:rPr>
      </w:pPr>
      <w:r w:rsidRPr="0007767D">
        <w:rPr>
          <w:sz w:val="20"/>
          <w:szCs w:val="20"/>
        </w:rPr>
        <w:t>Document changes:</w:t>
      </w:r>
    </w:p>
    <w:p w:rsidR="001C29C6" w:rsidRPr="0007767D" w:rsidRDefault="001C29C6" w:rsidP="005830EE">
      <w:pPr>
        <w:numPr>
          <w:ilvl w:val="1"/>
          <w:numId w:val="12"/>
        </w:numPr>
        <w:rPr>
          <w:sz w:val="20"/>
          <w:szCs w:val="20"/>
        </w:rPr>
      </w:pPr>
      <w:r w:rsidRPr="0007767D">
        <w:rPr>
          <w:sz w:val="20"/>
          <w:szCs w:val="20"/>
        </w:rPr>
        <w:t>Added section describing all the REST commands.</w:t>
      </w:r>
    </w:p>
    <w:p w:rsidR="001C29C6" w:rsidRDefault="001C29C6" w:rsidP="005830EE"/>
    <w:p w:rsidR="001C29C6" w:rsidRDefault="001C29C6" w:rsidP="005830EE">
      <w:r>
        <w:t>December 2, 2020</w:t>
      </w:r>
    </w:p>
    <w:p w:rsidR="001C29C6" w:rsidRPr="0007767D" w:rsidRDefault="001C29C6" w:rsidP="005830EE">
      <w:pPr>
        <w:ind w:left="360"/>
        <w:rPr>
          <w:sz w:val="20"/>
          <w:szCs w:val="20"/>
        </w:rPr>
      </w:pPr>
      <w:r w:rsidRPr="0007767D">
        <w:rPr>
          <w:sz w:val="20"/>
          <w:szCs w:val="20"/>
        </w:rPr>
        <w:t>Code changes:</w:t>
      </w:r>
    </w:p>
    <w:p w:rsidR="001C29C6" w:rsidRPr="0007767D" w:rsidRDefault="001C29C6" w:rsidP="005830EE">
      <w:pPr>
        <w:numPr>
          <w:ilvl w:val="1"/>
          <w:numId w:val="12"/>
        </w:numPr>
        <w:rPr>
          <w:sz w:val="20"/>
          <w:szCs w:val="20"/>
        </w:rPr>
      </w:pPr>
      <w:r w:rsidRPr="0007767D">
        <w:rPr>
          <w:sz w:val="20"/>
          <w:szCs w:val="20"/>
        </w:rPr>
        <w:t>Fixed issue regarding browsers on multiple IP addresses.</w:t>
      </w:r>
    </w:p>
    <w:p w:rsidR="001C29C6" w:rsidRPr="0007767D" w:rsidRDefault="001C29C6" w:rsidP="005830EE">
      <w:pPr>
        <w:numPr>
          <w:ilvl w:val="1"/>
          <w:numId w:val="12"/>
        </w:numPr>
        <w:rPr>
          <w:sz w:val="20"/>
          <w:szCs w:val="20"/>
        </w:rPr>
      </w:pPr>
      <w:r w:rsidRPr="0007767D">
        <w:rPr>
          <w:sz w:val="20"/>
          <w:szCs w:val="20"/>
        </w:rPr>
        <w:t>Fixed issue regarding browser interference on page changes.</w:t>
      </w:r>
    </w:p>
    <w:p w:rsidR="001C29C6" w:rsidRPr="0007767D" w:rsidRDefault="001C29C6" w:rsidP="005830EE">
      <w:pPr>
        <w:ind w:left="360"/>
        <w:rPr>
          <w:sz w:val="20"/>
          <w:szCs w:val="20"/>
        </w:rPr>
      </w:pPr>
      <w:r w:rsidRPr="0007767D">
        <w:rPr>
          <w:sz w:val="20"/>
          <w:szCs w:val="20"/>
        </w:rPr>
        <w:t>Document changes:</w:t>
      </w:r>
    </w:p>
    <w:p w:rsidR="001C29C6" w:rsidRPr="0007767D" w:rsidRDefault="001C29C6" w:rsidP="005830EE">
      <w:pPr>
        <w:numPr>
          <w:ilvl w:val="1"/>
          <w:numId w:val="12"/>
        </w:numPr>
        <w:rPr>
          <w:sz w:val="20"/>
          <w:szCs w:val="20"/>
        </w:rPr>
      </w:pPr>
      <w:r w:rsidRPr="0007767D">
        <w:rPr>
          <w:sz w:val="20"/>
          <w:szCs w:val="20"/>
        </w:rPr>
        <w:t>Added section to describe functional limitations (like number of browser sessions, browser interference).</w:t>
      </w:r>
    </w:p>
    <w:p w:rsidR="001C29C6" w:rsidRPr="0007767D" w:rsidRDefault="001C29C6" w:rsidP="005830EE">
      <w:pPr>
        <w:numPr>
          <w:ilvl w:val="1"/>
          <w:numId w:val="12"/>
        </w:numPr>
        <w:rPr>
          <w:sz w:val="20"/>
          <w:szCs w:val="20"/>
        </w:rPr>
      </w:pPr>
      <w:r w:rsidRPr="0007767D">
        <w:rPr>
          <w:sz w:val="20"/>
          <w:szCs w:val="20"/>
        </w:rPr>
        <w:t>Added section on an alternative method for entering the initial IP Address.</w:t>
      </w:r>
    </w:p>
    <w:p w:rsidR="001C29C6" w:rsidRDefault="001C29C6" w:rsidP="005830EE"/>
    <w:p w:rsidR="001C29C6" w:rsidRDefault="001C29C6" w:rsidP="005830EE">
      <w:r>
        <w:t>December 4, 2020</w:t>
      </w:r>
    </w:p>
    <w:p w:rsidR="001C29C6" w:rsidRPr="0007767D" w:rsidRDefault="001C29C6" w:rsidP="005830EE">
      <w:pPr>
        <w:ind w:left="360"/>
        <w:rPr>
          <w:sz w:val="20"/>
          <w:szCs w:val="20"/>
        </w:rPr>
      </w:pPr>
      <w:r w:rsidRPr="0007767D">
        <w:rPr>
          <w:sz w:val="20"/>
          <w:szCs w:val="20"/>
        </w:rPr>
        <w:t>Code changes:</w:t>
      </w:r>
    </w:p>
    <w:p w:rsidR="001C29C6" w:rsidRPr="0007767D" w:rsidRDefault="001C29C6" w:rsidP="005830EE">
      <w:pPr>
        <w:numPr>
          <w:ilvl w:val="1"/>
          <w:numId w:val="12"/>
        </w:numPr>
        <w:rPr>
          <w:sz w:val="20"/>
          <w:szCs w:val="20"/>
        </w:rPr>
      </w:pPr>
      <w:r w:rsidRPr="0007767D">
        <w:rPr>
          <w:sz w:val="20"/>
          <w:szCs w:val="20"/>
        </w:rPr>
        <w:t>Code change made to reduce or eliminate relay state changes during reboot.</w:t>
      </w:r>
    </w:p>
    <w:p w:rsidR="001C29C6" w:rsidRPr="0007767D" w:rsidRDefault="001C29C6" w:rsidP="005830EE">
      <w:pPr>
        <w:ind w:left="360"/>
        <w:rPr>
          <w:sz w:val="20"/>
          <w:szCs w:val="20"/>
        </w:rPr>
      </w:pPr>
      <w:r w:rsidRPr="0007767D">
        <w:rPr>
          <w:sz w:val="20"/>
          <w:szCs w:val="20"/>
        </w:rPr>
        <w:t>Document changes:</w:t>
      </w:r>
    </w:p>
    <w:p w:rsidR="001C29C6" w:rsidRPr="0007767D" w:rsidRDefault="001C29C6" w:rsidP="005830EE">
      <w:pPr>
        <w:numPr>
          <w:ilvl w:val="1"/>
          <w:numId w:val="12"/>
        </w:numPr>
        <w:rPr>
          <w:sz w:val="20"/>
          <w:szCs w:val="20"/>
        </w:rPr>
      </w:pPr>
      <w:r w:rsidRPr="0007767D">
        <w:rPr>
          <w:sz w:val="20"/>
          <w:szCs w:val="20"/>
        </w:rPr>
        <w:t>Added section on alternative hardware design methods for maintaining relays states during power loss.</w:t>
      </w:r>
    </w:p>
    <w:p w:rsidR="001C29C6" w:rsidRDefault="001C29C6" w:rsidP="005830EE"/>
    <w:p w:rsidR="001C29C6" w:rsidRPr="004A5F0F" w:rsidRDefault="001C29C6" w:rsidP="005830EE">
      <w:r>
        <w:t xml:space="preserve">December 18, 2020  </w:t>
      </w:r>
      <w:r w:rsidRPr="004A5F0F">
        <w:t xml:space="preserve"> Code Revision 20201218 2202</w:t>
      </w:r>
    </w:p>
    <w:p w:rsidR="001C29C6" w:rsidRPr="0007767D" w:rsidRDefault="001C29C6" w:rsidP="005830EE">
      <w:pPr>
        <w:ind w:left="360"/>
        <w:rPr>
          <w:sz w:val="20"/>
          <w:szCs w:val="20"/>
        </w:rPr>
      </w:pPr>
      <w:r w:rsidRPr="0007767D">
        <w:rPr>
          <w:sz w:val="20"/>
          <w:szCs w:val="20"/>
        </w:rPr>
        <w:t>Code changes:</w:t>
      </w:r>
    </w:p>
    <w:p w:rsidR="001C29C6" w:rsidRPr="0007767D" w:rsidRDefault="001C29C6" w:rsidP="005830EE">
      <w:pPr>
        <w:numPr>
          <w:ilvl w:val="1"/>
          <w:numId w:val="12"/>
        </w:numPr>
        <w:rPr>
          <w:sz w:val="20"/>
          <w:szCs w:val="20"/>
        </w:rPr>
      </w:pPr>
      <w:r w:rsidRPr="0007767D">
        <w:rPr>
          <w:sz w:val="20"/>
          <w:szCs w:val="20"/>
        </w:rPr>
        <w:t>Fixed bug in RXERIF diagnostic counter (MQTT builds only).</w:t>
      </w:r>
    </w:p>
    <w:p w:rsidR="001C29C6" w:rsidRPr="0007767D" w:rsidRDefault="001C29C6"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1C29C6" w:rsidRPr="0007767D" w:rsidRDefault="001C29C6" w:rsidP="005830EE">
      <w:pPr>
        <w:numPr>
          <w:ilvl w:val="1"/>
          <w:numId w:val="12"/>
        </w:numPr>
        <w:rPr>
          <w:sz w:val="20"/>
          <w:szCs w:val="20"/>
        </w:rPr>
      </w:pPr>
      <w:r w:rsidRPr="0007767D">
        <w:rPr>
          <w:sz w:val="20"/>
          <w:szCs w:val="20"/>
        </w:rPr>
        <w:t>Added Independent Watchdog (hardware watchdog) to restart the module should it hang.</w:t>
      </w:r>
    </w:p>
    <w:p w:rsidR="001C29C6" w:rsidRPr="0007767D" w:rsidRDefault="001C29C6" w:rsidP="005830EE">
      <w:pPr>
        <w:numPr>
          <w:ilvl w:val="1"/>
          <w:numId w:val="12"/>
        </w:numPr>
        <w:rPr>
          <w:sz w:val="20"/>
          <w:szCs w:val="20"/>
        </w:rPr>
      </w:pPr>
      <w:r w:rsidRPr="0007767D">
        <w:rPr>
          <w:sz w:val="20"/>
          <w:szCs w:val="20"/>
        </w:rPr>
        <w:t>Removed the Error Statistics button from the MQTT builds.</w:t>
      </w:r>
    </w:p>
    <w:p w:rsidR="001C29C6" w:rsidRPr="0007767D" w:rsidRDefault="001C29C6" w:rsidP="005830EE">
      <w:pPr>
        <w:numPr>
          <w:ilvl w:val="1"/>
          <w:numId w:val="12"/>
        </w:numPr>
        <w:rPr>
          <w:sz w:val="20"/>
          <w:szCs w:val="20"/>
        </w:rPr>
      </w:pPr>
      <w:r w:rsidRPr="0007767D">
        <w:rPr>
          <w:sz w:val="20"/>
          <w:szCs w:val="20"/>
        </w:rPr>
        <w:t>Added EEPROM lock-out except when intentionally making EEPROM changes.</w:t>
      </w:r>
    </w:p>
    <w:p w:rsidR="001C29C6" w:rsidRPr="0007767D" w:rsidRDefault="001C29C6" w:rsidP="005830EE">
      <w:pPr>
        <w:ind w:left="360"/>
        <w:rPr>
          <w:sz w:val="20"/>
          <w:szCs w:val="20"/>
        </w:rPr>
      </w:pPr>
      <w:r w:rsidRPr="0007767D">
        <w:rPr>
          <w:sz w:val="20"/>
          <w:szCs w:val="20"/>
        </w:rPr>
        <w:t>Document changes:</w:t>
      </w:r>
    </w:p>
    <w:p w:rsidR="001C29C6" w:rsidRPr="0007767D" w:rsidRDefault="001C29C6" w:rsidP="005830EE">
      <w:pPr>
        <w:numPr>
          <w:ilvl w:val="1"/>
          <w:numId w:val="12"/>
        </w:numPr>
        <w:rPr>
          <w:sz w:val="20"/>
          <w:szCs w:val="20"/>
        </w:rPr>
      </w:pPr>
      <w:r w:rsidRPr="0007767D">
        <w:rPr>
          <w:sz w:val="20"/>
          <w:szCs w:val="20"/>
        </w:rPr>
        <w:t>Relocated the MQTT Error Statistic description</w:t>
      </w:r>
    </w:p>
    <w:p w:rsidR="001C29C6" w:rsidRDefault="001C29C6" w:rsidP="005830EE"/>
    <w:p w:rsidR="001C29C6" w:rsidRDefault="001C29C6" w:rsidP="005830EE">
      <w:r>
        <w:t>December 21, 2020</w:t>
      </w:r>
    </w:p>
    <w:p w:rsidR="001C29C6" w:rsidRPr="0007767D" w:rsidRDefault="001C29C6" w:rsidP="005830EE">
      <w:pPr>
        <w:ind w:left="360"/>
        <w:rPr>
          <w:sz w:val="20"/>
          <w:szCs w:val="20"/>
        </w:rPr>
      </w:pPr>
      <w:r w:rsidRPr="0007767D">
        <w:rPr>
          <w:sz w:val="20"/>
          <w:szCs w:val="20"/>
        </w:rPr>
        <w:t>MAJOR CHANGE: Changed all MQTT commands to match the Home Assistant standard.</w:t>
      </w:r>
    </w:p>
    <w:p w:rsidR="001C29C6" w:rsidRPr="0007767D" w:rsidRDefault="001C29C6" w:rsidP="005830EE">
      <w:pPr>
        <w:ind w:left="360"/>
        <w:rPr>
          <w:sz w:val="20"/>
          <w:szCs w:val="20"/>
        </w:rPr>
      </w:pPr>
      <w:r w:rsidRPr="0007767D">
        <w:rPr>
          <w:sz w:val="20"/>
          <w:szCs w:val="20"/>
        </w:rPr>
        <w:t>Code changes:</w:t>
      </w:r>
    </w:p>
    <w:p w:rsidR="001C29C6" w:rsidRPr="0007767D" w:rsidRDefault="001C29C6" w:rsidP="005830EE">
      <w:pPr>
        <w:numPr>
          <w:ilvl w:val="1"/>
          <w:numId w:val="12"/>
        </w:numPr>
        <w:rPr>
          <w:sz w:val="20"/>
          <w:szCs w:val="20"/>
        </w:rPr>
      </w:pPr>
      <w:r w:rsidRPr="0007767D">
        <w:rPr>
          <w:sz w:val="20"/>
          <w:szCs w:val="20"/>
        </w:rPr>
        <w:t>Fixed timing issue in MQTT command processing</w:t>
      </w:r>
    </w:p>
    <w:p w:rsidR="001C29C6" w:rsidRPr="0007767D" w:rsidRDefault="001C29C6" w:rsidP="005830EE">
      <w:pPr>
        <w:numPr>
          <w:ilvl w:val="1"/>
          <w:numId w:val="12"/>
        </w:numPr>
        <w:rPr>
          <w:sz w:val="20"/>
          <w:szCs w:val="20"/>
        </w:rPr>
      </w:pPr>
      <w:r w:rsidRPr="0007767D">
        <w:rPr>
          <w:sz w:val="20"/>
          <w:szCs w:val="20"/>
        </w:rPr>
        <w:t>Changed all MQTT commands to match the Home Assistant standard.</w:t>
      </w:r>
    </w:p>
    <w:p w:rsidR="001C29C6" w:rsidRPr="0007767D" w:rsidRDefault="001C29C6"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1C29C6" w:rsidRPr="0007767D" w:rsidRDefault="001C29C6" w:rsidP="005830EE">
      <w:pPr>
        <w:ind w:left="360"/>
        <w:rPr>
          <w:sz w:val="20"/>
          <w:szCs w:val="20"/>
        </w:rPr>
      </w:pPr>
      <w:r w:rsidRPr="0007767D">
        <w:rPr>
          <w:sz w:val="20"/>
          <w:szCs w:val="20"/>
        </w:rPr>
        <w:t>Document changes:</w:t>
      </w:r>
    </w:p>
    <w:p w:rsidR="001C29C6" w:rsidRPr="0007767D" w:rsidRDefault="001C29C6" w:rsidP="005830EE">
      <w:pPr>
        <w:numPr>
          <w:ilvl w:val="1"/>
          <w:numId w:val="12"/>
        </w:numPr>
        <w:rPr>
          <w:sz w:val="20"/>
          <w:szCs w:val="20"/>
        </w:rPr>
      </w:pPr>
      <w:r w:rsidRPr="0007767D">
        <w:rPr>
          <w:sz w:val="20"/>
          <w:szCs w:val="20"/>
        </w:rPr>
        <w:t>Updated MQTT command list</w:t>
      </w:r>
    </w:p>
    <w:p w:rsidR="001C29C6" w:rsidRDefault="001C29C6" w:rsidP="005830EE"/>
    <w:p w:rsidR="001C29C6" w:rsidRPr="00AF1AA2" w:rsidRDefault="001C29C6" w:rsidP="005830EE">
      <w:r>
        <w:t xml:space="preserve">December 30, 2020  Code Revision </w:t>
      </w:r>
      <w:r w:rsidRPr="00AF1AA2">
        <w:t>20201230 0411</w:t>
      </w:r>
    </w:p>
    <w:p w:rsidR="001C29C6" w:rsidRPr="0007767D" w:rsidRDefault="001C29C6" w:rsidP="005830EE">
      <w:pPr>
        <w:ind w:left="360"/>
        <w:rPr>
          <w:sz w:val="20"/>
          <w:szCs w:val="20"/>
        </w:rPr>
      </w:pPr>
      <w:r w:rsidRPr="0007767D">
        <w:rPr>
          <w:sz w:val="20"/>
          <w:szCs w:val="20"/>
        </w:rPr>
        <w:t>Code changes:</w:t>
      </w:r>
    </w:p>
    <w:p w:rsidR="001C29C6" w:rsidRPr="0007767D" w:rsidRDefault="001C29C6" w:rsidP="005830EE">
      <w:pPr>
        <w:numPr>
          <w:ilvl w:val="1"/>
          <w:numId w:val="12"/>
        </w:numPr>
        <w:rPr>
          <w:sz w:val="20"/>
          <w:szCs w:val="20"/>
        </w:rPr>
      </w:pPr>
      <w:r w:rsidRPr="0007767D">
        <w:rPr>
          <w:sz w:val="20"/>
          <w:szCs w:val="20"/>
        </w:rPr>
        <w:t>Added window sizing to improve appearance on small devices (iPhone etc).</w:t>
      </w:r>
    </w:p>
    <w:p w:rsidR="001C29C6" w:rsidRPr="0007767D" w:rsidRDefault="001C29C6" w:rsidP="005830EE">
      <w:pPr>
        <w:numPr>
          <w:ilvl w:val="1"/>
          <w:numId w:val="12"/>
        </w:numPr>
        <w:rPr>
          <w:sz w:val="20"/>
          <w:szCs w:val="20"/>
        </w:rPr>
      </w:pPr>
      <w:r w:rsidRPr="0007767D">
        <w:rPr>
          <w:sz w:val="20"/>
          <w:szCs w:val="20"/>
        </w:rPr>
        <w:t>Added Home Assistant Auto Discovery including a Config setting to enable Auto Discovery.</w:t>
      </w:r>
    </w:p>
    <w:p w:rsidR="001C29C6" w:rsidRPr="0007767D" w:rsidRDefault="001C29C6" w:rsidP="005830EE">
      <w:pPr>
        <w:numPr>
          <w:ilvl w:val="1"/>
          <w:numId w:val="12"/>
        </w:numPr>
        <w:rPr>
          <w:sz w:val="20"/>
          <w:szCs w:val="20"/>
        </w:rPr>
      </w:pPr>
      <w:r w:rsidRPr="0007767D">
        <w:rPr>
          <w:sz w:val="20"/>
          <w:szCs w:val="20"/>
        </w:rPr>
        <w:t>Changed reset button routine to prevent hardware watchdog from firing while button is pressed.</w:t>
      </w:r>
    </w:p>
    <w:p w:rsidR="001C29C6" w:rsidRPr="0007767D" w:rsidRDefault="001C29C6" w:rsidP="005830EE">
      <w:pPr>
        <w:ind w:left="360"/>
        <w:rPr>
          <w:sz w:val="20"/>
          <w:szCs w:val="20"/>
        </w:rPr>
      </w:pPr>
      <w:r w:rsidRPr="0007767D">
        <w:rPr>
          <w:sz w:val="20"/>
          <w:szCs w:val="20"/>
        </w:rPr>
        <w:t>Document changes:</w:t>
      </w:r>
    </w:p>
    <w:p w:rsidR="001C29C6" w:rsidRPr="0007767D" w:rsidRDefault="001C29C6" w:rsidP="005830EE">
      <w:pPr>
        <w:numPr>
          <w:ilvl w:val="1"/>
          <w:numId w:val="12"/>
        </w:numPr>
        <w:rPr>
          <w:sz w:val="20"/>
          <w:szCs w:val="20"/>
        </w:rPr>
      </w:pPr>
      <w:r w:rsidRPr="0007767D">
        <w:rPr>
          <w:sz w:val="20"/>
          <w:szCs w:val="20"/>
        </w:rPr>
        <w:t>Added description of Auto Discovery and associated Config setting</w:t>
      </w:r>
    </w:p>
    <w:p w:rsidR="001C29C6" w:rsidRDefault="001C29C6" w:rsidP="005830EE"/>
    <w:p w:rsidR="001C29C6" w:rsidRDefault="001C29C6" w:rsidP="005830EE">
      <w:r>
        <w:t>January 23, 2021  Code Revision 20210123 1257</w:t>
      </w:r>
    </w:p>
    <w:p w:rsidR="001C29C6" w:rsidRPr="00613802" w:rsidRDefault="001C29C6"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1C29C6" w:rsidRPr="00613802" w:rsidRDefault="001C29C6" w:rsidP="005830EE">
      <w:pPr>
        <w:ind w:left="360"/>
        <w:rPr>
          <w:sz w:val="20"/>
          <w:szCs w:val="20"/>
        </w:rPr>
      </w:pPr>
      <w:r w:rsidRPr="00613802">
        <w:rPr>
          <w:sz w:val="20"/>
          <w:szCs w:val="20"/>
        </w:rPr>
        <w:t>Code changes:</w:t>
      </w:r>
    </w:p>
    <w:p w:rsidR="001C29C6" w:rsidRPr="00613802" w:rsidRDefault="001C29C6" w:rsidP="005830EE">
      <w:pPr>
        <w:numPr>
          <w:ilvl w:val="1"/>
          <w:numId w:val="12"/>
        </w:numPr>
        <w:rPr>
          <w:sz w:val="20"/>
          <w:szCs w:val="20"/>
        </w:rPr>
      </w:pPr>
      <w:r w:rsidRPr="00613802">
        <w:rPr>
          <w:sz w:val="20"/>
          <w:szCs w:val="20"/>
        </w:rPr>
        <w:t>Updated GUI to improve the way IP Addresses and MAC numbers are entered.</w:t>
      </w:r>
    </w:p>
    <w:p w:rsidR="001C29C6" w:rsidRPr="00613802" w:rsidRDefault="001C29C6" w:rsidP="005830EE">
      <w:pPr>
        <w:numPr>
          <w:ilvl w:val="1"/>
          <w:numId w:val="12"/>
        </w:numPr>
        <w:rPr>
          <w:sz w:val="20"/>
          <w:szCs w:val="20"/>
        </w:rPr>
      </w:pPr>
      <w:r w:rsidRPr="00613802">
        <w:rPr>
          <w:sz w:val="20"/>
          <w:szCs w:val="20"/>
        </w:rPr>
        <w:t>Updated GUI and code to provide a single build for Browser and MQTT configurations.</w:t>
      </w:r>
    </w:p>
    <w:p w:rsidR="001C29C6" w:rsidRPr="00613802" w:rsidRDefault="001C29C6"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1C29C6" w:rsidRPr="00613802" w:rsidRDefault="001C29C6"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1C29C6" w:rsidRPr="00613802" w:rsidRDefault="001C29C6" w:rsidP="005830EE">
      <w:pPr>
        <w:numPr>
          <w:ilvl w:val="1"/>
          <w:numId w:val="12"/>
        </w:numPr>
        <w:rPr>
          <w:sz w:val="20"/>
          <w:szCs w:val="20"/>
        </w:rPr>
      </w:pPr>
      <w:r w:rsidRPr="00613802">
        <w:rPr>
          <w:sz w:val="20"/>
          <w:szCs w:val="20"/>
        </w:rPr>
        <w:t>Added a checkbox based “Features” field to replace the former “Config” bytes.</w:t>
      </w:r>
    </w:p>
    <w:p w:rsidR="001C29C6" w:rsidRPr="00613802" w:rsidRDefault="001C29C6"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1C29C6" w:rsidRPr="00613802" w:rsidRDefault="001C29C6" w:rsidP="005830EE">
      <w:pPr>
        <w:ind w:left="360"/>
        <w:rPr>
          <w:sz w:val="20"/>
          <w:szCs w:val="20"/>
        </w:rPr>
      </w:pPr>
      <w:r w:rsidRPr="00613802">
        <w:rPr>
          <w:sz w:val="20"/>
          <w:szCs w:val="20"/>
        </w:rPr>
        <w:t>Document changes:</w:t>
      </w:r>
    </w:p>
    <w:p w:rsidR="001C29C6" w:rsidRPr="00613802" w:rsidRDefault="001C29C6" w:rsidP="005830EE">
      <w:pPr>
        <w:numPr>
          <w:ilvl w:val="1"/>
          <w:numId w:val="12"/>
        </w:numPr>
        <w:rPr>
          <w:sz w:val="20"/>
          <w:szCs w:val="20"/>
        </w:rPr>
      </w:pPr>
      <w:r w:rsidRPr="00613802">
        <w:rPr>
          <w:sz w:val="20"/>
          <w:szCs w:val="20"/>
        </w:rPr>
        <w:t>Describe above code changes</w:t>
      </w:r>
    </w:p>
    <w:p w:rsidR="001C29C6" w:rsidRPr="00613802" w:rsidRDefault="001C29C6" w:rsidP="005830EE">
      <w:pPr>
        <w:numPr>
          <w:ilvl w:val="1"/>
          <w:numId w:val="12"/>
        </w:numPr>
        <w:rPr>
          <w:sz w:val="20"/>
          <w:szCs w:val="20"/>
        </w:rPr>
      </w:pPr>
      <w:r w:rsidRPr="00613802">
        <w:rPr>
          <w:sz w:val="20"/>
          <w:szCs w:val="20"/>
        </w:rPr>
        <w:t>Changed Screen Shots</w:t>
      </w:r>
    </w:p>
    <w:p w:rsidR="001C29C6" w:rsidRPr="00613802" w:rsidRDefault="001C29C6" w:rsidP="005830EE">
      <w:pPr>
        <w:numPr>
          <w:ilvl w:val="1"/>
          <w:numId w:val="12"/>
        </w:numPr>
        <w:rPr>
          <w:sz w:val="20"/>
          <w:szCs w:val="20"/>
        </w:rPr>
      </w:pPr>
      <w:r w:rsidRPr="00613802">
        <w:rPr>
          <w:sz w:val="20"/>
          <w:szCs w:val="20"/>
        </w:rPr>
        <w:t>Replaced Config Settings section with Feature Settings section</w:t>
      </w:r>
    </w:p>
    <w:p w:rsidR="001C29C6" w:rsidRPr="00613802" w:rsidRDefault="001C29C6" w:rsidP="005830EE">
      <w:pPr>
        <w:numPr>
          <w:ilvl w:val="1"/>
          <w:numId w:val="12"/>
        </w:numPr>
        <w:rPr>
          <w:sz w:val="20"/>
          <w:szCs w:val="20"/>
        </w:rPr>
      </w:pPr>
      <w:r w:rsidRPr="00613802">
        <w:rPr>
          <w:sz w:val="20"/>
          <w:szCs w:val="20"/>
        </w:rPr>
        <w:t>Added section on Individual IO Settings</w:t>
      </w:r>
    </w:p>
    <w:p w:rsidR="001C29C6" w:rsidRPr="00613802" w:rsidRDefault="001C29C6" w:rsidP="005830EE">
      <w:pPr>
        <w:numPr>
          <w:ilvl w:val="1"/>
          <w:numId w:val="12"/>
        </w:numPr>
        <w:rPr>
          <w:sz w:val="20"/>
          <w:szCs w:val="20"/>
        </w:rPr>
      </w:pPr>
      <w:r w:rsidRPr="00613802">
        <w:rPr>
          <w:sz w:val="20"/>
          <w:szCs w:val="20"/>
        </w:rPr>
        <w:t>Updated REST commands</w:t>
      </w:r>
    </w:p>
    <w:p w:rsidR="001C29C6" w:rsidRPr="00613802" w:rsidRDefault="001C29C6" w:rsidP="005830EE">
      <w:pPr>
        <w:numPr>
          <w:ilvl w:val="1"/>
          <w:numId w:val="12"/>
        </w:numPr>
        <w:rPr>
          <w:sz w:val="20"/>
          <w:szCs w:val="20"/>
        </w:rPr>
      </w:pPr>
      <w:r w:rsidRPr="00613802">
        <w:rPr>
          <w:sz w:val="20"/>
          <w:szCs w:val="20"/>
        </w:rPr>
        <w:t>Eliminated section “Notes on Compiling Different Configurations”</w:t>
      </w:r>
    </w:p>
    <w:p w:rsidR="001C29C6" w:rsidRPr="00613802" w:rsidRDefault="001C29C6" w:rsidP="005830EE">
      <w:pPr>
        <w:numPr>
          <w:ilvl w:val="1"/>
          <w:numId w:val="12"/>
        </w:numPr>
        <w:rPr>
          <w:sz w:val="20"/>
          <w:szCs w:val="20"/>
        </w:rPr>
      </w:pPr>
      <w:r w:rsidRPr="00613802">
        <w:rPr>
          <w:sz w:val="20"/>
          <w:szCs w:val="20"/>
        </w:rPr>
        <w:t>Updated section “Location of EEPROM Variables”</w:t>
      </w:r>
    </w:p>
    <w:p w:rsidR="001C29C6" w:rsidRPr="00613802" w:rsidRDefault="001C29C6" w:rsidP="005830EE">
      <w:pPr>
        <w:numPr>
          <w:ilvl w:val="1"/>
          <w:numId w:val="12"/>
        </w:numPr>
        <w:rPr>
          <w:sz w:val="20"/>
          <w:szCs w:val="20"/>
        </w:rPr>
      </w:pPr>
      <w:r w:rsidRPr="00613802">
        <w:rPr>
          <w:sz w:val="20"/>
          <w:szCs w:val="20"/>
        </w:rPr>
        <w:t>Added section “Alternative Way to Force Defaults”</w:t>
      </w:r>
    </w:p>
    <w:p w:rsidR="001C29C6" w:rsidRPr="00613802" w:rsidRDefault="001C29C6" w:rsidP="005830EE">
      <w:pPr>
        <w:numPr>
          <w:ilvl w:val="1"/>
          <w:numId w:val="12"/>
        </w:numPr>
        <w:rPr>
          <w:sz w:val="20"/>
          <w:szCs w:val="20"/>
        </w:rPr>
      </w:pPr>
      <w:r w:rsidRPr="00613802">
        <w:rPr>
          <w:sz w:val="20"/>
          <w:szCs w:val="20"/>
        </w:rPr>
        <w:t>Updated section “Programming the Module” to reflect use of a single release for all configurations.</w:t>
      </w:r>
    </w:p>
    <w:p w:rsidR="001C29C6" w:rsidRDefault="001C29C6" w:rsidP="005830EE"/>
    <w:p w:rsidR="001C29C6" w:rsidRDefault="001C29C6" w:rsidP="005830EE">
      <w:r>
        <w:t>January 26, 2021  Code Revision 20210126 0355</w:t>
      </w:r>
    </w:p>
    <w:p w:rsidR="001C29C6" w:rsidRPr="00613802" w:rsidRDefault="001C29C6" w:rsidP="005830EE">
      <w:pPr>
        <w:ind w:left="360"/>
        <w:rPr>
          <w:sz w:val="20"/>
          <w:szCs w:val="20"/>
        </w:rPr>
      </w:pPr>
      <w:r w:rsidRPr="00613802">
        <w:rPr>
          <w:sz w:val="20"/>
          <w:szCs w:val="20"/>
        </w:rPr>
        <w:t>Code changes:</w:t>
      </w:r>
    </w:p>
    <w:p w:rsidR="001C29C6" w:rsidRPr="00613802" w:rsidRDefault="001C29C6"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1C29C6" w:rsidRPr="00613802" w:rsidRDefault="001C29C6" w:rsidP="005830EE">
      <w:pPr>
        <w:ind w:left="360"/>
        <w:rPr>
          <w:sz w:val="20"/>
          <w:szCs w:val="20"/>
        </w:rPr>
      </w:pPr>
      <w:r w:rsidRPr="00613802">
        <w:rPr>
          <w:sz w:val="20"/>
          <w:szCs w:val="20"/>
        </w:rPr>
        <w:t>Document changes:</w:t>
      </w:r>
    </w:p>
    <w:p w:rsidR="001C29C6" w:rsidRPr="00613802" w:rsidRDefault="001C29C6" w:rsidP="005830EE">
      <w:pPr>
        <w:numPr>
          <w:ilvl w:val="1"/>
          <w:numId w:val="12"/>
        </w:numPr>
        <w:rPr>
          <w:sz w:val="20"/>
          <w:szCs w:val="20"/>
        </w:rPr>
      </w:pPr>
      <w:r w:rsidRPr="00613802">
        <w:rPr>
          <w:sz w:val="20"/>
          <w:szCs w:val="20"/>
        </w:rPr>
        <w:t>None.</w:t>
      </w:r>
    </w:p>
    <w:p w:rsidR="001C29C6" w:rsidRDefault="001C29C6" w:rsidP="005830EE"/>
    <w:p w:rsidR="001C29C6" w:rsidRDefault="001C29C6" w:rsidP="005830EE">
      <w:r>
        <w:t>January 26, 2021  Code Revision 20210126 0527</w:t>
      </w:r>
    </w:p>
    <w:p w:rsidR="001C29C6" w:rsidRPr="00613802" w:rsidRDefault="001C29C6" w:rsidP="005830EE">
      <w:pPr>
        <w:ind w:left="360"/>
        <w:rPr>
          <w:sz w:val="20"/>
          <w:szCs w:val="20"/>
        </w:rPr>
      </w:pPr>
      <w:r w:rsidRPr="00613802">
        <w:rPr>
          <w:sz w:val="20"/>
          <w:szCs w:val="20"/>
        </w:rPr>
        <w:t>Code changes:</w:t>
      </w:r>
    </w:p>
    <w:p w:rsidR="001C29C6" w:rsidRPr="00613802" w:rsidRDefault="001C29C6" w:rsidP="005830EE">
      <w:pPr>
        <w:numPr>
          <w:ilvl w:val="1"/>
          <w:numId w:val="12"/>
        </w:numPr>
        <w:rPr>
          <w:sz w:val="20"/>
          <w:szCs w:val="20"/>
        </w:rPr>
      </w:pPr>
      <w:r w:rsidRPr="00613802">
        <w:rPr>
          <w:sz w:val="20"/>
          <w:szCs w:val="20"/>
        </w:rPr>
        <w:t>Fixed two bugs where a integer-to-hex conversion was being made that should have been integer-to-decimal.</w:t>
      </w:r>
    </w:p>
    <w:p w:rsidR="001C29C6" w:rsidRPr="00613802" w:rsidRDefault="001C29C6" w:rsidP="005830EE">
      <w:pPr>
        <w:ind w:left="360"/>
        <w:rPr>
          <w:sz w:val="20"/>
          <w:szCs w:val="20"/>
        </w:rPr>
      </w:pPr>
      <w:r w:rsidRPr="00613802">
        <w:rPr>
          <w:sz w:val="20"/>
          <w:szCs w:val="20"/>
        </w:rPr>
        <w:t>Document changes:</w:t>
      </w:r>
    </w:p>
    <w:p w:rsidR="001C29C6" w:rsidRPr="00613802" w:rsidRDefault="001C29C6" w:rsidP="005830EE">
      <w:pPr>
        <w:numPr>
          <w:ilvl w:val="1"/>
          <w:numId w:val="12"/>
        </w:numPr>
        <w:rPr>
          <w:sz w:val="20"/>
          <w:szCs w:val="20"/>
        </w:rPr>
      </w:pPr>
      <w:r w:rsidRPr="00613802">
        <w:rPr>
          <w:sz w:val="20"/>
          <w:szCs w:val="20"/>
        </w:rPr>
        <w:t>None.</w:t>
      </w:r>
    </w:p>
    <w:p w:rsidR="001C29C6" w:rsidRDefault="001C29C6" w:rsidP="005830EE"/>
    <w:p w:rsidR="001C29C6" w:rsidRDefault="001C29C6" w:rsidP="005830EE">
      <w:r>
        <w:t>January 27, 2021  Code Revision 20210127 1112</w:t>
      </w:r>
    </w:p>
    <w:p w:rsidR="001C29C6" w:rsidRPr="00613802" w:rsidRDefault="001C29C6" w:rsidP="005830EE">
      <w:pPr>
        <w:ind w:left="360"/>
        <w:rPr>
          <w:sz w:val="20"/>
          <w:szCs w:val="20"/>
        </w:rPr>
      </w:pPr>
      <w:r w:rsidRPr="00613802">
        <w:rPr>
          <w:sz w:val="20"/>
          <w:szCs w:val="20"/>
        </w:rPr>
        <w:t>Code changes:</w:t>
      </w:r>
    </w:p>
    <w:p w:rsidR="001C29C6" w:rsidRPr="00613802" w:rsidRDefault="001C29C6" w:rsidP="005830EE">
      <w:pPr>
        <w:numPr>
          <w:ilvl w:val="1"/>
          <w:numId w:val="12"/>
        </w:numPr>
        <w:rPr>
          <w:sz w:val="20"/>
          <w:szCs w:val="20"/>
        </w:rPr>
      </w:pPr>
      <w:r w:rsidRPr="00613802">
        <w:rPr>
          <w:sz w:val="20"/>
          <w:szCs w:val="20"/>
        </w:rPr>
        <w:t>Fixed bug that was allowing blank fields in the IP Address, Gateway, Netmask, and Port fields.</w:t>
      </w:r>
    </w:p>
    <w:p w:rsidR="001C29C6" w:rsidRPr="00613802" w:rsidRDefault="001C29C6" w:rsidP="005830EE">
      <w:pPr>
        <w:numPr>
          <w:ilvl w:val="1"/>
          <w:numId w:val="12"/>
        </w:numPr>
        <w:rPr>
          <w:sz w:val="20"/>
          <w:szCs w:val="20"/>
        </w:rPr>
      </w:pPr>
      <w:r w:rsidRPr="00613802">
        <w:rPr>
          <w:sz w:val="20"/>
          <w:szCs w:val="20"/>
        </w:rPr>
        <w:t>Fixed bug that was preventing operation of the REST 00-31 commands.</w:t>
      </w:r>
    </w:p>
    <w:p w:rsidR="001C29C6" w:rsidRPr="00613802" w:rsidRDefault="001C29C6" w:rsidP="005830EE">
      <w:pPr>
        <w:numPr>
          <w:ilvl w:val="1"/>
          <w:numId w:val="12"/>
        </w:numPr>
        <w:rPr>
          <w:sz w:val="20"/>
          <w:szCs w:val="20"/>
        </w:rPr>
      </w:pPr>
      <w:r w:rsidRPr="00613802">
        <w:rPr>
          <w:sz w:val="20"/>
          <w:szCs w:val="20"/>
        </w:rPr>
        <w:t>Fixed bug that was causing the REST 98 and 99 commands to output the wrong values.</w:t>
      </w:r>
    </w:p>
    <w:p w:rsidR="001C29C6" w:rsidRPr="00613802" w:rsidRDefault="001C29C6" w:rsidP="005830EE">
      <w:pPr>
        <w:ind w:left="360"/>
        <w:rPr>
          <w:sz w:val="20"/>
          <w:szCs w:val="20"/>
        </w:rPr>
      </w:pPr>
      <w:r w:rsidRPr="00613802">
        <w:rPr>
          <w:sz w:val="20"/>
          <w:szCs w:val="20"/>
        </w:rPr>
        <w:t>Document changes:</w:t>
      </w:r>
    </w:p>
    <w:p w:rsidR="001C29C6" w:rsidRPr="00613802" w:rsidRDefault="001C29C6" w:rsidP="005830EE">
      <w:pPr>
        <w:numPr>
          <w:ilvl w:val="1"/>
          <w:numId w:val="12"/>
        </w:numPr>
        <w:rPr>
          <w:sz w:val="20"/>
          <w:szCs w:val="20"/>
        </w:rPr>
      </w:pPr>
      <w:r w:rsidRPr="00613802">
        <w:rPr>
          <w:sz w:val="20"/>
          <w:szCs w:val="20"/>
        </w:rPr>
        <w:t>None.</w:t>
      </w:r>
    </w:p>
    <w:p w:rsidR="001C29C6" w:rsidRDefault="001C29C6" w:rsidP="005830EE"/>
    <w:p w:rsidR="001C29C6" w:rsidRDefault="001C29C6" w:rsidP="005830EE">
      <w:r>
        <w:t>February 8, 2021  Code Revision 20210208 0523</w:t>
      </w:r>
    </w:p>
    <w:p w:rsidR="001C29C6" w:rsidRPr="00613802" w:rsidRDefault="001C29C6" w:rsidP="005830EE">
      <w:pPr>
        <w:ind w:left="360"/>
        <w:rPr>
          <w:sz w:val="20"/>
          <w:szCs w:val="20"/>
        </w:rPr>
      </w:pPr>
      <w:r w:rsidRPr="00613802">
        <w:rPr>
          <w:sz w:val="20"/>
          <w:szCs w:val="20"/>
        </w:rPr>
        <w:t>Code changes:</w:t>
      </w:r>
    </w:p>
    <w:p w:rsidR="001C29C6" w:rsidRPr="00613802" w:rsidRDefault="001C29C6" w:rsidP="005830EE">
      <w:pPr>
        <w:numPr>
          <w:ilvl w:val="1"/>
          <w:numId w:val="12"/>
        </w:numPr>
        <w:rPr>
          <w:sz w:val="20"/>
          <w:szCs w:val="20"/>
        </w:rPr>
      </w:pPr>
      <w:r w:rsidRPr="00613802">
        <w:rPr>
          <w:sz w:val="20"/>
          <w:szCs w:val="20"/>
        </w:rPr>
        <w:t>Added DS18B20 Temperature Sensor interface and display functions</w:t>
      </w:r>
    </w:p>
    <w:p w:rsidR="001C29C6" w:rsidRPr="00613802" w:rsidRDefault="001C29C6" w:rsidP="005830EE">
      <w:pPr>
        <w:ind w:left="360"/>
        <w:rPr>
          <w:sz w:val="20"/>
          <w:szCs w:val="20"/>
        </w:rPr>
      </w:pPr>
      <w:r w:rsidRPr="00613802">
        <w:rPr>
          <w:sz w:val="20"/>
          <w:szCs w:val="20"/>
        </w:rPr>
        <w:t>Document changes:</w:t>
      </w:r>
    </w:p>
    <w:p w:rsidR="001C29C6" w:rsidRPr="00613802" w:rsidRDefault="001C29C6" w:rsidP="005830EE">
      <w:pPr>
        <w:numPr>
          <w:ilvl w:val="1"/>
          <w:numId w:val="12"/>
        </w:numPr>
        <w:rPr>
          <w:sz w:val="20"/>
          <w:szCs w:val="20"/>
        </w:rPr>
      </w:pPr>
      <w:r w:rsidRPr="00613802">
        <w:rPr>
          <w:sz w:val="20"/>
          <w:szCs w:val="20"/>
        </w:rPr>
        <w:t>Documented the DS18B20 interface</w:t>
      </w:r>
    </w:p>
    <w:p w:rsidR="001C29C6" w:rsidRDefault="001C29C6" w:rsidP="005830EE"/>
    <w:p w:rsidR="001C29C6" w:rsidRDefault="001C29C6" w:rsidP="005830EE">
      <w:r>
        <w:t>February 20, 2021  Code Revision 20210220 2350</w:t>
      </w:r>
    </w:p>
    <w:p w:rsidR="001C29C6" w:rsidRPr="00613802" w:rsidRDefault="001C29C6" w:rsidP="005830EE">
      <w:pPr>
        <w:ind w:left="360"/>
        <w:rPr>
          <w:sz w:val="20"/>
          <w:szCs w:val="20"/>
        </w:rPr>
      </w:pPr>
      <w:r w:rsidRPr="00613802">
        <w:rPr>
          <w:sz w:val="20"/>
          <w:szCs w:val="20"/>
        </w:rPr>
        <w:t>Code changes:</w:t>
      </w:r>
    </w:p>
    <w:p w:rsidR="001C29C6" w:rsidRPr="00613802" w:rsidRDefault="001C29C6" w:rsidP="005830EE">
      <w:pPr>
        <w:numPr>
          <w:ilvl w:val="1"/>
          <w:numId w:val="12"/>
        </w:numPr>
        <w:rPr>
          <w:sz w:val="20"/>
          <w:szCs w:val="20"/>
        </w:rPr>
      </w:pPr>
      <w:r w:rsidRPr="00613802">
        <w:rPr>
          <w:sz w:val="20"/>
          <w:szCs w:val="20"/>
        </w:rPr>
        <w:t>Added support for UART debug output messages on IO 11 in Developer builds</w:t>
      </w:r>
    </w:p>
    <w:p w:rsidR="001C29C6" w:rsidRPr="00613802" w:rsidRDefault="001C29C6" w:rsidP="005830EE">
      <w:pPr>
        <w:numPr>
          <w:ilvl w:val="1"/>
          <w:numId w:val="12"/>
        </w:numPr>
        <w:rPr>
          <w:sz w:val="20"/>
          <w:szCs w:val="20"/>
        </w:rPr>
      </w:pPr>
      <w:r w:rsidRPr="00613802">
        <w:rPr>
          <w:sz w:val="20"/>
          <w:szCs w:val="20"/>
        </w:rPr>
        <w:t>Re-enabled the former MQTT Error Statistics page renamed as Link Error Statistics</w:t>
      </w:r>
    </w:p>
    <w:p w:rsidR="001C29C6" w:rsidRPr="00613802" w:rsidRDefault="001C29C6" w:rsidP="005830EE">
      <w:pPr>
        <w:ind w:left="360"/>
        <w:rPr>
          <w:sz w:val="20"/>
          <w:szCs w:val="20"/>
        </w:rPr>
      </w:pPr>
      <w:r w:rsidRPr="00613802">
        <w:rPr>
          <w:sz w:val="20"/>
          <w:szCs w:val="20"/>
        </w:rPr>
        <w:t>Document changes:</w:t>
      </w:r>
    </w:p>
    <w:p w:rsidR="001C29C6" w:rsidRPr="00613802" w:rsidRDefault="001C29C6" w:rsidP="005830EE">
      <w:pPr>
        <w:numPr>
          <w:ilvl w:val="1"/>
          <w:numId w:val="12"/>
        </w:numPr>
        <w:rPr>
          <w:sz w:val="20"/>
          <w:szCs w:val="20"/>
        </w:rPr>
      </w:pPr>
      <w:r w:rsidRPr="00613802">
        <w:rPr>
          <w:sz w:val="20"/>
          <w:szCs w:val="20"/>
        </w:rPr>
        <w:t>Documented support for UART debug output messages on IO 11</w:t>
      </w:r>
    </w:p>
    <w:p w:rsidR="001C29C6" w:rsidRPr="00613802" w:rsidRDefault="001C29C6" w:rsidP="005830EE">
      <w:pPr>
        <w:numPr>
          <w:ilvl w:val="1"/>
          <w:numId w:val="12"/>
        </w:numPr>
        <w:rPr>
          <w:sz w:val="20"/>
          <w:szCs w:val="20"/>
        </w:rPr>
      </w:pPr>
      <w:r w:rsidRPr="00613802">
        <w:rPr>
          <w:sz w:val="20"/>
          <w:szCs w:val="20"/>
        </w:rPr>
        <w:t>Documented Link Error Statistics</w:t>
      </w:r>
    </w:p>
    <w:p w:rsidR="001C29C6" w:rsidRPr="00613802" w:rsidRDefault="001C29C6" w:rsidP="005830EE">
      <w:pPr>
        <w:numPr>
          <w:ilvl w:val="1"/>
          <w:numId w:val="12"/>
        </w:numPr>
        <w:rPr>
          <w:sz w:val="20"/>
          <w:szCs w:val="20"/>
        </w:rPr>
      </w:pPr>
      <w:r w:rsidRPr="00613802">
        <w:rPr>
          <w:sz w:val="20"/>
          <w:szCs w:val="20"/>
        </w:rPr>
        <w:t>Added description of Debug bytes for developers</w:t>
      </w:r>
    </w:p>
    <w:p w:rsidR="001C29C6" w:rsidRPr="00613802" w:rsidRDefault="001C29C6"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1C29C6" w:rsidRPr="00613802" w:rsidRDefault="001C29C6" w:rsidP="005830EE">
      <w:pPr>
        <w:numPr>
          <w:ilvl w:val="1"/>
          <w:numId w:val="12"/>
        </w:numPr>
        <w:rPr>
          <w:sz w:val="20"/>
          <w:szCs w:val="20"/>
        </w:rPr>
      </w:pPr>
      <w:r w:rsidRPr="00613802">
        <w:rPr>
          <w:sz w:val="20"/>
          <w:szCs w:val="20"/>
        </w:rPr>
        <w:t>Moved the Change Log after the Table of Contents</w:t>
      </w:r>
    </w:p>
    <w:p w:rsidR="001C29C6" w:rsidRPr="00613802" w:rsidRDefault="001C29C6" w:rsidP="005830EE">
      <w:pPr>
        <w:numPr>
          <w:ilvl w:val="1"/>
          <w:numId w:val="12"/>
        </w:numPr>
        <w:rPr>
          <w:sz w:val="20"/>
          <w:szCs w:val="20"/>
        </w:rPr>
      </w:pPr>
      <w:r w:rsidRPr="00613802">
        <w:rPr>
          <w:sz w:val="20"/>
          <w:szCs w:val="20"/>
        </w:rPr>
        <w:t>Updated information on where to find .stp and .sx files on GitHub</w:t>
      </w:r>
    </w:p>
    <w:p w:rsidR="001C29C6" w:rsidRDefault="001C29C6" w:rsidP="005830EE"/>
    <w:p w:rsidR="001C29C6" w:rsidRDefault="001C29C6" w:rsidP="00C72246">
      <w:r>
        <w:t>February 21, 2021  Code Revision 20210221 1826</w:t>
      </w:r>
    </w:p>
    <w:p w:rsidR="001C29C6" w:rsidRPr="00613802" w:rsidRDefault="001C29C6" w:rsidP="00C72246">
      <w:pPr>
        <w:ind w:left="360"/>
        <w:rPr>
          <w:sz w:val="20"/>
          <w:szCs w:val="20"/>
        </w:rPr>
      </w:pPr>
      <w:r w:rsidRPr="00613802">
        <w:rPr>
          <w:sz w:val="20"/>
          <w:szCs w:val="20"/>
        </w:rPr>
        <w:t>Code changes:</w:t>
      </w:r>
    </w:p>
    <w:p w:rsidR="001C29C6" w:rsidRPr="00613802" w:rsidRDefault="001C29C6" w:rsidP="00C72246">
      <w:pPr>
        <w:numPr>
          <w:ilvl w:val="1"/>
          <w:numId w:val="12"/>
        </w:numPr>
        <w:rPr>
          <w:sz w:val="20"/>
          <w:szCs w:val="20"/>
        </w:rPr>
      </w:pPr>
      <w:r w:rsidRPr="00613802">
        <w:rPr>
          <w:sz w:val="20"/>
          <w:szCs w:val="20"/>
        </w:rPr>
        <w:t>Bug fix in POST parsing routine</w:t>
      </w:r>
    </w:p>
    <w:p w:rsidR="001C29C6" w:rsidRPr="00613802" w:rsidRDefault="001C29C6" w:rsidP="00C72246">
      <w:pPr>
        <w:ind w:left="360"/>
        <w:rPr>
          <w:sz w:val="20"/>
          <w:szCs w:val="20"/>
        </w:rPr>
      </w:pPr>
      <w:r w:rsidRPr="00613802">
        <w:rPr>
          <w:sz w:val="20"/>
          <w:szCs w:val="20"/>
        </w:rPr>
        <w:t>Document changes:</w:t>
      </w:r>
    </w:p>
    <w:p w:rsidR="001C29C6" w:rsidRPr="00613802" w:rsidRDefault="001C29C6" w:rsidP="00C72246">
      <w:pPr>
        <w:numPr>
          <w:ilvl w:val="1"/>
          <w:numId w:val="12"/>
        </w:numPr>
        <w:rPr>
          <w:sz w:val="20"/>
          <w:szCs w:val="20"/>
        </w:rPr>
      </w:pPr>
      <w:r w:rsidRPr="00613802">
        <w:rPr>
          <w:sz w:val="20"/>
          <w:szCs w:val="20"/>
        </w:rPr>
        <w:t>None</w:t>
      </w:r>
    </w:p>
    <w:p w:rsidR="001C29C6" w:rsidRDefault="001C29C6" w:rsidP="0022269E"/>
    <w:p w:rsidR="001C29C6" w:rsidRDefault="001C29C6" w:rsidP="0022269E">
      <w:r>
        <w:t>April 12, 2021  Code Revision 20210412 1333</w:t>
      </w:r>
    </w:p>
    <w:p w:rsidR="001C29C6" w:rsidRPr="00613802" w:rsidRDefault="001C29C6" w:rsidP="0022269E">
      <w:pPr>
        <w:ind w:left="360"/>
        <w:rPr>
          <w:sz w:val="20"/>
          <w:szCs w:val="20"/>
        </w:rPr>
      </w:pPr>
      <w:r w:rsidRPr="00613802">
        <w:rPr>
          <w:sz w:val="20"/>
          <w:szCs w:val="20"/>
        </w:rPr>
        <w:t>Code changes:</w:t>
      </w:r>
    </w:p>
    <w:p w:rsidR="001C29C6" w:rsidRPr="00613802" w:rsidRDefault="001C29C6" w:rsidP="0022269E">
      <w:pPr>
        <w:numPr>
          <w:ilvl w:val="1"/>
          <w:numId w:val="12"/>
        </w:numPr>
        <w:rPr>
          <w:sz w:val="20"/>
          <w:szCs w:val="20"/>
        </w:rPr>
      </w:pPr>
      <w:r w:rsidRPr="00613802">
        <w:rPr>
          <w:sz w:val="20"/>
          <w:szCs w:val="20"/>
        </w:rPr>
        <w:t>Code size reductions</w:t>
      </w:r>
    </w:p>
    <w:p w:rsidR="001C29C6" w:rsidRPr="00613802" w:rsidRDefault="001C29C6" w:rsidP="0022269E">
      <w:pPr>
        <w:numPr>
          <w:ilvl w:val="1"/>
          <w:numId w:val="12"/>
        </w:numPr>
        <w:rPr>
          <w:sz w:val="20"/>
          <w:szCs w:val="20"/>
        </w:rPr>
      </w:pPr>
      <w:r w:rsidRPr="00613802">
        <w:rPr>
          <w:sz w:val="20"/>
          <w:szCs w:val="20"/>
        </w:rPr>
        <w:t>Added separate build for “Browser Only” users (no MQTT) to free up memory for Browser Only features:</w:t>
      </w:r>
    </w:p>
    <w:p w:rsidR="001C29C6" w:rsidRPr="00613802" w:rsidRDefault="001C29C6" w:rsidP="00325731">
      <w:pPr>
        <w:numPr>
          <w:ilvl w:val="2"/>
          <w:numId w:val="12"/>
        </w:numPr>
        <w:rPr>
          <w:sz w:val="20"/>
          <w:szCs w:val="20"/>
        </w:rPr>
      </w:pPr>
      <w:r w:rsidRPr="00613802">
        <w:rPr>
          <w:sz w:val="20"/>
          <w:szCs w:val="20"/>
        </w:rPr>
        <w:t>Browser Only build includes IO Names, IO Timers, and the Network Statistics page.</w:t>
      </w:r>
    </w:p>
    <w:p w:rsidR="001C29C6" w:rsidRPr="00613802" w:rsidRDefault="001C29C6" w:rsidP="0022269E">
      <w:pPr>
        <w:numPr>
          <w:ilvl w:val="1"/>
          <w:numId w:val="12"/>
        </w:numPr>
        <w:rPr>
          <w:sz w:val="20"/>
          <w:szCs w:val="20"/>
        </w:rPr>
      </w:pPr>
      <w:r w:rsidRPr="00613802">
        <w:rPr>
          <w:sz w:val="20"/>
          <w:szCs w:val="20"/>
        </w:rPr>
        <w:t>Added DeviceName to the Browser tab</w:t>
      </w:r>
    </w:p>
    <w:p w:rsidR="001C29C6" w:rsidRPr="00613802" w:rsidRDefault="001C29C6" w:rsidP="0022269E">
      <w:pPr>
        <w:numPr>
          <w:ilvl w:val="1"/>
          <w:numId w:val="12"/>
        </w:numPr>
        <w:rPr>
          <w:sz w:val="20"/>
          <w:szCs w:val="20"/>
        </w:rPr>
      </w:pPr>
      <w:r w:rsidRPr="00613802">
        <w:rPr>
          <w:sz w:val="20"/>
          <w:szCs w:val="20"/>
        </w:rPr>
        <w:t>Added degrees F to browser temperature sensor display</w:t>
      </w:r>
    </w:p>
    <w:p w:rsidR="001C29C6" w:rsidRPr="00613802" w:rsidRDefault="001C29C6" w:rsidP="0022269E">
      <w:pPr>
        <w:ind w:left="360"/>
        <w:rPr>
          <w:sz w:val="20"/>
          <w:szCs w:val="20"/>
        </w:rPr>
      </w:pPr>
      <w:r w:rsidRPr="00613802">
        <w:rPr>
          <w:sz w:val="20"/>
          <w:szCs w:val="20"/>
        </w:rPr>
        <w:t>Document changes:</w:t>
      </w:r>
    </w:p>
    <w:p w:rsidR="001C29C6" w:rsidRPr="00613802" w:rsidRDefault="001C29C6" w:rsidP="0022269E">
      <w:pPr>
        <w:numPr>
          <w:ilvl w:val="1"/>
          <w:numId w:val="12"/>
        </w:numPr>
        <w:rPr>
          <w:sz w:val="20"/>
          <w:szCs w:val="20"/>
        </w:rPr>
      </w:pPr>
      <w:r w:rsidRPr="00613802">
        <w:rPr>
          <w:sz w:val="20"/>
          <w:szCs w:val="20"/>
        </w:rPr>
        <w:t>Added section with Developer information on Stack Overflow detection</w:t>
      </w:r>
    </w:p>
    <w:p w:rsidR="001C29C6" w:rsidRPr="00613802" w:rsidRDefault="001C29C6" w:rsidP="0022269E">
      <w:pPr>
        <w:numPr>
          <w:ilvl w:val="1"/>
          <w:numId w:val="12"/>
        </w:numPr>
        <w:rPr>
          <w:sz w:val="20"/>
          <w:szCs w:val="20"/>
        </w:rPr>
      </w:pPr>
      <w:r w:rsidRPr="00613802">
        <w:rPr>
          <w:sz w:val="20"/>
          <w:szCs w:val="20"/>
        </w:rPr>
        <w:t>Added section with Developer information on mqtt sendbuf sizing</w:t>
      </w:r>
    </w:p>
    <w:p w:rsidR="001C29C6" w:rsidRPr="00613802" w:rsidRDefault="001C29C6" w:rsidP="0022269E">
      <w:pPr>
        <w:numPr>
          <w:ilvl w:val="1"/>
          <w:numId w:val="12"/>
        </w:numPr>
        <w:rPr>
          <w:sz w:val="20"/>
          <w:szCs w:val="20"/>
        </w:rPr>
      </w:pPr>
      <w:r w:rsidRPr="00613802">
        <w:rPr>
          <w:sz w:val="20"/>
          <w:szCs w:val="20"/>
        </w:rPr>
        <w:t>Added section with Developer information on Flash programming from the application.</w:t>
      </w:r>
    </w:p>
    <w:p w:rsidR="001C29C6" w:rsidRPr="00613802" w:rsidRDefault="001C29C6" w:rsidP="0022269E">
      <w:pPr>
        <w:numPr>
          <w:ilvl w:val="1"/>
          <w:numId w:val="12"/>
        </w:numPr>
        <w:rPr>
          <w:sz w:val="20"/>
          <w:szCs w:val="20"/>
        </w:rPr>
      </w:pPr>
      <w:r w:rsidRPr="00613802">
        <w:rPr>
          <w:sz w:val="20"/>
          <w:szCs w:val="20"/>
        </w:rPr>
        <w:t>Added section with Developer information on Flash wear</w:t>
      </w:r>
    </w:p>
    <w:p w:rsidR="001C29C6" w:rsidRPr="00613802" w:rsidRDefault="001C29C6" w:rsidP="0022269E">
      <w:pPr>
        <w:numPr>
          <w:ilvl w:val="1"/>
          <w:numId w:val="12"/>
        </w:numPr>
        <w:rPr>
          <w:sz w:val="20"/>
          <w:szCs w:val="20"/>
        </w:rPr>
      </w:pPr>
      <w:r w:rsidRPr="00613802">
        <w:rPr>
          <w:sz w:val="20"/>
          <w:szCs w:val="20"/>
        </w:rPr>
        <w:t>Added section on the the Browser Only features</w:t>
      </w:r>
    </w:p>
    <w:p w:rsidR="001C29C6" w:rsidRPr="00613802" w:rsidRDefault="001C29C6" w:rsidP="0022269E">
      <w:pPr>
        <w:numPr>
          <w:ilvl w:val="1"/>
          <w:numId w:val="12"/>
        </w:numPr>
        <w:rPr>
          <w:sz w:val="20"/>
          <w:szCs w:val="20"/>
        </w:rPr>
      </w:pPr>
      <w:r w:rsidRPr="00613802">
        <w:rPr>
          <w:sz w:val="20"/>
          <w:szCs w:val="20"/>
        </w:rPr>
        <w:t>Added notes on how to reinstall the Browser Only version</w:t>
      </w:r>
    </w:p>
    <w:p w:rsidR="001C29C6" w:rsidRPr="00613802" w:rsidRDefault="001C29C6" w:rsidP="0022269E">
      <w:pPr>
        <w:numPr>
          <w:ilvl w:val="1"/>
          <w:numId w:val="12"/>
        </w:numPr>
        <w:rPr>
          <w:sz w:val="20"/>
          <w:szCs w:val="20"/>
        </w:rPr>
      </w:pPr>
      <w:r w:rsidRPr="00613802">
        <w:rPr>
          <w:sz w:val="20"/>
          <w:szCs w:val="20"/>
        </w:rPr>
        <w:t>Updated Screen Shots for degrees F display and Browser Only version</w:t>
      </w:r>
    </w:p>
    <w:p w:rsidR="001C29C6" w:rsidRPr="00613802" w:rsidRDefault="001C29C6" w:rsidP="0022269E">
      <w:pPr>
        <w:numPr>
          <w:ilvl w:val="1"/>
          <w:numId w:val="12"/>
        </w:numPr>
        <w:rPr>
          <w:sz w:val="20"/>
          <w:szCs w:val="20"/>
        </w:rPr>
      </w:pPr>
      <w:r w:rsidRPr="00613802">
        <w:rPr>
          <w:sz w:val="20"/>
          <w:szCs w:val="20"/>
        </w:rPr>
        <w:t>Added hardware design information regarding 16 Channel relay boards</w:t>
      </w:r>
    </w:p>
    <w:p w:rsidR="001C29C6" w:rsidRDefault="001C29C6" w:rsidP="0022269E"/>
    <w:p w:rsidR="001C29C6" w:rsidRDefault="001C29C6" w:rsidP="00FF1468">
      <w:r>
        <w:t>April 13, 2021  Code Revision 20210413 1254</w:t>
      </w:r>
    </w:p>
    <w:p w:rsidR="001C29C6" w:rsidRPr="00613802" w:rsidRDefault="001C29C6" w:rsidP="00FF1468">
      <w:pPr>
        <w:ind w:left="360"/>
        <w:rPr>
          <w:sz w:val="20"/>
          <w:szCs w:val="20"/>
        </w:rPr>
      </w:pPr>
      <w:r w:rsidRPr="00613802">
        <w:rPr>
          <w:sz w:val="20"/>
          <w:szCs w:val="20"/>
        </w:rPr>
        <w:t>Code changes:</w:t>
      </w:r>
    </w:p>
    <w:p w:rsidR="001C29C6" w:rsidRPr="00613802" w:rsidRDefault="001C29C6" w:rsidP="00FF1468">
      <w:pPr>
        <w:numPr>
          <w:ilvl w:val="1"/>
          <w:numId w:val="12"/>
        </w:numPr>
        <w:rPr>
          <w:sz w:val="20"/>
          <w:szCs w:val="20"/>
        </w:rPr>
      </w:pPr>
      <w:r w:rsidRPr="00613802">
        <w:rPr>
          <w:sz w:val="20"/>
          <w:szCs w:val="20"/>
        </w:rPr>
        <w:t>Fixed issue where all temperature sensors were not appearing</w:t>
      </w:r>
    </w:p>
    <w:p w:rsidR="001C29C6" w:rsidRDefault="001C29C6" w:rsidP="0022269E"/>
    <w:p w:rsidR="001C29C6" w:rsidRDefault="001C29C6" w:rsidP="00FF1468">
      <w:r>
        <w:t>May 9, 2021  Code Revision 20210509 2031</w:t>
      </w:r>
    </w:p>
    <w:p w:rsidR="001C29C6" w:rsidRPr="00613802" w:rsidRDefault="001C29C6" w:rsidP="00FF1468">
      <w:pPr>
        <w:ind w:left="360"/>
        <w:rPr>
          <w:sz w:val="20"/>
          <w:szCs w:val="20"/>
        </w:rPr>
      </w:pPr>
      <w:r w:rsidRPr="00613802">
        <w:rPr>
          <w:sz w:val="20"/>
          <w:szCs w:val="20"/>
        </w:rPr>
        <w:t>Code changes:</w:t>
      </w:r>
    </w:p>
    <w:p w:rsidR="001C29C6" w:rsidRPr="00613802" w:rsidRDefault="001C29C6"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1C29C6" w:rsidRPr="00613802" w:rsidRDefault="001C29C6" w:rsidP="00D15683">
      <w:pPr>
        <w:numPr>
          <w:ilvl w:val="1"/>
          <w:numId w:val="12"/>
        </w:numPr>
        <w:rPr>
          <w:sz w:val="20"/>
          <w:szCs w:val="20"/>
        </w:rPr>
      </w:pPr>
      <w:r w:rsidRPr="00613802">
        <w:rPr>
          <w:sz w:val="20"/>
          <w:szCs w:val="20"/>
        </w:rPr>
        <w:t>Fixed Issue #56: Temperature Sensor accuracy improvement</w:t>
      </w:r>
    </w:p>
    <w:p w:rsidR="001C29C6" w:rsidRPr="00613802" w:rsidRDefault="001C29C6"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1C29C6" w:rsidRPr="00613802" w:rsidRDefault="001C29C6"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1C29C6" w:rsidRPr="00613802" w:rsidRDefault="001C29C6"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1C29C6" w:rsidRPr="00613802" w:rsidRDefault="001C29C6" w:rsidP="00FF1468">
      <w:pPr>
        <w:numPr>
          <w:ilvl w:val="1"/>
          <w:numId w:val="12"/>
        </w:numPr>
        <w:rPr>
          <w:sz w:val="20"/>
          <w:szCs w:val="20"/>
        </w:rPr>
      </w:pPr>
      <w:r w:rsidRPr="00613802">
        <w:rPr>
          <w:sz w:val="20"/>
          <w:szCs w:val="20"/>
        </w:rPr>
        <w:t>Fixed Issue #63: REST commands preventing IO Control page from making pin state changes.</w:t>
      </w:r>
    </w:p>
    <w:p w:rsidR="001C29C6" w:rsidRPr="00613802" w:rsidRDefault="001C29C6" w:rsidP="00FF1468">
      <w:pPr>
        <w:numPr>
          <w:ilvl w:val="1"/>
          <w:numId w:val="12"/>
        </w:numPr>
        <w:rPr>
          <w:sz w:val="20"/>
          <w:szCs w:val="20"/>
        </w:rPr>
      </w:pPr>
      <w:r w:rsidRPr="00613802">
        <w:rPr>
          <w:sz w:val="20"/>
          <w:szCs w:val="20"/>
        </w:rPr>
        <w:t>Fixed Issue #66: MQTT doesn’t report temperature sensors unless at least 1 IO is enabled.</w:t>
      </w:r>
    </w:p>
    <w:p w:rsidR="001C29C6" w:rsidRPr="00613802" w:rsidRDefault="001C29C6" w:rsidP="00FF1468">
      <w:pPr>
        <w:ind w:left="360"/>
        <w:rPr>
          <w:sz w:val="20"/>
          <w:szCs w:val="20"/>
        </w:rPr>
      </w:pPr>
      <w:r w:rsidRPr="00613802">
        <w:rPr>
          <w:sz w:val="20"/>
          <w:szCs w:val="20"/>
        </w:rPr>
        <w:t>Document changes:</w:t>
      </w:r>
    </w:p>
    <w:p w:rsidR="001C29C6" w:rsidRPr="00613802" w:rsidRDefault="001C29C6" w:rsidP="00FF1468">
      <w:pPr>
        <w:numPr>
          <w:ilvl w:val="1"/>
          <w:numId w:val="12"/>
        </w:numPr>
        <w:rPr>
          <w:sz w:val="20"/>
          <w:szCs w:val="20"/>
        </w:rPr>
      </w:pPr>
      <w:r w:rsidRPr="00613802">
        <w:rPr>
          <w:sz w:val="20"/>
          <w:szCs w:val="20"/>
        </w:rPr>
        <w:t>Updated description of Temperature Sensor ID’s and run time add/delete functionality.</w:t>
      </w:r>
    </w:p>
    <w:p w:rsidR="001C29C6" w:rsidRPr="00613802" w:rsidRDefault="001C29C6" w:rsidP="00FF1468">
      <w:pPr>
        <w:numPr>
          <w:ilvl w:val="1"/>
          <w:numId w:val="12"/>
        </w:numPr>
        <w:rPr>
          <w:sz w:val="20"/>
          <w:szCs w:val="20"/>
        </w:rPr>
      </w:pPr>
      <w:r w:rsidRPr="00613802">
        <w:rPr>
          <w:sz w:val="20"/>
          <w:szCs w:val="20"/>
        </w:rPr>
        <w:t>Added additional explanations on how Temperature Sensor ID’s are sorted for display.</w:t>
      </w:r>
    </w:p>
    <w:p w:rsidR="001C29C6" w:rsidRDefault="001C29C6" w:rsidP="0022269E"/>
    <w:p w:rsidR="001C29C6" w:rsidRDefault="001C29C6" w:rsidP="00B25548">
      <w:r>
        <w:t>May 11, 2021  Code Revision 20210511 1317</w:t>
      </w:r>
    </w:p>
    <w:p w:rsidR="001C29C6" w:rsidRPr="00613802" w:rsidRDefault="001C29C6" w:rsidP="00B25548">
      <w:pPr>
        <w:ind w:left="360"/>
        <w:rPr>
          <w:sz w:val="20"/>
          <w:szCs w:val="20"/>
        </w:rPr>
      </w:pPr>
      <w:r w:rsidRPr="00613802">
        <w:rPr>
          <w:sz w:val="20"/>
          <w:szCs w:val="20"/>
        </w:rPr>
        <w:t>Code changes:</w:t>
      </w:r>
    </w:p>
    <w:p w:rsidR="001C29C6" w:rsidRPr="00613802" w:rsidRDefault="001C29C6" w:rsidP="00B25548">
      <w:pPr>
        <w:numPr>
          <w:ilvl w:val="1"/>
          <w:numId w:val="12"/>
        </w:numPr>
        <w:rPr>
          <w:sz w:val="20"/>
          <w:szCs w:val="20"/>
        </w:rPr>
      </w:pPr>
      <w:r w:rsidRPr="00613802">
        <w:rPr>
          <w:sz w:val="20"/>
          <w:szCs w:val="20"/>
        </w:rPr>
        <w:t>Fixed Issue #67: Change port state using SAVE button not working on IO Control page.</w:t>
      </w:r>
    </w:p>
    <w:p w:rsidR="001C29C6" w:rsidRDefault="001C29C6" w:rsidP="005830EE"/>
    <w:p w:rsidR="001C29C6" w:rsidRDefault="001C29C6" w:rsidP="005830EE">
      <w:r>
        <w:t>August 21, 2021 Code Revision 20210821 1541</w:t>
      </w:r>
    </w:p>
    <w:p w:rsidR="001C29C6" w:rsidRPr="00613802" w:rsidRDefault="001C29C6" w:rsidP="00FE3F99">
      <w:pPr>
        <w:ind w:left="360"/>
        <w:rPr>
          <w:sz w:val="20"/>
          <w:szCs w:val="20"/>
        </w:rPr>
      </w:pPr>
      <w:r w:rsidRPr="00613802">
        <w:rPr>
          <w:sz w:val="20"/>
          <w:szCs w:val="20"/>
        </w:rPr>
        <w:t>Code changes:</w:t>
      </w:r>
    </w:p>
    <w:p w:rsidR="001C29C6" w:rsidRPr="00613802" w:rsidRDefault="001C29C6"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1C29C6" w:rsidRPr="00613802" w:rsidRDefault="001C29C6"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1C29C6" w:rsidRPr="00613802" w:rsidRDefault="001C29C6"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1C29C6" w:rsidRPr="00613802" w:rsidRDefault="001C29C6"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1C29C6" w:rsidRPr="00613802" w:rsidRDefault="001C29C6"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1C29C6" w:rsidRPr="00613802" w:rsidRDefault="001C29C6" w:rsidP="00FE3F99">
      <w:pPr>
        <w:numPr>
          <w:ilvl w:val="1"/>
          <w:numId w:val="12"/>
        </w:numPr>
        <w:rPr>
          <w:sz w:val="20"/>
          <w:szCs w:val="20"/>
        </w:rPr>
      </w:pPr>
      <w:r w:rsidRPr="00613802">
        <w:rPr>
          <w:sz w:val="20"/>
          <w:szCs w:val="20"/>
        </w:rPr>
        <w:t>Addressed Issue #81: Significant improvement to “multi-browser” operation.</w:t>
      </w:r>
    </w:p>
    <w:p w:rsidR="001C29C6" w:rsidRPr="00613802" w:rsidRDefault="001C29C6" w:rsidP="007025D4">
      <w:pPr>
        <w:numPr>
          <w:ilvl w:val="1"/>
          <w:numId w:val="12"/>
        </w:numPr>
        <w:rPr>
          <w:sz w:val="20"/>
          <w:szCs w:val="20"/>
        </w:rPr>
      </w:pPr>
      <w:r w:rsidRPr="00613802">
        <w:rPr>
          <w:sz w:val="20"/>
          <w:szCs w:val="20"/>
        </w:rPr>
        <w:t>Addressed Issue #82: Fixed bug in DS18B20 CRC check.</w:t>
      </w:r>
    </w:p>
    <w:p w:rsidR="001C29C6" w:rsidRPr="00613802" w:rsidRDefault="001C29C6" w:rsidP="007025D4">
      <w:pPr>
        <w:numPr>
          <w:ilvl w:val="1"/>
          <w:numId w:val="12"/>
        </w:numPr>
        <w:rPr>
          <w:sz w:val="20"/>
          <w:szCs w:val="20"/>
        </w:rPr>
      </w:pPr>
      <w:r w:rsidRPr="00613802">
        <w:rPr>
          <w:sz w:val="20"/>
          <w:szCs w:val="20"/>
        </w:rPr>
        <w:t>Addressed Issue #83: /98 /99 command does not return the correct size for the page in the HTML header.</w:t>
      </w:r>
    </w:p>
    <w:p w:rsidR="001C29C6" w:rsidRPr="00613802" w:rsidRDefault="001C29C6" w:rsidP="00FE3F99">
      <w:pPr>
        <w:ind w:left="360"/>
        <w:rPr>
          <w:sz w:val="20"/>
          <w:szCs w:val="20"/>
        </w:rPr>
      </w:pPr>
      <w:r w:rsidRPr="00613802">
        <w:rPr>
          <w:sz w:val="20"/>
          <w:szCs w:val="20"/>
        </w:rPr>
        <w:t>Document changes:</w:t>
      </w:r>
    </w:p>
    <w:p w:rsidR="001C29C6" w:rsidRPr="00613802" w:rsidRDefault="001C29C6" w:rsidP="00FE3F99">
      <w:pPr>
        <w:numPr>
          <w:ilvl w:val="1"/>
          <w:numId w:val="12"/>
        </w:numPr>
        <w:rPr>
          <w:sz w:val="20"/>
          <w:szCs w:val="20"/>
        </w:rPr>
      </w:pPr>
      <w:r w:rsidRPr="00613802">
        <w:rPr>
          <w:sz w:val="20"/>
          <w:szCs w:val="20"/>
        </w:rPr>
        <w:t>Added new section on using “Upgradeable” firmware</w:t>
      </w:r>
    </w:p>
    <w:p w:rsidR="001C29C6" w:rsidRPr="00613802" w:rsidRDefault="001C29C6" w:rsidP="00FE3F99">
      <w:pPr>
        <w:numPr>
          <w:ilvl w:val="1"/>
          <w:numId w:val="12"/>
        </w:numPr>
        <w:rPr>
          <w:sz w:val="20"/>
          <w:szCs w:val="20"/>
        </w:rPr>
      </w:pPr>
      <w:r w:rsidRPr="00613802">
        <w:rPr>
          <w:sz w:val="20"/>
          <w:szCs w:val="20"/>
        </w:rPr>
        <w:t>Added REST command notes</w:t>
      </w:r>
    </w:p>
    <w:p w:rsidR="001C29C6" w:rsidRPr="00613802" w:rsidRDefault="001C29C6" w:rsidP="007025D4">
      <w:pPr>
        <w:numPr>
          <w:ilvl w:val="1"/>
          <w:numId w:val="12"/>
        </w:numPr>
        <w:rPr>
          <w:sz w:val="20"/>
          <w:szCs w:val="20"/>
        </w:rPr>
      </w:pPr>
      <w:r w:rsidRPr="00613802">
        <w:rPr>
          <w:sz w:val="20"/>
          <w:szCs w:val="20"/>
        </w:rPr>
        <w:t>Added Developers section: Notes on Proto-Sockets</w:t>
      </w:r>
    </w:p>
    <w:p w:rsidR="001C29C6" w:rsidRPr="00613802" w:rsidRDefault="001C29C6"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1C29C6" w:rsidRPr="00613802" w:rsidRDefault="001C29C6" w:rsidP="007025D4">
      <w:pPr>
        <w:numPr>
          <w:ilvl w:val="1"/>
          <w:numId w:val="12"/>
        </w:numPr>
        <w:rPr>
          <w:sz w:val="20"/>
          <w:szCs w:val="20"/>
        </w:rPr>
      </w:pPr>
      <w:r w:rsidRPr="00613802">
        <w:rPr>
          <w:sz w:val="20"/>
          <w:szCs w:val="20"/>
        </w:rPr>
        <w:t>Added Developers section: STM8 Address Map</w:t>
      </w:r>
    </w:p>
    <w:p w:rsidR="001C29C6" w:rsidRPr="00613802" w:rsidRDefault="001C29C6" w:rsidP="007025D4">
      <w:pPr>
        <w:numPr>
          <w:ilvl w:val="1"/>
          <w:numId w:val="12"/>
        </w:numPr>
        <w:rPr>
          <w:sz w:val="20"/>
          <w:szCs w:val="20"/>
        </w:rPr>
      </w:pPr>
      <w:r w:rsidRPr="00613802">
        <w:rPr>
          <w:sz w:val="20"/>
          <w:szCs w:val="20"/>
        </w:rPr>
        <w:t>Added Developers section: Flash Memory Map</w:t>
      </w:r>
    </w:p>
    <w:p w:rsidR="001C29C6" w:rsidRPr="00613802" w:rsidRDefault="001C29C6"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1C29C6" w:rsidRPr="00613802" w:rsidRDefault="001C29C6" w:rsidP="007025D4">
      <w:pPr>
        <w:numPr>
          <w:ilvl w:val="1"/>
          <w:numId w:val="12"/>
        </w:numPr>
        <w:rPr>
          <w:sz w:val="20"/>
          <w:szCs w:val="20"/>
        </w:rPr>
      </w:pPr>
      <w:r w:rsidRPr="00613802">
        <w:rPr>
          <w:sz w:val="20"/>
          <w:szCs w:val="20"/>
        </w:rPr>
        <w:t>Added Developers section: Strings File Generation</w:t>
      </w:r>
    </w:p>
    <w:p w:rsidR="001C29C6" w:rsidRDefault="001C29C6" w:rsidP="005830EE"/>
    <w:p w:rsidR="001C29C6" w:rsidRPr="00330705" w:rsidRDefault="001C29C6" w:rsidP="008A04DF">
      <w:r>
        <w:t xml:space="preserve">February 5, 2022  Code Revision </w:t>
      </w:r>
      <w:r w:rsidRPr="00330705">
        <w:t>20220205 1645</w:t>
      </w:r>
    </w:p>
    <w:p w:rsidR="001C29C6" w:rsidRDefault="001C29C6" w:rsidP="008A04DF">
      <w:pPr>
        <w:ind w:left="360"/>
      </w:pPr>
      <w:r>
        <w:t>Code changes:</w:t>
      </w:r>
    </w:p>
    <w:p w:rsidR="001C29C6" w:rsidRDefault="001C29C6" w:rsidP="008A04DF">
      <w:pPr>
        <w:numPr>
          <w:ilvl w:val="1"/>
          <w:numId w:val="12"/>
        </w:numPr>
      </w:pPr>
      <w:r>
        <w:t xml:space="preserve">Addressed Issue #91: </w:t>
      </w:r>
      <w:r w:rsidRPr="008A04DF">
        <w:t>Major problem: Clicking Save in IOControl causes loss of Configuration settings</w:t>
      </w:r>
    </w:p>
    <w:p w:rsidR="001C29C6" w:rsidRDefault="001C29C6" w:rsidP="008A04DF">
      <w:pPr>
        <w:numPr>
          <w:ilvl w:val="1"/>
          <w:numId w:val="12"/>
        </w:numPr>
      </w:pPr>
      <w:r>
        <w:t>Fixed bug where the check for pin state changes would run even when there were no changes. No functionality change but should free up some processor bandwidth.</w:t>
      </w:r>
    </w:p>
    <w:p w:rsidR="001C29C6" w:rsidRDefault="001C29C6" w:rsidP="008A04DF">
      <w:pPr>
        <w:numPr>
          <w:ilvl w:val="1"/>
          <w:numId w:val="12"/>
        </w:numPr>
      </w:pPr>
      <w:r>
        <w:t>Added a “code type” identifier to the Revision text on the Configuration page.</w:t>
      </w:r>
    </w:p>
    <w:p w:rsidR="001C29C6" w:rsidRDefault="001C29C6" w:rsidP="008A04DF">
      <w:pPr>
        <w:ind w:left="360"/>
      </w:pPr>
      <w:r>
        <w:t>Document changes:</w:t>
      </w:r>
    </w:p>
    <w:p w:rsidR="001C29C6" w:rsidRDefault="001C29C6" w:rsidP="008A04DF">
      <w:pPr>
        <w:numPr>
          <w:ilvl w:val="1"/>
          <w:numId w:val="12"/>
        </w:numPr>
      </w:pPr>
      <w:r>
        <w:t>Added Developers section: “How Connections Open and Close And Relationship to the “current_page” Variable”</w:t>
      </w:r>
    </w:p>
    <w:p w:rsidR="001C29C6" w:rsidRDefault="001C29C6" w:rsidP="008A04DF">
      <w:pPr>
        <w:numPr>
          <w:ilvl w:val="1"/>
          <w:numId w:val="12"/>
        </w:numPr>
      </w:pPr>
      <w:r>
        <w:t>Added Developers section: “</w:t>
      </w:r>
      <w:r w:rsidRPr="0037111D">
        <w:t>How Proto-Sockets are Implemented and Connections Established</w:t>
      </w:r>
      <w:r>
        <w:t>”</w:t>
      </w:r>
    </w:p>
    <w:p w:rsidR="001C29C6" w:rsidRDefault="001C29C6" w:rsidP="008A04DF">
      <w:pPr>
        <w:numPr>
          <w:ilvl w:val="1"/>
          <w:numId w:val="12"/>
        </w:numPr>
      </w:pPr>
      <w:r>
        <w:t xml:space="preserve">Addressed Issue #88: </w:t>
      </w:r>
      <w:r w:rsidRPr="00C07426">
        <w:t>REST Command IO State Output</w:t>
      </w:r>
      <w:r>
        <w:t>. Corrected the document to reflect actual order of the pin states displayed in the short form display.</w:t>
      </w:r>
    </w:p>
    <w:p w:rsidR="001C29C6" w:rsidRDefault="001C29C6" w:rsidP="008A04DF">
      <w:pPr>
        <w:numPr>
          <w:ilvl w:val="1"/>
          <w:numId w:val="12"/>
        </w:numPr>
      </w:pPr>
      <w:r>
        <w:t>Added a Functional Limitation note with regard to multiple Browser tabs related to Issue #87.</w:t>
      </w:r>
    </w:p>
    <w:p w:rsidR="001C29C6" w:rsidRDefault="001C29C6" w:rsidP="008A04DF">
      <w:pPr>
        <w:numPr>
          <w:ilvl w:val="1"/>
          <w:numId w:val="12"/>
        </w:numPr>
      </w:pPr>
      <w:r>
        <w:t>Added section “16 Channel Relay Moduless” describing hardware modifications to make 16 Channel Relay boards compatible with the Network Module hardware.</w:t>
      </w:r>
    </w:p>
    <w:p w:rsidR="001C29C6" w:rsidRDefault="001C29C6" w:rsidP="008A04DF">
      <w:pPr>
        <w:numPr>
          <w:ilvl w:val="1"/>
          <w:numId w:val="12"/>
        </w:numPr>
      </w:pPr>
      <w:r>
        <w:t>Added additional information to the “Developers: Using the UART” section.</w:t>
      </w:r>
    </w:p>
    <w:p w:rsidR="001C29C6" w:rsidRDefault="001C29C6" w:rsidP="004E053A"/>
    <w:p w:rsidR="001C29C6" w:rsidRPr="00330705" w:rsidRDefault="001C29C6" w:rsidP="004E053A">
      <w:r>
        <w:t xml:space="preserve">August 17, 2022  Code Revision </w:t>
      </w:r>
      <w:r w:rsidRPr="00330705">
        <w:t>20220</w:t>
      </w:r>
      <w:r>
        <w:t>817</w:t>
      </w:r>
      <w:r w:rsidRPr="00330705">
        <w:t xml:space="preserve"> </w:t>
      </w:r>
      <w:r>
        <w:t>1508</w:t>
      </w:r>
    </w:p>
    <w:p w:rsidR="001C29C6" w:rsidRDefault="001C29C6" w:rsidP="004E053A">
      <w:pPr>
        <w:ind w:left="360"/>
      </w:pPr>
      <w:r>
        <w:t>Code changes:</w:t>
      </w:r>
    </w:p>
    <w:p w:rsidR="001C29C6" w:rsidRDefault="001C29C6" w:rsidP="004E053A">
      <w:pPr>
        <w:numPr>
          <w:ilvl w:val="1"/>
          <w:numId w:val="12"/>
        </w:numPr>
      </w:pPr>
      <w:r>
        <w:t>Addressed Issue #95: “MQTT state-req returning all zeroes”</w:t>
      </w:r>
    </w:p>
    <w:p w:rsidR="001C29C6" w:rsidRDefault="001C29C6" w:rsidP="004E053A">
      <w:pPr>
        <w:ind w:left="360"/>
      </w:pPr>
      <w:r>
        <w:t>Document changes:</w:t>
      </w:r>
    </w:p>
    <w:p w:rsidR="001C29C6" w:rsidRDefault="001C29C6" w:rsidP="004E053A">
      <w:pPr>
        <w:numPr>
          <w:ilvl w:val="1"/>
          <w:numId w:val="12"/>
        </w:numPr>
      </w:pPr>
      <w:r>
        <w:t>Updated Change Log.</w:t>
      </w:r>
    </w:p>
    <w:p w:rsidR="001C29C6" w:rsidRDefault="001C29C6" w:rsidP="004E053A"/>
    <w:p w:rsidR="001C29C6" w:rsidRPr="00330705" w:rsidRDefault="001C29C6" w:rsidP="004E053A">
      <w:r>
        <w:t xml:space="preserve">August 31, 2022  Code Revision </w:t>
      </w:r>
      <w:r w:rsidRPr="00330705">
        <w:t>20220</w:t>
      </w:r>
      <w:r>
        <w:t>831</w:t>
      </w:r>
      <w:r w:rsidRPr="00330705">
        <w:t xml:space="preserve"> </w:t>
      </w:r>
      <w:r>
        <w:t>2011</w:t>
      </w:r>
    </w:p>
    <w:p w:rsidR="001C29C6" w:rsidRDefault="001C29C6" w:rsidP="004E053A">
      <w:pPr>
        <w:ind w:left="360"/>
      </w:pPr>
      <w:r>
        <w:t>Code changes:</w:t>
      </w:r>
    </w:p>
    <w:p w:rsidR="001C29C6" w:rsidRDefault="001C29C6" w:rsidP="004E053A">
      <w:pPr>
        <w:numPr>
          <w:ilvl w:val="1"/>
          <w:numId w:val="12"/>
        </w:numPr>
      </w:pPr>
      <w:r>
        <w:t>Addressed Issue #101 enhancement request: “Make ON/OFF labels clickable”</w:t>
      </w:r>
    </w:p>
    <w:p w:rsidR="001C29C6" w:rsidRDefault="001C29C6" w:rsidP="004E053A">
      <w:pPr>
        <w:ind w:left="360"/>
      </w:pPr>
      <w:r>
        <w:t>Document changes:</w:t>
      </w:r>
    </w:p>
    <w:p w:rsidR="001C29C6" w:rsidRDefault="001C29C6" w:rsidP="004E053A">
      <w:pPr>
        <w:numPr>
          <w:ilvl w:val="1"/>
          <w:numId w:val="12"/>
        </w:numPr>
      </w:pPr>
      <w:r>
        <w:t>Updated Change Log.</w:t>
      </w:r>
    </w:p>
    <w:p w:rsidR="001C29C6" w:rsidRDefault="001C29C6" w:rsidP="004E053A"/>
    <w:p w:rsidR="001C29C6" w:rsidRDefault="001C29C6" w:rsidP="005830EE"/>
    <w:p w:rsidR="001C29C6" w:rsidRDefault="001C29C6" w:rsidP="0093536D">
      <w:r>
        <w:br w:type="page"/>
      </w:r>
    </w:p>
    <w:p w:rsidR="001C29C6" w:rsidRPr="00B7629D" w:rsidRDefault="001C29C6" w:rsidP="0093536D">
      <w:pPr>
        <w:pStyle w:val="Heading1"/>
        <w:jc w:val="center"/>
        <w:rPr>
          <w:sz w:val="40"/>
        </w:rPr>
      </w:pPr>
      <w:bookmarkStart w:id="11" w:name="_Toc94948760"/>
      <w:r>
        <w:rPr>
          <w:sz w:val="40"/>
        </w:rPr>
        <w:t>MQTT Firmware vs Browser Only Firmware</w:t>
      </w:r>
      <w:bookmarkEnd w:id="11"/>
    </w:p>
    <w:p w:rsidR="001C29C6" w:rsidRDefault="001C29C6" w:rsidP="0093536D"/>
    <w:p w:rsidR="001C29C6" w:rsidRDefault="001C29C6" w:rsidP="0093536D">
      <w:r>
        <w:t>Two firmware types are available for the Network Module: “MQTT” and “Browser Only”.</w:t>
      </w:r>
    </w:p>
    <w:p w:rsidR="001C29C6" w:rsidRDefault="001C29C6" w:rsidP="0093536D"/>
    <w:p w:rsidR="001C29C6" w:rsidRDefault="001C29C6" w:rsidP="0093536D">
      <w:r>
        <w:t>The intent of having the two firmware builds is to address two different communities of users.</w:t>
      </w:r>
    </w:p>
    <w:p w:rsidR="001C29C6" w:rsidRDefault="001C29C6" w:rsidP="0093536D"/>
    <w:p w:rsidR="001C29C6" w:rsidRDefault="001C29C6"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1C29C6" w:rsidRDefault="001C29C6" w:rsidP="0093536D"/>
    <w:p w:rsidR="001C29C6" w:rsidRDefault="001C29C6"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1C29C6" w:rsidRDefault="001C29C6" w:rsidP="0093536D"/>
    <w:p w:rsidR="001C29C6" w:rsidRDefault="001C29C6" w:rsidP="00030DE7">
      <w:r>
        <w:t>Feature Comparison:</w:t>
      </w:r>
    </w:p>
    <w:p w:rsidR="001C29C6" w:rsidRDefault="001C29C6"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1C29C6" w:rsidTr="00DE030C">
        <w:tc>
          <w:tcPr>
            <w:tcW w:w="2988" w:type="dxa"/>
          </w:tcPr>
          <w:p w:rsidR="001C29C6" w:rsidRDefault="001C29C6" w:rsidP="00030DE7">
            <w:r>
              <w:t>Feature</w:t>
            </w:r>
          </w:p>
        </w:tc>
        <w:tc>
          <w:tcPr>
            <w:tcW w:w="1467" w:type="dxa"/>
            <w:vAlign w:val="center"/>
          </w:tcPr>
          <w:p w:rsidR="001C29C6" w:rsidRDefault="001C29C6" w:rsidP="00DE030C">
            <w:pPr>
              <w:jc w:val="center"/>
            </w:pPr>
            <w:r>
              <w:t>MQTT Build</w:t>
            </w:r>
          </w:p>
        </w:tc>
        <w:tc>
          <w:tcPr>
            <w:tcW w:w="1467" w:type="dxa"/>
            <w:vAlign w:val="center"/>
          </w:tcPr>
          <w:p w:rsidR="001C29C6" w:rsidRDefault="001C29C6" w:rsidP="00DE030C">
            <w:pPr>
              <w:jc w:val="center"/>
            </w:pPr>
            <w:r>
              <w:t>Browser Only Build</w:t>
            </w:r>
          </w:p>
        </w:tc>
        <w:tc>
          <w:tcPr>
            <w:tcW w:w="1467" w:type="dxa"/>
            <w:vAlign w:val="center"/>
          </w:tcPr>
          <w:p w:rsidR="001C29C6" w:rsidRDefault="001C29C6" w:rsidP="00DE030C">
            <w:pPr>
              <w:jc w:val="center"/>
            </w:pPr>
            <w:r>
              <w:t>MQTT Upgradeable</w:t>
            </w:r>
          </w:p>
          <w:p w:rsidR="001C29C6" w:rsidRDefault="001C29C6" w:rsidP="00DE030C">
            <w:pPr>
              <w:jc w:val="center"/>
            </w:pPr>
            <w:r>
              <w:t>Build</w:t>
            </w:r>
          </w:p>
        </w:tc>
        <w:tc>
          <w:tcPr>
            <w:tcW w:w="1467" w:type="dxa"/>
            <w:vAlign w:val="center"/>
          </w:tcPr>
          <w:p w:rsidR="001C29C6" w:rsidRDefault="001C29C6" w:rsidP="00DE030C">
            <w:pPr>
              <w:jc w:val="center"/>
            </w:pPr>
            <w:r>
              <w:t>Browser Only Upgradeable Build</w:t>
            </w:r>
          </w:p>
        </w:tc>
      </w:tr>
      <w:tr w:rsidR="001C29C6" w:rsidTr="00DE030C">
        <w:tc>
          <w:tcPr>
            <w:tcW w:w="2988" w:type="dxa"/>
          </w:tcPr>
          <w:p w:rsidR="001C29C6" w:rsidRDefault="001C29C6" w:rsidP="00030DE7">
            <w:r>
              <w:t>MQTT Support</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r>
      <w:tr w:rsidR="001C29C6" w:rsidTr="00DE030C">
        <w:tc>
          <w:tcPr>
            <w:tcW w:w="2988" w:type="dxa"/>
          </w:tcPr>
          <w:p w:rsidR="001C29C6" w:rsidRDefault="001C29C6" w:rsidP="00030DE7">
            <w:r>
              <w:t>Home Assistant Support</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r>
      <w:tr w:rsidR="001C29C6" w:rsidTr="00DE030C">
        <w:tc>
          <w:tcPr>
            <w:tcW w:w="2988" w:type="dxa"/>
          </w:tcPr>
          <w:p w:rsidR="001C29C6" w:rsidRDefault="001C29C6" w:rsidP="00030DE7">
            <w:r>
              <w:t>Full/Half Duplex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Link Error Statistics</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DS18B20 Temp Sensor</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IO Naming</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IO Timers</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Link Error Statistics</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Network Statistics</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I2C Support</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r>
      <w:tr w:rsidR="001C29C6" w:rsidTr="00DE030C">
        <w:tc>
          <w:tcPr>
            <w:tcW w:w="2988" w:type="dxa"/>
          </w:tcPr>
          <w:p w:rsidR="001C29C6" w:rsidRDefault="001C29C6" w:rsidP="00030DE7">
            <w:r>
              <w:t>Upgradeable Over Ethernet</w:t>
            </w: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p>
        </w:tc>
        <w:tc>
          <w:tcPr>
            <w:tcW w:w="1467" w:type="dxa"/>
            <w:vAlign w:val="center"/>
          </w:tcPr>
          <w:p w:rsidR="001C29C6" w:rsidRDefault="001C29C6" w:rsidP="00DE030C">
            <w:pPr>
              <w:jc w:val="center"/>
            </w:pPr>
            <w:r>
              <w:t>X</w:t>
            </w:r>
          </w:p>
        </w:tc>
        <w:tc>
          <w:tcPr>
            <w:tcW w:w="1467" w:type="dxa"/>
            <w:vAlign w:val="center"/>
          </w:tcPr>
          <w:p w:rsidR="001C29C6" w:rsidRDefault="001C29C6" w:rsidP="00DE030C">
            <w:pPr>
              <w:jc w:val="center"/>
            </w:pPr>
            <w:r>
              <w:t>X</w:t>
            </w:r>
          </w:p>
        </w:tc>
      </w:tr>
    </w:tbl>
    <w:p w:rsidR="001C29C6" w:rsidRDefault="001C29C6" w:rsidP="00030DE7"/>
    <w:p w:rsidR="001C29C6" w:rsidRDefault="001C29C6" w:rsidP="008A443E">
      <w:r>
        <w:br w:type="page"/>
      </w:r>
    </w:p>
    <w:p w:rsidR="001C29C6" w:rsidRPr="00B7629D" w:rsidRDefault="001C29C6" w:rsidP="008A443E">
      <w:pPr>
        <w:pStyle w:val="Heading1"/>
        <w:jc w:val="center"/>
        <w:rPr>
          <w:sz w:val="40"/>
        </w:rPr>
      </w:pPr>
      <w:bookmarkStart w:id="12" w:name="_Toc94948761"/>
      <w:r>
        <w:rPr>
          <w:sz w:val="40"/>
        </w:rPr>
        <w:t>Upgradeable Firmware</w:t>
      </w:r>
      <w:bookmarkEnd w:id="12"/>
    </w:p>
    <w:p w:rsidR="001C29C6" w:rsidRDefault="001C29C6" w:rsidP="008A443E"/>
    <w:p w:rsidR="001C29C6" w:rsidRPr="00B22590" w:rsidRDefault="001C29C6" w:rsidP="00B22590">
      <w:pPr>
        <w:jc w:val="center"/>
        <w:rPr>
          <w:b/>
        </w:rPr>
      </w:pPr>
      <w:r w:rsidRPr="00B22590">
        <w:rPr>
          <w:b/>
        </w:rPr>
        <w:t>REQUIRES ADDITIONAL HARDWARE</w:t>
      </w:r>
    </w:p>
    <w:p w:rsidR="001C29C6" w:rsidRDefault="001C29C6" w:rsidP="008A443E"/>
    <w:p w:rsidR="001C29C6" w:rsidRDefault="001C29C6"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1C29C6" w:rsidRDefault="001C29C6" w:rsidP="008A443E"/>
    <w:p w:rsidR="001C29C6" w:rsidRPr="009717BC" w:rsidRDefault="001C29C6" w:rsidP="008A443E">
      <w:pPr>
        <w:rPr>
          <w:b/>
        </w:rPr>
      </w:pPr>
      <w:r w:rsidRPr="009717BC">
        <w:rPr>
          <w:b/>
        </w:rPr>
        <w:t>Advantages:</w:t>
      </w:r>
    </w:p>
    <w:p w:rsidR="001C29C6" w:rsidRDefault="001C29C6" w:rsidP="001027E4">
      <w:pPr>
        <w:numPr>
          <w:ilvl w:val="0"/>
          <w:numId w:val="12"/>
        </w:numPr>
      </w:pPr>
      <w:r>
        <w:t>No need to physically access the Network Module to update the firmware. Reprogramming is fairly fast, taking only about 1 minute.</w:t>
      </w:r>
    </w:p>
    <w:p w:rsidR="001C29C6" w:rsidRDefault="001C29C6" w:rsidP="001027E4">
      <w:pPr>
        <w:numPr>
          <w:ilvl w:val="0"/>
          <w:numId w:val="12"/>
        </w:numPr>
      </w:pPr>
      <w:r>
        <w:t>You can switch between MQTT and Browser Only versions as needed.</w:t>
      </w:r>
    </w:p>
    <w:p w:rsidR="001C29C6" w:rsidRDefault="001C29C6" w:rsidP="001027E4">
      <w:pPr>
        <w:numPr>
          <w:ilvl w:val="0"/>
          <w:numId w:val="12"/>
        </w:numPr>
      </w:pPr>
      <w:r>
        <w:t>More Flash space is made available for future features.</w:t>
      </w:r>
    </w:p>
    <w:p w:rsidR="001C29C6" w:rsidRDefault="001C29C6" w:rsidP="001027E4">
      <w:pPr>
        <w:numPr>
          <w:ilvl w:val="0"/>
          <w:numId w:val="12"/>
        </w:numPr>
      </w:pPr>
      <w:r>
        <w:t>An I2C interface is implemented to support the feature, enabling addition of other I2C devices.</w:t>
      </w:r>
    </w:p>
    <w:p w:rsidR="001C29C6" w:rsidRDefault="001C29C6" w:rsidP="001027E4"/>
    <w:p w:rsidR="001C29C6" w:rsidRPr="009717BC" w:rsidRDefault="001C29C6" w:rsidP="001027E4">
      <w:pPr>
        <w:rPr>
          <w:b/>
        </w:rPr>
      </w:pPr>
      <w:r w:rsidRPr="009717BC">
        <w:rPr>
          <w:b/>
        </w:rPr>
        <w:t>Disadvantages:</w:t>
      </w:r>
    </w:p>
    <w:p w:rsidR="001C29C6" w:rsidRDefault="001C29C6" w:rsidP="001027E4">
      <w:pPr>
        <w:numPr>
          <w:ilvl w:val="0"/>
          <w:numId w:val="12"/>
        </w:numPr>
      </w:pPr>
      <w:r>
        <w:t>IO pins 14 and 15 are required for use as an I2C interface</w:t>
      </w:r>
    </w:p>
    <w:p w:rsidR="001C29C6" w:rsidRPr="005B36FE" w:rsidRDefault="001C29C6" w:rsidP="00684F5C">
      <w:pPr>
        <w:numPr>
          <w:ilvl w:val="0"/>
          <w:numId w:val="12"/>
        </w:numPr>
        <w:rPr>
          <w:b/>
        </w:rPr>
      </w:pPr>
      <w:r w:rsidRPr="005B36FE">
        <w:rPr>
          <w:b/>
        </w:rPr>
        <w:t>You must add an external 1MBit (</w:t>
      </w:r>
      <w:r>
        <w:rPr>
          <w:b/>
        </w:rPr>
        <w:t>128</w:t>
      </w:r>
      <w:r w:rsidRPr="005B36FE">
        <w:rPr>
          <w:b/>
        </w:rPr>
        <w:t>Kbyte) I2C EEPROM.</w:t>
      </w:r>
    </w:p>
    <w:p w:rsidR="001C29C6" w:rsidRDefault="001C29C6" w:rsidP="008A443E"/>
    <w:p w:rsidR="001C29C6" w:rsidRDefault="001C29C6" w:rsidP="008A443E"/>
    <w:p w:rsidR="001C29C6" w:rsidRPr="009717BC" w:rsidRDefault="001C29C6" w:rsidP="008A443E">
      <w:pPr>
        <w:rPr>
          <w:b/>
        </w:rPr>
      </w:pPr>
      <w:r w:rsidRPr="009717BC">
        <w:rPr>
          <w:b/>
        </w:rPr>
        <w:t>What hardware is needed?</w:t>
      </w:r>
    </w:p>
    <w:p w:rsidR="001C29C6" w:rsidRDefault="001C29C6" w:rsidP="008A443E">
      <w:r>
        <w:t>You can design your own hardware to add to the Network Module, or you can buy the following:</w:t>
      </w:r>
    </w:p>
    <w:p w:rsidR="001C29C6" w:rsidRDefault="001C29C6" w:rsidP="008A443E"/>
    <w:p w:rsidR="001C29C6" w:rsidRDefault="001C29C6" w:rsidP="008A443E">
      <w:r>
        <w:pict>
          <v:shape id="_x0000_i1026" type="#_x0000_t75" style="width:186pt;height:165pt">
            <v:imagedata r:id="rId9" o:title=""/>
          </v:shape>
        </w:pict>
      </w:r>
    </w:p>
    <w:p w:rsidR="001C29C6" w:rsidRDefault="001C29C6" w:rsidP="008A443E"/>
    <w:p w:rsidR="001C29C6" w:rsidRDefault="001C29C6"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1C29C6" w:rsidRDefault="001C29C6" w:rsidP="008A443E"/>
    <w:p w:rsidR="001C29C6" w:rsidRDefault="001C29C6" w:rsidP="008A443E">
      <w:r>
        <w:t xml:space="preserve">The EEPROM needed is a 24AA1025 or 24LC1025 or 24FC1025 in DIP form. </w:t>
      </w:r>
    </w:p>
    <w:p w:rsidR="001C29C6" w:rsidRDefault="001C29C6" w:rsidP="008A443E">
      <w:r>
        <w:pict>
          <v:shape id="_x0000_i1027" type="#_x0000_t75" style="width:2in;height:115.5pt">
            <v:imagedata r:id="rId10" o:title=""/>
          </v:shape>
        </w:pict>
      </w:r>
    </w:p>
    <w:p w:rsidR="001C29C6" w:rsidRDefault="001C29C6" w:rsidP="008A443E">
      <w:r>
        <w:t>The 24xx1025 is a 128Kbyte (1Mbit) device. It is plug compatible with the board shown above.</w:t>
      </w:r>
    </w:p>
    <w:p w:rsidR="001C29C6" w:rsidRDefault="001C29C6" w:rsidP="008A443E"/>
    <w:p w:rsidR="001C29C6" w:rsidRDefault="001C29C6"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1C29C6" w:rsidRDefault="001C29C6" w:rsidP="008A443E"/>
    <w:p w:rsidR="001C29C6" w:rsidRDefault="001C29C6"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1C29C6" w:rsidRDefault="001C29C6" w:rsidP="008A443E">
      <w:r>
        <w:pict>
          <v:shape id="_x0000_i1028" type="#_x0000_t75" style="width:88.5pt;height:88.5pt">
            <v:imagedata r:id="rId11" o:title=""/>
          </v:shape>
        </w:pict>
      </w:r>
      <w:r>
        <w:pict>
          <v:shape id="_x0000_i1029" type="#_x0000_t75" style="width:108pt;height:98.25pt">
            <v:imagedata r:id="rId12" o:title=""/>
          </v:shape>
        </w:pict>
      </w:r>
    </w:p>
    <w:p w:rsidR="001C29C6" w:rsidRDefault="001C29C6" w:rsidP="008A443E"/>
    <w:p w:rsidR="001C29C6" w:rsidRPr="00DC1526" w:rsidRDefault="001C29C6"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1C29C6" w:rsidRDefault="001C29C6" w:rsidP="008A443E"/>
    <w:p w:rsidR="001C29C6" w:rsidRDefault="001C29C6" w:rsidP="008A443E">
      <w:r>
        <w:pict>
          <v:shape id="_x0000_i1030" type="#_x0000_t75" style="width:178.5pt;height:103.5pt">
            <v:imagedata r:id="rId13" o:title=""/>
          </v:shape>
        </w:pict>
      </w:r>
    </w:p>
    <w:p w:rsidR="001C29C6" w:rsidRDefault="001C29C6" w:rsidP="008A443E"/>
    <w:p w:rsidR="001C29C6" w:rsidRDefault="001C29C6" w:rsidP="008A443E"/>
    <w:p w:rsidR="001C29C6" w:rsidRPr="00D40A61" w:rsidRDefault="001C29C6" w:rsidP="008A443E">
      <w:pPr>
        <w:rPr>
          <w:b/>
        </w:rPr>
      </w:pPr>
      <w:r w:rsidRPr="00D40A61">
        <w:rPr>
          <w:b/>
        </w:rPr>
        <w:t>Connecting to the Network Module:</w:t>
      </w:r>
    </w:p>
    <w:p w:rsidR="001C29C6" w:rsidRDefault="001C29C6" w:rsidP="008A443E"/>
    <w:p w:rsidR="001C29C6" w:rsidRDefault="001C29C6" w:rsidP="008A443E">
      <w:r>
        <w:t>The “VCC” pin on the EEPROM board must be attached to 3.3V on the Network Module. 3.3V is accessible on the SWIM connector, or you can add a wire.</w:t>
      </w:r>
    </w:p>
    <w:p w:rsidR="001C29C6" w:rsidRDefault="001C29C6" w:rsidP="008A443E"/>
    <w:p w:rsidR="001C29C6" w:rsidRDefault="001C29C6" w:rsidP="008A443E">
      <w:r>
        <w:t>The “SCL” pin on the EEPROM board must be attached to IO 14 on the Network Module.</w:t>
      </w:r>
    </w:p>
    <w:p w:rsidR="001C29C6" w:rsidRDefault="001C29C6" w:rsidP="008A443E"/>
    <w:p w:rsidR="001C29C6" w:rsidRDefault="001C29C6" w:rsidP="008A443E">
      <w:r>
        <w:t>The “SDA” pin on the EEPROM board must be attached to IO 15 on the Network Module.</w:t>
      </w:r>
    </w:p>
    <w:p w:rsidR="001C29C6" w:rsidRDefault="001C29C6" w:rsidP="008A443E"/>
    <w:p w:rsidR="001C29C6" w:rsidRDefault="001C29C6" w:rsidP="008A443E">
      <w:r>
        <w:t>The “GND” pin on the EEPROM board must be attached to GND on the Network Module.</w:t>
      </w:r>
    </w:p>
    <w:p w:rsidR="001C29C6" w:rsidRDefault="001C29C6" w:rsidP="008A443E"/>
    <w:p w:rsidR="001C29C6" w:rsidRDefault="001C29C6" w:rsidP="008A443E">
      <w:r>
        <w:t>IMPORTANT: The A2 jumper on the EEPROM board needs to be moved to the outer position (tied to 3.3V) . The WP, A0, and A1 jumpers remain as shown in the photo above (all tied to GND).</w:t>
      </w:r>
    </w:p>
    <w:p w:rsidR="001C29C6" w:rsidRDefault="001C29C6" w:rsidP="008A443E"/>
    <w:p w:rsidR="001C29C6" w:rsidRPr="007D070D" w:rsidRDefault="001C29C6" w:rsidP="007D070D">
      <w:pPr>
        <w:rPr>
          <w:b/>
        </w:rPr>
      </w:pPr>
      <w:r>
        <w:rPr>
          <w:b/>
        </w:rPr>
        <w:t>How does it work?</w:t>
      </w:r>
    </w:p>
    <w:p w:rsidR="001C29C6" w:rsidRDefault="001C29C6" w:rsidP="007D070D"/>
    <w:p w:rsidR="001C29C6" w:rsidRDefault="001C29C6" w:rsidP="007D070D">
      <w:r>
        <w:t>Due to the small amount of code space on the Network Module the “upgradeable firmware process” works as follows:</w:t>
      </w:r>
    </w:p>
    <w:p w:rsidR="001C29C6" w:rsidRDefault="001C29C6" w:rsidP="007D070D">
      <w:pPr>
        <w:numPr>
          <w:ilvl w:val="0"/>
          <w:numId w:val="28"/>
        </w:numPr>
      </w:pPr>
      <w:r>
        <w:t>A “Code Uploader” is copied from the added “Off-Board EEPROM” into the STM8 Flash, replacing the program that was in the Flash.</w:t>
      </w:r>
    </w:p>
    <w:p w:rsidR="001C29C6" w:rsidRDefault="001C29C6" w:rsidP="007D070D">
      <w:pPr>
        <w:numPr>
          <w:ilvl w:val="0"/>
          <w:numId w:val="28"/>
        </w:numPr>
      </w:pPr>
      <w:r>
        <w:t>The Code Uploader is then used to install and start new firmware.</w:t>
      </w:r>
    </w:p>
    <w:p w:rsidR="001C29C6" w:rsidRDefault="001C29C6" w:rsidP="007D070D"/>
    <w:p w:rsidR="001C29C6" w:rsidRDefault="001C29C6"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1C29C6" w:rsidRDefault="001C29C6" w:rsidP="007D070D"/>
    <w:p w:rsidR="001C29C6" w:rsidRDefault="001C29C6"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1C29C6" w:rsidRDefault="001C29C6" w:rsidP="007D070D"/>
    <w:p w:rsidR="001C29C6" w:rsidRDefault="001C29C6" w:rsidP="007D070D">
      <w:r>
        <w:t>So, knowing all this, here is the procedure the FIRST time you install the upgradeable firmware:</w:t>
      </w:r>
    </w:p>
    <w:p w:rsidR="001C29C6" w:rsidRDefault="001C29C6" w:rsidP="00F612F9">
      <w:pPr>
        <w:numPr>
          <w:ilvl w:val="0"/>
          <w:numId w:val="29"/>
        </w:numPr>
      </w:pPr>
      <w:r>
        <w:t>Use the SWIM interface to install the Code Uploader in the Network Module.</w:t>
      </w:r>
    </w:p>
    <w:p w:rsidR="001C29C6" w:rsidRDefault="001C29C6" w:rsidP="00F612F9">
      <w:pPr>
        <w:numPr>
          <w:ilvl w:val="0"/>
          <w:numId w:val="29"/>
        </w:numPr>
      </w:pPr>
      <w:r>
        <w:t>Boot the Network Module to start the Code Uploader and access the Network Module with your Browser</w:t>
      </w:r>
    </w:p>
    <w:p w:rsidR="001C29C6" w:rsidRDefault="001C29C6" w:rsidP="00F612F9">
      <w:pPr>
        <w:numPr>
          <w:ilvl w:val="0"/>
          <w:numId w:val="29"/>
        </w:numPr>
      </w:pPr>
      <w:r>
        <w:t>Use the Code Uploader GUI to select the “Strings” file and upload it.</w:t>
      </w:r>
    </w:p>
    <w:p w:rsidR="001C29C6" w:rsidRDefault="001C29C6" w:rsidP="00F612F9">
      <w:pPr>
        <w:numPr>
          <w:ilvl w:val="0"/>
          <w:numId w:val="29"/>
        </w:numPr>
      </w:pPr>
      <w:r>
        <w:t>Use the Code Uploader GUI to select the upgradeable version of the MQTT or Browser Only runtime code and install it.</w:t>
      </w:r>
    </w:p>
    <w:p w:rsidR="001C29C6" w:rsidRDefault="001C29C6" w:rsidP="00F612F9">
      <w:r>
        <w:t>You are up and running.</w:t>
      </w:r>
    </w:p>
    <w:p w:rsidR="001C29C6" w:rsidRDefault="001C29C6" w:rsidP="00F612F9"/>
    <w:p w:rsidR="001C29C6" w:rsidRDefault="001C29C6" w:rsidP="00F612F9"/>
    <w:p w:rsidR="001C29C6" w:rsidRPr="00F612F9" w:rsidRDefault="001C29C6" w:rsidP="00F612F9">
      <w:pPr>
        <w:rPr>
          <w:b/>
        </w:rPr>
      </w:pPr>
      <w:r w:rsidRPr="00F612F9">
        <w:rPr>
          <w:b/>
        </w:rPr>
        <w:t>Future upgrades:</w:t>
      </w:r>
    </w:p>
    <w:p w:rsidR="001C29C6" w:rsidRDefault="001C29C6" w:rsidP="00F612F9"/>
    <w:p w:rsidR="001C29C6" w:rsidRDefault="001C29C6" w:rsidP="00F612F9">
      <w:r>
        <w:t>After initial install as described above here’s how you upgrade firmware in the future:</w:t>
      </w:r>
    </w:p>
    <w:p w:rsidR="001C29C6" w:rsidRDefault="001C29C6" w:rsidP="00F612F9">
      <w:pPr>
        <w:numPr>
          <w:ilvl w:val="0"/>
          <w:numId w:val="30"/>
        </w:numPr>
      </w:pPr>
      <w:r>
        <w:t>A release will always contain these files:</w:t>
      </w:r>
    </w:p>
    <w:p w:rsidR="001C29C6" w:rsidRDefault="001C29C6" w:rsidP="00E31A54">
      <w:pPr>
        <w:numPr>
          <w:ilvl w:val="0"/>
          <w:numId w:val="32"/>
        </w:numPr>
      </w:pPr>
      <w:r>
        <w:t>Code Uploader (example name: NetworkModule-CodeUploader.sx)</w:t>
      </w:r>
    </w:p>
    <w:p w:rsidR="001C29C6" w:rsidRDefault="001C29C6" w:rsidP="00E31A54">
      <w:pPr>
        <w:numPr>
          <w:ilvl w:val="0"/>
          <w:numId w:val="32"/>
        </w:numPr>
      </w:pPr>
      <w:r>
        <w:t>Strings file (example name: NetworkModule-Strings.sx)</w:t>
      </w:r>
    </w:p>
    <w:p w:rsidR="001C29C6" w:rsidRDefault="001C29C6" w:rsidP="00E31A54">
      <w:pPr>
        <w:numPr>
          <w:ilvl w:val="0"/>
          <w:numId w:val="32"/>
        </w:numPr>
      </w:pPr>
      <w:r>
        <w:t>Runtime files: (example names: NetworkModule-MQTT-UPG.sx and NetworkModule-Browser-UPG.sx)</w:t>
      </w:r>
    </w:p>
    <w:p w:rsidR="001C29C6" w:rsidRDefault="001C29C6" w:rsidP="00E31A54">
      <w:pPr>
        <w:ind w:left="720"/>
      </w:pPr>
      <w:r>
        <w:t>When using “upgradeable” code it is important to ONLY load the MQTT and Browser Only &gt;&gt;upgradeable&lt;&lt; versions or you will break the upgrade loop and have to go back to the “first time” steps.</w:t>
      </w:r>
    </w:p>
    <w:p w:rsidR="001C29C6" w:rsidRDefault="001C29C6" w:rsidP="00F612F9">
      <w:pPr>
        <w:numPr>
          <w:ilvl w:val="0"/>
          <w:numId w:val="30"/>
        </w:numPr>
      </w:pPr>
      <w:r>
        <w:t>Since you are upgrading you already have a “runtime” version installed. Enter the URL command /72. This will install the Code Uploader from the Off-Board EEPROM.</w:t>
      </w:r>
    </w:p>
    <w:p w:rsidR="001C29C6" w:rsidRDefault="001C29C6"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1C29C6" w:rsidRDefault="001C29C6" w:rsidP="00F612F9">
      <w:pPr>
        <w:numPr>
          <w:ilvl w:val="0"/>
          <w:numId w:val="30"/>
        </w:numPr>
      </w:pPr>
      <w:r>
        <w:t>Use the Code Uploader to install the new Strings file. Again this file usually doesn’t change, but installing it every time prevents procedural mistakes.</w:t>
      </w:r>
    </w:p>
    <w:p w:rsidR="001C29C6" w:rsidRDefault="001C29C6" w:rsidP="00F612F9">
      <w:pPr>
        <w:numPr>
          <w:ilvl w:val="0"/>
          <w:numId w:val="30"/>
        </w:numPr>
      </w:pPr>
      <w:r>
        <w:t>Use the Code Uploader to install the new Runtime file of your choice.</w:t>
      </w:r>
    </w:p>
    <w:p w:rsidR="001C29C6" w:rsidRDefault="001C29C6" w:rsidP="00E31A54"/>
    <w:p w:rsidR="001C29C6" w:rsidRDefault="001C29C6"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1C29C6" w:rsidRDefault="001C29C6" w:rsidP="007D070D"/>
    <w:p w:rsidR="001C29C6" w:rsidRDefault="001C29C6" w:rsidP="00B7629D"/>
    <w:p w:rsidR="001C29C6" w:rsidRDefault="001C29C6"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1C29C6" w:rsidRDefault="001C29C6" w:rsidP="00B7629D"/>
    <w:p w:rsidR="001C29C6" w:rsidRDefault="001C29C6" w:rsidP="00B7629D">
      <w:r>
        <w:br w:type="page"/>
      </w:r>
      <w:bookmarkStart w:id="13" w:name="_Toc43528204"/>
      <w:bookmarkStart w:id="14" w:name="_Toc47296004"/>
    </w:p>
    <w:p w:rsidR="001C29C6" w:rsidRPr="00B7629D" w:rsidRDefault="001C29C6"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1C29C6" w:rsidRDefault="001C29C6" w:rsidP="002D00F7"/>
    <w:p w:rsidR="001C29C6" w:rsidRDefault="001C29C6" w:rsidP="002D00F7"/>
    <w:p w:rsidR="001C29C6" w:rsidRDefault="001C29C6" w:rsidP="002D00F7">
      <w:r>
        <w:pict>
          <v:shape id="_x0000_i1031" type="#_x0000_t75" style="width:399.75pt;height:398.25pt">
            <v:imagedata r:id="rId14" o:title=""/>
          </v:shape>
        </w:pict>
      </w:r>
    </w:p>
    <w:p w:rsidR="001C29C6" w:rsidRDefault="001C29C6" w:rsidP="002D00F7"/>
    <w:p w:rsidR="001C29C6" w:rsidRDefault="001C29C6" w:rsidP="00501AA2">
      <w:pPr>
        <w:jc w:val="center"/>
        <w:rPr>
          <w:b/>
          <w:sz w:val="40"/>
          <w:szCs w:val="40"/>
        </w:rPr>
      </w:pPr>
      <w:r>
        <w:br w:type="page"/>
      </w:r>
      <w:r w:rsidRPr="003517FE">
        <w:rPr>
          <w:b/>
          <w:sz w:val="40"/>
          <w:szCs w:val="40"/>
        </w:rPr>
        <w:t>Screen Shots and Usag</w:t>
      </w:r>
      <w:r>
        <w:rPr>
          <w:b/>
          <w:sz w:val="40"/>
          <w:szCs w:val="40"/>
        </w:rPr>
        <w:t>e</w:t>
      </w:r>
    </w:p>
    <w:p w:rsidR="001C29C6" w:rsidRPr="00501AA2" w:rsidRDefault="001C29C6" w:rsidP="00501AA2">
      <w:pPr>
        <w:jc w:val="center"/>
        <w:rPr>
          <w:b/>
          <w:sz w:val="40"/>
          <w:szCs w:val="40"/>
        </w:rPr>
      </w:pPr>
      <w:r>
        <w:rPr>
          <w:b/>
          <w:sz w:val="40"/>
          <w:szCs w:val="40"/>
        </w:rPr>
        <w:t>MQTT Build</w:t>
      </w:r>
    </w:p>
    <w:p w:rsidR="001C29C6" w:rsidRDefault="001C29C6" w:rsidP="002D00F7"/>
    <w:p w:rsidR="001C29C6" w:rsidRDefault="001C29C6" w:rsidP="00895FE5">
      <w:pPr>
        <w:ind w:left="-900"/>
      </w:pPr>
      <w:r>
        <w:pict>
          <v:shape id="_x0000_i1032" type="#_x0000_t75" style="width:531pt;height:219pt">
            <v:imagedata r:id="rId15" o:title=""/>
          </v:shape>
        </w:pict>
      </w:r>
      <w:r>
        <w:pict>
          <v:shape id="_x0000_i1033" type="#_x0000_t75" style="width:531pt;height:273pt">
            <v:imagedata r:id="rId16" o:title=""/>
          </v:shape>
        </w:pict>
      </w:r>
    </w:p>
    <w:p w:rsidR="001C29C6" w:rsidRDefault="001C29C6" w:rsidP="002D00F7"/>
    <w:p w:rsidR="001C29C6" w:rsidRDefault="001C29C6" w:rsidP="002D00F7">
      <w:r>
        <w:br w:type="page"/>
      </w:r>
    </w:p>
    <w:p w:rsidR="001C29C6" w:rsidRPr="00B7629D" w:rsidRDefault="001C29C6"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1C29C6" w:rsidRDefault="001C29C6" w:rsidP="00B7629D"/>
    <w:p w:rsidR="001C29C6" w:rsidRDefault="001C29C6" w:rsidP="00B7629D"/>
    <w:p w:rsidR="001C29C6" w:rsidRDefault="001C29C6" w:rsidP="00B7629D">
      <w:r>
        <w:pict>
          <v:shape id="_x0000_i1034" type="#_x0000_t75" style="width:414.75pt;height:399.75pt">
            <v:imagedata r:id="rId17" o:title=""/>
          </v:shape>
        </w:pict>
      </w:r>
    </w:p>
    <w:p w:rsidR="001C29C6" w:rsidRDefault="001C29C6" w:rsidP="00B7629D"/>
    <w:p w:rsidR="001C29C6" w:rsidRDefault="001C29C6" w:rsidP="00B7629D"/>
    <w:p w:rsidR="001C29C6" w:rsidRDefault="001C29C6" w:rsidP="00B7629D">
      <w:r>
        <w:br w:type="page"/>
      </w:r>
    </w:p>
    <w:p w:rsidR="001C29C6" w:rsidRDefault="001C29C6" w:rsidP="00B7629D">
      <w:pPr>
        <w:jc w:val="center"/>
        <w:rPr>
          <w:b/>
          <w:sz w:val="40"/>
          <w:szCs w:val="40"/>
        </w:rPr>
      </w:pPr>
      <w:r w:rsidRPr="003517FE">
        <w:rPr>
          <w:b/>
          <w:sz w:val="40"/>
          <w:szCs w:val="40"/>
        </w:rPr>
        <w:t>Screen Shots and Usag</w:t>
      </w:r>
      <w:r>
        <w:rPr>
          <w:b/>
          <w:sz w:val="40"/>
          <w:szCs w:val="40"/>
        </w:rPr>
        <w:t>e</w:t>
      </w:r>
    </w:p>
    <w:p w:rsidR="001C29C6" w:rsidRPr="00501AA2" w:rsidRDefault="001C29C6" w:rsidP="00B7629D">
      <w:pPr>
        <w:jc w:val="center"/>
        <w:rPr>
          <w:b/>
          <w:sz w:val="40"/>
          <w:szCs w:val="40"/>
        </w:rPr>
      </w:pPr>
      <w:r>
        <w:rPr>
          <w:b/>
          <w:sz w:val="40"/>
          <w:szCs w:val="40"/>
        </w:rPr>
        <w:t>Browser Only Build</w:t>
      </w:r>
    </w:p>
    <w:p w:rsidR="001C29C6" w:rsidRDefault="001C29C6" w:rsidP="00B7629D"/>
    <w:p w:rsidR="001C29C6" w:rsidRDefault="001C29C6" w:rsidP="00895FE5">
      <w:pPr>
        <w:ind w:left="-900"/>
      </w:pPr>
      <w:r>
        <w:pict>
          <v:shape id="_x0000_i1035" type="#_x0000_t75" style="width:527.25pt;height:456.75pt">
            <v:imagedata r:id="rId18" o:title=""/>
          </v:shape>
        </w:pict>
      </w:r>
    </w:p>
    <w:p w:rsidR="001C29C6" w:rsidRDefault="001C29C6" w:rsidP="00B7629D"/>
    <w:p w:rsidR="001C29C6" w:rsidRDefault="001C29C6" w:rsidP="00B7629D"/>
    <w:p w:rsidR="001C29C6" w:rsidRDefault="001C29C6" w:rsidP="00B7629D"/>
    <w:p w:rsidR="001C29C6" w:rsidRDefault="001C29C6" w:rsidP="000A691A">
      <w:r>
        <w:br w:type="page"/>
      </w:r>
    </w:p>
    <w:p w:rsidR="001C29C6" w:rsidRDefault="001C29C6" w:rsidP="000A691A">
      <w:pPr>
        <w:jc w:val="center"/>
        <w:rPr>
          <w:b/>
          <w:sz w:val="40"/>
          <w:szCs w:val="40"/>
        </w:rPr>
      </w:pPr>
      <w:r w:rsidRPr="003517FE">
        <w:rPr>
          <w:b/>
          <w:sz w:val="40"/>
          <w:szCs w:val="40"/>
        </w:rPr>
        <w:t>Screen Shots and Usag</w:t>
      </w:r>
      <w:r>
        <w:rPr>
          <w:b/>
          <w:sz w:val="40"/>
          <w:szCs w:val="40"/>
        </w:rPr>
        <w:t>e</w:t>
      </w:r>
    </w:p>
    <w:p w:rsidR="001C29C6" w:rsidRPr="00501AA2" w:rsidRDefault="001C29C6" w:rsidP="000A691A">
      <w:pPr>
        <w:jc w:val="center"/>
        <w:rPr>
          <w:b/>
          <w:sz w:val="40"/>
          <w:szCs w:val="40"/>
        </w:rPr>
      </w:pPr>
      <w:r>
        <w:rPr>
          <w:b/>
          <w:sz w:val="40"/>
          <w:szCs w:val="40"/>
        </w:rPr>
        <w:t>Browser Only Build</w:t>
      </w:r>
    </w:p>
    <w:p w:rsidR="001C29C6" w:rsidRDefault="001C29C6" w:rsidP="000A691A"/>
    <w:p w:rsidR="001C29C6" w:rsidRDefault="001C29C6" w:rsidP="000A691A">
      <w:r>
        <w:t>To access the Network Statistics Page enter</w:t>
      </w:r>
      <w:r w:rsidRPr="00210F17">
        <w:t xml:space="preserve"> </w:t>
      </w:r>
      <w:r>
        <w:t>the http command “http://IP:Port/68”.</w:t>
      </w:r>
    </w:p>
    <w:p w:rsidR="001C29C6" w:rsidRDefault="001C29C6" w:rsidP="000A691A"/>
    <w:p w:rsidR="001C29C6" w:rsidRDefault="001C29C6" w:rsidP="000A691A">
      <w:r>
        <w:pict>
          <v:shape id="_x0000_i1036" type="#_x0000_t75" style="width:379.5pt;height:471.75pt">
            <v:imagedata r:id="rId19" o:title=""/>
          </v:shape>
        </w:pict>
      </w:r>
    </w:p>
    <w:p w:rsidR="001C29C6" w:rsidRDefault="001C29C6" w:rsidP="00B7629D"/>
    <w:p w:rsidR="001C29C6" w:rsidRDefault="001C29C6" w:rsidP="00B7629D"/>
    <w:p w:rsidR="001C29C6" w:rsidRDefault="001C29C6" w:rsidP="00B7629D">
      <w:r>
        <w:br w:type="page"/>
      </w:r>
    </w:p>
    <w:p w:rsidR="001C29C6" w:rsidRPr="000A691A" w:rsidRDefault="001C29C6"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1C29C6" w:rsidRDefault="001C29C6" w:rsidP="00B7629D"/>
    <w:p w:rsidR="001C29C6" w:rsidRDefault="001C29C6" w:rsidP="00B7629D"/>
    <w:p w:rsidR="001C29C6" w:rsidRDefault="001C29C6" w:rsidP="00B7629D">
      <w:pPr>
        <w:jc w:val="both"/>
      </w:pPr>
    </w:p>
    <w:p w:rsidR="001C29C6" w:rsidRDefault="001C29C6" w:rsidP="00B7629D">
      <w:pPr>
        <w:jc w:val="both"/>
      </w:pPr>
      <w:r>
        <w:pict>
          <v:shape id="_x0000_i1037" type="#_x0000_t75" style="width:318.75pt;height:170.25pt">
            <v:imagedata r:id="rId20" o:title=""/>
          </v:shape>
        </w:pict>
      </w:r>
    </w:p>
    <w:p w:rsidR="001C29C6" w:rsidRDefault="001C29C6" w:rsidP="00B7629D">
      <w:pPr>
        <w:jc w:val="both"/>
      </w:pPr>
    </w:p>
    <w:p w:rsidR="001C29C6" w:rsidRDefault="001C29C6" w:rsidP="00B7629D"/>
    <w:p w:rsidR="001C29C6" w:rsidRDefault="001C29C6" w:rsidP="00B7629D"/>
    <w:p w:rsidR="001C29C6" w:rsidRDefault="001C29C6" w:rsidP="00B7629D"/>
    <w:p w:rsidR="001C29C6" w:rsidRDefault="001C29C6" w:rsidP="00B7629D"/>
    <w:p w:rsidR="001C29C6" w:rsidRDefault="001C29C6" w:rsidP="00B7629D"/>
    <w:p w:rsidR="001C29C6" w:rsidRDefault="001C29C6" w:rsidP="00B7629D"/>
    <w:p w:rsidR="001C29C6" w:rsidRDefault="001C29C6" w:rsidP="00B7629D">
      <w:r>
        <w:br w:type="page"/>
      </w:r>
    </w:p>
    <w:p w:rsidR="001C29C6" w:rsidRPr="00B7629D" w:rsidRDefault="001C29C6" w:rsidP="00B7629D">
      <w:pPr>
        <w:pStyle w:val="Heading1"/>
        <w:jc w:val="center"/>
        <w:rPr>
          <w:sz w:val="40"/>
        </w:rPr>
      </w:pPr>
      <w:bookmarkStart w:id="18" w:name="_Toc94948765"/>
      <w:r w:rsidRPr="00B7629D">
        <w:rPr>
          <w:sz w:val="40"/>
        </w:rPr>
        <w:t>Notes on Feature Settings</w:t>
      </w:r>
      <w:bookmarkEnd w:id="18"/>
    </w:p>
    <w:p w:rsidR="001C29C6" w:rsidRDefault="001C29C6" w:rsidP="00D26CBF"/>
    <w:p w:rsidR="001C29C6" w:rsidRDefault="001C29C6" w:rsidP="00D26CBF">
      <w:r>
        <w:t>The Features checkboxes on the Configuration page let you modify operation of the code as follows:</w:t>
      </w:r>
    </w:p>
    <w:p w:rsidR="001C29C6" w:rsidRDefault="001C29C6" w:rsidP="00D26CBF"/>
    <w:p w:rsidR="001C29C6" w:rsidRDefault="001C29C6" w:rsidP="00D26CBF">
      <w:r>
        <w:t>MQTT build:</w:t>
      </w:r>
    </w:p>
    <w:p w:rsidR="001C29C6" w:rsidRDefault="001C29C6" w:rsidP="00D26CBF">
      <w:r>
        <w:pict>
          <v:shape id="_x0000_i1038" type="#_x0000_t75" style="width:176.25pt;height:58.5pt">
            <v:imagedata r:id="rId21" o:title=""/>
          </v:shape>
        </w:pict>
      </w:r>
    </w:p>
    <w:p w:rsidR="001C29C6" w:rsidRDefault="001C29C6" w:rsidP="00D26CBF"/>
    <w:p w:rsidR="001C29C6" w:rsidRDefault="001C29C6" w:rsidP="000A691A"/>
    <w:p w:rsidR="001C29C6" w:rsidRDefault="001C29C6" w:rsidP="000A691A">
      <w:r>
        <w:t>Browser Only build:</w:t>
      </w:r>
    </w:p>
    <w:p w:rsidR="001C29C6" w:rsidRDefault="001C29C6" w:rsidP="000A691A">
      <w:r>
        <w:pict>
          <v:shape id="_x0000_i1039" type="#_x0000_t75" style="width:153.75pt;height:34.5pt">
            <v:imagedata r:id="rId22" o:title=""/>
          </v:shape>
        </w:pict>
      </w:r>
    </w:p>
    <w:p w:rsidR="001C29C6" w:rsidRDefault="001C29C6" w:rsidP="000A691A"/>
    <w:p w:rsidR="001C29C6" w:rsidRDefault="001C29C6" w:rsidP="00D26CBF"/>
    <w:p w:rsidR="001C29C6" w:rsidRPr="005940A0" w:rsidRDefault="001C29C6" w:rsidP="00D26CBF">
      <w:pPr>
        <w:rPr>
          <w:b/>
        </w:rPr>
      </w:pPr>
      <w:r w:rsidRPr="005940A0">
        <w:rPr>
          <w:b/>
        </w:rPr>
        <w:t>Full Duplex Setting:</w:t>
      </w:r>
    </w:p>
    <w:p w:rsidR="001C29C6" w:rsidRDefault="001C29C6" w:rsidP="00D26CBF"/>
    <w:p w:rsidR="001C29C6" w:rsidRDefault="001C29C6"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1C29C6" w:rsidRDefault="001C29C6" w:rsidP="008E7367">
      <w:pPr>
        <w:ind w:left="720"/>
      </w:pPr>
    </w:p>
    <w:p w:rsidR="001C29C6" w:rsidRDefault="001C29C6"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1C29C6" w:rsidRDefault="001C29C6" w:rsidP="008E7367">
      <w:pPr>
        <w:ind w:left="720"/>
      </w:pPr>
    </w:p>
    <w:p w:rsidR="001C29C6" w:rsidRDefault="001C29C6"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1C29C6" w:rsidRDefault="001C29C6" w:rsidP="008E7367">
      <w:pPr>
        <w:ind w:left="1440"/>
      </w:pPr>
    </w:p>
    <w:p w:rsidR="001C29C6" w:rsidRDefault="001C29C6"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1C29C6" w:rsidRDefault="001C29C6" w:rsidP="008E7367">
      <w:pPr>
        <w:ind w:left="1440"/>
      </w:pPr>
    </w:p>
    <w:p w:rsidR="001C29C6" w:rsidRPr="000D3EDA" w:rsidRDefault="001C29C6"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1C29C6" w:rsidRDefault="001C29C6" w:rsidP="00A650B5">
      <w:pPr>
        <w:jc w:val="both"/>
      </w:pPr>
    </w:p>
    <w:p w:rsidR="001C29C6" w:rsidRDefault="001C29C6" w:rsidP="00A650B5">
      <w:pPr>
        <w:jc w:val="both"/>
      </w:pPr>
    </w:p>
    <w:p w:rsidR="001C29C6" w:rsidRPr="005940A0" w:rsidRDefault="001C29C6" w:rsidP="002E038E">
      <w:pPr>
        <w:rPr>
          <w:b/>
        </w:rPr>
      </w:pPr>
      <w:r>
        <w:rPr>
          <w:b/>
        </w:rPr>
        <w:t>HA Auto</w:t>
      </w:r>
      <w:r w:rsidRPr="005940A0">
        <w:rPr>
          <w:b/>
        </w:rPr>
        <w:t>:</w:t>
      </w:r>
    </w:p>
    <w:p w:rsidR="001C29C6" w:rsidRDefault="001C29C6" w:rsidP="002E038E"/>
    <w:p w:rsidR="001C29C6" w:rsidRDefault="001C29C6"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1C29C6" w:rsidRDefault="001C29C6" w:rsidP="00A650B5">
      <w:pPr>
        <w:jc w:val="both"/>
      </w:pPr>
    </w:p>
    <w:p w:rsidR="001C29C6" w:rsidRDefault="001C29C6" w:rsidP="00A650B5">
      <w:pPr>
        <w:jc w:val="both"/>
      </w:pPr>
    </w:p>
    <w:p w:rsidR="001C29C6" w:rsidRPr="005940A0" w:rsidRDefault="001C29C6" w:rsidP="000176A7">
      <w:pPr>
        <w:rPr>
          <w:b/>
        </w:rPr>
      </w:pPr>
      <w:r>
        <w:rPr>
          <w:b/>
        </w:rPr>
        <w:t>MQTT</w:t>
      </w:r>
      <w:r w:rsidRPr="005940A0">
        <w:rPr>
          <w:b/>
        </w:rPr>
        <w:t>:</w:t>
      </w:r>
    </w:p>
    <w:p w:rsidR="001C29C6" w:rsidRDefault="001C29C6" w:rsidP="000176A7"/>
    <w:p w:rsidR="001C29C6" w:rsidRDefault="001C29C6"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1C29C6" w:rsidRDefault="001C29C6" w:rsidP="00A42AD6">
      <w:pPr>
        <w:jc w:val="both"/>
      </w:pPr>
    </w:p>
    <w:p w:rsidR="001C29C6" w:rsidRDefault="001C29C6" w:rsidP="00A42AD6">
      <w:pPr>
        <w:jc w:val="both"/>
      </w:pPr>
    </w:p>
    <w:p w:rsidR="001C29C6" w:rsidRPr="005940A0" w:rsidRDefault="001C29C6" w:rsidP="00A42AD6">
      <w:pPr>
        <w:rPr>
          <w:b/>
        </w:rPr>
      </w:pPr>
      <w:r>
        <w:rPr>
          <w:b/>
        </w:rPr>
        <w:t>DS18B20</w:t>
      </w:r>
      <w:r w:rsidRPr="005940A0">
        <w:rPr>
          <w:b/>
        </w:rPr>
        <w:t>:</w:t>
      </w:r>
    </w:p>
    <w:p w:rsidR="001C29C6" w:rsidRDefault="001C29C6" w:rsidP="00A42AD6"/>
    <w:p w:rsidR="001C29C6" w:rsidRDefault="001C29C6"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1C29C6" w:rsidRDefault="001C29C6" w:rsidP="00A650B5">
      <w:pPr>
        <w:jc w:val="both"/>
      </w:pPr>
    </w:p>
    <w:p w:rsidR="001C29C6" w:rsidRDefault="001C29C6" w:rsidP="00A650B5">
      <w:pPr>
        <w:jc w:val="both"/>
      </w:pPr>
    </w:p>
    <w:p w:rsidR="001C29C6" w:rsidRDefault="001C29C6" w:rsidP="00A650B5">
      <w:pPr>
        <w:jc w:val="both"/>
      </w:pPr>
    </w:p>
    <w:p w:rsidR="001C29C6" w:rsidRDefault="001C29C6" w:rsidP="00A650B5">
      <w:pPr>
        <w:jc w:val="both"/>
      </w:pPr>
      <w:r>
        <w:br w:type="page"/>
      </w:r>
    </w:p>
    <w:p w:rsidR="001C29C6" w:rsidRPr="00A650B5" w:rsidRDefault="001C29C6" w:rsidP="000176A7">
      <w:pPr>
        <w:pStyle w:val="Heading1"/>
        <w:jc w:val="center"/>
        <w:rPr>
          <w:sz w:val="40"/>
        </w:rPr>
      </w:pPr>
      <w:bookmarkStart w:id="19" w:name="_Toc94948766"/>
      <w:r>
        <w:rPr>
          <w:sz w:val="40"/>
        </w:rPr>
        <w:t>Notes on Individual IO Settings – MQTT build</w:t>
      </w:r>
      <w:bookmarkEnd w:id="19"/>
    </w:p>
    <w:p w:rsidR="001C29C6" w:rsidRDefault="001C29C6" w:rsidP="000176A7"/>
    <w:p w:rsidR="001C29C6" w:rsidRDefault="001C29C6" w:rsidP="000176A7">
      <w:r>
        <w:t>The Individual IO Settings drop down and check boxes on the Configuration page lets you modify functionality of each IO as follows:</w:t>
      </w:r>
    </w:p>
    <w:p w:rsidR="001C29C6" w:rsidRDefault="001C29C6" w:rsidP="000176A7"/>
    <w:p w:rsidR="001C29C6" w:rsidRDefault="001C29C6" w:rsidP="000176A7">
      <w:r>
        <w:pict>
          <v:shape id="_x0000_i1040" type="#_x0000_t75" style="width:171.75pt;height:312.75pt">
            <v:imagedata r:id="rId23" o:title=""/>
          </v:shape>
        </w:pict>
      </w:r>
    </w:p>
    <w:p w:rsidR="001C29C6" w:rsidRDefault="001C29C6" w:rsidP="000176A7"/>
    <w:p w:rsidR="001C29C6" w:rsidRPr="005940A0" w:rsidRDefault="001C29C6" w:rsidP="000176A7">
      <w:pPr>
        <w:rPr>
          <w:b/>
        </w:rPr>
      </w:pPr>
      <w:r>
        <w:rPr>
          <w:b/>
        </w:rPr>
        <w:t>Type Drop Down Settings</w:t>
      </w:r>
      <w:r w:rsidRPr="005940A0">
        <w:rPr>
          <w:b/>
        </w:rPr>
        <w:t>:</w:t>
      </w:r>
    </w:p>
    <w:p w:rsidR="001C29C6" w:rsidRDefault="001C29C6" w:rsidP="000176A7"/>
    <w:p w:rsidR="001C29C6" w:rsidRDefault="001C29C6" w:rsidP="00FD1711">
      <w:pPr>
        <w:ind w:left="720"/>
      </w:pPr>
      <w:r>
        <w:t>Each IO has a “Type” drop down box that lets you configure each IO as follows:</w:t>
      </w:r>
    </w:p>
    <w:p w:rsidR="001C29C6" w:rsidRDefault="001C29C6" w:rsidP="00FD1711">
      <w:pPr>
        <w:ind w:left="720"/>
      </w:pPr>
    </w:p>
    <w:p w:rsidR="001C29C6" w:rsidRDefault="001C29C6" w:rsidP="00FD1711">
      <w:pPr>
        <w:ind w:left="720"/>
      </w:pPr>
      <w:r>
        <w:t>Input – Self explanatory. Sets the IO as an input.</w:t>
      </w:r>
    </w:p>
    <w:p w:rsidR="001C29C6" w:rsidRDefault="001C29C6" w:rsidP="00FD1711">
      <w:pPr>
        <w:ind w:left="720"/>
      </w:pPr>
      <w:r>
        <w:t>Output – Self explanatory. Sets the IO as an output.</w:t>
      </w:r>
    </w:p>
    <w:p w:rsidR="001C29C6" w:rsidRDefault="001C29C6"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1C29C6" w:rsidRDefault="001C29C6" w:rsidP="00FD1711">
      <w:pPr>
        <w:ind w:left="720"/>
      </w:pPr>
    </w:p>
    <w:p w:rsidR="001C29C6" w:rsidRDefault="001C29C6" w:rsidP="00FD1711">
      <w:pPr>
        <w:ind w:left="720"/>
      </w:pPr>
      <w:r w:rsidRPr="00375DEF">
        <w:rPr>
          <w:b/>
        </w:rPr>
        <w:t>IMPORTANT: Set the Input/Output/Disabled setting,</w:t>
      </w:r>
      <w:r>
        <w:t xml:space="preserve"> THEN Save, THEN make other setting changes.</w:t>
      </w:r>
    </w:p>
    <w:p w:rsidR="001C29C6" w:rsidRDefault="001C29C6" w:rsidP="00FD1711">
      <w:pPr>
        <w:ind w:left="720"/>
      </w:pPr>
    </w:p>
    <w:p w:rsidR="001C29C6" w:rsidRDefault="001C29C6"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1C29C6" w:rsidRDefault="001C29C6" w:rsidP="000176A7"/>
    <w:p w:rsidR="001C29C6" w:rsidRDefault="001C29C6" w:rsidP="000176A7"/>
    <w:p w:rsidR="001C29C6" w:rsidRPr="005940A0" w:rsidRDefault="001C29C6" w:rsidP="00375DEF">
      <w:pPr>
        <w:rPr>
          <w:b/>
        </w:rPr>
      </w:pPr>
      <w:r>
        <w:rPr>
          <w:b/>
        </w:rPr>
        <w:t>Invert Settings</w:t>
      </w:r>
      <w:r w:rsidRPr="005940A0">
        <w:rPr>
          <w:b/>
        </w:rPr>
        <w:t>:</w:t>
      </w:r>
    </w:p>
    <w:p w:rsidR="001C29C6" w:rsidRDefault="001C29C6" w:rsidP="00375DEF"/>
    <w:p w:rsidR="001C29C6" w:rsidRDefault="001C29C6" w:rsidP="00FD1711">
      <w:pPr>
        <w:ind w:left="720"/>
      </w:pPr>
      <w:r>
        <w:t>Each IO has an “Invert” checkbox.</w:t>
      </w:r>
    </w:p>
    <w:p w:rsidR="001C29C6" w:rsidRDefault="001C29C6" w:rsidP="00FD1711">
      <w:pPr>
        <w:ind w:left="720"/>
      </w:pPr>
    </w:p>
    <w:p w:rsidR="001C29C6" w:rsidRDefault="001C29C6" w:rsidP="00FD1711">
      <w:pPr>
        <w:ind w:left="720"/>
      </w:pPr>
      <w:r>
        <w:t xml:space="preserve">Effect on Inputs: </w:t>
      </w:r>
    </w:p>
    <w:p w:rsidR="001C29C6" w:rsidRDefault="001C29C6" w:rsidP="00FD1711">
      <w:pPr>
        <w:ind w:left="720"/>
      </w:pPr>
      <w:r>
        <w:t>If not checked, a low voltage on the Input pin will display as OFF in the IOControl page and will be reported as OFF to MQTT clients.</w:t>
      </w:r>
    </w:p>
    <w:p w:rsidR="001C29C6" w:rsidRDefault="001C29C6" w:rsidP="00FD1711">
      <w:pPr>
        <w:ind w:left="720"/>
      </w:pPr>
      <w:r>
        <w:t>If checked, a low voltage in the Input pin will display as ON in the IOControl page and will be reported as ON to MQTT clients.</w:t>
      </w:r>
    </w:p>
    <w:p w:rsidR="001C29C6" w:rsidRDefault="001C29C6" w:rsidP="00FD1711">
      <w:pPr>
        <w:ind w:left="720"/>
      </w:pPr>
    </w:p>
    <w:p w:rsidR="001C29C6" w:rsidRDefault="001C29C6" w:rsidP="00FD1711">
      <w:pPr>
        <w:ind w:left="720"/>
      </w:pPr>
      <w:r>
        <w:t xml:space="preserve">Effect on Outputs: </w:t>
      </w:r>
    </w:p>
    <w:p w:rsidR="001C29C6" w:rsidRDefault="001C29C6" w:rsidP="00FD1711">
      <w:pPr>
        <w:ind w:left="720"/>
      </w:pPr>
      <w:r>
        <w:t>If not checked, an OFF indication in the IOControl page or MQTT Client will result in a low voltage on the Output pin.</w:t>
      </w:r>
    </w:p>
    <w:p w:rsidR="001C29C6" w:rsidRDefault="001C29C6" w:rsidP="00FD1711">
      <w:pPr>
        <w:ind w:left="720"/>
      </w:pPr>
      <w:r>
        <w:t>If checked, an OFF indication in the IOControl page or MQTT Client will result in a high voltage on the Output pin.</w:t>
      </w:r>
    </w:p>
    <w:p w:rsidR="001C29C6" w:rsidRDefault="001C29C6" w:rsidP="00FD1711">
      <w:pPr>
        <w:ind w:left="720"/>
      </w:pPr>
    </w:p>
    <w:p w:rsidR="001C29C6" w:rsidRDefault="001C29C6"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1C29C6" w:rsidRDefault="001C29C6" w:rsidP="000176A7"/>
    <w:p w:rsidR="001C29C6" w:rsidRDefault="001C29C6" w:rsidP="000176A7"/>
    <w:p w:rsidR="001C29C6" w:rsidRPr="005940A0" w:rsidRDefault="001C29C6" w:rsidP="00375DEF">
      <w:pPr>
        <w:rPr>
          <w:b/>
        </w:rPr>
      </w:pPr>
      <w:r>
        <w:rPr>
          <w:b/>
        </w:rPr>
        <w:t>Boot State Settings</w:t>
      </w:r>
      <w:r w:rsidRPr="005940A0">
        <w:rPr>
          <w:b/>
        </w:rPr>
        <w:t>:</w:t>
      </w:r>
    </w:p>
    <w:p w:rsidR="001C29C6" w:rsidRDefault="001C29C6" w:rsidP="00375DEF"/>
    <w:p w:rsidR="001C29C6" w:rsidRDefault="001C29C6" w:rsidP="00FD1711">
      <w:pPr>
        <w:ind w:left="720"/>
      </w:pPr>
      <w:r>
        <w:t>Each IO has a “Boot State” dropdown box. The effect of each setting is as follows:</w:t>
      </w:r>
    </w:p>
    <w:p w:rsidR="001C29C6" w:rsidRDefault="001C29C6" w:rsidP="00FD1711">
      <w:pPr>
        <w:ind w:left="720"/>
      </w:pPr>
    </w:p>
    <w:p w:rsidR="001C29C6" w:rsidRDefault="001C29C6" w:rsidP="00FD1711">
      <w:pPr>
        <w:ind w:left="720"/>
      </w:pPr>
      <w:r>
        <w:t>Off: After boot the state of the Output is OFF.</w:t>
      </w:r>
    </w:p>
    <w:p w:rsidR="001C29C6" w:rsidRDefault="001C29C6" w:rsidP="00FD1711">
      <w:pPr>
        <w:ind w:left="720"/>
      </w:pPr>
      <w:r>
        <w:t>On: After boot the state of the Output is ON.</w:t>
      </w:r>
    </w:p>
    <w:p w:rsidR="001C29C6" w:rsidRDefault="001C29C6"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1C29C6" w:rsidRDefault="001C29C6" w:rsidP="000176A7"/>
    <w:p w:rsidR="001C29C6" w:rsidRDefault="001C29C6" w:rsidP="000176A7"/>
    <w:p w:rsidR="001C29C6" w:rsidRDefault="001C29C6" w:rsidP="002D56F9">
      <w:pPr>
        <w:jc w:val="both"/>
      </w:pPr>
      <w:r>
        <w:br w:type="page"/>
      </w:r>
    </w:p>
    <w:p w:rsidR="001C29C6" w:rsidRPr="00A650B5" w:rsidRDefault="001C29C6" w:rsidP="002D56F9">
      <w:pPr>
        <w:pStyle w:val="Heading1"/>
        <w:jc w:val="center"/>
        <w:rPr>
          <w:sz w:val="40"/>
        </w:rPr>
      </w:pPr>
      <w:bookmarkStart w:id="20" w:name="_Toc94948767"/>
      <w:r>
        <w:rPr>
          <w:sz w:val="40"/>
        </w:rPr>
        <w:t>Notes on Individual IO Settings – Browser Only build</w:t>
      </w:r>
      <w:bookmarkEnd w:id="20"/>
    </w:p>
    <w:p w:rsidR="001C29C6" w:rsidRDefault="001C29C6" w:rsidP="002D56F9"/>
    <w:p w:rsidR="001C29C6" w:rsidRDefault="001C29C6" w:rsidP="002D56F9">
      <w:r>
        <w:t>The Individual IO Settings drop down and check boxes on the Configuration page lets you modify functionality of each IO as follows:</w:t>
      </w:r>
    </w:p>
    <w:p w:rsidR="001C29C6" w:rsidRDefault="001C29C6" w:rsidP="002D56F9"/>
    <w:p w:rsidR="001C29C6" w:rsidRDefault="001C29C6" w:rsidP="002D56F9">
      <w:r>
        <w:pict>
          <v:shape id="_x0000_i1041" type="#_x0000_t75" style="width:381pt;height:333pt">
            <v:imagedata r:id="rId24" o:title=""/>
          </v:shape>
        </w:pict>
      </w:r>
    </w:p>
    <w:p w:rsidR="001C29C6" w:rsidRDefault="001C29C6" w:rsidP="002D56F9"/>
    <w:p w:rsidR="001C29C6" w:rsidRDefault="001C29C6" w:rsidP="007F5E2E">
      <w:r>
        <w:rPr>
          <w:b/>
        </w:rPr>
        <w:t>Type Drop Down Settings</w:t>
      </w:r>
      <w:r w:rsidRPr="005940A0">
        <w:rPr>
          <w:b/>
        </w:rPr>
        <w:t>:</w:t>
      </w:r>
      <w:r>
        <w:rPr>
          <w:b/>
        </w:rPr>
        <w:t xml:space="preserve"> </w:t>
      </w:r>
      <w:r>
        <w:t>Same as MQTT build.</w:t>
      </w:r>
    </w:p>
    <w:p w:rsidR="001C29C6" w:rsidRDefault="001C29C6" w:rsidP="002D56F9"/>
    <w:p w:rsidR="001C29C6" w:rsidRDefault="001C29C6" w:rsidP="007F5E2E">
      <w:r>
        <w:rPr>
          <w:b/>
        </w:rPr>
        <w:t>Invert Settings</w:t>
      </w:r>
      <w:r w:rsidRPr="005940A0">
        <w:rPr>
          <w:b/>
        </w:rPr>
        <w:t>:</w:t>
      </w:r>
      <w:r>
        <w:rPr>
          <w:b/>
        </w:rPr>
        <w:t xml:space="preserve"> </w:t>
      </w:r>
      <w:r>
        <w:t>Same as MQTT build.</w:t>
      </w:r>
    </w:p>
    <w:p w:rsidR="001C29C6" w:rsidRDefault="001C29C6" w:rsidP="002D56F9"/>
    <w:p w:rsidR="001C29C6" w:rsidRDefault="001C29C6" w:rsidP="007F5E2E">
      <w:r>
        <w:rPr>
          <w:b/>
        </w:rPr>
        <w:t>Boot State Settings</w:t>
      </w:r>
      <w:r w:rsidRPr="005940A0">
        <w:rPr>
          <w:b/>
        </w:rPr>
        <w:t>:</w:t>
      </w:r>
      <w:r>
        <w:rPr>
          <w:b/>
        </w:rPr>
        <w:t xml:space="preserve"> </w:t>
      </w:r>
      <w:r>
        <w:t>Same as MQTT build.</w:t>
      </w:r>
    </w:p>
    <w:p w:rsidR="001C29C6" w:rsidRDefault="001C29C6" w:rsidP="002D56F9"/>
    <w:p w:rsidR="001C29C6" w:rsidRDefault="001C29C6" w:rsidP="000D6575">
      <w:r>
        <w:rPr>
          <w:b/>
        </w:rPr>
        <w:t>Name Settings</w:t>
      </w:r>
      <w:r w:rsidRPr="005940A0">
        <w:rPr>
          <w:b/>
        </w:rPr>
        <w:t>:</w:t>
      </w:r>
      <w:r>
        <w:rPr>
          <w:b/>
        </w:rPr>
        <w:t xml:space="preserve"> </w:t>
      </w:r>
    </w:p>
    <w:p w:rsidR="001C29C6" w:rsidRDefault="001C29C6" w:rsidP="000D6575">
      <w:pPr>
        <w:ind w:left="720"/>
      </w:pPr>
      <w:r>
        <w:t>Enter a name for the IO pin. This name will appear on the IOControl page for the pin. Use any alphanumeric character plus -*_ and . (no spaces).</w:t>
      </w:r>
    </w:p>
    <w:p w:rsidR="001C29C6" w:rsidRDefault="001C29C6" w:rsidP="000D6575"/>
    <w:p w:rsidR="001C29C6" w:rsidRDefault="001C29C6" w:rsidP="007F5E2E">
      <w:pPr>
        <w:rPr>
          <w:b/>
        </w:rPr>
      </w:pPr>
      <w:r>
        <w:rPr>
          <w:b/>
        </w:rPr>
        <w:t>Timer Settings</w:t>
      </w:r>
      <w:r w:rsidRPr="005940A0">
        <w:rPr>
          <w:b/>
        </w:rPr>
        <w:t>:</w:t>
      </w:r>
      <w:r>
        <w:rPr>
          <w:b/>
        </w:rPr>
        <w:t xml:space="preserve"> </w:t>
      </w:r>
    </w:p>
    <w:p w:rsidR="001C29C6" w:rsidRDefault="001C29C6" w:rsidP="007F5E2E">
      <w:pPr>
        <w:ind w:left="720"/>
      </w:pPr>
      <w:r>
        <w:t>Two fields are provided:</w:t>
      </w:r>
    </w:p>
    <w:p w:rsidR="001C29C6" w:rsidRDefault="001C29C6" w:rsidP="007F5E2E">
      <w:pPr>
        <w:ind w:left="720"/>
      </w:pPr>
    </w:p>
    <w:p w:rsidR="001C29C6" w:rsidRDefault="001C29C6" w:rsidP="007F5E2E">
      <w:pPr>
        <w:ind w:left="720"/>
      </w:pPr>
      <w:r>
        <w:t xml:space="preserve">“Value” field: </w:t>
      </w:r>
    </w:p>
    <w:p w:rsidR="001C29C6" w:rsidRDefault="001C29C6" w:rsidP="007F5E2E">
      <w:pPr>
        <w:ind w:left="1440"/>
      </w:pPr>
      <w:r>
        <w:t>0 disables the Timer.</w:t>
      </w:r>
    </w:p>
    <w:p w:rsidR="001C29C6" w:rsidRDefault="001C29C6" w:rsidP="007F5E2E">
      <w:pPr>
        <w:ind w:left="1440"/>
      </w:pPr>
      <w:r>
        <w:t>1 to 16383 can be entered for the of “ticks” to operate the Timer. For example, 1 second or 1 minute or 1 hour.</w:t>
      </w:r>
    </w:p>
    <w:p w:rsidR="001C29C6" w:rsidRDefault="001C29C6" w:rsidP="007F5E2E">
      <w:pPr>
        <w:ind w:left="1440"/>
      </w:pPr>
    </w:p>
    <w:p w:rsidR="001C29C6" w:rsidRDefault="001C29C6" w:rsidP="007F5E2E">
      <w:pPr>
        <w:ind w:left="720"/>
      </w:pPr>
      <w:r>
        <w:t>“Units” field:</w:t>
      </w:r>
    </w:p>
    <w:p w:rsidR="001C29C6" w:rsidRDefault="001C29C6" w:rsidP="007F5E2E">
      <w:pPr>
        <w:ind w:left="1440"/>
      </w:pPr>
      <w:r>
        <w:t>Select the time unit to use: 0.1 second, seconds, minutes, or hours.</w:t>
      </w:r>
    </w:p>
    <w:p w:rsidR="001C29C6" w:rsidRDefault="001C29C6" w:rsidP="007F5E2E">
      <w:pPr>
        <w:ind w:left="1440"/>
      </w:pPr>
    </w:p>
    <w:p w:rsidR="001C29C6" w:rsidRDefault="001C29C6" w:rsidP="007F5E2E">
      <w:pPr>
        <w:ind w:left="720"/>
      </w:pPr>
      <w:r>
        <w:t>How the Timers work:</w:t>
      </w:r>
    </w:p>
    <w:p w:rsidR="001C29C6" w:rsidRDefault="001C29C6" w:rsidP="007F5E2E">
      <w:pPr>
        <w:ind w:left="1440"/>
      </w:pPr>
      <w:r>
        <w:t>Timers only work on Output pins.</w:t>
      </w:r>
    </w:p>
    <w:p w:rsidR="001C29C6" w:rsidRDefault="001C29C6" w:rsidP="007F5E2E">
      <w:pPr>
        <w:ind w:left="1440"/>
      </w:pPr>
    </w:p>
    <w:p w:rsidR="001C29C6" w:rsidRDefault="001C29C6" w:rsidP="007F5E2E">
      <w:pPr>
        <w:ind w:left="1440"/>
      </w:pPr>
      <w:r>
        <w:t>If you enter “0” in the Value field the Timer will not affect the Output pin.</w:t>
      </w:r>
    </w:p>
    <w:p w:rsidR="001C29C6" w:rsidRDefault="001C29C6" w:rsidP="007F5E2E">
      <w:pPr>
        <w:ind w:left="1440"/>
      </w:pPr>
    </w:p>
    <w:p w:rsidR="001C29C6" w:rsidRDefault="001C29C6"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1C29C6" w:rsidRDefault="001C29C6"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1C29C6" w:rsidRDefault="001C29C6" w:rsidP="002C2662">
      <w:pPr>
        <w:ind w:left="1440"/>
      </w:pPr>
    </w:p>
    <w:p w:rsidR="001C29C6" w:rsidRDefault="001C29C6" w:rsidP="002C2662">
      <w:pPr>
        <w:ind w:left="1440"/>
      </w:pPr>
      <w:r>
        <w:t>“Boot State” must be “on” or “off”. “retain” will disable the Timer.</w:t>
      </w:r>
    </w:p>
    <w:p w:rsidR="001C29C6" w:rsidRDefault="001C29C6" w:rsidP="002C2662">
      <w:pPr>
        <w:ind w:left="1440"/>
      </w:pPr>
    </w:p>
    <w:p w:rsidR="001C29C6" w:rsidRDefault="001C29C6" w:rsidP="002C2662">
      <w:pPr>
        <w:ind w:left="1440"/>
      </w:pPr>
      <w:r>
        <w:t>If a Reboot or power cycle occurs while a Timer is running the Output will be set to its “Boot State”.</w:t>
      </w:r>
    </w:p>
    <w:p w:rsidR="001C29C6" w:rsidRDefault="001C29C6" w:rsidP="002C2662">
      <w:pPr>
        <w:ind w:left="1440"/>
      </w:pPr>
    </w:p>
    <w:p w:rsidR="001C29C6" w:rsidRDefault="001C29C6" w:rsidP="002C2662">
      <w:pPr>
        <w:ind w:left="1440"/>
      </w:pPr>
      <w:r>
        <w:t>If you change the IO Timer value while the Timer is running:</w:t>
      </w:r>
    </w:p>
    <w:p w:rsidR="001C29C6" w:rsidRDefault="001C29C6" w:rsidP="002C2662">
      <w:pPr>
        <w:ind w:left="2160"/>
      </w:pPr>
      <w:r>
        <w:t>- The Timer is reloaded with the new IO Timer value. The Timer will continue running and will expire at the new value entered.</w:t>
      </w:r>
    </w:p>
    <w:p w:rsidR="001C29C6" w:rsidRDefault="001C29C6" w:rsidP="002C2662">
      <w:pPr>
        <w:ind w:left="2160"/>
      </w:pPr>
      <w:r>
        <w:t>- If you entered “0” as the new value the Timer will expire immediately.</w:t>
      </w:r>
    </w:p>
    <w:p w:rsidR="001C29C6" w:rsidRDefault="001C29C6" w:rsidP="007F5E2E"/>
    <w:p w:rsidR="001C29C6" w:rsidRDefault="001C29C6" w:rsidP="000176A7">
      <w:r>
        <w:t>NOTE: “Name” and “IO Timer” features are not available in the MQTT build due to lack of Flash space. Typically this type of feature isn’t needed in MQTT environments as MQTT management tools provide similar functionality.</w:t>
      </w:r>
    </w:p>
    <w:p w:rsidR="001C29C6" w:rsidRDefault="001C29C6" w:rsidP="002D56F9"/>
    <w:p w:rsidR="001C29C6" w:rsidRDefault="001C29C6" w:rsidP="002D56F9"/>
    <w:p w:rsidR="001C29C6" w:rsidRDefault="001C29C6"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1C29C6" w:rsidRDefault="001C29C6" w:rsidP="002D56F9"/>
    <w:p w:rsidR="001C29C6" w:rsidRDefault="001C29C6" w:rsidP="002D56F9">
      <w:r>
        <w:br w:type="page"/>
      </w:r>
    </w:p>
    <w:p w:rsidR="001C29C6" w:rsidRPr="002D56F9" w:rsidRDefault="001C29C6" w:rsidP="002D56F9">
      <w:pPr>
        <w:pStyle w:val="Heading1"/>
        <w:jc w:val="center"/>
        <w:rPr>
          <w:sz w:val="40"/>
        </w:rPr>
      </w:pPr>
      <w:bookmarkStart w:id="21" w:name="_Toc94948768"/>
      <w:r w:rsidRPr="002D56F9">
        <w:rPr>
          <w:sz w:val="40"/>
        </w:rPr>
        <w:t>Notes on the MAC Address</w:t>
      </w:r>
      <w:bookmarkEnd w:id="21"/>
    </w:p>
    <w:p w:rsidR="001C29C6" w:rsidRDefault="001C29C6" w:rsidP="004D377D"/>
    <w:p w:rsidR="001C29C6" w:rsidRDefault="001C29C6" w:rsidP="004D377D">
      <w:r>
        <w:t>When delivered from the factory the Network Modules all have the same MAC address. This obviously doesn’t work when you try to put more than one on a network.</w:t>
      </w:r>
    </w:p>
    <w:p w:rsidR="001C29C6" w:rsidRDefault="001C29C6" w:rsidP="004D377D"/>
    <w:p w:rsidR="001C29C6" w:rsidRDefault="001C29C6"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1C29C6" w:rsidRDefault="001C29C6" w:rsidP="004D377D"/>
    <w:p w:rsidR="001C29C6" w:rsidRDefault="001C29C6"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1C29C6" w:rsidRDefault="001C29C6" w:rsidP="004D377D"/>
    <w:p w:rsidR="001C29C6" w:rsidRDefault="001C29C6" w:rsidP="004D377D">
      <w:r>
        <w:pict>
          <v:shape id="_x0000_i1042" type="#_x0000_t75" style="width:237pt;height:161.25pt">
            <v:imagedata r:id="rId25" o:title=""/>
          </v:shape>
        </w:pict>
      </w:r>
    </w:p>
    <w:p w:rsidR="001C29C6" w:rsidRDefault="001C29C6" w:rsidP="004D377D"/>
    <w:p w:rsidR="001C29C6" w:rsidRDefault="001C29C6" w:rsidP="004D377D">
      <w:r>
        <w:t>All other bits and octets in the MAC address (including those in the most significant octet) can be anything you want as long as you set the two bits above as shown.</w:t>
      </w:r>
    </w:p>
    <w:p w:rsidR="001C29C6" w:rsidRDefault="001C29C6" w:rsidP="004D377D"/>
    <w:p w:rsidR="001C29C6" w:rsidRDefault="001C29C6"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1C29C6" w:rsidRDefault="001C29C6" w:rsidP="004D377D"/>
    <w:p w:rsidR="001C29C6" w:rsidRDefault="001C29C6" w:rsidP="004D377D">
      <w:r>
        <w:t>A good reference for MAC address explanations is here:</w:t>
      </w:r>
    </w:p>
    <w:p w:rsidR="001C29C6" w:rsidRDefault="001C29C6" w:rsidP="004D377D">
      <w:hyperlink r:id="rId26" w:history="1">
        <w:r>
          <w:rPr>
            <w:rStyle w:val="Hyperlink"/>
          </w:rPr>
          <w:t>https://en.wikipedia.org/wiki/MAC_address</w:t>
        </w:r>
      </w:hyperlink>
    </w:p>
    <w:p w:rsidR="001C29C6" w:rsidRDefault="001C29C6" w:rsidP="004D377D"/>
    <w:p w:rsidR="001C29C6" w:rsidRDefault="001C29C6"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1C29C6" w:rsidRDefault="001C29C6" w:rsidP="00A650B5">
      <w:pPr>
        <w:jc w:val="both"/>
      </w:pPr>
    </w:p>
    <w:p w:rsidR="001C29C6" w:rsidRDefault="001C29C6" w:rsidP="00A650B5">
      <w:pPr>
        <w:jc w:val="both"/>
      </w:pPr>
    </w:p>
    <w:p w:rsidR="001C29C6" w:rsidRDefault="001C29C6" w:rsidP="002359F3">
      <w:pPr>
        <w:jc w:val="both"/>
      </w:pPr>
      <w:r>
        <w:br w:type="page"/>
      </w:r>
    </w:p>
    <w:p w:rsidR="001C29C6" w:rsidRPr="00A650B5" w:rsidRDefault="001C29C6" w:rsidP="002359F3">
      <w:pPr>
        <w:pStyle w:val="Heading1"/>
        <w:jc w:val="center"/>
        <w:rPr>
          <w:sz w:val="40"/>
        </w:rPr>
      </w:pPr>
      <w:bookmarkStart w:id="22" w:name="_Toc94948769"/>
      <w:r>
        <w:rPr>
          <w:sz w:val="40"/>
        </w:rPr>
        <w:t>Notes on REST Commands</w:t>
      </w:r>
      <w:bookmarkEnd w:id="22"/>
    </w:p>
    <w:p w:rsidR="001C29C6" w:rsidRDefault="001C29C6" w:rsidP="002359F3"/>
    <w:p w:rsidR="001C29C6" w:rsidRDefault="001C29C6"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1C29C6" w:rsidRDefault="001C29C6" w:rsidP="00A650B5">
      <w:pPr>
        <w:jc w:val="both"/>
      </w:pPr>
    </w:p>
    <w:p w:rsidR="001C29C6" w:rsidRDefault="001C29C6" w:rsidP="00A650B5">
      <w:pPr>
        <w:jc w:val="both"/>
      </w:pPr>
      <w:r>
        <w:t>For all commands enter an http request as follows:</w:t>
      </w:r>
    </w:p>
    <w:p w:rsidR="001C29C6" w:rsidRDefault="001C29C6" w:rsidP="00A650B5">
      <w:pPr>
        <w:jc w:val="both"/>
      </w:pPr>
      <w:r>
        <w:t xml:space="preserve">  http://IP:Port/xx</w:t>
      </w:r>
    </w:p>
    <w:p w:rsidR="001C29C6" w:rsidRDefault="001C29C6" w:rsidP="00DB4947">
      <w:pPr>
        <w:ind w:left="720"/>
        <w:jc w:val="both"/>
      </w:pPr>
      <w:r>
        <w:t>where</w:t>
      </w:r>
    </w:p>
    <w:p w:rsidR="001C29C6" w:rsidRDefault="001C29C6" w:rsidP="00DB4947">
      <w:pPr>
        <w:numPr>
          <w:ilvl w:val="1"/>
          <w:numId w:val="12"/>
        </w:numPr>
        <w:jc w:val="both"/>
      </w:pPr>
      <w:r>
        <w:t>IP = the Network Module IP Address, for example 192.168.1.4</w:t>
      </w:r>
    </w:p>
    <w:p w:rsidR="001C29C6" w:rsidRDefault="001C29C6" w:rsidP="00DB4947">
      <w:pPr>
        <w:numPr>
          <w:ilvl w:val="1"/>
          <w:numId w:val="12"/>
        </w:numPr>
        <w:jc w:val="both"/>
      </w:pPr>
      <w:r>
        <w:t>Port = the Network Module Port number, for example 8080 (Port number may be omitted if the device is set to Port 80)</w:t>
      </w:r>
    </w:p>
    <w:p w:rsidR="001C29C6" w:rsidRDefault="001C29C6" w:rsidP="00DB4947">
      <w:pPr>
        <w:numPr>
          <w:ilvl w:val="1"/>
          <w:numId w:val="12"/>
        </w:numPr>
        <w:jc w:val="both"/>
      </w:pPr>
      <w:r>
        <w:t>xx = one of the codes below</w:t>
      </w:r>
    </w:p>
    <w:p w:rsidR="001C29C6" w:rsidRDefault="001C29C6" w:rsidP="00DB4947">
      <w:pPr>
        <w:jc w:val="both"/>
      </w:pPr>
    </w:p>
    <w:p w:rsidR="001C29C6" w:rsidRDefault="001C29C6" w:rsidP="00DB4947">
      <w:pPr>
        <w:jc w:val="both"/>
      </w:pPr>
      <w:r>
        <w:t>00 = IO 1 OFF</w:t>
      </w:r>
      <w:r>
        <w:tab/>
      </w:r>
      <w:r>
        <w:tab/>
        <w:t>08 = IO 5 OFF</w:t>
      </w:r>
      <w:r>
        <w:tab/>
      </w:r>
      <w:r>
        <w:tab/>
        <w:t>16 = IO 9 OFF</w:t>
      </w:r>
      <w:r>
        <w:tab/>
      </w:r>
      <w:r>
        <w:tab/>
        <w:t>24 = IO 13 OFF</w:t>
      </w:r>
    </w:p>
    <w:p w:rsidR="001C29C6" w:rsidRDefault="001C29C6" w:rsidP="00DB4947">
      <w:pPr>
        <w:jc w:val="both"/>
      </w:pPr>
      <w:r>
        <w:t>01 = IO 1 ON</w:t>
      </w:r>
      <w:r>
        <w:tab/>
      </w:r>
      <w:r>
        <w:tab/>
        <w:t>09 = IO 5 ON</w:t>
      </w:r>
      <w:r>
        <w:tab/>
      </w:r>
      <w:r>
        <w:tab/>
        <w:t>17 = IO 9 ON</w:t>
      </w:r>
      <w:r>
        <w:tab/>
      </w:r>
      <w:r>
        <w:tab/>
        <w:t>25 = IO 13 ON</w:t>
      </w:r>
    </w:p>
    <w:p w:rsidR="001C29C6" w:rsidRDefault="001C29C6" w:rsidP="00DB4947">
      <w:pPr>
        <w:jc w:val="both"/>
      </w:pPr>
      <w:r>
        <w:t>02 = IO 2 OFF</w:t>
      </w:r>
      <w:r>
        <w:tab/>
      </w:r>
      <w:r>
        <w:tab/>
        <w:t>10 = IO 6 OFF</w:t>
      </w:r>
      <w:r>
        <w:tab/>
      </w:r>
      <w:r>
        <w:tab/>
        <w:t>18 = IO 10 OFF</w:t>
      </w:r>
      <w:r>
        <w:tab/>
        <w:t>26 = IO 14 OFF</w:t>
      </w:r>
    </w:p>
    <w:p w:rsidR="001C29C6" w:rsidRDefault="001C29C6" w:rsidP="00DB4947">
      <w:pPr>
        <w:jc w:val="both"/>
      </w:pPr>
      <w:r>
        <w:t>03 = IO 2 ON</w:t>
      </w:r>
      <w:r>
        <w:tab/>
      </w:r>
      <w:r>
        <w:tab/>
        <w:t>11 = IO 6 ON</w:t>
      </w:r>
      <w:r>
        <w:tab/>
      </w:r>
      <w:r>
        <w:tab/>
        <w:t>19 = IO 10 ON</w:t>
      </w:r>
      <w:r>
        <w:tab/>
        <w:t>27 = IO 14 ON</w:t>
      </w:r>
    </w:p>
    <w:p w:rsidR="001C29C6" w:rsidRDefault="001C29C6" w:rsidP="00DB4947">
      <w:pPr>
        <w:jc w:val="both"/>
      </w:pPr>
      <w:r>
        <w:t>04 = IO 3 OFF</w:t>
      </w:r>
      <w:r>
        <w:tab/>
      </w:r>
      <w:r>
        <w:tab/>
        <w:t>12 = IO 7 OFF</w:t>
      </w:r>
      <w:r>
        <w:tab/>
      </w:r>
      <w:r>
        <w:tab/>
        <w:t>20 = IO 11 OFF</w:t>
      </w:r>
      <w:r>
        <w:tab/>
        <w:t>28 = IO 15 OFF</w:t>
      </w:r>
    </w:p>
    <w:p w:rsidR="001C29C6" w:rsidRDefault="001C29C6" w:rsidP="00DB4947">
      <w:pPr>
        <w:jc w:val="both"/>
      </w:pPr>
      <w:r>
        <w:t>05 = IO 3 ON</w:t>
      </w:r>
      <w:r>
        <w:tab/>
      </w:r>
      <w:r>
        <w:tab/>
        <w:t>13 = IO 7 ON</w:t>
      </w:r>
      <w:r>
        <w:tab/>
      </w:r>
      <w:r>
        <w:tab/>
        <w:t>21 = IO 11 ON</w:t>
      </w:r>
      <w:r>
        <w:tab/>
        <w:t>29 = IO 15 ON</w:t>
      </w:r>
    </w:p>
    <w:p w:rsidR="001C29C6" w:rsidRDefault="001C29C6" w:rsidP="00DB4947">
      <w:pPr>
        <w:jc w:val="both"/>
      </w:pPr>
      <w:r>
        <w:t>06 = IO 4 OFF</w:t>
      </w:r>
      <w:r>
        <w:tab/>
      </w:r>
      <w:r>
        <w:tab/>
        <w:t>14 = IO 8 OFF</w:t>
      </w:r>
      <w:r>
        <w:tab/>
      </w:r>
      <w:r>
        <w:tab/>
        <w:t>22 = IO 12 OFF</w:t>
      </w:r>
      <w:r>
        <w:tab/>
        <w:t>30 = IO 16 OFF</w:t>
      </w:r>
    </w:p>
    <w:p w:rsidR="001C29C6" w:rsidRDefault="001C29C6" w:rsidP="00DB4947">
      <w:pPr>
        <w:jc w:val="both"/>
      </w:pPr>
      <w:r>
        <w:t>07 = IO 4 ON</w:t>
      </w:r>
      <w:r>
        <w:tab/>
      </w:r>
      <w:r>
        <w:tab/>
        <w:t>15 = IO 8 ON</w:t>
      </w:r>
      <w:r>
        <w:tab/>
      </w:r>
      <w:r>
        <w:tab/>
        <w:t>23 = IO 12 ON</w:t>
      </w:r>
      <w:r>
        <w:tab/>
        <w:t>31 = IO 16 ON</w:t>
      </w:r>
    </w:p>
    <w:p w:rsidR="001C29C6" w:rsidRDefault="001C29C6" w:rsidP="00DB4947">
      <w:pPr>
        <w:jc w:val="both"/>
      </w:pPr>
    </w:p>
    <w:p w:rsidR="001C29C6" w:rsidRDefault="001C29C6" w:rsidP="00DB4947">
      <w:pPr>
        <w:jc w:val="both"/>
      </w:pPr>
      <w:r>
        <w:t>55 = All Outputs ON</w:t>
      </w:r>
    </w:p>
    <w:p w:rsidR="001C29C6" w:rsidRDefault="001C29C6" w:rsidP="00DB4947">
      <w:pPr>
        <w:jc w:val="both"/>
      </w:pPr>
      <w:r>
        <w:t>56 = All Outputs OFF</w:t>
      </w:r>
    </w:p>
    <w:p w:rsidR="001C29C6" w:rsidRDefault="001C29C6" w:rsidP="00DB4947">
      <w:pPr>
        <w:jc w:val="both"/>
      </w:pPr>
    </w:p>
    <w:p w:rsidR="001C29C6" w:rsidRDefault="001C29C6" w:rsidP="00DB4947">
      <w:pPr>
        <w:jc w:val="both"/>
      </w:pPr>
      <w:r>
        <w:t>60 = Show IOControl Page</w:t>
      </w:r>
    </w:p>
    <w:p w:rsidR="001C29C6" w:rsidRDefault="001C29C6" w:rsidP="00DB4947">
      <w:pPr>
        <w:jc w:val="both"/>
      </w:pPr>
      <w:r>
        <w:t>61 = Show Configuration Page</w:t>
      </w:r>
    </w:p>
    <w:p w:rsidR="001C29C6" w:rsidRDefault="001C29C6" w:rsidP="00DB4947">
      <w:pPr>
        <w:jc w:val="both"/>
      </w:pPr>
      <w:r>
        <w:t>65 = Flash LED</w:t>
      </w:r>
    </w:p>
    <w:p w:rsidR="001C29C6" w:rsidRDefault="001C29C6" w:rsidP="00C85CF4">
      <w:pPr>
        <w:jc w:val="both"/>
      </w:pPr>
      <w:r>
        <w:t>66 = Show Link Error Statistics page</w:t>
      </w:r>
    </w:p>
    <w:p w:rsidR="001C29C6" w:rsidRDefault="001C29C6" w:rsidP="00C85CF4">
      <w:pPr>
        <w:jc w:val="both"/>
      </w:pPr>
      <w:r>
        <w:t>67 = Clear Link Error Statistics</w:t>
      </w:r>
    </w:p>
    <w:p w:rsidR="001C29C6" w:rsidRDefault="001C29C6" w:rsidP="00C85CF4">
      <w:pPr>
        <w:jc w:val="both"/>
      </w:pPr>
      <w:r>
        <w:t>68 = Show Network Statistics page (Browser Only builds)</w:t>
      </w:r>
    </w:p>
    <w:p w:rsidR="001C29C6" w:rsidRDefault="001C29C6" w:rsidP="00C85CF4">
      <w:pPr>
        <w:jc w:val="both"/>
      </w:pPr>
      <w:r>
        <w:t>69 = Clear Network Statistics and refresh page (Browser Only builds)</w:t>
      </w:r>
    </w:p>
    <w:p w:rsidR="001C29C6" w:rsidRDefault="001C29C6" w:rsidP="00C85CF4">
      <w:pPr>
        <w:jc w:val="both"/>
      </w:pPr>
      <w:r>
        <w:t>70 = Clear the "Reset Status Register" counters</w:t>
      </w:r>
    </w:p>
    <w:p w:rsidR="001C29C6" w:rsidRDefault="001C29C6" w:rsidP="00C85CF4">
      <w:pPr>
        <w:jc w:val="both"/>
      </w:pPr>
      <w:r>
        <w:t>71 = Display the Temperature Sensor Serial Numbers (Only in special debug builds)</w:t>
      </w:r>
    </w:p>
    <w:p w:rsidR="001C29C6" w:rsidRDefault="001C29C6" w:rsidP="00C85CF4">
      <w:pPr>
        <w:jc w:val="both"/>
      </w:pPr>
      <w:r>
        <w:t>72 = Load Code Uploader (Only in Upgradeable builds)</w:t>
      </w:r>
    </w:p>
    <w:p w:rsidR="001C29C6" w:rsidRDefault="001C29C6" w:rsidP="00C85CF4">
      <w:pPr>
        <w:jc w:val="both"/>
      </w:pPr>
      <w:r>
        <w:t>73 = Reload firmware existing image (Only in the Code Uploader)</w:t>
      </w:r>
    </w:p>
    <w:p w:rsidR="001C29C6" w:rsidRDefault="001C29C6" w:rsidP="00C85CF4">
      <w:pPr>
        <w:jc w:val="both"/>
      </w:pPr>
      <w:r>
        <w:t>74 = Erase entire Off-Board EEPROM (Only in the Code Uploader)</w:t>
      </w:r>
    </w:p>
    <w:p w:rsidR="001C29C6" w:rsidRDefault="001C29C6" w:rsidP="00DB4947">
      <w:pPr>
        <w:jc w:val="both"/>
      </w:pPr>
      <w:r>
        <w:t>91 = Reboot</w:t>
      </w:r>
    </w:p>
    <w:p w:rsidR="001C29C6" w:rsidRDefault="001C29C6" w:rsidP="00DB4947">
      <w:pPr>
        <w:jc w:val="both"/>
      </w:pPr>
      <w:r>
        <w:t>98 = Show Short Form IO Settings (without HTML formatting)</w:t>
      </w:r>
    </w:p>
    <w:p w:rsidR="001C29C6" w:rsidRDefault="001C29C6" w:rsidP="00DB4947">
      <w:pPr>
        <w:jc w:val="both"/>
      </w:pPr>
      <w:r>
        <w:t>99 = Same as /98</w:t>
      </w:r>
    </w:p>
    <w:p w:rsidR="001C29C6" w:rsidRDefault="001C29C6" w:rsidP="00DB4947">
      <w:pPr>
        <w:jc w:val="both"/>
      </w:pPr>
    </w:p>
    <w:p w:rsidR="001C29C6" w:rsidRDefault="001C29C6" w:rsidP="00DB4947">
      <w:pPr>
        <w:jc w:val="both"/>
      </w:pPr>
    </w:p>
    <w:p w:rsidR="001C29C6" w:rsidRDefault="001C29C6" w:rsidP="00DB4947">
      <w:pPr>
        <w:jc w:val="both"/>
      </w:pPr>
    </w:p>
    <w:p w:rsidR="001C29C6" w:rsidRDefault="001C29C6" w:rsidP="00DB4947">
      <w:pPr>
        <w:jc w:val="both"/>
      </w:pPr>
    </w:p>
    <w:p w:rsidR="001C29C6" w:rsidRDefault="001C29C6" w:rsidP="00DB4947">
      <w:pPr>
        <w:jc w:val="both"/>
      </w:pPr>
      <w:r w:rsidRPr="008A443E">
        <w:rPr>
          <w:b/>
        </w:rPr>
        <w:t xml:space="preserve">Note1: </w:t>
      </w:r>
      <w:r>
        <w:t>Output control commands (00 to 31) only work for IO defined as an Output. If the IO referenced in the command is an Input no action is taken.</w:t>
      </w:r>
    </w:p>
    <w:p w:rsidR="001C29C6" w:rsidRDefault="001C29C6" w:rsidP="00DB4947">
      <w:pPr>
        <w:jc w:val="both"/>
      </w:pPr>
    </w:p>
    <w:p w:rsidR="001C29C6" w:rsidRDefault="001C29C6"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1C29C6" w:rsidRDefault="001C29C6" w:rsidP="00DB4947">
      <w:pPr>
        <w:jc w:val="both"/>
      </w:pPr>
    </w:p>
    <w:p w:rsidR="001C29C6" w:rsidRDefault="001C29C6"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1C29C6" w:rsidRDefault="001C29C6" w:rsidP="00DB4947">
      <w:pPr>
        <w:jc w:val="both"/>
      </w:pPr>
    </w:p>
    <w:p w:rsidR="001C29C6" w:rsidRDefault="001C29C6"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1C29C6" w:rsidRDefault="001C29C6" w:rsidP="008A443E">
      <w:pPr>
        <w:ind w:left="720"/>
        <w:jc w:val="both"/>
      </w:pPr>
      <w:r>
        <w:t>REST automation should only use these commands:</w:t>
      </w:r>
    </w:p>
    <w:p w:rsidR="001C29C6" w:rsidRDefault="001C29C6" w:rsidP="008A443E">
      <w:pPr>
        <w:ind w:left="1440"/>
        <w:jc w:val="both"/>
      </w:pPr>
      <w:r>
        <w:t>/00 to /31 Output state change commands</w:t>
      </w:r>
    </w:p>
    <w:p w:rsidR="001C29C6" w:rsidRDefault="001C29C6" w:rsidP="008A443E">
      <w:pPr>
        <w:ind w:left="1440"/>
        <w:jc w:val="both"/>
      </w:pPr>
      <w:r>
        <w:t>/55 All outputs ON</w:t>
      </w:r>
    </w:p>
    <w:p w:rsidR="001C29C6" w:rsidRDefault="001C29C6" w:rsidP="008A443E">
      <w:pPr>
        <w:ind w:left="1440"/>
        <w:jc w:val="both"/>
      </w:pPr>
      <w:r>
        <w:t>/56 All outputs OFF</w:t>
      </w:r>
    </w:p>
    <w:p w:rsidR="001C29C6" w:rsidRDefault="001C29C6" w:rsidP="008A443E">
      <w:pPr>
        <w:ind w:left="1440"/>
        <w:jc w:val="both"/>
      </w:pPr>
      <w:r>
        <w:t>/91 Reboot</w:t>
      </w:r>
    </w:p>
    <w:p w:rsidR="001C29C6" w:rsidRDefault="001C29C6" w:rsidP="008A443E">
      <w:pPr>
        <w:ind w:left="1440"/>
        <w:jc w:val="both"/>
      </w:pPr>
      <w:r>
        <w:t>/98 Show Short Form IO State page</w:t>
      </w:r>
    </w:p>
    <w:p w:rsidR="001C29C6" w:rsidRDefault="001C29C6" w:rsidP="008A443E">
      <w:pPr>
        <w:ind w:left="1440"/>
        <w:jc w:val="both"/>
      </w:pPr>
      <w:r>
        <w:t>/99 Show Short Form IO State page</w:t>
      </w:r>
    </w:p>
    <w:p w:rsidR="001C29C6" w:rsidRDefault="001C29C6" w:rsidP="008A443E">
      <w:pPr>
        <w:ind w:left="720"/>
        <w:jc w:val="both"/>
      </w:pPr>
      <w:r>
        <w:t>Use of any other commands will likely interfere with Browser operation in the IOControl and Configuration pages.</w:t>
      </w:r>
    </w:p>
    <w:p w:rsidR="001C29C6" w:rsidRDefault="001C29C6" w:rsidP="008A443E">
      <w:pPr>
        <w:ind w:left="720"/>
        <w:jc w:val="both"/>
      </w:pPr>
      <w:r>
        <w:t>If you choose to use some of the other commands you may need to suspend REST automation while a Browser is used to access the IOControl or Configuration pages.</w:t>
      </w:r>
    </w:p>
    <w:p w:rsidR="001C29C6" w:rsidRDefault="001C29C6" w:rsidP="00DB4947">
      <w:pPr>
        <w:jc w:val="both"/>
      </w:pPr>
    </w:p>
    <w:p w:rsidR="001C29C6" w:rsidRDefault="001C29C6" w:rsidP="00A650B5">
      <w:pPr>
        <w:jc w:val="both"/>
      </w:pPr>
    </w:p>
    <w:p w:rsidR="001C29C6" w:rsidRDefault="001C29C6" w:rsidP="00A650B5">
      <w:pPr>
        <w:jc w:val="both"/>
      </w:pPr>
      <w:r>
        <w:br w:type="page"/>
      </w:r>
    </w:p>
    <w:p w:rsidR="001C29C6" w:rsidRPr="00A650B5" w:rsidRDefault="001C29C6" w:rsidP="008F749D">
      <w:pPr>
        <w:pStyle w:val="Heading1"/>
        <w:jc w:val="center"/>
        <w:rPr>
          <w:sz w:val="40"/>
        </w:rPr>
      </w:pPr>
      <w:bookmarkStart w:id="23" w:name="_Toc94948770"/>
      <w:r>
        <w:rPr>
          <w:sz w:val="40"/>
        </w:rPr>
        <w:t>Notes on MQTT</w:t>
      </w:r>
      <w:bookmarkEnd w:id="23"/>
    </w:p>
    <w:p w:rsidR="001C29C6" w:rsidRDefault="001C29C6" w:rsidP="008F749D"/>
    <w:p w:rsidR="001C29C6" w:rsidRDefault="001C29C6"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1C29C6" w:rsidRDefault="001C29C6" w:rsidP="002D4A69"/>
    <w:p w:rsidR="001C29C6" w:rsidRDefault="001C29C6" w:rsidP="002D4A69">
      <w:pPr>
        <w:rPr>
          <w:b/>
        </w:rPr>
      </w:pPr>
      <w:r w:rsidRPr="00955261">
        <w:rPr>
          <w:b/>
        </w:rPr>
        <w:t>Configuration Settings:</w:t>
      </w:r>
    </w:p>
    <w:p w:rsidR="001C29C6" w:rsidRPr="00955261" w:rsidRDefault="001C29C6" w:rsidP="002D4A69">
      <w:pPr>
        <w:rPr>
          <w:b/>
        </w:rPr>
      </w:pPr>
    </w:p>
    <w:p w:rsidR="001C29C6" w:rsidRDefault="001C29C6" w:rsidP="008E7367">
      <w:pPr>
        <w:ind w:left="720"/>
      </w:pPr>
      <w:r>
        <w:t>First a discussion of the Configuration page parameters associated with MQTT</w:t>
      </w:r>
    </w:p>
    <w:p w:rsidR="001C29C6" w:rsidRDefault="001C29C6" w:rsidP="008E7367">
      <w:pPr>
        <w:ind w:left="720"/>
      </w:pPr>
      <w:r>
        <w:pict>
          <v:shape id="_x0000_i1043" type="#_x0000_t75" style="width:218.25pt;height:114.75pt">
            <v:imagedata r:id="rId27" o:title=""/>
          </v:shape>
        </w:pict>
      </w:r>
    </w:p>
    <w:p w:rsidR="001C29C6" w:rsidRDefault="001C29C6" w:rsidP="008E7367">
      <w:pPr>
        <w:ind w:left="720"/>
      </w:pPr>
    </w:p>
    <w:p w:rsidR="001C29C6" w:rsidRDefault="001C29C6" w:rsidP="008E7367">
      <w:pPr>
        <w:ind w:left="720"/>
      </w:pPr>
      <w:r>
        <w:t>At this date the MQTT Broker Server must be specified in the form of an IP Address (as opposed to a URL). In future versions I may be able to allow use of a URL for the Broker Server.</w:t>
      </w:r>
    </w:p>
    <w:p w:rsidR="001C29C6" w:rsidRDefault="001C29C6" w:rsidP="008E7367">
      <w:pPr>
        <w:ind w:left="720"/>
      </w:pPr>
    </w:p>
    <w:p w:rsidR="001C29C6" w:rsidRDefault="001C29C6" w:rsidP="008E7367">
      <w:pPr>
        <w:ind w:left="720"/>
      </w:pPr>
      <w:r>
        <w:t>The MQTT Port is self explanatory. The MQTT default value of 1883 automatically appears, but you can enter any port number you have assigned to MQTT on your Broker Server.</w:t>
      </w:r>
    </w:p>
    <w:p w:rsidR="001C29C6" w:rsidRDefault="001C29C6" w:rsidP="002D4A69"/>
    <w:p w:rsidR="001C29C6" w:rsidRDefault="001C29C6" w:rsidP="002D4A69"/>
    <w:p w:rsidR="001C29C6" w:rsidRDefault="001C29C6" w:rsidP="002D4A69">
      <w:pPr>
        <w:rPr>
          <w:b/>
        </w:rPr>
      </w:pPr>
      <w:r w:rsidRPr="00955261">
        <w:rPr>
          <w:b/>
        </w:rPr>
        <w:t>Security:</w:t>
      </w:r>
    </w:p>
    <w:p w:rsidR="001C29C6" w:rsidRPr="00955261" w:rsidRDefault="001C29C6" w:rsidP="002D4A69">
      <w:pPr>
        <w:rPr>
          <w:b/>
        </w:rPr>
      </w:pPr>
    </w:p>
    <w:p w:rsidR="001C29C6" w:rsidRDefault="001C29C6" w:rsidP="008E7367">
      <w:pPr>
        <w:ind w:left="720"/>
      </w:pPr>
      <w:r>
        <w:t>The MQTT Username and MQTT Password are optional and only required if you’ve set up your Broker to require them.</w:t>
      </w:r>
    </w:p>
    <w:p w:rsidR="001C29C6" w:rsidRDefault="001C29C6" w:rsidP="008E7367">
      <w:pPr>
        <w:ind w:left="720"/>
      </w:pPr>
    </w:p>
    <w:p w:rsidR="001C29C6" w:rsidRDefault="001C29C6"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1C29C6" w:rsidRDefault="001C29C6" w:rsidP="008E7367">
      <w:pPr>
        <w:ind w:left="720"/>
      </w:pPr>
    </w:p>
    <w:p w:rsidR="001C29C6" w:rsidRDefault="001C29C6"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1C29C6" w:rsidRDefault="001C29C6" w:rsidP="002D4A69"/>
    <w:p w:rsidR="001C29C6" w:rsidRDefault="001C29C6" w:rsidP="002D4A69">
      <w:r>
        <w:br w:type="page"/>
      </w:r>
    </w:p>
    <w:p w:rsidR="001C29C6" w:rsidRDefault="001C29C6" w:rsidP="002D4A69">
      <w:pPr>
        <w:rPr>
          <w:b/>
        </w:rPr>
      </w:pPr>
      <w:r w:rsidRPr="00955261">
        <w:rPr>
          <w:b/>
        </w:rPr>
        <w:t>Tools and test methods:</w:t>
      </w:r>
    </w:p>
    <w:p w:rsidR="001C29C6" w:rsidRPr="00955261" w:rsidRDefault="001C29C6" w:rsidP="002D4A69">
      <w:pPr>
        <w:rPr>
          <w:b/>
        </w:rPr>
      </w:pPr>
    </w:p>
    <w:p w:rsidR="001C29C6" w:rsidRDefault="001C29C6" w:rsidP="008E7367">
      <w:pPr>
        <w:ind w:left="360"/>
      </w:pPr>
      <w:r>
        <w:t>Tools used in development and test of the MQTT functionality:</w:t>
      </w:r>
    </w:p>
    <w:p w:rsidR="001C29C6" w:rsidRDefault="001C29C6" w:rsidP="008E7367">
      <w:pPr>
        <w:numPr>
          <w:ilvl w:val="0"/>
          <w:numId w:val="12"/>
        </w:numPr>
        <w:tabs>
          <w:tab w:val="clear" w:pos="720"/>
          <w:tab w:val="num" w:pos="1080"/>
        </w:tabs>
        <w:ind w:left="1080"/>
      </w:pPr>
      <w:r>
        <w:t>The Mosquitto Broker was used on a Windows 10 laptop and worked very well with the Network Module.</w:t>
      </w:r>
    </w:p>
    <w:p w:rsidR="001C29C6" w:rsidRDefault="001C29C6" w:rsidP="008E7367">
      <w:pPr>
        <w:numPr>
          <w:ilvl w:val="0"/>
          <w:numId w:val="12"/>
        </w:numPr>
        <w:tabs>
          <w:tab w:val="clear" w:pos="720"/>
          <w:tab w:val="num" w:pos="1080"/>
        </w:tabs>
        <w:ind w:left="1080"/>
      </w:pPr>
      <w:r>
        <w:t>Chrome with MQTTLens was used at various points to provide a manual MQTT subscribe and publish interface.</w:t>
      </w:r>
    </w:p>
    <w:p w:rsidR="001C29C6" w:rsidRDefault="001C29C6" w:rsidP="008E7367">
      <w:pPr>
        <w:numPr>
          <w:ilvl w:val="0"/>
          <w:numId w:val="12"/>
        </w:numPr>
        <w:tabs>
          <w:tab w:val="clear" w:pos="720"/>
          <w:tab w:val="num" w:pos="1080"/>
        </w:tabs>
        <w:ind w:left="1080"/>
      </w:pPr>
      <w:r>
        <w:t>NodeRed was used to drive automated MQTT messages.</w:t>
      </w:r>
    </w:p>
    <w:p w:rsidR="001C29C6" w:rsidRDefault="001C29C6"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1C29C6" w:rsidRDefault="001C29C6" w:rsidP="008E7367">
      <w:pPr>
        <w:ind w:left="360"/>
      </w:pPr>
    </w:p>
    <w:p w:rsidR="001C29C6" w:rsidRDefault="001C29C6" w:rsidP="008E7367">
      <w:pPr>
        <w:ind w:left="360"/>
      </w:pPr>
      <w:r>
        <w:t>You aren’t restricted to the above. Any tools and interfaces that are MQTT compliant should work just as well. But if you are just getting started I can recommend the above as a good place to start.</w:t>
      </w:r>
    </w:p>
    <w:p w:rsidR="001C29C6" w:rsidRDefault="001C29C6" w:rsidP="002D4A69"/>
    <w:p w:rsidR="001C29C6" w:rsidRDefault="001C29C6" w:rsidP="002D4A69"/>
    <w:p w:rsidR="001C29C6" w:rsidRPr="00955261" w:rsidRDefault="001C29C6" w:rsidP="002D4A69">
      <w:pPr>
        <w:rPr>
          <w:b/>
        </w:rPr>
      </w:pPr>
      <w:r w:rsidRPr="00955261">
        <w:rPr>
          <w:b/>
        </w:rPr>
        <w:t>MQTT Status Indicators:</w:t>
      </w:r>
    </w:p>
    <w:p w:rsidR="001C29C6" w:rsidRDefault="001C29C6" w:rsidP="00A650B5">
      <w:pPr>
        <w:jc w:val="both"/>
      </w:pPr>
    </w:p>
    <w:p w:rsidR="001C29C6" w:rsidRDefault="001C29C6" w:rsidP="008E7367">
      <w:pPr>
        <w:ind w:left="720"/>
        <w:jc w:val="both"/>
      </w:pPr>
      <w:r>
        <w:pict>
          <v:shape id="_x0000_i1044" type="#_x0000_t75" style="width:162pt;height:27pt">
            <v:imagedata r:id="rId28" o:title=""/>
          </v:shape>
        </w:pict>
      </w:r>
    </w:p>
    <w:p w:rsidR="001C29C6" w:rsidRDefault="001C29C6" w:rsidP="008E7367">
      <w:pPr>
        <w:ind w:left="720"/>
        <w:jc w:val="both"/>
      </w:pPr>
    </w:p>
    <w:p w:rsidR="001C29C6" w:rsidRDefault="001C29C6" w:rsidP="008E7367">
      <w:pPr>
        <w:ind w:left="720"/>
      </w:pPr>
      <w:r>
        <w:t>The MQTT Status indicators show connection progress with the MQTT Server and Broker:</w:t>
      </w:r>
    </w:p>
    <w:p w:rsidR="001C29C6" w:rsidRDefault="001C29C6" w:rsidP="008E7367">
      <w:pPr>
        <w:ind w:left="720"/>
      </w:pPr>
      <w:r>
        <w:t>Box 1 - Indicates that the MQTT Connection process has started.</w:t>
      </w:r>
    </w:p>
    <w:p w:rsidR="001C29C6" w:rsidRDefault="001C29C6" w:rsidP="008E7367">
      <w:pPr>
        <w:ind w:left="720"/>
      </w:pPr>
      <w:r>
        <w:t>Box 2 - Indicates a successful ARP reply from the Server.</w:t>
      </w:r>
    </w:p>
    <w:p w:rsidR="001C29C6" w:rsidRDefault="001C29C6" w:rsidP="008E7367">
      <w:pPr>
        <w:ind w:left="720"/>
      </w:pPr>
      <w:r>
        <w:t>Box 3 - Indicates a successful TCP connection with the Server.</w:t>
      </w:r>
    </w:p>
    <w:p w:rsidR="001C29C6" w:rsidRDefault="001C29C6" w:rsidP="008E7367">
      <w:pPr>
        <w:ind w:left="720"/>
      </w:pPr>
      <w:r>
        <w:t>Box 4 - Indicates the MQTT Broker has responded (Connect phase)</w:t>
      </w:r>
    </w:p>
    <w:p w:rsidR="001C29C6" w:rsidRDefault="001C29C6" w:rsidP="008E7367">
      <w:pPr>
        <w:ind w:left="720"/>
      </w:pPr>
      <w:r>
        <w:t>Box 5 - Indicates initial communication with the Broker has completed successfully (initial subscribe and publish messages completed).</w:t>
      </w:r>
    </w:p>
    <w:p w:rsidR="001C29C6" w:rsidRDefault="001C29C6" w:rsidP="008E7367">
      <w:pPr>
        <w:ind w:left="720"/>
      </w:pPr>
    </w:p>
    <w:p w:rsidR="001C29C6" w:rsidRDefault="001C29C6" w:rsidP="008E7367">
      <w:pPr>
        <w:ind w:left="720"/>
      </w:pPr>
      <w:r>
        <w:t>Once all 5 boxes are green the Network Module is connected to the Broker and normal MQTT communications can proceed.</w:t>
      </w:r>
    </w:p>
    <w:p w:rsidR="001C29C6" w:rsidRDefault="001C29C6" w:rsidP="002D4A69"/>
    <w:p w:rsidR="001C29C6" w:rsidRDefault="001C29C6" w:rsidP="002D4A69"/>
    <w:p w:rsidR="001C29C6" w:rsidRDefault="001C29C6" w:rsidP="002D4A69">
      <w:pPr>
        <w:rPr>
          <w:b/>
        </w:rPr>
      </w:pPr>
      <w:r w:rsidRPr="00E50342">
        <w:rPr>
          <w:b/>
        </w:rPr>
        <w:t xml:space="preserve">Reminder regarding the </w:t>
      </w:r>
      <w:r>
        <w:rPr>
          <w:b/>
        </w:rPr>
        <w:t>Output “Boot State”</w:t>
      </w:r>
      <w:r w:rsidRPr="00E50342">
        <w:rPr>
          <w:b/>
        </w:rPr>
        <w:t xml:space="preserve"> setting:</w:t>
      </w:r>
    </w:p>
    <w:p w:rsidR="001C29C6" w:rsidRPr="00E50342" w:rsidRDefault="001C29C6" w:rsidP="002D4A69">
      <w:pPr>
        <w:rPr>
          <w:b/>
        </w:rPr>
      </w:pPr>
    </w:p>
    <w:p w:rsidR="001C29C6" w:rsidRDefault="001C29C6"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1C29C6" w:rsidRDefault="001C29C6" w:rsidP="002D4A69"/>
    <w:p w:rsidR="001C29C6" w:rsidRDefault="001C29C6" w:rsidP="002D4A69">
      <w:r>
        <w:br w:type="page"/>
      </w:r>
    </w:p>
    <w:p w:rsidR="001C29C6" w:rsidRPr="006A02DB" w:rsidRDefault="001C29C6" w:rsidP="006A02DB">
      <w:pPr>
        <w:rPr>
          <w:b/>
        </w:rPr>
      </w:pPr>
      <w:r w:rsidRPr="006A02DB">
        <w:rPr>
          <w:b/>
        </w:rPr>
        <w:t>Client Publish and Subscribe messaging:</w:t>
      </w:r>
    </w:p>
    <w:p w:rsidR="001C29C6" w:rsidRDefault="001C29C6" w:rsidP="006A02DB"/>
    <w:p w:rsidR="001C29C6" w:rsidRDefault="001C29C6" w:rsidP="006A02DB">
      <w:r>
        <w:t xml:space="preserve">The Client </w:t>
      </w:r>
      <w:r w:rsidRPr="006A02DB">
        <w:rPr>
          <w:b/>
        </w:rPr>
        <w:t>Publishes</w:t>
      </w:r>
      <w:r>
        <w:t xml:space="preserve"> the following messages to control outputs:</w:t>
      </w:r>
    </w:p>
    <w:p w:rsidR="001C29C6" w:rsidRDefault="001C29C6" w:rsidP="006A02DB">
      <w:pPr>
        <w:ind w:left="720"/>
      </w:pPr>
      <w:r>
        <w:t>NetworkModule/&lt;devicename&gt;/output/xx/set</w:t>
      </w:r>
      <w:r>
        <w:tab/>
        <w:t>Payload: "ON" or "OFF"</w:t>
      </w:r>
    </w:p>
    <w:p w:rsidR="001C29C6" w:rsidRDefault="001C29C6" w:rsidP="006A02DB">
      <w:pPr>
        <w:ind w:left="720"/>
      </w:pPr>
      <w:r>
        <w:t>NetworkModule/&lt;devicename&gt;/output/all/set</w:t>
      </w:r>
      <w:r>
        <w:tab/>
        <w:t>Payload: "ON" or "OFF"</w:t>
      </w:r>
    </w:p>
    <w:p w:rsidR="001C29C6" w:rsidRDefault="001C29C6" w:rsidP="006A02DB">
      <w:pPr>
        <w:ind w:left="720"/>
      </w:pPr>
      <w:r>
        <w:t>NetworkModule/&lt;devicename&gt;/state-req</w:t>
      </w:r>
      <w:r>
        <w:tab/>
      </w:r>
      <w:r>
        <w:tab/>
        <w:t>Payload: none</w:t>
      </w:r>
    </w:p>
    <w:p w:rsidR="001C29C6" w:rsidRDefault="001C29C6" w:rsidP="006A02DB">
      <w:pPr>
        <w:ind w:left="720"/>
      </w:pPr>
      <w:r>
        <w:t>Where “xx” is the IO number of the Output</w:t>
      </w:r>
    </w:p>
    <w:p w:rsidR="001C29C6" w:rsidRDefault="001C29C6" w:rsidP="006A02DB"/>
    <w:p w:rsidR="001C29C6" w:rsidRDefault="001C29C6" w:rsidP="006A02DB">
      <w:r>
        <w:t xml:space="preserve">The Client </w:t>
      </w:r>
      <w:r w:rsidRPr="006A02DB">
        <w:rPr>
          <w:b/>
        </w:rPr>
        <w:t>Subscribes</w:t>
      </w:r>
      <w:r>
        <w:t xml:space="preserve"> to the following:</w:t>
      </w:r>
    </w:p>
    <w:p w:rsidR="001C29C6" w:rsidRDefault="001C29C6" w:rsidP="00D11DCA">
      <w:pPr>
        <w:ind w:left="720"/>
      </w:pPr>
      <w:r>
        <w:t>NetworkModule/&lt;devicename&gt;/availability</w:t>
      </w:r>
    </w:p>
    <w:p w:rsidR="001C29C6" w:rsidRDefault="001C29C6" w:rsidP="00D11DCA">
      <w:pPr>
        <w:ind w:left="1440"/>
      </w:pPr>
      <w:r>
        <w:t>This Subscribe enables the Client to receive the Network Module online / offline messages.</w:t>
      </w:r>
    </w:p>
    <w:p w:rsidR="001C29C6" w:rsidRDefault="001C29C6" w:rsidP="00D11DCA">
      <w:pPr>
        <w:ind w:left="720"/>
      </w:pPr>
      <w:r>
        <w:t>NetworkModule/&lt;devicename&gt;/input/+</w:t>
      </w:r>
    </w:p>
    <w:p w:rsidR="001C29C6" w:rsidRDefault="001C29C6" w:rsidP="00D11DCA">
      <w:pPr>
        <w:ind w:left="720"/>
      </w:pPr>
      <w:r>
        <w:t>NetworkModule/&lt;devicename&gt;/output/+</w:t>
      </w:r>
    </w:p>
    <w:p w:rsidR="001C29C6" w:rsidRDefault="001C29C6"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1C29C6" w:rsidRDefault="001C29C6" w:rsidP="00F70B97">
      <w:pPr>
        <w:ind w:left="720"/>
      </w:pPr>
      <w:r>
        <w:t>NetworkModule/&lt;devicename&gt;/temp/+</w:t>
      </w:r>
    </w:p>
    <w:p w:rsidR="001C29C6" w:rsidRDefault="001C29C6" w:rsidP="00F70B97">
      <w:pPr>
        <w:ind w:left="1440"/>
      </w:pPr>
      <w:r>
        <w:t>This allows the client to receive the Temperature Sensor data produced by the Network Module if DS18B20 mode is enabled and Temperature Sensors are attached to the Network Module.</w:t>
      </w:r>
    </w:p>
    <w:p w:rsidR="001C29C6" w:rsidRDefault="001C29C6" w:rsidP="00D11DCA">
      <w:pPr>
        <w:ind w:left="720"/>
      </w:pPr>
      <w:r>
        <w:t>NetworkModule/&lt;devicename&gt;/state</w:t>
      </w:r>
    </w:p>
    <w:p w:rsidR="001C29C6" w:rsidRDefault="001C29C6" w:rsidP="00D11DCA">
      <w:pPr>
        <w:ind w:left="1440"/>
      </w:pPr>
      <w:r>
        <w:t>This allows the client to receive the responses to the state-req Publish commands that the Client sends.</w:t>
      </w:r>
    </w:p>
    <w:p w:rsidR="001C29C6" w:rsidRDefault="001C29C6" w:rsidP="006A02DB"/>
    <w:p w:rsidR="001C29C6" w:rsidRDefault="001C29C6" w:rsidP="006A02DB"/>
    <w:p w:rsidR="001C29C6" w:rsidRDefault="001C29C6" w:rsidP="006A02DB">
      <w:r>
        <w:t xml:space="preserve">The Network Module </w:t>
      </w:r>
      <w:r w:rsidRPr="00D11DCA">
        <w:rPr>
          <w:b/>
        </w:rPr>
        <w:t>Publishes</w:t>
      </w:r>
      <w:r>
        <w:t xml:space="preserve"> the following when an IO state change occurs:</w:t>
      </w:r>
    </w:p>
    <w:p w:rsidR="001C29C6" w:rsidRDefault="001C29C6" w:rsidP="00D11DCA">
      <w:pPr>
        <w:ind w:left="720"/>
      </w:pPr>
      <w:r>
        <w:t>NetworkModule/&lt;devicename&gt;/input/xx</w:t>
      </w:r>
      <w:r>
        <w:tab/>
        <w:t>Payload: "ON" or "OFF"</w:t>
      </w:r>
    </w:p>
    <w:p w:rsidR="001C29C6" w:rsidRDefault="001C29C6" w:rsidP="00D11DCA">
      <w:pPr>
        <w:ind w:left="720"/>
      </w:pPr>
      <w:r>
        <w:t>NetworkModule/&lt;devicename&gt;/output/xx</w:t>
      </w:r>
      <w:r>
        <w:tab/>
        <w:t>Payload: "ON" or "OFF"</w:t>
      </w:r>
    </w:p>
    <w:p w:rsidR="001C29C6" w:rsidRDefault="001C29C6" w:rsidP="00BE1B02">
      <w:pPr>
        <w:ind w:left="720"/>
      </w:pPr>
      <w:r>
        <w:t>Where “xx” is the IO number of the Input or Output</w:t>
      </w:r>
    </w:p>
    <w:p w:rsidR="001C29C6" w:rsidRDefault="001C29C6" w:rsidP="006A02DB"/>
    <w:p w:rsidR="001C29C6" w:rsidRDefault="001C29C6" w:rsidP="00F70B97">
      <w:r>
        <w:t xml:space="preserve">The Network Module </w:t>
      </w:r>
      <w:r w:rsidRPr="00D11DCA">
        <w:rPr>
          <w:b/>
        </w:rPr>
        <w:t>Publishes</w:t>
      </w:r>
      <w:r>
        <w:t xml:space="preserve"> the following every 30 seconds if DS18B20 mode is enabled and Temperature Sensors are attached to the Network Module::</w:t>
      </w:r>
    </w:p>
    <w:p w:rsidR="001C29C6" w:rsidRDefault="001C29C6" w:rsidP="00F70B97">
      <w:pPr>
        <w:ind w:left="720"/>
      </w:pPr>
      <w:r>
        <w:t>NetworkModule/&lt;devicename&gt;/temp/xxxxxxxxxxxx</w:t>
      </w:r>
      <w:r>
        <w:tab/>
        <w:t>Payload: Temperature in degrees Celsius in the format " 000.0" or “-000.0”</w:t>
      </w:r>
    </w:p>
    <w:p w:rsidR="001C29C6" w:rsidRDefault="001C29C6" w:rsidP="00F70B97">
      <w:pPr>
        <w:ind w:left="720"/>
      </w:pPr>
      <w:r>
        <w:t>Where “xxxxxxxxxxxx” is the Temperature Sensor ID in 12 hex encoded characters.</w:t>
      </w:r>
    </w:p>
    <w:p w:rsidR="001C29C6" w:rsidRDefault="001C29C6" w:rsidP="00F70B97">
      <w:r>
        <w:br w:type="page"/>
      </w:r>
    </w:p>
    <w:p w:rsidR="001C29C6" w:rsidRDefault="001C29C6" w:rsidP="006A02DB">
      <w:r>
        <w:t xml:space="preserve">The Network Module </w:t>
      </w:r>
      <w:r w:rsidRPr="00D11DCA">
        <w:rPr>
          <w:b/>
        </w:rPr>
        <w:t>Publishes</w:t>
      </w:r>
      <w:r>
        <w:t xml:space="preserve"> the following in response to receiving a state-req</w:t>
      </w:r>
    </w:p>
    <w:p w:rsidR="001C29C6" w:rsidRDefault="001C29C6" w:rsidP="006A02DB">
      <w:r>
        <w:t>Publish message:</w:t>
      </w:r>
    </w:p>
    <w:p w:rsidR="001C29C6" w:rsidRDefault="001C29C6" w:rsidP="00D11DCA">
      <w:pPr>
        <w:ind w:left="720"/>
      </w:pPr>
      <w:r>
        <w:t>NetworkModule/&lt;devicename&gt;/state   Payload: see below</w:t>
      </w:r>
    </w:p>
    <w:p w:rsidR="001C29C6" w:rsidRDefault="001C29C6" w:rsidP="00D11DCA">
      <w:pPr>
        <w:ind w:left="1440"/>
      </w:pPr>
      <w:r>
        <w:t>The payload consists of two bytes with the bits organized as follows:</w:t>
      </w:r>
    </w:p>
    <w:p w:rsidR="001C29C6" w:rsidRDefault="001C29C6" w:rsidP="00D11DCA">
      <w:pPr>
        <w:ind w:left="1440"/>
      </w:pPr>
      <w:r>
        <w:t>First byte:</w:t>
      </w:r>
    </w:p>
    <w:p w:rsidR="001C29C6" w:rsidRDefault="001C29C6" w:rsidP="00D11DCA">
      <w:pPr>
        <w:ind w:left="2160"/>
      </w:pPr>
      <w:r>
        <w:t>Bit 7 = IO 16 state (1 = ON, 0 = OFF)</w:t>
      </w:r>
    </w:p>
    <w:p w:rsidR="001C29C6" w:rsidRDefault="001C29C6" w:rsidP="00D11DCA">
      <w:pPr>
        <w:ind w:left="2160"/>
      </w:pPr>
      <w:r>
        <w:t>Bit 6 = IO 15 state</w:t>
      </w:r>
    </w:p>
    <w:p w:rsidR="001C29C6" w:rsidRDefault="001C29C6" w:rsidP="00D11DCA">
      <w:pPr>
        <w:ind w:left="2160"/>
      </w:pPr>
      <w:r>
        <w:t>Bit 5 = IO 14 state</w:t>
      </w:r>
    </w:p>
    <w:p w:rsidR="001C29C6" w:rsidRDefault="001C29C6" w:rsidP="00D11DCA">
      <w:pPr>
        <w:ind w:left="2160"/>
      </w:pPr>
      <w:r>
        <w:t>Bit 4 = IO 13 state</w:t>
      </w:r>
    </w:p>
    <w:p w:rsidR="001C29C6" w:rsidRDefault="001C29C6" w:rsidP="00D11DCA">
      <w:pPr>
        <w:ind w:left="2160"/>
      </w:pPr>
      <w:r>
        <w:t>Bit 3 = IO 12 state</w:t>
      </w:r>
    </w:p>
    <w:p w:rsidR="001C29C6" w:rsidRDefault="001C29C6" w:rsidP="00D11DCA">
      <w:pPr>
        <w:ind w:left="2160"/>
      </w:pPr>
      <w:r>
        <w:t>Bit 2 = IO 11 state</w:t>
      </w:r>
    </w:p>
    <w:p w:rsidR="001C29C6" w:rsidRDefault="001C29C6" w:rsidP="00D11DCA">
      <w:pPr>
        <w:ind w:left="2160"/>
      </w:pPr>
      <w:r>
        <w:t>Bit 1 = IO 10 state</w:t>
      </w:r>
    </w:p>
    <w:p w:rsidR="001C29C6" w:rsidRDefault="001C29C6" w:rsidP="00D11DCA">
      <w:pPr>
        <w:ind w:left="2160"/>
      </w:pPr>
      <w:r>
        <w:t>Bit 0 = IO 9 state</w:t>
      </w:r>
    </w:p>
    <w:p w:rsidR="001C29C6" w:rsidRDefault="001C29C6" w:rsidP="00D11DCA">
      <w:pPr>
        <w:ind w:left="1440"/>
      </w:pPr>
      <w:r>
        <w:t>Second byte:</w:t>
      </w:r>
    </w:p>
    <w:p w:rsidR="001C29C6" w:rsidRDefault="001C29C6" w:rsidP="00D11DCA">
      <w:pPr>
        <w:ind w:left="2160"/>
      </w:pPr>
      <w:r>
        <w:t>Bit 7 = IO 8 state</w:t>
      </w:r>
    </w:p>
    <w:p w:rsidR="001C29C6" w:rsidRDefault="001C29C6" w:rsidP="00D11DCA">
      <w:pPr>
        <w:ind w:left="2160"/>
      </w:pPr>
      <w:r>
        <w:t>Bit 6 = IO 7 state</w:t>
      </w:r>
    </w:p>
    <w:p w:rsidR="001C29C6" w:rsidRDefault="001C29C6" w:rsidP="00D11DCA">
      <w:pPr>
        <w:ind w:left="2160"/>
      </w:pPr>
      <w:r>
        <w:t>Bit 5 = IO 6 state</w:t>
      </w:r>
    </w:p>
    <w:p w:rsidR="001C29C6" w:rsidRDefault="001C29C6" w:rsidP="00D11DCA">
      <w:pPr>
        <w:ind w:left="2160"/>
      </w:pPr>
      <w:r>
        <w:t>Bit 4 = IO 5 state</w:t>
      </w:r>
    </w:p>
    <w:p w:rsidR="001C29C6" w:rsidRDefault="001C29C6" w:rsidP="00D11DCA">
      <w:pPr>
        <w:ind w:left="2160"/>
      </w:pPr>
      <w:r>
        <w:t>Bit 3 = IO 4 state</w:t>
      </w:r>
    </w:p>
    <w:p w:rsidR="001C29C6" w:rsidRDefault="001C29C6" w:rsidP="00D11DCA">
      <w:pPr>
        <w:ind w:left="2160"/>
      </w:pPr>
      <w:r>
        <w:t>Bit 2 = IO 3 state</w:t>
      </w:r>
    </w:p>
    <w:p w:rsidR="001C29C6" w:rsidRDefault="001C29C6" w:rsidP="00D11DCA">
      <w:pPr>
        <w:ind w:left="2160"/>
      </w:pPr>
      <w:r>
        <w:t>Bit 1 = IO 2 state</w:t>
      </w:r>
    </w:p>
    <w:p w:rsidR="001C29C6" w:rsidRDefault="001C29C6" w:rsidP="00D11DCA">
      <w:pPr>
        <w:ind w:left="2160"/>
      </w:pPr>
      <w:r>
        <w:t>Bit 0 = IO 1 state</w:t>
      </w:r>
    </w:p>
    <w:p w:rsidR="001C29C6" w:rsidRDefault="001C29C6"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1C29C6" w:rsidRDefault="001C29C6" w:rsidP="006A02DB"/>
    <w:p w:rsidR="001C29C6" w:rsidRDefault="001C29C6" w:rsidP="00D11DCA">
      <w:r>
        <w:t xml:space="preserve">The Network Module </w:t>
      </w:r>
      <w:r w:rsidRPr="00D11DCA">
        <w:rPr>
          <w:b/>
        </w:rPr>
        <w:t>Subscribes</w:t>
      </w:r>
      <w:r>
        <w:t xml:space="preserve"> to the following topics when it connects to the Broker:</w:t>
      </w:r>
    </w:p>
    <w:p w:rsidR="001C29C6" w:rsidRDefault="001C29C6" w:rsidP="00D11DCA">
      <w:pPr>
        <w:ind w:left="720"/>
      </w:pPr>
      <w:r>
        <w:t>NetworkModule/&lt;devicename&gt;/output/+/set</w:t>
      </w:r>
    </w:p>
    <w:p w:rsidR="001C29C6" w:rsidRDefault="001C29C6"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1C29C6" w:rsidRDefault="001C29C6" w:rsidP="00D11DCA">
      <w:pPr>
        <w:ind w:left="720"/>
      </w:pPr>
      <w:r>
        <w:t>NetworkModule/&lt;devicename&gt;/state-req</w:t>
      </w:r>
    </w:p>
    <w:p w:rsidR="001C29C6" w:rsidRDefault="001C29C6" w:rsidP="00D11DCA">
      <w:pPr>
        <w:ind w:left="1440"/>
      </w:pPr>
      <w:r>
        <w:t>This Subscribe enables the Network Module to receive the state-req Publish command from Clients</w:t>
      </w:r>
    </w:p>
    <w:p w:rsidR="001C29C6" w:rsidRDefault="001C29C6" w:rsidP="006A02DB"/>
    <w:p w:rsidR="001C29C6" w:rsidRDefault="001C29C6" w:rsidP="006A02DB"/>
    <w:p w:rsidR="001C29C6" w:rsidRDefault="001C29C6" w:rsidP="006A02DB">
      <w:r>
        <w:t>When the Network Module connects to the Broker it will establish a "last will" message of "offline" with the will topic “NetworkModule/&lt;devicename&gt;/availability”</w:t>
      </w:r>
    </w:p>
    <w:p w:rsidR="001C29C6" w:rsidRDefault="001C29C6" w:rsidP="006A02DB"/>
    <w:p w:rsidR="001C29C6" w:rsidRDefault="001C29C6" w:rsidP="006A02DB"/>
    <w:p w:rsidR="001C29C6" w:rsidRDefault="001C29C6" w:rsidP="006A02DB">
      <w:r>
        <w:t>When the Network Module connects to the Broker it will Publish to the following topics:</w:t>
      </w:r>
    </w:p>
    <w:p w:rsidR="001C29C6" w:rsidRDefault="001C29C6" w:rsidP="00A605C3">
      <w:pPr>
        <w:ind w:left="720"/>
      </w:pPr>
      <w:r>
        <w:t>NetworkModule/&lt;devicename&gt;/availability</w:t>
      </w:r>
      <w:r>
        <w:tab/>
        <w:t>Payload: online</w:t>
      </w:r>
    </w:p>
    <w:p w:rsidR="001C29C6" w:rsidRDefault="001C29C6" w:rsidP="00A605C3">
      <w:pPr>
        <w:ind w:left="720"/>
      </w:pPr>
      <w:r>
        <w:t>NetworkModule/&lt;devicename&gt;/input/xx</w:t>
      </w:r>
      <w:r>
        <w:tab/>
        <w:t>Payload: "ON" or "OFF"</w:t>
      </w:r>
    </w:p>
    <w:p w:rsidR="001C29C6" w:rsidRDefault="001C29C6" w:rsidP="00A605C3">
      <w:pPr>
        <w:ind w:left="720"/>
      </w:pPr>
      <w:r>
        <w:t>NetworkModule/&lt;devicename&gt;/output/xx</w:t>
      </w:r>
      <w:r>
        <w:tab/>
        <w:t>Payload: "ON" or "OFF"</w:t>
      </w:r>
    </w:p>
    <w:p w:rsidR="001C29C6" w:rsidRDefault="001C29C6" w:rsidP="006A02DB">
      <w:r>
        <w:tab/>
        <w:t>Where “xx” is the IO number for the Input or Output.</w:t>
      </w:r>
    </w:p>
    <w:p w:rsidR="001C29C6" w:rsidRDefault="001C29C6" w:rsidP="006A02DB">
      <w:r>
        <w:tab/>
        <w:t>No Publish occurs for a Disabled IO.</w:t>
      </w:r>
    </w:p>
    <w:p w:rsidR="001C29C6" w:rsidRDefault="001C29C6" w:rsidP="0093451C"/>
    <w:p w:rsidR="001C29C6" w:rsidRDefault="001C29C6" w:rsidP="0093451C">
      <w:pPr>
        <w:ind w:left="720"/>
      </w:pPr>
      <w:r>
        <w:t>NetworkModule/&lt;devicename&gt;/temp/xxxxxxxxxxxx</w:t>
      </w:r>
      <w:r>
        <w:tab/>
        <w:t>Payload: Temperature in degrees Celsius in the format " 000.0" or “-000.0”</w:t>
      </w:r>
    </w:p>
    <w:p w:rsidR="001C29C6" w:rsidRDefault="001C29C6" w:rsidP="0093451C">
      <w:pPr>
        <w:ind w:left="720"/>
      </w:pPr>
      <w:r>
        <w:t>Where “xxxxxxxxxxxx” is the Temperature Sensor ID in 12 hex characters</w:t>
      </w:r>
    </w:p>
    <w:p w:rsidR="001C29C6" w:rsidRDefault="001C29C6" w:rsidP="006A02DB"/>
    <w:p w:rsidR="001C29C6" w:rsidRDefault="001C29C6" w:rsidP="002D4A69"/>
    <w:p w:rsidR="001C29C6" w:rsidRPr="006A02DB" w:rsidRDefault="001C29C6" w:rsidP="00BC068E">
      <w:pPr>
        <w:rPr>
          <w:b/>
        </w:rPr>
      </w:pPr>
      <w:r>
        <w:rPr>
          <w:b/>
        </w:rPr>
        <w:t>Home Assistant Auto Discovery Publish</w:t>
      </w:r>
      <w:r w:rsidRPr="006A02DB">
        <w:rPr>
          <w:b/>
        </w:rPr>
        <w:t xml:space="preserve"> messaging:</w:t>
      </w:r>
    </w:p>
    <w:p w:rsidR="001C29C6" w:rsidRDefault="001C29C6" w:rsidP="00BC068E"/>
    <w:p w:rsidR="001C29C6" w:rsidRDefault="001C29C6" w:rsidP="00BC068E">
      <w:r>
        <w:t xml:space="preserve">If the HA Auto checkbox is set to enable the Network Module </w:t>
      </w:r>
      <w:r w:rsidRPr="006A02DB">
        <w:rPr>
          <w:b/>
        </w:rPr>
        <w:t>Publishes</w:t>
      </w:r>
      <w:r>
        <w:t xml:space="preserve"> the following messages at boot time:</w:t>
      </w:r>
    </w:p>
    <w:p w:rsidR="001C29C6" w:rsidRDefault="001C29C6" w:rsidP="002D4A69"/>
    <w:p w:rsidR="001C29C6" w:rsidRDefault="001C29C6" w:rsidP="00BC068E">
      <w:pPr>
        <w:ind w:firstLine="720"/>
      </w:pPr>
      <w:r>
        <w:t>For each Output:</w:t>
      </w:r>
    </w:p>
    <w:p w:rsidR="001C29C6" w:rsidRDefault="001C29C6" w:rsidP="009A2A3E">
      <w:pPr>
        <w:ind w:firstLine="720"/>
      </w:pPr>
      <w:r>
        <w:t>homeassistant/switch/&lt;macaddress&gt;/xx/config</w:t>
      </w:r>
      <w:r>
        <w:tab/>
      </w:r>
      <w:r>
        <w:tab/>
        <w:t>Payload: see below</w:t>
      </w:r>
    </w:p>
    <w:p w:rsidR="001C29C6" w:rsidRDefault="001C29C6" w:rsidP="009A2A3E">
      <w:pPr>
        <w:ind w:left="720"/>
      </w:pPr>
      <w:r>
        <w:t>homeassistant/binary_sensor/&lt;macaddress&gt;/xx/config</w:t>
      </w:r>
      <w:r>
        <w:tab/>
        <w:t>Payload: empty</w:t>
      </w:r>
    </w:p>
    <w:p w:rsidR="001C29C6" w:rsidRDefault="001C29C6" w:rsidP="00C329F4">
      <w:pPr>
        <w:ind w:left="1440"/>
      </w:pPr>
      <w:r>
        <w:t>The “binary_sensor” message with an empty payload makes sure that Home Assistant will delete any prior Input configuration on this IO.</w:t>
      </w:r>
    </w:p>
    <w:p w:rsidR="001C29C6" w:rsidRDefault="001C29C6" w:rsidP="0093451C">
      <w:pPr>
        <w:ind w:left="720"/>
      </w:pPr>
      <w:r>
        <w:t>homeassistant/sensor/&lt;macaddress&gt;/yy/config</w:t>
      </w:r>
      <w:r>
        <w:tab/>
      </w:r>
      <w:r>
        <w:tab/>
        <w:t>Payload: empty</w:t>
      </w:r>
    </w:p>
    <w:p w:rsidR="001C29C6" w:rsidRDefault="001C29C6"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1C29C6" w:rsidRDefault="001C29C6" w:rsidP="00C329F4"/>
    <w:p w:rsidR="001C29C6" w:rsidRDefault="001C29C6" w:rsidP="00C329F4">
      <w:r>
        <w:tab/>
        <w:t>For each Input:</w:t>
      </w:r>
    </w:p>
    <w:p w:rsidR="001C29C6" w:rsidRDefault="001C29C6" w:rsidP="00C329F4">
      <w:pPr>
        <w:ind w:firstLine="720"/>
      </w:pPr>
      <w:r>
        <w:t>homeassistant/binary_sensor /&lt;macaddress&gt;/xx/config</w:t>
      </w:r>
      <w:r>
        <w:tab/>
        <w:t>Payload: see below</w:t>
      </w:r>
    </w:p>
    <w:p w:rsidR="001C29C6" w:rsidRDefault="001C29C6" w:rsidP="00C329F4">
      <w:pPr>
        <w:ind w:left="720"/>
      </w:pPr>
      <w:r>
        <w:t>homeassistant/switch/&lt;macaddress&gt;/xx/config</w:t>
      </w:r>
      <w:r>
        <w:tab/>
      </w:r>
      <w:r>
        <w:tab/>
        <w:t>Payload: empty</w:t>
      </w:r>
    </w:p>
    <w:p w:rsidR="001C29C6" w:rsidRDefault="001C29C6" w:rsidP="00C329F4">
      <w:pPr>
        <w:ind w:left="1440"/>
      </w:pPr>
      <w:r>
        <w:t>The “switch” message with an empty payload makes sure that Home Assistant will delete any prior Output configuration on this IO.</w:t>
      </w:r>
    </w:p>
    <w:p w:rsidR="001C29C6" w:rsidRDefault="001C29C6" w:rsidP="0093451C">
      <w:pPr>
        <w:ind w:left="720"/>
      </w:pPr>
      <w:r>
        <w:t>homeassistant/sensor/&lt;macaddress&gt;/yy/config</w:t>
      </w:r>
      <w:r>
        <w:tab/>
      </w:r>
      <w:r>
        <w:tab/>
        <w:t>Payload: empty</w:t>
      </w:r>
    </w:p>
    <w:p w:rsidR="001C29C6" w:rsidRDefault="001C29C6" w:rsidP="0093451C">
      <w:pPr>
        <w:ind w:left="1440"/>
      </w:pPr>
      <w:r>
        <w:t>This only occurs if IO 16 is defined as an Input. The “sensor” message with an empty payload makes sure that Home Assistant will delete any prior Temperature Sensor configuration on IO 16.</w:t>
      </w:r>
    </w:p>
    <w:p w:rsidR="001C29C6" w:rsidRDefault="001C29C6" w:rsidP="00C329F4"/>
    <w:p w:rsidR="001C29C6" w:rsidRDefault="001C29C6" w:rsidP="00C329F4">
      <w:pPr>
        <w:ind w:left="720"/>
      </w:pPr>
      <w:r>
        <w:t>For each Disabled IO:</w:t>
      </w:r>
    </w:p>
    <w:p w:rsidR="001C29C6" w:rsidRDefault="001C29C6" w:rsidP="00C329F4">
      <w:pPr>
        <w:ind w:firstLine="720"/>
      </w:pPr>
      <w:r>
        <w:t>homeassistant/binary_sensor /&lt;macaddress&gt;/xx/config</w:t>
      </w:r>
      <w:r>
        <w:tab/>
        <w:t>Payload: empty</w:t>
      </w:r>
    </w:p>
    <w:p w:rsidR="001C29C6" w:rsidRDefault="001C29C6" w:rsidP="00C329F4">
      <w:pPr>
        <w:ind w:left="720"/>
      </w:pPr>
      <w:r>
        <w:t>homeassistant/switch/&lt;macaddress&gt;/xx/config</w:t>
      </w:r>
      <w:r>
        <w:tab/>
      </w:r>
      <w:r>
        <w:tab/>
        <w:t>Payload: empty</w:t>
      </w:r>
    </w:p>
    <w:p w:rsidR="001C29C6" w:rsidRDefault="001C29C6" w:rsidP="00C329F4">
      <w:pPr>
        <w:ind w:left="1440"/>
      </w:pPr>
      <w:r>
        <w:t>These “empty payload” messages sure that Home Assistant will delete any prior Input and Output configuration on this IO.</w:t>
      </w:r>
    </w:p>
    <w:p w:rsidR="001C29C6" w:rsidRDefault="001C29C6" w:rsidP="00513599">
      <w:pPr>
        <w:ind w:left="720"/>
      </w:pPr>
      <w:r>
        <w:t>homeassistant/sensor/&lt;macaddress&gt;/yy/config</w:t>
      </w:r>
      <w:r>
        <w:tab/>
      </w:r>
      <w:r>
        <w:tab/>
        <w:t>Payload: empty</w:t>
      </w:r>
    </w:p>
    <w:p w:rsidR="001C29C6" w:rsidRDefault="001C29C6" w:rsidP="00513599">
      <w:pPr>
        <w:ind w:left="1440"/>
      </w:pPr>
      <w:r>
        <w:t>This only occurs if DS18B20 mode is Disabled. The “sensor” message with an empty payload makes sure that Home Assistant will delete any prior Temperature Sensor configuration on IO 16.</w:t>
      </w:r>
    </w:p>
    <w:p w:rsidR="001C29C6" w:rsidRDefault="001C29C6" w:rsidP="00513599"/>
    <w:p w:rsidR="001C29C6" w:rsidRDefault="001C29C6" w:rsidP="00513599"/>
    <w:p w:rsidR="001C29C6" w:rsidRDefault="001C29C6" w:rsidP="00513599"/>
    <w:p w:rsidR="001C29C6" w:rsidRDefault="001C29C6" w:rsidP="00606A43">
      <w:pPr>
        <w:ind w:left="720"/>
      </w:pPr>
      <w:r>
        <w:t>For each Temperature Sensor:</w:t>
      </w:r>
    </w:p>
    <w:p w:rsidR="001C29C6" w:rsidRDefault="001C29C6" w:rsidP="00606A43">
      <w:pPr>
        <w:ind w:firstLine="720"/>
      </w:pPr>
      <w:r>
        <w:t>homeassistant/sensor/&lt;macaddress&gt;/yyyy/config</w:t>
      </w:r>
      <w:r>
        <w:tab/>
      </w:r>
      <w:r>
        <w:tab/>
        <w:t>Payload: see below</w:t>
      </w:r>
    </w:p>
    <w:p w:rsidR="001C29C6" w:rsidRDefault="001C29C6" w:rsidP="00606A43">
      <w:pPr>
        <w:ind w:left="1440"/>
      </w:pPr>
      <w:r>
        <w:t>This only occurs if DS18B20 mode is Enabled.</w:t>
      </w:r>
    </w:p>
    <w:p w:rsidR="001C29C6" w:rsidRDefault="001C29C6" w:rsidP="00606A43"/>
    <w:p w:rsidR="001C29C6" w:rsidRDefault="001C29C6" w:rsidP="00513599"/>
    <w:p w:rsidR="001C29C6" w:rsidRDefault="001C29C6" w:rsidP="00C329F4"/>
    <w:p w:rsidR="001C29C6" w:rsidRDefault="001C29C6"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1C29C6" w:rsidRDefault="001C29C6" w:rsidP="002D4A69"/>
    <w:p w:rsidR="001C29C6" w:rsidRDefault="001C29C6" w:rsidP="002D4A69"/>
    <w:p w:rsidR="001C29C6" w:rsidRDefault="001C29C6" w:rsidP="002D4A69"/>
    <w:p w:rsidR="001C29C6" w:rsidRDefault="001C29C6" w:rsidP="002D4A69"/>
    <w:p w:rsidR="001C29C6" w:rsidRDefault="001C29C6" w:rsidP="002D4A69">
      <w:r>
        <w:t>Where a Home Assistant Auto Discovery Payload is not empty it takes this form for the “switch” topics:</w:t>
      </w:r>
    </w:p>
    <w:p w:rsidR="001C29C6" w:rsidRDefault="001C29C6" w:rsidP="000735C4">
      <w:r>
        <w:t xml:space="preserve">        {</w:t>
      </w:r>
    </w:p>
    <w:p w:rsidR="001C29C6" w:rsidRDefault="001C29C6" w:rsidP="000735C4">
      <w:r>
        <w:t xml:space="preserve">        "uniq_id":"&lt;macaddress&gt;_output_01",</w:t>
      </w:r>
    </w:p>
    <w:p w:rsidR="001C29C6" w:rsidRDefault="001C29C6" w:rsidP="000735C4">
      <w:r>
        <w:t xml:space="preserve">        "name":"&lt;devicename&gt; output 01",</w:t>
      </w:r>
    </w:p>
    <w:p w:rsidR="001C29C6" w:rsidRDefault="001C29C6" w:rsidP="000735C4">
      <w:r>
        <w:t xml:space="preserve">        "~":"NetworkModule/&lt;devicename&gt;",</w:t>
      </w:r>
    </w:p>
    <w:p w:rsidR="001C29C6" w:rsidRDefault="001C29C6" w:rsidP="000735C4">
      <w:r>
        <w:t xml:space="preserve">        "avty_t":"~/availability",</w:t>
      </w:r>
    </w:p>
    <w:p w:rsidR="001C29C6" w:rsidRDefault="001C29C6" w:rsidP="000735C4">
      <w:r>
        <w:t xml:space="preserve">        "stat_t":"~/output/01",</w:t>
      </w:r>
    </w:p>
    <w:p w:rsidR="001C29C6" w:rsidRDefault="001C29C6" w:rsidP="000735C4">
      <w:r>
        <w:t xml:space="preserve">        "cmd_t":"~/output/01/set",</w:t>
      </w:r>
    </w:p>
    <w:p w:rsidR="001C29C6" w:rsidRDefault="001C29C6" w:rsidP="000735C4">
      <w:r>
        <w:t xml:space="preserve">        "dev":{</w:t>
      </w:r>
    </w:p>
    <w:p w:rsidR="001C29C6" w:rsidRDefault="001C29C6" w:rsidP="000735C4">
      <w:r>
        <w:t xml:space="preserve">        "ids":["NetworkModule_&lt;macaddress&gt;"],</w:t>
      </w:r>
    </w:p>
    <w:p w:rsidR="001C29C6" w:rsidRDefault="001C29C6" w:rsidP="000735C4">
      <w:r>
        <w:t xml:space="preserve">        "mdl":"HW-584",</w:t>
      </w:r>
    </w:p>
    <w:p w:rsidR="001C29C6" w:rsidRDefault="001C29C6" w:rsidP="000735C4">
      <w:r>
        <w:t xml:space="preserve">        "mf":"NetworkModule",</w:t>
      </w:r>
    </w:p>
    <w:p w:rsidR="001C29C6" w:rsidRDefault="001C29C6" w:rsidP="000735C4">
      <w:r>
        <w:t xml:space="preserve">        "name":"&lt;devicename&gt;",</w:t>
      </w:r>
    </w:p>
    <w:p w:rsidR="001C29C6" w:rsidRDefault="001C29C6" w:rsidP="000735C4">
      <w:r>
        <w:t xml:space="preserve">        "sw":"&lt;code_revision&gt;"</w:t>
      </w:r>
    </w:p>
    <w:p w:rsidR="001C29C6" w:rsidRDefault="001C29C6" w:rsidP="000735C4">
      <w:r>
        <w:t xml:space="preserve">        }</w:t>
      </w:r>
    </w:p>
    <w:p w:rsidR="001C29C6" w:rsidRDefault="001C29C6" w:rsidP="000735C4">
      <w:r>
        <w:t xml:space="preserve">        }</w:t>
      </w:r>
    </w:p>
    <w:p w:rsidR="001C29C6" w:rsidRDefault="001C29C6" w:rsidP="002D4A69">
      <w:r>
        <w:t>The above example is for an Output on IO 01.</w:t>
      </w:r>
    </w:p>
    <w:p w:rsidR="001C29C6" w:rsidRDefault="001C29C6" w:rsidP="002D4A69">
      <w:r>
        <w:t>&lt;macaddress&gt; is replaced with the MAC address of the Network Module as entered on the Configuration page..</w:t>
      </w:r>
    </w:p>
    <w:p w:rsidR="001C29C6" w:rsidRDefault="001C29C6" w:rsidP="002D4A69">
      <w:r>
        <w:t>&lt;devicename&gt; is replaced with the Name of the Network Module as entered on the Configuration page.</w:t>
      </w:r>
    </w:p>
    <w:p w:rsidR="001C29C6" w:rsidRDefault="001C29C6" w:rsidP="002D4A69">
      <w:r>
        <w:t>&lt;code_revision&gt; is replaced with the code revision for the firmware programmed into the Network Module.</w:t>
      </w:r>
    </w:p>
    <w:p w:rsidR="001C29C6" w:rsidRDefault="001C29C6" w:rsidP="002D4A69"/>
    <w:p w:rsidR="001C29C6" w:rsidRDefault="001C29C6" w:rsidP="002D4A69"/>
    <w:p w:rsidR="001C29C6" w:rsidRDefault="001C29C6" w:rsidP="002D4A69"/>
    <w:p w:rsidR="001C29C6" w:rsidRDefault="001C29C6" w:rsidP="002D4A69"/>
    <w:p w:rsidR="001C29C6" w:rsidRDefault="001C29C6" w:rsidP="00614E8C">
      <w:r>
        <w:t>Where a Home Assistant Auto Discovery Payload is not empty it takes this form for the “binary-sensor” topics:</w:t>
      </w:r>
    </w:p>
    <w:p w:rsidR="001C29C6" w:rsidRDefault="001C29C6" w:rsidP="00614E8C">
      <w:r>
        <w:t xml:space="preserve">       {</w:t>
      </w:r>
    </w:p>
    <w:p w:rsidR="001C29C6" w:rsidRDefault="001C29C6" w:rsidP="00614E8C">
      <w:r>
        <w:t xml:space="preserve">       "uniq_id":"&lt;macaddress&gt;_input_01",</w:t>
      </w:r>
    </w:p>
    <w:p w:rsidR="001C29C6" w:rsidRDefault="001C29C6" w:rsidP="00614E8C">
      <w:r>
        <w:t xml:space="preserve">       "name":"&lt;devicename&gt; input 01",</w:t>
      </w:r>
    </w:p>
    <w:p w:rsidR="001C29C6" w:rsidRDefault="001C29C6" w:rsidP="00614E8C">
      <w:r>
        <w:t xml:space="preserve">       "~":"NetworkModule/&lt;devicename&gt;",</w:t>
      </w:r>
    </w:p>
    <w:p w:rsidR="001C29C6" w:rsidRDefault="001C29C6" w:rsidP="00614E8C">
      <w:r>
        <w:t xml:space="preserve">       "avty_t":"~/availability",</w:t>
      </w:r>
    </w:p>
    <w:p w:rsidR="001C29C6" w:rsidRDefault="001C29C6" w:rsidP="00614E8C">
      <w:r>
        <w:t xml:space="preserve">       "stat_t":"~/input/01",</w:t>
      </w:r>
    </w:p>
    <w:p w:rsidR="001C29C6" w:rsidRDefault="001C29C6" w:rsidP="00614E8C">
      <w:r>
        <w:t xml:space="preserve">       "dev":{</w:t>
      </w:r>
    </w:p>
    <w:p w:rsidR="001C29C6" w:rsidRDefault="001C29C6" w:rsidP="00614E8C">
      <w:r>
        <w:t xml:space="preserve">       "ids":["NetworkModule_&lt;macaddress&gt;"],</w:t>
      </w:r>
    </w:p>
    <w:p w:rsidR="001C29C6" w:rsidRDefault="001C29C6" w:rsidP="00614E8C">
      <w:r>
        <w:t xml:space="preserve">       "mdl":"HW-584",</w:t>
      </w:r>
    </w:p>
    <w:p w:rsidR="001C29C6" w:rsidRDefault="001C29C6" w:rsidP="00614E8C">
      <w:r>
        <w:t xml:space="preserve">       "mf":"NetworkModule",</w:t>
      </w:r>
    </w:p>
    <w:p w:rsidR="001C29C6" w:rsidRDefault="001C29C6" w:rsidP="00614E8C">
      <w:r>
        <w:t xml:space="preserve">       "name":"&lt;devicename&gt;",</w:t>
      </w:r>
    </w:p>
    <w:p w:rsidR="001C29C6" w:rsidRDefault="001C29C6" w:rsidP="00614E8C">
      <w:r>
        <w:t xml:space="preserve">       "sw":"&lt;code_revision&gt;"</w:t>
      </w:r>
    </w:p>
    <w:p w:rsidR="001C29C6" w:rsidRDefault="001C29C6" w:rsidP="00614E8C">
      <w:r>
        <w:t xml:space="preserve">       }</w:t>
      </w:r>
    </w:p>
    <w:p w:rsidR="001C29C6" w:rsidRDefault="001C29C6" w:rsidP="00614E8C">
      <w:r>
        <w:t xml:space="preserve">       }</w:t>
      </w:r>
    </w:p>
    <w:p w:rsidR="001C29C6" w:rsidRDefault="001C29C6" w:rsidP="00614E8C">
      <w:r>
        <w:t>The above example is for Input on IO 01.</w:t>
      </w:r>
    </w:p>
    <w:p w:rsidR="001C29C6" w:rsidRDefault="001C29C6" w:rsidP="00614E8C">
      <w:r>
        <w:t>&lt;macaddress&gt; is replaced with the MAC address of the Network Module as entered on the Configuration page..</w:t>
      </w:r>
    </w:p>
    <w:p w:rsidR="001C29C6" w:rsidRDefault="001C29C6" w:rsidP="00614E8C">
      <w:r>
        <w:t>&lt;devicename&gt; is replaced with the Name of the Network Module as entered on the Configuration page.</w:t>
      </w:r>
    </w:p>
    <w:p w:rsidR="001C29C6" w:rsidRDefault="001C29C6" w:rsidP="00614E8C">
      <w:r>
        <w:t>&lt;code_revision&gt; is replaced with the code revision for the firmware programmed into the Network Module.</w:t>
      </w:r>
    </w:p>
    <w:p w:rsidR="001C29C6" w:rsidRDefault="001C29C6" w:rsidP="002D4A69"/>
    <w:p w:rsidR="001C29C6" w:rsidRDefault="001C29C6" w:rsidP="002D4A69"/>
    <w:p w:rsidR="001C29C6" w:rsidRDefault="001C29C6" w:rsidP="002D4A69"/>
    <w:p w:rsidR="001C29C6" w:rsidRDefault="001C29C6" w:rsidP="002D4A69"/>
    <w:p w:rsidR="001C29C6" w:rsidRDefault="001C29C6" w:rsidP="00513599">
      <w:r>
        <w:t>Where a Home Assistant Auto Discovery Payload is not empty it takes this form for the “sensor” topics:</w:t>
      </w:r>
    </w:p>
    <w:p w:rsidR="001C29C6" w:rsidRDefault="001C29C6" w:rsidP="00513599">
      <w:r>
        <w:t xml:space="preserve">       {</w:t>
      </w:r>
    </w:p>
    <w:p w:rsidR="001C29C6" w:rsidRDefault="001C29C6" w:rsidP="00513599">
      <w:r>
        <w:t xml:space="preserve">       "uniq_id":"&lt;macaddress&gt;_temp_012356abcdef",</w:t>
      </w:r>
    </w:p>
    <w:p w:rsidR="001C29C6" w:rsidRDefault="001C29C6" w:rsidP="00513599">
      <w:r>
        <w:t xml:space="preserve">       "name":"&lt;devicename&gt; temp 012356abcdef ",</w:t>
      </w:r>
    </w:p>
    <w:p w:rsidR="001C29C6" w:rsidRDefault="001C29C6" w:rsidP="00513599">
      <w:r>
        <w:t xml:space="preserve">       "~":"NetworkModule/&lt;devicename&gt;",</w:t>
      </w:r>
    </w:p>
    <w:p w:rsidR="001C29C6" w:rsidRDefault="001C29C6" w:rsidP="00513599">
      <w:r>
        <w:t xml:space="preserve">       "avty_t":"~/availability",</w:t>
      </w:r>
    </w:p>
    <w:p w:rsidR="001C29C6" w:rsidRDefault="001C29C6" w:rsidP="00513599">
      <w:r>
        <w:t xml:space="preserve">       "stat_t":”~/temp/012356abcdef ",</w:t>
      </w:r>
    </w:p>
    <w:p w:rsidR="001C29C6" w:rsidRDefault="001C29C6" w:rsidP="00513599">
      <w:r>
        <w:t xml:space="preserve">       "unit_of_meas":"\xc2\xb0\x43",</w:t>
      </w:r>
    </w:p>
    <w:p w:rsidR="001C29C6" w:rsidRDefault="001C29C6" w:rsidP="00513599">
      <w:r>
        <w:t xml:space="preserve">       "dev":{</w:t>
      </w:r>
    </w:p>
    <w:p w:rsidR="001C29C6" w:rsidRDefault="001C29C6" w:rsidP="00513599">
      <w:r>
        <w:t xml:space="preserve">       "ids":["NetworkModule_&lt;macaddress&gt;"],</w:t>
      </w:r>
    </w:p>
    <w:p w:rsidR="001C29C6" w:rsidRDefault="001C29C6" w:rsidP="00513599">
      <w:r>
        <w:t xml:space="preserve">       "mdl":"HW-584",</w:t>
      </w:r>
    </w:p>
    <w:p w:rsidR="001C29C6" w:rsidRDefault="001C29C6" w:rsidP="00513599">
      <w:r>
        <w:t xml:space="preserve">       "mf":"NetworkModule",</w:t>
      </w:r>
    </w:p>
    <w:p w:rsidR="001C29C6" w:rsidRDefault="001C29C6" w:rsidP="00513599">
      <w:r>
        <w:t xml:space="preserve">       "name":"&lt;devicename&gt;",</w:t>
      </w:r>
    </w:p>
    <w:p w:rsidR="001C29C6" w:rsidRDefault="001C29C6" w:rsidP="00513599">
      <w:r>
        <w:t xml:space="preserve">       "sw":"&lt;code_revision&gt;"</w:t>
      </w:r>
    </w:p>
    <w:p w:rsidR="001C29C6" w:rsidRDefault="001C29C6" w:rsidP="00513599">
      <w:r>
        <w:t xml:space="preserve">       }</w:t>
      </w:r>
    </w:p>
    <w:p w:rsidR="001C29C6" w:rsidRDefault="001C29C6" w:rsidP="00513599">
      <w:r>
        <w:t xml:space="preserve">       }</w:t>
      </w:r>
    </w:p>
    <w:p w:rsidR="001C29C6" w:rsidRDefault="001C29C6" w:rsidP="00513599">
      <w:r>
        <w:t>The above example is for Temperature Sensor ID “012356abcdef”. The ID is a 12 character hex encoded field representing the 6 digits (48 bits) of the Temperature Sensor serial number.</w:t>
      </w:r>
    </w:p>
    <w:p w:rsidR="001C29C6" w:rsidRDefault="001C29C6" w:rsidP="00513599">
      <w:r>
        <w:t>&lt;macaddress&gt; is replaced with the MAC address of the Network Module as entered on the Configuration page..</w:t>
      </w:r>
    </w:p>
    <w:p w:rsidR="001C29C6" w:rsidRDefault="001C29C6" w:rsidP="00513599">
      <w:r>
        <w:t>&lt;devicename&gt; is replaced with the Name of the Network Module as entered on the Configuration page.</w:t>
      </w:r>
    </w:p>
    <w:p w:rsidR="001C29C6" w:rsidRDefault="001C29C6" w:rsidP="00513599">
      <w:r>
        <w:t>&lt;code_revision&gt; is replaced with the code revision for the firmware programmed into the Network Module.</w:t>
      </w:r>
    </w:p>
    <w:p w:rsidR="001C29C6" w:rsidRDefault="001C29C6" w:rsidP="002D4A69"/>
    <w:p w:rsidR="001C29C6" w:rsidRDefault="001C29C6" w:rsidP="008D4C40">
      <w:r>
        <w:br w:type="page"/>
      </w:r>
    </w:p>
    <w:p w:rsidR="001C29C6" w:rsidRDefault="001C29C6" w:rsidP="008D4C40">
      <w:pPr>
        <w:pStyle w:val="Heading1"/>
        <w:jc w:val="center"/>
        <w:rPr>
          <w:sz w:val="40"/>
        </w:rPr>
      </w:pPr>
      <w:bookmarkStart w:id="24" w:name="_Toc94948771"/>
      <w:r>
        <w:rPr>
          <w:sz w:val="40"/>
        </w:rPr>
        <w:t>Notes on Network Statistics – Browser Only</w:t>
      </w:r>
      <w:bookmarkEnd w:id="24"/>
    </w:p>
    <w:p w:rsidR="001C29C6" w:rsidRDefault="001C29C6" w:rsidP="008D4C40"/>
    <w:p w:rsidR="001C29C6" w:rsidRDefault="001C29C6"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1C29C6" w:rsidRDefault="001C29C6" w:rsidP="008D4C40"/>
    <w:p w:rsidR="001C29C6" w:rsidRDefault="001C29C6"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1C29C6" w:rsidRDefault="001C29C6" w:rsidP="008D4C40"/>
    <w:p w:rsidR="001C29C6" w:rsidRDefault="001C29C6" w:rsidP="008D4C40">
      <w:r>
        <w:pict>
          <v:shape id="_x0000_i1045" type="#_x0000_t75" style="width:265.5pt;height:354pt">
            <v:imagedata r:id="rId19" o:title=""/>
          </v:shape>
        </w:pict>
      </w:r>
    </w:p>
    <w:p w:rsidR="001C29C6" w:rsidRDefault="001C29C6" w:rsidP="008D4C40"/>
    <w:p w:rsidR="001C29C6" w:rsidRDefault="001C29C6" w:rsidP="008D4C40">
      <w:r>
        <w:br w:type="page"/>
      </w:r>
    </w:p>
    <w:p w:rsidR="001C29C6" w:rsidRDefault="001C29C6" w:rsidP="00A36992">
      <w:pPr>
        <w:pStyle w:val="Heading1"/>
        <w:jc w:val="center"/>
        <w:rPr>
          <w:sz w:val="40"/>
        </w:rPr>
      </w:pPr>
      <w:bookmarkStart w:id="25" w:name="_Toc94948772"/>
      <w:r>
        <w:rPr>
          <w:sz w:val="40"/>
        </w:rPr>
        <w:t>Notes on Link Error Statistics</w:t>
      </w:r>
      <w:bookmarkEnd w:id="25"/>
    </w:p>
    <w:p w:rsidR="001C29C6" w:rsidRDefault="001C29C6" w:rsidP="00BE1B02"/>
    <w:p w:rsidR="001C29C6" w:rsidRDefault="001C29C6" w:rsidP="00976919">
      <w:r>
        <w:t>Link Error Statistics are accessible only via the http command “http://IP:Port/66”. The statistics may be useful to you for determining if Full Duplex works better than Half Duplex in your particular network configuration.</w:t>
      </w:r>
    </w:p>
    <w:p w:rsidR="001C29C6" w:rsidRDefault="001C29C6" w:rsidP="00976919"/>
    <w:p w:rsidR="001C29C6" w:rsidRDefault="001C29C6"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1C29C6" w:rsidRDefault="001C29C6" w:rsidP="00976919"/>
    <w:p w:rsidR="001C29C6" w:rsidRDefault="001C29C6"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1C29C6" w:rsidRDefault="001C29C6" w:rsidP="00976919"/>
    <w:p w:rsidR="001C29C6" w:rsidRDefault="001C29C6" w:rsidP="00976919">
      <w:r>
        <w:t>If you enter the “/66” command you’ll get a display similar to this:</w:t>
      </w:r>
    </w:p>
    <w:p w:rsidR="001C29C6" w:rsidRDefault="001C29C6" w:rsidP="00976919"/>
    <w:p w:rsidR="001C29C6" w:rsidRDefault="001C29C6" w:rsidP="00976919">
      <w:r>
        <w:pict>
          <v:shape id="_x0000_i1046" type="#_x0000_t75" style="width:170.25pt;height:90.75pt">
            <v:imagedata r:id="rId29" o:title=""/>
          </v:shape>
        </w:pict>
      </w:r>
    </w:p>
    <w:p w:rsidR="001C29C6" w:rsidRDefault="001C29C6" w:rsidP="00976919"/>
    <w:p w:rsidR="001C29C6" w:rsidRDefault="001C29C6" w:rsidP="00976919">
      <w:r>
        <w:t>The following explains the above fields:</w:t>
      </w:r>
    </w:p>
    <w:p w:rsidR="001C29C6" w:rsidRDefault="001C29C6" w:rsidP="00976919"/>
    <w:p w:rsidR="001C29C6" w:rsidRDefault="001C29C6" w:rsidP="00976919">
      <w:r>
        <w:pict>
          <v:shape id="_x0000_i1047" type="#_x0000_t75" style="width:429.75pt;height:210.75pt">
            <v:imagedata r:id="rId30" o:title=""/>
          </v:shape>
        </w:pict>
      </w:r>
    </w:p>
    <w:p w:rsidR="001C29C6" w:rsidRDefault="001C29C6" w:rsidP="00976919"/>
    <w:p w:rsidR="001C29C6" w:rsidRDefault="001C29C6" w:rsidP="00976919">
      <w:r>
        <w:pict>
          <v:shape id="_x0000_i1048" type="#_x0000_t75" style="width:429pt;height:238.5pt">
            <v:imagedata r:id="rId31" o:title=""/>
          </v:shape>
        </w:pict>
      </w:r>
    </w:p>
    <w:p w:rsidR="001C29C6" w:rsidRDefault="001C29C6" w:rsidP="00976919"/>
    <w:p w:rsidR="001C29C6" w:rsidRDefault="001C29C6" w:rsidP="00976919"/>
    <w:p w:rsidR="001C29C6" w:rsidRDefault="001C29C6" w:rsidP="00976919"/>
    <w:p w:rsidR="001C29C6" w:rsidRDefault="001C29C6" w:rsidP="00976919"/>
    <w:p w:rsidR="001C29C6" w:rsidRDefault="001C29C6" w:rsidP="00976919">
      <w:r>
        <w:pict>
          <v:shape id="_x0000_i1049" type="#_x0000_t75" style="width:427.5pt;height:235.5pt">
            <v:imagedata r:id="rId32" o:title=""/>
          </v:shape>
        </w:pict>
      </w:r>
    </w:p>
    <w:p w:rsidR="001C29C6" w:rsidRDefault="001C29C6" w:rsidP="00976919"/>
    <w:p w:rsidR="001C29C6" w:rsidRDefault="001C29C6" w:rsidP="00976919"/>
    <w:p w:rsidR="001C29C6" w:rsidRDefault="001C29C6" w:rsidP="00976919"/>
    <w:p w:rsidR="001C29C6" w:rsidRDefault="001C29C6" w:rsidP="00A36992">
      <w:r>
        <w:t>Seconds counter: # of seconds since boot</w:t>
      </w:r>
    </w:p>
    <w:p w:rsidR="001C29C6" w:rsidRDefault="001C29C6" w:rsidP="00A36992">
      <w:r>
        <w:t>Transmit counter: # of transmits from the ENC28J60</w:t>
      </w:r>
    </w:p>
    <w:p w:rsidR="001C29C6" w:rsidRDefault="001C29C6" w:rsidP="00493FF6">
      <w:r>
        <w:t>Stack error: Not a counter, “1” will indicate detection of a stack overflow. That’s bad … drop me a note if you see that happen.</w:t>
      </w:r>
    </w:p>
    <w:p w:rsidR="001C29C6" w:rsidRDefault="001C29C6" w:rsidP="00A356A1">
      <w:r>
        <w:t>ENC28J60 revision: Chip revision. This should indicate “06”, which indicates chip B7.</w:t>
      </w:r>
    </w:p>
    <w:p w:rsidR="001C29C6" w:rsidRDefault="001C29C6" w:rsidP="00493FF6">
      <w:r>
        <w:t>TXERIF: count of TRXERIF errors (see ENC28J60 documentation)</w:t>
      </w:r>
    </w:p>
    <w:p w:rsidR="001C29C6" w:rsidRDefault="001C29C6" w:rsidP="00A356A1">
      <w:r>
        <w:t>RXERIF: count of RXERIF errors (see ENC28J60 documentation)</w:t>
      </w:r>
    </w:p>
    <w:p w:rsidR="001C29C6" w:rsidRDefault="001C29C6" w:rsidP="00A36992">
      <w:r>
        <w:t>MQTT Response Timeout count: Count of response timeouts in the MQTT code</w:t>
      </w:r>
    </w:p>
    <w:p w:rsidR="001C29C6" w:rsidRDefault="001C29C6" w:rsidP="00A36992">
      <w:r>
        <w:t>MQTT Not OK: Count of MQTT Not OK events in the MQTT code</w:t>
      </w:r>
    </w:p>
    <w:p w:rsidR="001C29C6" w:rsidRDefault="001C29C6" w:rsidP="00A36992">
      <w:r>
        <w:t>MQTT Broker Disconnect count: Count of MQTT Broker disconnects as detected in the MQTT code</w:t>
      </w:r>
    </w:p>
    <w:p w:rsidR="001C29C6" w:rsidRDefault="001C29C6" w:rsidP="00A36992"/>
    <w:p w:rsidR="001C29C6" w:rsidRDefault="001C29C6" w:rsidP="00A36992">
      <w:r>
        <w:t>The Link Error Statistics page is “semi-hidden” and enabled only by the “/66” command because it can be very confusing to the typical user.</w:t>
      </w:r>
    </w:p>
    <w:p w:rsidR="001C29C6" w:rsidRDefault="001C29C6" w:rsidP="00A36992"/>
    <w:p w:rsidR="001C29C6" w:rsidRDefault="001C29C6"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1C29C6" w:rsidRDefault="001C29C6" w:rsidP="002D4A69"/>
    <w:p w:rsidR="001C29C6" w:rsidRDefault="001C29C6"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1C29C6" w:rsidRDefault="001C29C6" w:rsidP="000525CC">
      <w:pPr>
        <w:autoSpaceDE w:val="0"/>
        <w:autoSpaceDN w:val="0"/>
        <w:adjustRightInd w:val="0"/>
      </w:pPr>
    </w:p>
    <w:p w:rsidR="001C29C6" w:rsidRDefault="001C29C6" w:rsidP="000525CC">
      <w:pPr>
        <w:autoSpaceDE w:val="0"/>
        <w:autoSpaceDN w:val="0"/>
        <w:adjustRightInd w:val="0"/>
      </w:pPr>
      <w:r>
        <w:t>The TXERIF error indicates that a transmit abort has occurred. This error can occur as a result of the following;</w:t>
      </w:r>
    </w:p>
    <w:p w:rsidR="001C29C6" w:rsidRDefault="001C29C6" w:rsidP="00A53F51">
      <w:pPr>
        <w:numPr>
          <w:ilvl w:val="0"/>
          <w:numId w:val="18"/>
        </w:numPr>
        <w:autoSpaceDE w:val="0"/>
        <w:autoSpaceDN w:val="0"/>
        <w:adjustRightInd w:val="0"/>
      </w:pPr>
      <w:r>
        <w:t>Excessive Ethernet packet collisions</w:t>
      </w:r>
    </w:p>
    <w:p w:rsidR="001C29C6" w:rsidRDefault="001C29C6" w:rsidP="00A53F51">
      <w:pPr>
        <w:numPr>
          <w:ilvl w:val="0"/>
          <w:numId w:val="18"/>
        </w:numPr>
        <w:autoSpaceDE w:val="0"/>
        <w:autoSpaceDN w:val="0"/>
        <w:adjustRightInd w:val="0"/>
      </w:pPr>
      <w:r>
        <w:t>Late collisions</w:t>
      </w:r>
    </w:p>
    <w:p w:rsidR="001C29C6" w:rsidRDefault="001C29C6" w:rsidP="00A53F51">
      <w:pPr>
        <w:numPr>
          <w:ilvl w:val="0"/>
          <w:numId w:val="18"/>
        </w:numPr>
        <w:autoSpaceDE w:val="0"/>
        <w:autoSpaceDN w:val="0"/>
        <w:adjustRightInd w:val="0"/>
      </w:pPr>
      <w:r>
        <w:t>Transmission was unable to occur because the medium was occupied for too long.</w:t>
      </w:r>
    </w:p>
    <w:p w:rsidR="001C29C6" w:rsidRDefault="001C29C6" w:rsidP="000525CC">
      <w:pPr>
        <w:autoSpaceDE w:val="0"/>
        <w:autoSpaceDN w:val="0"/>
        <w:adjustRightInd w:val="0"/>
      </w:pPr>
    </w:p>
    <w:p w:rsidR="001C29C6" w:rsidRDefault="001C29C6"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1C29C6" w:rsidRDefault="001C29C6" w:rsidP="002D4A69"/>
    <w:p w:rsidR="001C29C6" w:rsidRDefault="001C29C6"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1C29C6" w:rsidRDefault="001C29C6" w:rsidP="002D4A69"/>
    <w:p w:rsidR="001C29C6" w:rsidRDefault="001C29C6" w:rsidP="002D4A69">
      <w:r>
        <w:t>On the other hand, TXERIF errors were seen when Full Duplex was used with some unmanaged switches, and no errors when those same switches were used with Half Duplex.</w:t>
      </w:r>
    </w:p>
    <w:p w:rsidR="001C29C6" w:rsidRDefault="001C29C6" w:rsidP="002D4A69"/>
    <w:p w:rsidR="001C29C6" w:rsidRDefault="001C29C6" w:rsidP="002D4A69">
      <w:r>
        <w:t>Your specific configuration and conditions may require some experimentation to get the best result.</w:t>
      </w:r>
    </w:p>
    <w:p w:rsidR="001C29C6" w:rsidRDefault="001C29C6" w:rsidP="002D4A69"/>
    <w:p w:rsidR="001C29C6" w:rsidRDefault="001C29C6"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1C29C6" w:rsidRDefault="001C29C6" w:rsidP="002D4A69"/>
    <w:p w:rsidR="001C29C6" w:rsidRDefault="001C29C6" w:rsidP="002D4A69"/>
    <w:p w:rsidR="001C29C6" w:rsidRDefault="001C29C6" w:rsidP="0075305E">
      <w:pPr>
        <w:jc w:val="both"/>
      </w:pPr>
    </w:p>
    <w:p w:rsidR="001C29C6" w:rsidRDefault="001C29C6" w:rsidP="0075305E">
      <w:pPr>
        <w:jc w:val="both"/>
      </w:pPr>
    </w:p>
    <w:p w:rsidR="001C29C6" w:rsidRDefault="001C29C6" w:rsidP="00AB1A9E">
      <w:pPr>
        <w:jc w:val="both"/>
      </w:pPr>
    </w:p>
    <w:p w:rsidR="001C29C6" w:rsidRDefault="001C29C6" w:rsidP="0075305E">
      <w:pPr>
        <w:jc w:val="both"/>
      </w:pPr>
      <w:r>
        <w:br w:type="page"/>
      </w:r>
    </w:p>
    <w:p w:rsidR="001C29C6" w:rsidRPr="00A650B5" w:rsidRDefault="001C29C6" w:rsidP="0075305E">
      <w:pPr>
        <w:pStyle w:val="Heading1"/>
        <w:jc w:val="center"/>
        <w:rPr>
          <w:sz w:val="40"/>
        </w:rPr>
      </w:pPr>
      <w:bookmarkStart w:id="26" w:name="_Toc94948773"/>
      <w:r>
        <w:rPr>
          <w:sz w:val="40"/>
        </w:rPr>
        <w:t>Functional Limitations</w:t>
      </w:r>
      <w:bookmarkEnd w:id="26"/>
    </w:p>
    <w:p w:rsidR="001C29C6" w:rsidRDefault="001C29C6" w:rsidP="0075305E"/>
    <w:p w:rsidR="001C29C6" w:rsidRDefault="001C29C6" w:rsidP="0075305E">
      <w:r>
        <w:t>The code space and RAM in the processor on the Network Module is extremely limited, so there are many functional limitations that you would not expect on a device without these constraints. Some of the limitations to be aware of:</w:t>
      </w:r>
    </w:p>
    <w:p w:rsidR="001C29C6" w:rsidRDefault="001C29C6" w:rsidP="0075305E"/>
    <w:p w:rsidR="001C29C6" w:rsidRPr="008E7367" w:rsidRDefault="001C29C6" w:rsidP="0075305E">
      <w:pPr>
        <w:rPr>
          <w:b/>
        </w:rPr>
      </w:pPr>
      <w:r w:rsidRPr="008E7367">
        <w:rPr>
          <w:b/>
        </w:rPr>
        <w:t>Maximum number of TCP Connections:</w:t>
      </w:r>
    </w:p>
    <w:p w:rsidR="001C29C6" w:rsidRDefault="001C29C6"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1C29C6" w:rsidRDefault="001C29C6" w:rsidP="00F207B2"/>
    <w:p w:rsidR="001C29C6" w:rsidRPr="008E7367" w:rsidRDefault="001C29C6" w:rsidP="008E7367">
      <w:pPr>
        <w:rPr>
          <w:b/>
        </w:rPr>
      </w:pPr>
      <w:r w:rsidRPr="008E7367">
        <w:rPr>
          <w:b/>
        </w:rPr>
        <w:t>Multiple browsers connected at the same time:</w:t>
      </w:r>
    </w:p>
    <w:p w:rsidR="001C29C6" w:rsidRDefault="001C29C6"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1C29C6" w:rsidRDefault="001C29C6" w:rsidP="00B336C9"/>
    <w:p w:rsidR="001C29C6" w:rsidRPr="008E7367" w:rsidRDefault="001C29C6" w:rsidP="000D642F">
      <w:pPr>
        <w:rPr>
          <w:b/>
        </w:rPr>
      </w:pPr>
      <w:r w:rsidRPr="008E7367">
        <w:rPr>
          <w:b/>
        </w:rPr>
        <w:t>Multiple browser</w:t>
      </w:r>
      <w:r>
        <w:rPr>
          <w:b/>
        </w:rPr>
        <w:t xml:space="preserve"> tabs</w:t>
      </w:r>
      <w:r w:rsidRPr="008E7367">
        <w:rPr>
          <w:b/>
        </w:rPr>
        <w:t xml:space="preserve"> connected at the same time:</w:t>
      </w:r>
    </w:p>
    <w:p w:rsidR="001C29C6" w:rsidRDefault="001C29C6"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1C29C6" w:rsidRDefault="001C29C6" w:rsidP="00B336C9"/>
    <w:p w:rsidR="001C29C6" w:rsidRPr="008E7367" w:rsidRDefault="001C29C6" w:rsidP="008E7367">
      <w:pPr>
        <w:rPr>
          <w:b/>
        </w:rPr>
      </w:pPr>
      <w:r>
        <w:rPr>
          <w:b/>
        </w:rPr>
        <w:t>REST command rate</w:t>
      </w:r>
      <w:r w:rsidRPr="008E7367">
        <w:rPr>
          <w:b/>
        </w:rPr>
        <w:t>:</w:t>
      </w:r>
    </w:p>
    <w:p w:rsidR="001C29C6" w:rsidRDefault="001C29C6"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1C29C6" w:rsidRDefault="001C29C6" w:rsidP="008E7367"/>
    <w:p w:rsidR="001C29C6" w:rsidRDefault="001C29C6" w:rsidP="008E7367">
      <w:r>
        <w:rPr>
          <w:b/>
        </w:rPr>
        <w:t>MQTT SSL/TSL</w:t>
      </w:r>
      <w:r w:rsidRPr="008E7367">
        <w:rPr>
          <w:b/>
        </w:rPr>
        <w:t>:</w:t>
      </w:r>
    </w:p>
    <w:p w:rsidR="001C29C6" w:rsidRDefault="001C29C6" w:rsidP="008E7367">
      <w:pPr>
        <w:ind w:left="360"/>
      </w:pPr>
      <w:r>
        <w:t>MQTT does not support SSL/TSL. There is insufficient code space to implement this functionality.</w:t>
      </w:r>
    </w:p>
    <w:p w:rsidR="001C29C6" w:rsidRDefault="001C29C6" w:rsidP="00F207B2"/>
    <w:p w:rsidR="001C29C6" w:rsidRDefault="001C29C6" w:rsidP="00F207B2"/>
    <w:p w:rsidR="001C29C6" w:rsidRDefault="001C29C6" w:rsidP="008E7367">
      <w:r>
        <w:rPr>
          <w:b/>
        </w:rPr>
        <w:t>Overall Command rate</w:t>
      </w:r>
      <w:r w:rsidRPr="008E7367">
        <w:rPr>
          <w:b/>
        </w:rPr>
        <w:t>:</w:t>
      </w:r>
    </w:p>
    <w:p w:rsidR="001C29C6" w:rsidRDefault="001C29C6"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1C29C6" w:rsidRDefault="001C29C6" w:rsidP="00F207B2"/>
    <w:p w:rsidR="001C29C6" w:rsidRDefault="001C29C6" w:rsidP="008E7367">
      <w:r>
        <w:rPr>
          <w:b/>
        </w:rPr>
        <w:t>Configuration Errors</w:t>
      </w:r>
      <w:r w:rsidRPr="008E7367">
        <w:rPr>
          <w:b/>
        </w:rPr>
        <w:t>:</w:t>
      </w:r>
    </w:p>
    <w:p w:rsidR="001C29C6" w:rsidRDefault="001C29C6"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1C29C6" w:rsidRDefault="001C29C6" w:rsidP="00DE1343"/>
    <w:p w:rsidR="001C29C6" w:rsidRDefault="001C29C6"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1C29C6" w:rsidRDefault="001C29C6" w:rsidP="002D4A69"/>
    <w:p w:rsidR="001C29C6" w:rsidRDefault="001C29C6" w:rsidP="002D4A69"/>
    <w:p w:rsidR="001C29C6" w:rsidRDefault="001C29C6" w:rsidP="002D4A69"/>
    <w:p w:rsidR="001C29C6" w:rsidRDefault="001C29C6" w:rsidP="002D4A69">
      <w:r>
        <w:br w:type="page"/>
      </w:r>
      <w:bookmarkStart w:id="27" w:name="_Toc43528205"/>
      <w:bookmarkStart w:id="28" w:name="_Toc47296006"/>
    </w:p>
    <w:p w:rsidR="001C29C6" w:rsidRPr="00A650B5" w:rsidRDefault="001C29C6" w:rsidP="00A650B5">
      <w:pPr>
        <w:pStyle w:val="Heading1"/>
        <w:jc w:val="center"/>
        <w:rPr>
          <w:sz w:val="40"/>
        </w:rPr>
      </w:pPr>
      <w:bookmarkStart w:id="29" w:name="_Toc94948774"/>
      <w:r w:rsidRPr="00A650B5">
        <w:rPr>
          <w:sz w:val="40"/>
        </w:rPr>
        <w:t>Programming the Module</w:t>
      </w:r>
      <w:bookmarkEnd w:id="27"/>
      <w:bookmarkEnd w:id="28"/>
      <w:bookmarkEnd w:id="29"/>
    </w:p>
    <w:p w:rsidR="001C29C6" w:rsidRDefault="001C29C6" w:rsidP="00C813E0"/>
    <w:p w:rsidR="001C29C6" w:rsidRDefault="001C29C6" w:rsidP="00C813E0">
      <w:r>
        <w:t>Assuming you have the Web_Relays_Con V2.0 HW-584 and all you want to do is apply this firmware the following describes the process.</w:t>
      </w:r>
    </w:p>
    <w:p w:rsidR="001C29C6" w:rsidRDefault="001C29C6" w:rsidP="00C813E0"/>
    <w:p w:rsidR="001C29C6" w:rsidRPr="00033C45" w:rsidRDefault="001C29C6"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1C29C6" w:rsidRDefault="001C29C6" w:rsidP="00C813E0"/>
    <w:p w:rsidR="001C29C6" w:rsidRDefault="001C29C6" w:rsidP="00C813E0">
      <w:r>
        <w:t xml:space="preserve">Note that as of January 2021 I’ve gone to one release of the firmware that covers the functionality of the four previous parallel releases. </w:t>
      </w:r>
    </w:p>
    <w:p w:rsidR="001C29C6" w:rsidRDefault="001C29C6" w:rsidP="00C813E0"/>
    <w:p w:rsidR="001C29C6" w:rsidRDefault="001C29C6" w:rsidP="00C813E0">
      <w:r w:rsidRPr="00033C45">
        <w:rPr>
          <w:b/>
        </w:rPr>
        <w:t>1) Prepare your Network Module:</w:t>
      </w:r>
      <w:r>
        <w:t xml:space="preserve"> Install a 4 pin header on the board (see photo)</w:t>
      </w:r>
    </w:p>
    <w:p w:rsidR="001C29C6" w:rsidRDefault="001C29C6" w:rsidP="00C813E0"/>
    <w:p w:rsidR="001C29C6" w:rsidRPr="00054A1D" w:rsidRDefault="001C29C6" w:rsidP="00C813E0">
      <w:r>
        <w:pict>
          <v:shape id="_x0000_i1050" type="#_x0000_t75" style="width:424.5pt;height:280.5pt">
            <v:imagedata r:id="rId33" o:title=""/>
          </v:shape>
        </w:pict>
      </w:r>
    </w:p>
    <w:p w:rsidR="001C29C6" w:rsidRDefault="001C29C6" w:rsidP="00C813E0">
      <w:r>
        <w:br w:type="page"/>
      </w:r>
    </w:p>
    <w:p w:rsidR="001C29C6" w:rsidRDefault="001C29C6"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1C29C6" w:rsidRDefault="001C29C6" w:rsidP="00C813E0"/>
    <w:p w:rsidR="001C29C6" w:rsidRDefault="001C29C6"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1C29C6" w:rsidRDefault="001C29C6" w:rsidP="00C813E0"/>
    <w:p w:rsidR="001C29C6" w:rsidRDefault="001C29C6" w:rsidP="00C813E0">
      <w:r>
        <w:t>The ST-Link V2 modules come in several colors so pick the color you like.</w:t>
      </w:r>
    </w:p>
    <w:p w:rsidR="001C29C6" w:rsidRDefault="001C29C6" w:rsidP="00C813E0"/>
    <w:p w:rsidR="001C29C6" w:rsidRDefault="001C29C6" w:rsidP="00C813E0"/>
    <w:p w:rsidR="001C29C6" w:rsidRPr="00D27150" w:rsidRDefault="001C29C6" w:rsidP="00EB54FF">
      <w:pPr>
        <w:jc w:val="center"/>
      </w:pPr>
      <w:r>
        <w:pict>
          <v:shape id="_x0000_i1051" type="#_x0000_t75" style="width:261.75pt;height:243.75pt">
            <v:imagedata r:id="rId34" o:title=""/>
          </v:shape>
        </w:pict>
      </w:r>
    </w:p>
    <w:p w:rsidR="001C29C6" w:rsidRDefault="001C29C6" w:rsidP="00C813E0"/>
    <w:p w:rsidR="001C29C6" w:rsidRDefault="001C29C6" w:rsidP="00C813E0">
      <w:r>
        <w:br w:type="page"/>
      </w:r>
    </w:p>
    <w:p w:rsidR="001C29C6" w:rsidRDefault="001C29C6"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1C29C6" w:rsidRDefault="001C29C6" w:rsidP="00C813E0"/>
    <w:p w:rsidR="001C29C6" w:rsidRDefault="001C29C6" w:rsidP="00C813E0">
      <w:pPr>
        <w:ind w:left="720"/>
      </w:pPr>
      <w:r>
        <w:t>en.stsw-link009.zip</w:t>
      </w:r>
    </w:p>
    <w:p w:rsidR="001C29C6" w:rsidRDefault="001C29C6" w:rsidP="00C813E0">
      <w:pPr>
        <w:ind w:left="720"/>
      </w:pPr>
      <w:r>
        <w:t xml:space="preserve">You'll find the above at </w:t>
      </w:r>
      <w:hyperlink r:id="rId35" w:history="1">
        <w:r w:rsidRPr="005B52D4">
          <w:rPr>
            <w:rStyle w:val="Hyperlink"/>
          </w:rPr>
          <w:t>https://www.st.com/en/development-tools/stsw-link009.html</w:t>
        </w:r>
      </w:hyperlink>
    </w:p>
    <w:p w:rsidR="001C29C6" w:rsidRDefault="001C29C6" w:rsidP="00C813E0">
      <w:pPr>
        <w:ind w:left="720"/>
      </w:pPr>
    </w:p>
    <w:p w:rsidR="001C29C6" w:rsidRDefault="001C29C6" w:rsidP="00C813E0">
      <w:pPr>
        <w:ind w:left="720"/>
      </w:pPr>
      <w:r>
        <w:t>en.stvp-stm8.zip</w:t>
      </w:r>
    </w:p>
    <w:p w:rsidR="001C29C6" w:rsidRDefault="001C29C6" w:rsidP="00C813E0">
      <w:pPr>
        <w:ind w:left="720"/>
      </w:pPr>
      <w:r>
        <w:t xml:space="preserve">You'll find the above at </w:t>
      </w:r>
      <w:hyperlink r:id="rId36" w:history="1">
        <w:r w:rsidRPr="005B52D4">
          <w:rPr>
            <w:rStyle w:val="Hyperlink"/>
          </w:rPr>
          <w:t>https://www.st.com/en/development-tools/stvp-stm8.html</w:t>
        </w:r>
      </w:hyperlink>
    </w:p>
    <w:p w:rsidR="001C29C6" w:rsidRDefault="001C29C6" w:rsidP="00C813E0">
      <w:pPr>
        <w:ind w:left="720"/>
      </w:pPr>
    </w:p>
    <w:p w:rsidR="001C29C6" w:rsidRDefault="001C29C6"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1C29C6" w:rsidRDefault="001C29C6" w:rsidP="00033C45">
      <w:pPr>
        <w:ind w:left="720"/>
      </w:pPr>
    </w:p>
    <w:p w:rsidR="001C29C6" w:rsidRDefault="001C29C6" w:rsidP="00033C45">
      <w:pPr>
        <w:ind w:left="720"/>
      </w:pPr>
      <w:r>
        <w:t>The stsw-link009 software is the driver to operate the ST-Link V2.</w:t>
      </w:r>
    </w:p>
    <w:p w:rsidR="001C29C6" w:rsidRDefault="001C29C6" w:rsidP="00033C45">
      <w:pPr>
        <w:ind w:left="720"/>
      </w:pPr>
    </w:p>
    <w:p w:rsidR="001C29C6" w:rsidRDefault="001C29C6" w:rsidP="00033C45">
      <w:pPr>
        <w:ind w:left="720"/>
      </w:pPr>
      <w:r>
        <w:t>The stvp-stm8 software is a development utility and the programmer specific to the STM8 processor. When you install en.stvp-stm8 you'll get two programs:</w:t>
      </w:r>
    </w:p>
    <w:p w:rsidR="001C29C6" w:rsidRDefault="001C29C6" w:rsidP="00033C45">
      <w:pPr>
        <w:ind w:left="720"/>
      </w:pPr>
    </w:p>
    <w:p w:rsidR="001C29C6" w:rsidRDefault="001C29C6" w:rsidP="00033C45">
      <w:pPr>
        <w:ind w:left="1440"/>
      </w:pPr>
      <w:r>
        <w:t>1) ST Visual Develop</w:t>
      </w:r>
    </w:p>
    <w:p w:rsidR="001C29C6" w:rsidRDefault="001C29C6" w:rsidP="00033C45">
      <w:pPr>
        <w:ind w:left="1440"/>
      </w:pPr>
      <w:r>
        <w:t>2) ST Visual Programmer (STVP)</w:t>
      </w:r>
    </w:p>
    <w:p w:rsidR="001C29C6" w:rsidRDefault="001C29C6" w:rsidP="00033C45">
      <w:pPr>
        <w:ind w:left="720"/>
      </w:pPr>
    </w:p>
    <w:p w:rsidR="001C29C6" w:rsidRDefault="001C29C6" w:rsidP="00033C45">
      <w:pPr>
        <w:ind w:left="720"/>
      </w:pPr>
      <w:r>
        <w:t>I only used STVP even when developing the code. And if you are only reprogramming your devices STVP is the only tool you’ll need.</w:t>
      </w:r>
    </w:p>
    <w:p w:rsidR="001C29C6" w:rsidRDefault="001C29C6" w:rsidP="00C813E0">
      <w:r>
        <w:br w:type="page"/>
      </w:r>
    </w:p>
    <w:p w:rsidR="001C29C6" w:rsidRDefault="001C29C6"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1C29C6" w:rsidRDefault="001C29C6" w:rsidP="00C813E0"/>
    <w:p w:rsidR="001C29C6" w:rsidRPr="00CA1B6F" w:rsidRDefault="001C29C6"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1C29C6" w:rsidRDefault="001C29C6" w:rsidP="00C813E0"/>
    <w:p w:rsidR="001C29C6" w:rsidRDefault="001C29C6" w:rsidP="00C813E0">
      <w:r>
        <w:t>On my Windows 10 machine the project was located in the following directory:</w:t>
      </w:r>
    </w:p>
    <w:p w:rsidR="001C29C6" w:rsidRDefault="001C29C6" w:rsidP="00C813E0"/>
    <w:p w:rsidR="001C29C6" w:rsidRDefault="001C29C6" w:rsidP="00410A20">
      <w:pPr>
        <w:ind w:left="720"/>
      </w:pPr>
      <w:r>
        <w:t>C:/Users/Mike/Documents/COSMIC/FSE_Compilers/CXSTM8/NetworkModule</w:t>
      </w:r>
    </w:p>
    <w:p w:rsidR="001C29C6" w:rsidRDefault="001C29C6" w:rsidP="00410A20">
      <w:pPr>
        <w:ind w:left="720"/>
      </w:pPr>
    </w:p>
    <w:p w:rsidR="001C29C6" w:rsidRDefault="001C29C6" w:rsidP="00C813E0">
      <w:r>
        <w:t>If you locate your copy of the project files in a similar Documents file location this should minimize the tinkering you have to do. And should you decide to modify the program you’ll already have an appropriate directory set up.</w:t>
      </w:r>
    </w:p>
    <w:p w:rsidR="001C29C6" w:rsidRDefault="001C29C6" w:rsidP="00C813E0"/>
    <w:p w:rsidR="001C29C6" w:rsidRDefault="001C29C6"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1C29C6" w:rsidRDefault="001C29C6" w:rsidP="00C813E0"/>
    <w:p w:rsidR="001C29C6" w:rsidRDefault="001C29C6" w:rsidP="00C813E0"/>
    <w:p w:rsidR="001C29C6" w:rsidRPr="003C0DE2" w:rsidRDefault="001C29C6" w:rsidP="00C813E0">
      <w:pPr>
        <w:rPr>
          <w:b/>
        </w:rPr>
      </w:pPr>
      <w:r w:rsidRPr="003C0DE2">
        <w:rPr>
          <w:b/>
        </w:rPr>
        <w:t>For the MQTT plus limited Browser Version:</w:t>
      </w:r>
    </w:p>
    <w:p w:rsidR="001C29C6" w:rsidRDefault="001C29C6" w:rsidP="00800D12">
      <w:pPr>
        <w:ind w:firstLine="720"/>
      </w:pPr>
      <w:r w:rsidRPr="001F3125">
        <w:rPr>
          <w:b/>
        </w:rPr>
        <w:t>NetworkModule.stp</w:t>
      </w:r>
      <w:r>
        <w:t xml:space="preserve"> - The STVP project file</w:t>
      </w:r>
    </w:p>
    <w:p w:rsidR="001C29C6" w:rsidRDefault="001C29C6" w:rsidP="00800D12">
      <w:pPr>
        <w:ind w:firstLine="720"/>
      </w:pPr>
      <w:r w:rsidRPr="001F3125">
        <w:rPr>
          <w:b/>
        </w:rPr>
        <w:t>NetworkModule.sx</w:t>
      </w:r>
      <w:r>
        <w:t xml:space="preserve"> - The NetworkModule binary file</w:t>
      </w:r>
    </w:p>
    <w:p w:rsidR="001C29C6" w:rsidRDefault="001C29C6" w:rsidP="003C0DE2">
      <w:pPr>
        <w:ind w:firstLine="720"/>
      </w:pPr>
    </w:p>
    <w:p w:rsidR="001C29C6" w:rsidRPr="003C0DE2" w:rsidRDefault="001C29C6" w:rsidP="003C0DE2">
      <w:pPr>
        <w:rPr>
          <w:b/>
        </w:rPr>
      </w:pPr>
      <w:r w:rsidRPr="003C0DE2">
        <w:rPr>
          <w:b/>
        </w:rPr>
        <w:t xml:space="preserve">For the </w:t>
      </w:r>
      <w:r>
        <w:rPr>
          <w:b/>
        </w:rPr>
        <w:t>Browser Only</w:t>
      </w:r>
      <w:r w:rsidRPr="003C0DE2">
        <w:rPr>
          <w:b/>
        </w:rPr>
        <w:t xml:space="preserve"> Version:</w:t>
      </w:r>
    </w:p>
    <w:p w:rsidR="001C29C6" w:rsidRDefault="001C29C6" w:rsidP="003C0DE2">
      <w:pPr>
        <w:ind w:firstLine="720"/>
      </w:pPr>
      <w:r w:rsidRPr="001F3125">
        <w:rPr>
          <w:b/>
        </w:rPr>
        <w:t>NetworkModule</w:t>
      </w:r>
      <w:r>
        <w:rPr>
          <w:b/>
        </w:rPr>
        <w:t>-Browser</w:t>
      </w:r>
      <w:r w:rsidRPr="001F3125">
        <w:rPr>
          <w:b/>
        </w:rPr>
        <w:t>.stp</w:t>
      </w:r>
      <w:r>
        <w:t xml:space="preserve"> - The STVP project file</w:t>
      </w:r>
    </w:p>
    <w:p w:rsidR="001C29C6" w:rsidRDefault="001C29C6" w:rsidP="003C0DE2">
      <w:pPr>
        <w:ind w:firstLine="720"/>
      </w:pPr>
      <w:r w:rsidRPr="001F3125">
        <w:rPr>
          <w:b/>
        </w:rPr>
        <w:t>NetworkModule</w:t>
      </w:r>
      <w:r>
        <w:rPr>
          <w:b/>
        </w:rPr>
        <w:t>-Browser</w:t>
      </w:r>
      <w:r w:rsidRPr="001F3125">
        <w:rPr>
          <w:b/>
        </w:rPr>
        <w:t>.sx</w:t>
      </w:r>
      <w:r>
        <w:t xml:space="preserve"> - The NetworkModule binary file</w:t>
      </w:r>
    </w:p>
    <w:p w:rsidR="001C29C6" w:rsidRDefault="001C29C6" w:rsidP="003C0DE2">
      <w:pPr>
        <w:ind w:firstLine="720"/>
      </w:pPr>
    </w:p>
    <w:p w:rsidR="001C29C6" w:rsidRDefault="001C29C6" w:rsidP="00FA15C4"/>
    <w:p w:rsidR="001C29C6" w:rsidRDefault="001C29C6"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1C29C6" w:rsidRDefault="001C29C6" w:rsidP="00FA15C4"/>
    <w:p w:rsidR="001C29C6" w:rsidRDefault="001C29C6"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1C29C6" w:rsidRDefault="001C29C6" w:rsidP="00134888">
      <w:r>
        <w:pict>
          <v:shape id="_x0000_i1052" type="#_x0000_t75" style="width:454.5pt;height:18pt">
            <v:imagedata r:id="rId37" o:title=""/>
          </v:shape>
        </w:pict>
      </w:r>
    </w:p>
    <w:p w:rsidR="001C29C6" w:rsidRDefault="001C29C6" w:rsidP="00134888"/>
    <w:p w:rsidR="001C29C6" w:rsidRDefault="001C29C6"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1C29C6" w:rsidRDefault="001C29C6" w:rsidP="00134888"/>
    <w:p w:rsidR="001C29C6" w:rsidRDefault="001C29C6" w:rsidP="00134888">
      <w:r>
        <w:t>I use NotePad++ and have it set to show the CR/LF at the end of the line. If you use regular NotePad as your text editor you won’t see that.</w:t>
      </w:r>
    </w:p>
    <w:p w:rsidR="001C29C6" w:rsidRDefault="001C29C6" w:rsidP="00C813E0"/>
    <w:p w:rsidR="001C29C6" w:rsidRDefault="001C29C6" w:rsidP="00C813E0"/>
    <w:p w:rsidR="001C29C6" w:rsidRPr="00FA15C4" w:rsidRDefault="001C29C6" w:rsidP="00C813E0">
      <w:pPr>
        <w:rPr>
          <w:b/>
        </w:rPr>
      </w:pPr>
      <w:r w:rsidRPr="00FA15C4">
        <w:rPr>
          <w:b/>
        </w:rPr>
        <w:t>Telling STVP where your files are:</w:t>
      </w:r>
    </w:p>
    <w:p w:rsidR="001C29C6" w:rsidRDefault="001C29C6" w:rsidP="00C813E0"/>
    <w:p w:rsidR="001C29C6" w:rsidRDefault="001C29C6"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1C29C6" w:rsidRDefault="001C29C6" w:rsidP="00C813E0"/>
    <w:p w:rsidR="001C29C6" w:rsidRDefault="001C29C6" w:rsidP="00C813E0"/>
    <w:p w:rsidR="001C29C6" w:rsidRDefault="001C29C6" w:rsidP="00C813E0"/>
    <w:p w:rsidR="001C29C6" w:rsidRPr="00FA15C4" w:rsidRDefault="001C29C6" w:rsidP="00C813E0">
      <w:pPr>
        <w:rPr>
          <w:b/>
        </w:rPr>
      </w:pPr>
      <w:r w:rsidRPr="00FA15C4">
        <w:rPr>
          <w:b/>
        </w:rPr>
        <w:t>Setting up ST-Link Communication:</w:t>
      </w:r>
    </w:p>
    <w:p w:rsidR="001C29C6" w:rsidRDefault="001C29C6" w:rsidP="00C813E0"/>
    <w:p w:rsidR="001C29C6" w:rsidRDefault="001C29C6" w:rsidP="00C813E0">
      <w:r>
        <w:t>The project file contains various settings that enable the ST-Link V2 to communicate with your target board. They should already be set for you, but just in case the following is how I had them set:</w:t>
      </w:r>
    </w:p>
    <w:p w:rsidR="001C29C6" w:rsidRDefault="001C29C6" w:rsidP="00C813E0"/>
    <w:p w:rsidR="001C29C6" w:rsidRDefault="001C29C6" w:rsidP="00C813E0">
      <w:r>
        <w:t>Under “</w:t>
      </w:r>
      <w:r w:rsidRPr="00453536">
        <w:rPr>
          <w:b/>
        </w:rPr>
        <w:t>Edit/Preferences</w:t>
      </w:r>
      <w:r>
        <w:t>”:</w:t>
      </w:r>
    </w:p>
    <w:p w:rsidR="001C29C6" w:rsidRDefault="001C29C6" w:rsidP="00C813E0"/>
    <w:p w:rsidR="001C29C6" w:rsidRDefault="001C29C6" w:rsidP="00C813E0">
      <w:r>
        <w:pict>
          <v:shape id="_x0000_i1054" type="#_x0000_t75" style="width:363.75pt;height:169.5pt">
            <v:imagedata r:id="rId39" o:title=""/>
          </v:shape>
        </w:pict>
      </w:r>
    </w:p>
    <w:p w:rsidR="001C29C6" w:rsidRDefault="001C29C6" w:rsidP="00C813E0"/>
    <w:p w:rsidR="001C29C6" w:rsidRDefault="001C29C6" w:rsidP="00C813E0"/>
    <w:p w:rsidR="001C29C6" w:rsidRDefault="001C29C6" w:rsidP="00FA15C4"/>
    <w:p w:rsidR="001C29C6" w:rsidRDefault="001C29C6" w:rsidP="00FA15C4">
      <w:pPr>
        <w:jc w:val="center"/>
      </w:pPr>
      <w:r>
        <w:t>(Continued)</w:t>
      </w:r>
    </w:p>
    <w:p w:rsidR="001C29C6" w:rsidRDefault="001C29C6" w:rsidP="00C813E0">
      <w:r>
        <w:br w:type="page"/>
      </w:r>
    </w:p>
    <w:p w:rsidR="001C29C6" w:rsidRDefault="001C29C6" w:rsidP="00C813E0">
      <w:r>
        <w:t>Under “</w:t>
      </w:r>
      <w:r w:rsidRPr="00453536">
        <w:rPr>
          <w:b/>
        </w:rPr>
        <w:t>Configure/Configure ST Visual Programmer</w:t>
      </w:r>
      <w:r>
        <w:t>”</w:t>
      </w:r>
    </w:p>
    <w:p w:rsidR="001C29C6" w:rsidRDefault="001C29C6" w:rsidP="00C813E0"/>
    <w:p w:rsidR="001C29C6" w:rsidRDefault="001C29C6" w:rsidP="00C813E0">
      <w:r>
        <w:pict>
          <v:shape id="_x0000_i1055" type="#_x0000_t75" style="width:427.5pt;height:372pt">
            <v:imagedata r:id="rId40" o:title=""/>
          </v:shape>
        </w:pict>
      </w:r>
    </w:p>
    <w:p w:rsidR="001C29C6" w:rsidRDefault="001C29C6" w:rsidP="00C813E0"/>
    <w:p w:rsidR="001C29C6" w:rsidRDefault="001C29C6" w:rsidP="00C813E0"/>
    <w:p w:rsidR="001C29C6" w:rsidRDefault="001C29C6" w:rsidP="00C813E0">
      <w:r>
        <w:t>If the above looks OK you are ready to program the Network Module.</w:t>
      </w:r>
    </w:p>
    <w:p w:rsidR="001C29C6" w:rsidRDefault="001C29C6" w:rsidP="00C813E0"/>
    <w:p w:rsidR="001C29C6" w:rsidRDefault="001C29C6" w:rsidP="00FA15C4"/>
    <w:p w:rsidR="001C29C6" w:rsidRDefault="001C29C6" w:rsidP="00134888"/>
    <w:p w:rsidR="001C29C6" w:rsidRPr="00FA15C4" w:rsidRDefault="001C29C6" w:rsidP="00C813E0">
      <w:pPr>
        <w:rPr>
          <w:b/>
        </w:rPr>
      </w:pPr>
      <w:r>
        <w:br w:type="page"/>
      </w:r>
      <w:r w:rsidRPr="00FA15C4">
        <w:rPr>
          <w:b/>
        </w:rPr>
        <w:t>Setting up the Hardware to allow programming:</w:t>
      </w:r>
    </w:p>
    <w:p w:rsidR="001C29C6" w:rsidRDefault="001C29C6" w:rsidP="00C813E0"/>
    <w:p w:rsidR="001C29C6" w:rsidRDefault="001C29C6" w:rsidP="00C813E0">
      <w:r>
        <w:t>First, attach the ST-Link V2 to your Network Module as follows:</w:t>
      </w:r>
    </w:p>
    <w:p w:rsidR="001C29C6" w:rsidRDefault="001C29C6" w:rsidP="00C813E0"/>
    <w:p w:rsidR="001C29C6" w:rsidRDefault="001C29C6" w:rsidP="00C813E0">
      <w:r>
        <w:pict>
          <v:shape id="_x0000_i1056" type="#_x0000_t75" style="width:420pt;height:206.25pt">
            <v:imagedata r:id="rId41" o:title=""/>
          </v:shape>
        </w:pict>
      </w:r>
    </w:p>
    <w:p w:rsidR="001C29C6" w:rsidRDefault="001C29C6" w:rsidP="00C813E0"/>
    <w:p w:rsidR="001C29C6" w:rsidRDefault="001C29C6" w:rsidP="00C813E0">
      <w:r>
        <w:t>Apply power to your Network Module. You should be using a 5V power supply connected to the power pins on the Network Module.</w:t>
      </w:r>
    </w:p>
    <w:p w:rsidR="001C29C6" w:rsidRDefault="001C29C6" w:rsidP="00C813E0"/>
    <w:p w:rsidR="001C29C6" w:rsidRDefault="001C29C6" w:rsidP="00C813E0">
      <w:r>
        <w:t>Plug the ST-Link V2 into your PC USB port.</w:t>
      </w:r>
    </w:p>
    <w:p w:rsidR="001C29C6" w:rsidRDefault="001C29C6" w:rsidP="00C813E0"/>
    <w:p w:rsidR="001C29C6" w:rsidRDefault="001C29C6" w:rsidP="00C813E0">
      <w:r>
        <w:t>If STVP is not already running, start it now.</w:t>
      </w:r>
    </w:p>
    <w:p w:rsidR="001C29C6" w:rsidRDefault="001C29C6" w:rsidP="00C813E0"/>
    <w:p w:rsidR="001C29C6" w:rsidRDefault="001C29C6"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1C29C6" w:rsidRDefault="001C29C6" w:rsidP="00C813E0"/>
    <w:p w:rsidR="001C29C6" w:rsidRDefault="001C29C6"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1C29C6" w:rsidRDefault="001C29C6" w:rsidP="00C813E0"/>
    <w:p w:rsidR="001C29C6" w:rsidRDefault="001C29C6" w:rsidP="00C813E0">
      <w:r>
        <w:pict>
          <v:shape id="_x0000_i1057" type="#_x0000_t75" style="width:423.75pt;height:71.25pt">
            <v:imagedata r:id="rId42" o:title=""/>
          </v:shape>
        </w:pict>
      </w:r>
    </w:p>
    <w:p w:rsidR="001C29C6" w:rsidRDefault="001C29C6" w:rsidP="00134888"/>
    <w:p w:rsidR="001C29C6" w:rsidRDefault="001C29C6" w:rsidP="00134888"/>
    <w:p w:rsidR="001C29C6" w:rsidRDefault="001C29C6" w:rsidP="00134888"/>
    <w:p w:rsidR="001C29C6" w:rsidRDefault="001C29C6" w:rsidP="00134888"/>
    <w:p w:rsidR="001C29C6" w:rsidRDefault="001C29C6" w:rsidP="00134888"/>
    <w:p w:rsidR="001C29C6" w:rsidRDefault="001C29C6" w:rsidP="00C813E0">
      <w:r>
        <w:t>Once the program is successfully loaded in the programmer you will see a message like this (although the checksum will likely be different than what you see here).</w:t>
      </w:r>
    </w:p>
    <w:p w:rsidR="001C29C6" w:rsidRDefault="001C29C6" w:rsidP="00C813E0">
      <w:r>
        <w:pict>
          <v:shape id="_x0000_i1058" type="#_x0000_t75" style="width:420pt;height:39.75pt">
            <v:imagedata r:id="rId43" o:title=""/>
          </v:shape>
        </w:pict>
      </w:r>
    </w:p>
    <w:p w:rsidR="001C29C6" w:rsidRDefault="001C29C6" w:rsidP="00C813E0"/>
    <w:p w:rsidR="001C29C6" w:rsidRDefault="001C29C6" w:rsidP="00C813E0"/>
    <w:p w:rsidR="001C29C6" w:rsidRDefault="001C29C6" w:rsidP="00C813E0"/>
    <w:p w:rsidR="001C29C6" w:rsidRDefault="001C29C6" w:rsidP="00C813E0"/>
    <w:p w:rsidR="001C29C6" w:rsidRDefault="001C29C6" w:rsidP="00C813E0"/>
    <w:p w:rsidR="001C29C6" w:rsidRPr="00FA15C4" w:rsidRDefault="001C29C6" w:rsidP="00C813E0">
      <w:pPr>
        <w:rPr>
          <w:b/>
        </w:rPr>
      </w:pPr>
      <w:r w:rsidRPr="00FA15C4">
        <w:rPr>
          <w:b/>
        </w:rPr>
        <w:t>Clear the ROP Bit:</w:t>
      </w:r>
    </w:p>
    <w:p w:rsidR="001C29C6" w:rsidRDefault="001C29C6" w:rsidP="00C813E0"/>
    <w:p w:rsidR="001C29C6" w:rsidRDefault="001C29C6"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1C29C6" w:rsidRDefault="001C29C6" w:rsidP="00C813E0"/>
    <w:p w:rsidR="001C29C6" w:rsidRDefault="001C29C6" w:rsidP="00C813E0">
      <w:r>
        <w:t>In the STVP main window click on the “</w:t>
      </w:r>
      <w:r w:rsidRPr="00453536">
        <w:rPr>
          <w:b/>
        </w:rPr>
        <w:t>Option Byte</w:t>
      </w:r>
      <w:r>
        <w:t>” tab</w:t>
      </w:r>
    </w:p>
    <w:p w:rsidR="001C29C6" w:rsidRDefault="001C29C6" w:rsidP="00C813E0"/>
    <w:p w:rsidR="001C29C6" w:rsidRDefault="001C29C6" w:rsidP="00C813E0">
      <w:r>
        <w:pict>
          <v:shape id="_x0000_i1059" type="#_x0000_t75" style="width:378pt;height:249pt">
            <v:imagedata r:id="rId44" o:title=""/>
          </v:shape>
        </w:pict>
      </w:r>
    </w:p>
    <w:p w:rsidR="001C29C6" w:rsidRDefault="001C29C6" w:rsidP="00C813E0"/>
    <w:p w:rsidR="001C29C6" w:rsidRDefault="001C29C6" w:rsidP="00FA15C4"/>
    <w:p w:rsidR="001C29C6" w:rsidRDefault="001C29C6" w:rsidP="00FA15C4">
      <w:pPr>
        <w:jc w:val="center"/>
      </w:pPr>
      <w:r>
        <w:t>(Continued)</w:t>
      </w:r>
    </w:p>
    <w:p w:rsidR="001C29C6" w:rsidRDefault="001C29C6" w:rsidP="00C813E0"/>
    <w:p w:rsidR="001C29C6" w:rsidRDefault="001C29C6" w:rsidP="00C813E0">
      <w:r>
        <w:br w:type="page"/>
        <w:t>Make sure “</w:t>
      </w:r>
      <w:r w:rsidRPr="00453536">
        <w:rPr>
          <w:b/>
        </w:rPr>
        <w:t>Read Out Protection OFF</w:t>
      </w:r>
      <w:r>
        <w:t>” is selected in this drop down.</w:t>
      </w:r>
    </w:p>
    <w:p w:rsidR="001C29C6" w:rsidRDefault="001C29C6" w:rsidP="00C813E0"/>
    <w:p w:rsidR="001C29C6" w:rsidRDefault="001C29C6" w:rsidP="00C813E0">
      <w:r>
        <w:pict>
          <v:shape id="_x0000_i1060" type="#_x0000_t75" style="width:362.25pt;height:237.75pt">
            <v:imagedata r:id="rId45" o:title=""/>
          </v:shape>
        </w:pict>
      </w:r>
    </w:p>
    <w:p w:rsidR="001C29C6" w:rsidRDefault="001C29C6" w:rsidP="00C813E0"/>
    <w:p w:rsidR="001C29C6" w:rsidRDefault="001C29C6"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1C29C6" w:rsidRDefault="001C29C6" w:rsidP="00C813E0"/>
    <w:p w:rsidR="001C29C6" w:rsidRDefault="001C29C6" w:rsidP="00134888"/>
    <w:p w:rsidR="001C29C6" w:rsidRDefault="001C29C6" w:rsidP="00C813E0"/>
    <w:p w:rsidR="001C29C6" w:rsidRPr="00B44AD8" w:rsidRDefault="001C29C6" w:rsidP="00C813E0">
      <w:pPr>
        <w:rPr>
          <w:b/>
        </w:rPr>
      </w:pPr>
      <w:r>
        <w:br w:type="page"/>
      </w:r>
      <w:r w:rsidRPr="00B44AD8">
        <w:rPr>
          <w:b/>
        </w:rPr>
        <w:t>Programming the Device:</w:t>
      </w:r>
    </w:p>
    <w:p w:rsidR="001C29C6" w:rsidRDefault="001C29C6" w:rsidP="00C813E0"/>
    <w:p w:rsidR="001C29C6" w:rsidRDefault="001C29C6" w:rsidP="00C813E0">
      <w:r>
        <w:t>Select the Program Memory tab</w:t>
      </w:r>
    </w:p>
    <w:p w:rsidR="001C29C6" w:rsidRDefault="001C29C6" w:rsidP="00C813E0">
      <w:r>
        <w:pict>
          <v:shape id="_x0000_i1061" type="#_x0000_t75" style="width:368.25pt;height:240.75pt">
            <v:imagedata r:id="rId46" o:title=""/>
          </v:shape>
        </w:pict>
      </w:r>
    </w:p>
    <w:p w:rsidR="001C29C6" w:rsidRDefault="001C29C6" w:rsidP="00C813E0"/>
    <w:p w:rsidR="001C29C6" w:rsidRDefault="001C29C6" w:rsidP="00C813E0"/>
    <w:p w:rsidR="001C29C6" w:rsidRDefault="001C29C6" w:rsidP="00C813E0">
      <w:r>
        <w:t xml:space="preserve">Next select </w:t>
      </w:r>
      <w:r w:rsidRPr="001F3125">
        <w:rPr>
          <w:b/>
        </w:rPr>
        <w:t>“Program / Current Tab”</w:t>
      </w:r>
    </w:p>
    <w:p w:rsidR="001C29C6" w:rsidRDefault="001C29C6" w:rsidP="00C813E0"/>
    <w:p w:rsidR="001C29C6" w:rsidRDefault="001C29C6" w:rsidP="004B35AF">
      <w:r>
        <w:t>If you got an error message while attempting to program the Network Module:</w:t>
      </w:r>
    </w:p>
    <w:p w:rsidR="001C29C6" w:rsidRDefault="001C29C6" w:rsidP="004B35AF">
      <w:pPr>
        <w:numPr>
          <w:ilvl w:val="0"/>
          <w:numId w:val="1"/>
        </w:numPr>
      </w:pPr>
      <w:r>
        <w:t>Make sure the RST connection is in place.</w:t>
      </w:r>
    </w:p>
    <w:p w:rsidR="001C29C6" w:rsidRDefault="001C29C6" w:rsidP="004B35AF">
      <w:pPr>
        <w:numPr>
          <w:ilvl w:val="0"/>
          <w:numId w:val="1"/>
        </w:numPr>
      </w:pPr>
      <w:r>
        <w:t>Make sure the power supply connected to the Network Module is providing 5V.</w:t>
      </w:r>
    </w:p>
    <w:p w:rsidR="001C29C6" w:rsidRDefault="001C29C6" w:rsidP="004B35AF">
      <w:pPr>
        <w:numPr>
          <w:ilvl w:val="0"/>
          <w:numId w:val="1"/>
        </w:numPr>
      </w:pPr>
      <w:r>
        <w:t>Make sure you have good connections from the ST-Link V2 to the Network Module.</w:t>
      </w:r>
    </w:p>
    <w:p w:rsidR="001C29C6" w:rsidRDefault="001C29C6" w:rsidP="004B35AF">
      <w:pPr>
        <w:numPr>
          <w:ilvl w:val="0"/>
          <w:numId w:val="1"/>
        </w:numPr>
      </w:pPr>
      <w:r>
        <w:t>You might have to unplug the ST-Link V2 from the USB port on your PC and plug it back in again.</w:t>
      </w:r>
    </w:p>
    <w:p w:rsidR="001C29C6" w:rsidRDefault="001C29C6" w:rsidP="004B35AF">
      <w:pPr>
        <w:numPr>
          <w:ilvl w:val="0"/>
          <w:numId w:val="1"/>
        </w:numPr>
      </w:pPr>
      <w:r>
        <w:t>You might have to stop the STVP program, unplug and replug the ST-Link V2, then restart the STVP program.</w:t>
      </w:r>
    </w:p>
    <w:p w:rsidR="001C29C6" w:rsidRDefault="001C29C6"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1C29C6" w:rsidRDefault="001C29C6" w:rsidP="004B35AF"/>
    <w:p w:rsidR="001C29C6" w:rsidRDefault="001C29C6" w:rsidP="004B35AF">
      <w:pPr>
        <w:ind w:left="720"/>
      </w:pPr>
      <w:r>
        <w:t>Generally I haven’t had to do any of the above as I seldom saw an error. But on occasion I saw an error message that the link was not working, and the above tinkering got it working again.</w:t>
      </w:r>
    </w:p>
    <w:p w:rsidR="001C29C6" w:rsidRDefault="001C29C6" w:rsidP="00B44AD8"/>
    <w:p w:rsidR="001C29C6" w:rsidRDefault="001C29C6" w:rsidP="00B44AD8">
      <w:pPr>
        <w:jc w:val="center"/>
      </w:pPr>
      <w:r>
        <w:t>(Continued)</w:t>
      </w:r>
    </w:p>
    <w:p w:rsidR="001C29C6" w:rsidRDefault="001C29C6" w:rsidP="00C813E0">
      <w:r>
        <w:br w:type="page"/>
      </w:r>
    </w:p>
    <w:p w:rsidR="001C29C6" w:rsidRDefault="001C29C6" w:rsidP="00C813E0">
      <w:r>
        <w:t>If you see a message indicating programming success you are ready to attempt to connect to the Network Module via the Ethernet connector.</w:t>
      </w:r>
    </w:p>
    <w:p w:rsidR="001C29C6" w:rsidRDefault="001C29C6"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1C29C6" w:rsidRDefault="001C29C6"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1C29C6" w:rsidRDefault="001C29C6" w:rsidP="003D6589">
      <w:pPr>
        <w:ind w:left="720"/>
      </w:pPr>
      <w:hyperlink r:id="rId47" w:history="1">
        <w:r>
          <w:rPr>
            <w:rStyle w:val="Hyperlink"/>
          </w:rPr>
          <w:t>https://stevessmarthomeguide.com/setting-up-static-ip-address-windows-10/</w:t>
        </w:r>
      </w:hyperlink>
    </w:p>
    <w:p w:rsidR="001C29C6" w:rsidRDefault="001C29C6" w:rsidP="00C813E0"/>
    <w:p w:rsidR="001C29C6" w:rsidRDefault="001C29C6"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1C29C6" w:rsidRDefault="001C29C6" w:rsidP="003C0DE2"/>
    <w:p w:rsidR="001C29C6" w:rsidRPr="003C0DE2" w:rsidRDefault="001C29C6"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1C29C6" w:rsidRDefault="001C29C6" w:rsidP="003C0DE2"/>
    <w:p w:rsidR="001C29C6" w:rsidRDefault="001C29C6" w:rsidP="00C813E0">
      <w:r>
        <w:t>Note: See the section “Alternative Way to Set Initial IP Address”.</w:t>
      </w:r>
    </w:p>
    <w:p w:rsidR="001C29C6" w:rsidRDefault="001C29C6" w:rsidP="00C813E0"/>
    <w:p w:rsidR="001C29C6" w:rsidRDefault="001C29C6" w:rsidP="00C813E0"/>
    <w:p w:rsidR="001C29C6" w:rsidRDefault="001C29C6" w:rsidP="004D6461">
      <w:r>
        <w:t xml:space="preserve"> </w:t>
      </w:r>
    </w:p>
    <w:p w:rsidR="001C29C6" w:rsidRPr="00AD370E" w:rsidRDefault="001C29C6" w:rsidP="004D6461">
      <w:pPr>
        <w:rPr>
          <w:b/>
          <w:sz w:val="28"/>
          <w:szCs w:val="28"/>
        </w:rPr>
      </w:pPr>
      <w:r w:rsidRPr="00AD370E">
        <w:rPr>
          <w:b/>
          <w:sz w:val="28"/>
          <w:szCs w:val="28"/>
        </w:rPr>
        <w:t>IMPORTANT: WHEN REPROGRAMMING THE BROWSER ONLY VERSION</w:t>
      </w:r>
    </w:p>
    <w:p w:rsidR="001C29C6" w:rsidRDefault="001C29C6" w:rsidP="004D6461"/>
    <w:p w:rsidR="001C29C6" w:rsidRDefault="001C29C6"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1C29C6" w:rsidRDefault="001C29C6" w:rsidP="004D6461"/>
    <w:p w:rsidR="001C29C6" w:rsidRDefault="001C29C6" w:rsidP="00AD370E">
      <w:pPr>
        <w:rPr>
          <w:b/>
        </w:rPr>
      </w:pPr>
      <w:r>
        <w:t xml:space="preserve">INSTEAD of programming with </w:t>
      </w:r>
      <w:r w:rsidRPr="001F3125">
        <w:rPr>
          <w:b/>
        </w:rPr>
        <w:t>“Program / Current Tab”</w:t>
      </w:r>
    </w:p>
    <w:p w:rsidR="001C29C6" w:rsidRDefault="001C29C6" w:rsidP="00F04893">
      <w:pPr>
        <w:ind w:firstLine="720"/>
        <w:rPr>
          <w:b/>
        </w:rPr>
      </w:pPr>
      <w:r>
        <w:t xml:space="preserve">use </w:t>
      </w:r>
      <w:r w:rsidRPr="001F3125">
        <w:rPr>
          <w:b/>
        </w:rPr>
        <w:t xml:space="preserve">“Program / </w:t>
      </w:r>
      <w:r>
        <w:rPr>
          <w:b/>
        </w:rPr>
        <w:t>Address Range</w:t>
      </w:r>
      <w:r w:rsidRPr="001F3125">
        <w:rPr>
          <w:b/>
        </w:rPr>
        <w:t>”</w:t>
      </w:r>
    </w:p>
    <w:p w:rsidR="001C29C6" w:rsidRDefault="001C29C6" w:rsidP="00F04893">
      <w:pPr>
        <w:ind w:firstLine="720"/>
      </w:pPr>
      <w:r>
        <w:t>and enter the range 8000 to FEBF.</w:t>
      </w:r>
    </w:p>
    <w:p w:rsidR="001C29C6" w:rsidRDefault="001C29C6" w:rsidP="00AD370E">
      <w:r>
        <w:t>The above step will prevent overwriting your IO Names and IO Timer values.</w:t>
      </w:r>
    </w:p>
    <w:p w:rsidR="001C29C6" w:rsidRDefault="001C29C6" w:rsidP="00AD370E"/>
    <w:p w:rsidR="001C29C6" w:rsidRPr="00AD370E" w:rsidRDefault="001C29C6"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1C29C6" w:rsidRDefault="001C29C6" w:rsidP="004D6461"/>
    <w:p w:rsidR="001C29C6" w:rsidRDefault="001C29C6" w:rsidP="004D6461">
      <w:r>
        <w:br w:type="page"/>
      </w:r>
    </w:p>
    <w:p w:rsidR="001C29C6" w:rsidRPr="00052F91" w:rsidRDefault="001C29C6" w:rsidP="00A90ADE">
      <w:pPr>
        <w:pStyle w:val="Heading1"/>
        <w:jc w:val="center"/>
        <w:rPr>
          <w:sz w:val="40"/>
        </w:rPr>
      </w:pPr>
      <w:bookmarkStart w:id="30" w:name="_Toc94948775"/>
      <w:r>
        <w:rPr>
          <w:sz w:val="40"/>
        </w:rPr>
        <w:t>Alternative Way to Force Defaults or Downgrade Firmware</w:t>
      </w:r>
      <w:bookmarkEnd w:id="30"/>
    </w:p>
    <w:p w:rsidR="001C29C6" w:rsidRDefault="001C29C6" w:rsidP="00A90ADE"/>
    <w:p w:rsidR="001C29C6" w:rsidRDefault="001C29C6"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1C29C6" w:rsidRDefault="001C29C6" w:rsidP="00A90ADE"/>
    <w:p w:rsidR="001C29C6" w:rsidRDefault="001C29C6" w:rsidP="00A90ADE">
      <w:r>
        <w:t>This information is only useful if you are going to do your own development from this code. I DO NOT RECOMMEND THIS METHOD UNLESS ALL ELSE HAS FAILED TO REVIVE THE DEVICE.</w:t>
      </w:r>
    </w:p>
    <w:p w:rsidR="001C29C6" w:rsidRDefault="001C29C6" w:rsidP="004D7EC5"/>
    <w:p w:rsidR="001C29C6" w:rsidRDefault="001C29C6" w:rsidP="00A90ADE">
      <w:pPr>
        <w:numPr>
          <w:ilvl w:val="0"/>
          <w:numId w:val="20"/>
        </w:numPr>
      </w:pPr>
      <w:r>
        <w:t>When the Network Module is connected to the STLink (including the Reset wire) you can access the EEPROM content with the “Data Memory” tab.</w:t>
      </w:r>
    </w:p>
    <w:p w:rsidR="001C29C6" w:rsidRDefault="001C29C6" w:rsidP="00A90ADE"/>
    <w:p w:rsidR="001C29C6" w:rsidRDefault="001C29C6" w:rsidP="00A90ADE">
      <w:r>
        <w:pict>
          <v:shape id="_x0000_i1062" type="#_x0000_t75" style="width:429pt;height:251.25pt">
            <v:imagedata r:id="rId48" o:title=""/>
          </v:shape>
        </w:pict>
      </w:r>
    </w:p>
    <w:p w:rsidR="001C29C6" w:rsidRDefault="001C29C6" w:rsidP="00A90ADE"/>
    <w:p w:rsidR="001C29C6" w:rsidRDefault="001C29C6" w:rsidP="00A90ADE">
      <w:r>
        <w:br w:type="page"/>
      </w:r>
    </w:p>
    <w:p w:rsidR="001C29C6" w:rsidRDefault="001C29C6" w:rsidP="00A90ADE">
      <w:pPr>
        <w:ind w:left="360" w:hanging="360"/>
      </w:pPr>
      <w:r>
        <w:t>2a) After clicking on the Data Memory tab click on Read / Current tab to read the EEPROM contents.</w:t>
      </w:r>
    </w:p>
    <w:p w:rsidR="001C29C6" w:rsidRDefault="001C29C6" w:rsidP="00A90ADE">
      <w:pPr>
        <w:ind w:left="360" w:hanging="360"/>
      </w:pPr>
    </w:p>
    <w:p w:rsidR="001C29C6" w:rsidRDefault="001C29C6" w:rsidP="00A90ADE">
      <w:pPr>
        <w:ind w:left="360" w:hanging="360"/>
      </w:pPr>
      <w:r>
        <w:pict>
          <v:shape id="_x0000_i1063" type="#_x0000_t75" style="width:430.5pt;height:110.25pt">
            <v:imagedata r:id="rId49" o:title=""/>
          </v:shape>
        </w:pict>
      </w:r>
    </w:p>
    <w:p w:rsidR="001C29C6" w:rsidRDefault="001C29C6" w:rsidP="00A90ADE"/>
    <w:p w:rsidR="001C29C6" w:rsidRDefault="001C29C6" w:rsidP="00A90ADE">
      <w:pPr>
        <w:ind w:left="360"/>
      </w:pPr>
      <w:r>
        <w:t>You’ll get a display that looks something like this:</w:t>
      </w:r>
    </w:p>
    <w:p w:rsidR="001C29C6" w:rsidRDefault="001C29C6" w:rsidP="00A90ADE"/>
    <w:p w:rsidR="001C29C6" w:rsidRDefault="001C29C6" w:rsidP="00A90ADE">
      <w:r>
        <w:pict>
          <v:shape id="_x0000_i1064" type="#_x0000_t75" style="width:427.5pt;height:128.25pt">
            <v:imagedata r:id="rId50" o:title=""/>
          </v:shape>
        </w:pict>
      </w:r>
    </w:p>
    <w:p w:rsidR="001C29C6" w:rsidRDefault="001C29C6" w:rsidP="00A90ADE"/>
    <w:p w:rsidR="001C29C6" w:rsidRDefault="001C29C6" w:rsidP="00A90ADE"/>
    <w:p w:rsidR="001C29C6" w:rsidRDefault="001C29C6" w:rsidP="00A90ADE">
      <w:pPr>
        <w:ind w:left="360" w:hanging="360"/>
      </w:pPr>
      <w:r>
        <w:t>2b) You can change any value in the Data Memory one character at a time, then you can write the result to the EEPROM with the Program / Current tab selection.</w:t>
      </w:r>
    </w:p>
    <w:p w:rsidR="001C29C6" w:rsidRDefault="001C29C6" w:rsidP="00A90ADE"/>
    <w:p w:rsidR="001C29C6" w:rsidRDefault="001C29C6" w:rsidP="00A90ADE">
      <w:r>
        <w:pict>
          <v:shape id="_x0000_i1065" type="#_x0000_t75" style="width:384.75pt;height:163.5pt">
            <v:imagedata r:id="rId51" o:title=""/>
          </v:shape>
        </w:pict>
      </w:r>
    </w:p>
    <w:p w:rsidR="001C29C6" w:rsidRDefault="001C29C6" w:rsidP="00A90ADE"/>
    <w:p w:rsidR="001C29C6" w:rsidRDefault="001C29C6" w:rsidP="00A90ADE">
      <w:r>
        <w:br w:type="page"/>
      </w:r>
    </w:p>
    <w:p w:rsidR="001C29C6" w:rsidRDefault="001C29C6" w:rsidP="00A90ADE">
      <w:pPr>
        <w:ind w:left="360" w:hanging="360"/>
      </w:pPr>
      <w:r>
        <w:t>2c) To force the EEPROM to a state where firmware must start over again set the bytes circled in blue to 0.</w:t>
      </w:r>
    </w:p>
    <w:p w:rsidR="001C29C6" w:rsidRDefault="001C29C6" w:rsidP="00A90ADE">
      <w:pPr>
        <w:ind w:left="360" w:hanging="360"/>
      </w:pPr>
      <w:r>
        <w:pict>
          <v:shape id="_x0000_i1066" type="#_x0000_t75" style="width:426.75pt;height:206.25pt">
            <v:imagedata r:id="rId52" o:title=""/>
          </v:shape>
        </w:pict>
      </w:r>
    </w:p>
    <w:p w:rsidR="001C29C6" w:rsidRDefault="001C29C6" w:rsidP="00A90ADE">
      <w:pPr>
        <w:ind w:left="360" w:hanging="360"/>
      </w:pPr>
    </w:p>
    <w:p w:rsidR="001C29C6" w:rsidRDefault="001C29C6" w:rsidP="00A90ADE">
      <w:pPr>
        <w:ind w:left="360"/>
      </w:pPr>
      <w:r>
        <w:t>After committing to EEPROM reboot the device (power cycle or reconnect the reset wire, wait 2 seconds, and disconnect the reset wire).</w:t>
      </w:r>
    </w:p>
    <w:p w:rsidR="001C29C6" w:rsidRDefault="001C29C6" w:rsidP="00A90ADE"/>
    <w:p w:rsidR="001C29C6" w:rsidRDefault="001C29C6"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1C29C6" w:rsidRDefault="001C29C6" w:rsidP="00A90ADE"/>
    <w:p w:rsidR="001C29C6" w:rsidRDefault="001C29C6" w:rsidP="00A90ADE"/>
    <w:p w:rsidR="001C29C6" w:rsidRDefault="001C29C6" w:rsidP="00A90ADE"/>
    <w:p w:rsidR="001C29C6" w:rsidRPr="008F3FA0" w:rsidRDefault="001C29C6" w:rsidP="008F3FA0">
      <w:pPr>
        <w:jc w:val="center"/>
        <w:rPr>
          <w:b/>
          <w:sz w:val="36"/>
          <w:szCs w:val="36"/>
        </w:rPr>
      </w:pPr>
      <w:r w:rsidRPr="008F3FA0">
        <w:rPr>
          <w:b/>
          <w:sz w:val="36"/>
          <w:szCs w:val="36"/>
        </w:rPr>
        <w:t>FIRMWARE DOWNGRADE</w:t>
      </w:r>
    </w:p>
    <w:p w:rsidR="001C29C6" w:rsidRDefault="001C29C6" w:rsidP="00A90ADE">
      <w:r>
        <w:t>Once you’ve cleared the EEPROM content as shown above you should be able to load a prior release of the firmware should you need to do so. If your intention is to downgrade the firmware DO NOT reboot the device until you do so.</w:t>
      </w:r>
    </w:p>
    <w:p w:rsidR="001C29C6" w:rsidRDefault="001C29C6" w:rsidP="00A90ADE"/>
    <w:p w:rsidR="001C29C6" w:rsidRDefault="001C29C6" w:rsidP="004D7EC5">
      <w:r>
        <w:br w:type="page"/>
      </w:r>
    </w:p>
    <w:p w:rsidR="001C29C6" w:rsidRPr="00052F91" w:rsidRDefault="001C29C6" w:rsidP="004D7EC5">
      <w:pPr>
        <w:pStyle w:val="Heading1"/>
        <w:jc w:val="center"/>
        <w:rPr>
          <w:sz w:val="40"/>
        </w:rPr>
      </w:pPr>
      <w:bookmarkStart w:id="31" w:name="_Toc94948776"/>
      <w:r>
        <w:rPr>
          <w:sz w:val="40"/>
        </w:rPr>
        <w:t>Alternative Way to Set Initial IP Address</w:t>
      </w:r>
      <w:bookmarkEnd w:id="31"/>
    </w:p>
    <w:p w:rsidR="001C29C6" w:rsidRDefault="001C29C6" w:rsidP="004D7EC5"/>
    <w:p w:rsidR="001C29C6" w:rsidRDefault="001C29C6" w:rsidP="004D7EC5">
      <w:r>
        <w:t>A user commented that it was cumbersome to have to set up a laptop with a fixed IP Address to program the Network Module with its first “network compatible address”. Here’s an alternative that may be useful to you.</w:t>
      </w:r>
    </w:p>
    <w:p w:rsidR="001C29C6" w:rsidRDefault="001C29C6" w:rsidP="004D7EC5"/>
    <w:p w:rsidR="001C29C6" w:rsidRDefault="001C29C6"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1C29C6" w:rsidRDefault="001C29C6" w:rsidP="004D7EC5">
      <w:pPr>
        <w:numPr>
          <w:ilvl w:val="0"/>
          <w:numId w:val="19"/>
        </w:numPr>
      </w:pPr>
      <w:r>
        <w:t>Assumption is that you successfully programmed the flash with the Network Module code. Reboot the Network Module (usually just be releasing the reset wire). Then reconnect the reset wire.</w:t>
      </w:r>
    </w:p>
    <w:p w:rsidR="001C29C6" w:rsidRDefault="001C29C6" w:rsidP="004D7EC5">
      <w:pPr>
        <w:numPr>
          <w:ilvl w:val="0"/>
          <w:numId w:val="19"/>
        </w:numPr>
      </w:pPr>
      <w:r>
        <w:t>Using the STLink change the IP address in the EEPROM. Reboot the Network Module.</w:t>
      </w:r>
    </w:p>
    <w:p w:rsidR="001C29C6" w:rsidRDefault="001C29C6" w:rsidP="004D7EC5">
      <w:pPr>
        <w:numPr>
          <w:ilvl w:val="0"/>
          <w:numId w:val="19"/>
        </w:numPr>
      </w:pPr>
      <w:r>
        <w:t>Attach the Network Module to your network, access the Network Module with a browser, and finish changing any settings via the Configuration menu.</w:t>
      </w:r>
    </w:p>
    <w:p w:rsidR="001C29C6" w:rsidRDefault="001C29C6" w:rsidP="00A13105"/>
    <w:p w:rsidR="001C29C6" w:rsidRDefault="001C29C6" w:rsidP="00A13105"/>
    <w:p w:rsidR="001C29C6" w:rsidRDefault="001C29C6" w:rsidP="00A13105">
      <w:r>
        <w:t>Here’s an illustrated version of the above with greater detail;</w:t>
      </w:r>
    </w:p>
    <w:p w:rsidR="001C29C6" w:rsidRDefault="001C29C6" w:rsidP="00A13105"/>
    <w:p w:rsidR="001C29C6" w:rsidRDefault="001C29C6" w:rsidP="004B19AD">
      <w:pPr>
        <w:numPr>
          <w:ilvl w:val="0"/>
          <w:numId w:val="20"/>
        </w:numPr>
      </w:pPr>
      <w:r>
        <w:t>Step 1 is covered in the section “Programming the Module”</w:t>
      </w:r>
    </w:p>
    <w:p w:rsidR="001C29C6" w:rsidRDefault="001C29C6" w:rsidP="004B19AD">
      <w:pPr>
        <w:numPr>
          <w:ilvl w:val="0"/>
          <w:numId w:val="20"/>
        </w:numPr>
      </w:pPr>
      <w:r>
        <w:t>When the Network Module is connected to the STLink (including the Reset wire) you can access the EEPROM content with the “Data Memory” tab.</w:t>
      </w:r>
    </w:p>
    <w:p w:rsidR="001C29C6" w:rsidRDefault="001C29C6" w:rsidP="004B19AD"/>
    <w:p w:rsidR="001C29C6" w:rsidRDefault="001C29C6" w:rsidP="004B19AD">
      <w:r>
        <w:pict>
          <v:shape id="_x0000_i1067" type="#_x0000_t75" style="width:429pt;height:251.25pt">
            <v:imagedata r:id="rId48" o:title=""/>
          </v:shape>
        </w:pict>
      </w:r>
    </w:p>
    <w:p w:rsidR="001C29C6" w:rsidRDefault="001C29C6" w:rsidP="00A13105"/>
    <w:p w:rsidR="001C29C6" w:rsidRDefault="001C29C6" w:rsidP="00061ED0">
      <w:pPr>
        <w:ind w:left="360" w:hanging="360"/>
      </w:pPr>
      <w:r>
        <w:t>2a) After clicking on the Data Memory tab click on Read / Current tab to read the EEPROM contents.</w:t>
      </w:r>
    </w:p>
    <w:p w:rsidR="001C29C6" w:rsidRDefault="001C29C6" w:rsidP="00061ED0">
      <w:pPr>
        <w:ind w:left="360" w:hanging="360"/>
      </w:pPr>
    </w:p>
    <w:p w:rsidR="001C29C6" w:rsidRDefault="001C29C6" w:rsidP="00061ED0">
      <w:pPr>
        <w:ind w:left="360" w:hanging="360"/>
      </w:pPr>
      <w:r>
        <w:pict>
          <v:shape id="_x0000_i1068" type="#_x0000_t75" style="width:430.5pt;height:110.25pt">
            <v:imagedata r:id="rId49" o:title=""/>
          </v:shape>
        </w:pict>
      </w:r>
    </w:p>
    <w:p w:rsidR="001C29C6" w:rsidRDefault="001C29C6" w:rsidP="00A13105"/>
    <w:p w:rsidR="001C29C6" w:rsidRDefault="001C29C6" w:rsidP="00061ED0">
      <w:pPr>
        <w:ind w:left="360"/>
      </w:pPr>
      <w:r>
        <w:t>You’ll get a display that looks something like this:</w:t>
      </w:r>
    </w:p>
    <w:p w:rsidR="001C29C6" w:rsidRDefault="001C29C6" w:rsidP="00A13105"/>
    <w:p w:rsidR="001C29C6" w:rsidRDefault="001C29C6" w:rsidP="00A13105">
      <w:r>
        <w:pict>
          <v:shape id="_x0000_i1069" type="#_x0000_t75" style="width:427.5pt;height:128.25pt">
            <v:imagedata r:id="rId50" o:title=""/>
          </v:shape>
        </w:pict>
      </w:r>
    </w:p>
    <w:p w:rsidR="001C29C6" w:rsidRDefault="001C29C6" w:rsidP="00A13105"/>
    <w:p w:rsidR="001C29C6" w:rsidRDefault="001C29C6" w:rsidP="00A13105"/>
    <w:p w:rsidR="001C29C6" w:rsidRDefault="001C29C6" w:rsidP="002310AA">
      <w:pPr>
        <w:ind w:left="360" w:hanging="360"/>
      </w:pPr>
      <w:r>
        <w:t>2b) You can change any value in the Data Memory one character at a time, then you can write the result to the EEPROM with the Program / Current tab selection.</w:t>
      </w:r>
    </w:p>
    <w:p w:rsidR="001C29C6" w:rsidRDefault="001C29C6" w:rsidP="00A13105"/>
    <w:p w:rsidR="001C29C6" w:rsidRDefault="001C29C6" w:rsidP="00A13105">
      <w:r>
        <w:pict>
          <v:shape id="_x0000_i1070" type="#_x0000_t75" style="width:384.75pt;height:163.5pt">
            <v:imagedata r:id="rId51" o:title=""/>
          </v:shape>
        </w:pict>
      </w:r>
    </w:p>
    <w:p w:rsidR="001C29C6" w:rsidRDefault="001C29C6" w:rsidP="00A13105"/>
    <w:p w:rsidR="001C29C6" w:rsidRDefault="001C29C6" w:rsidP="00A13105"/>
    <w:p w:rsidR="001C29C6" w:rsidRDefault="001C29C6"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1C29C6" w:rsidRDefault="001C29C6" w:rsidP="002310AA">
      <w:pPr>
        <w:ind w:left="360" w:hanging="360"/>
      </w:pPr>
      <w:r>
        <w:pict>
          <v:shape id="_x0000_i1071" type="#_x0000_t75" style="width:431.25pt;height:210pt">
            <v:imagedata r:id="rId53" o:title=""/>
          </v:shape>
        </w:pict>
      </w:r>
    </w:p>
    <w:p w:rsidR="001C29C6" w:rsidRDefault="001C29C6"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1C29C6" w:rsidRDefault="001C29C6" w:rsidP="00F02377">
      <w:pPr>
        <w:ind w:left="360"/>
      </w:pPr>
    </w:p>
    <w:p w:rsidR="001C29C6" w:rsidRDefault="001C29C6" w:rsidP="00F02377">
      <w:pPr>
        <w:ind w:left="360"/>
      </w:pPr>
      <w:r>
        <w:t>After committing to EEPROM reboot the device (power cycle or reconnect the reset wire, wait 2 seconds, and disconnect the reset wire).</w:t>
      </w:r>
    </w:p>
    <w:p w:rsidR="001C29C6" w:rsidRDefault="001C29C6" w:rsidP="00A13105"/>
    <w:p w:rsidR="001C29C6" w:rsidRDefault="001C29C6"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1C29C6" w:rsidRDefault="001C29C6" w:rsidP="00F02377"/>
    <w:p w:rsidR="001C29C6" w:rsidRDefault="001C29C6" w:rsidP="00F02377"/>
    <w:p w:rsidR="001C29C6" w:rsidRDefault="001C29C6" w:rsidP="00F02377">
      <w:r>
        <w:t>IMPORTANT NOTES:</w:t>
      </w:r>
    </w:p>
    <w:p w:rsidR="001C29C6" w:rsidRDefault="001C29C6"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1C29C6" w:rsidRDefault="001C29C6"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1C29C6" w:rsidRDefault="001C29C6" w:rsidP="00F02377">
      <w:pPr>
        <w:numPr>
          <w:ilvl w:val="0"/>
          <w:numId w:val="21"/>
        </w:numPr>
      </w:pPr>
      <w:r>
        <w:t>If you change the “Magic Number” it will cause a return to factory defaults on reboot.</w:t>
      </w:r>
    </w:p>
    <w:p w:rsidR="001C29C6" w:rsidRDefault="001C29C6" w:rsidP="00A13105"/>
    <w:p w:rsidR="001C29C6" w:rsidRDefault="001C29C6" w:rsidP="00A13105"/>
    <w:p w:rsidR="001C29C6" w:rsidRDefault="001C29C6" w:rsidP="00A13105">
      <w:r>
        <w:br w:type="page"/>
      </w:r>
    </w:p>
    <w:p w:rsidR="001C29C6" w:rsidRPr="00052F91" w:rsidRDefault="001C29C6" w:rsidP="00A13105">
      <w:pPr>
        <w:pStyle w:val="Heading1"/>
        <w:jc w:val="center"/>
        <w:rPr>
          <w:sz w:val="40"/>
        </w:rPr>
      </w:pPr>
      <w:bookmarkStart w:id="32" w:name="_Toc94948777"/>
      <w:r>
        <w:rPr>
          <w:sz w:val="40"/>
        </w:rPr>
        <w:t>Display Values vs Pin Logic Levels</w:t>
      </w:r>
      <w:bookmarkEnd w:id="32"/>
    </w:p>
    <w:p w:rsidR="001C29C6" w:rsidRDefault="001C29C6" w:rsidP="00A13105"/>
    <w:p w:rsidR="001C29C6" w:rsidRDefault="001C29C6" w:rsidP="00A13105">
      <w:r>
        <w:t>This information may be useful to you for understanding how the values displayed in the browser or contained in the MQTT fields correspond to output and input pin voltage levels.</w:t>
      </w:r>
    </w:p>
    <w:p w:rsidR="001C29C6" w:rsidRDefault="001C29C6" w:rsidP="00A13105"/>
    <w:p w:rsidR="001C29C6" w:rsidRDefault="001C29C6" w:rsidP="00A10FCD"/>
    <w:p w:rsidR="001C29C6" w:rsidRDefault="001C29C6" w:rsidP="00A10FCD">
      <w:r>
        <w:pict>
          <v:shape id="_x0000_i1072" type="#_x0000_t75" style="width:429pt;height:154.5pt">
            <v:imagedata r:id="rId54" o:title=""/>
          </v:shape>
        </w:pict>
      </w:r>
    </w:p>
    <w:p w:rsidR="001C29C6" w:rsidRDefault="001C29C6" w:rsidP="00A10FCD"/>
    <w:p w:rsidR="001C29C6" w:rsidRDefault="001C29C6" w:rsidP="00A10FCD"/>
    <w:p w:rsidR="001C29C6" w:rsidRDefault="001C29C6" w:rsidP="00EE6DC3">
      <w:r>
        <w:pict>
          <v:shape id="_x0000_i1073" type="#_x0000_t75" style="width:429pt;height:229.5pt">
            <v:imagedata r:id="rId55" o:title=""/>
          </v:shape>
        </w:pict>
      </w:r>
    </w:p>
    <w:p w:rsidR="001C29C6" w:rsidRDefault="001C29C6" w:rsidP="00EE6DC3"/>
    <w:p w:rsidR="001C29C6" w:rsidRDefault="001C29C6" w:rsidP="00EE6DC3"/>
    <w:p w:rsidR="001C29C6" w:rsidRDefault="001C29C6" w:rsidP="00EE6DC3">
      <w:r>
        <w:pict>
          <v:shape id="_x0000_i1074" type="#_x0000_t75" style="width:429.75pt;height:158.25pt">
            <v:imagedata r:id="rId56" o:title=""/>
          </v:shape>
        </w:pict>
      </w:r>
    </w:p>
    <w:p w:rsidR="001C29C6" w:rsidRDefault="001C29C6" w:rsidP="0021463C"/>
    <w:p w:rsidR="001C29C6" w:rsidRDefault="001C29C6" w:rsidP="0021463C"/>
    <w:p w:rsidR="001C29C6" w:rsidRDefault="001C29C6" w:rsidP="0021463C">
      <w:r>
        <w:pict>
          <v:shape id="_x0000_i1075" type="#_x0000_t75" style="width:429.75pt;height:204.75pt">
            <v:imagedata r:id="rId57" o:title=""/>
          </v:shape>
        </w:pict>
      </w:r>
    </w:p>
    <w:p w:rsidR="001C29C6" w:rsidRDefault="001C29C6" w:rsidP="0021463C"/>
    <w:p w:rsidR="001C29C6" w:rsidRDefault="001C29C6" w:rsidP="0021463C">
      <w:r>
        <w:br w:type="page"/>
      </w:r>
    </w:p>
    <w:p w:rsidR="001C29C6" w:rsidRPr="00052F91" w:rsidRDefault="001C29C6"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1C29C6" w:rsidRDefault="001C29C6" w:rsidP="0021463C"/>
    <w:p w:rsidR="001C29C6" w:rsidRDefault="001C29C6"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1C29C6" w:rsidRDefault="001C29C6" w:rsidP="0021463C"/>
    <w:p w:rsidR="001C29C6" w:rsidRDefault="001C29C6" w:rsidP="00397C50">
      <w:pPr>
        <w:numPr>
          <w:ilvl w:val="0"/>
          <w:numId w:val="11"/>
        </w:numPr>
      </w:pPr>
      <w:r>
        <w:t>There are a number of capacitors connecting power and ground. These are left out of the schematic.</w:t>
      </w:r>
    </w:p>
    <w:p w:rsidR="001C29C6" w:rsidRDefault="001C29C6" w:rsidP="0021463C"/>
    <w:p w:rsidR="001C29C6" w:rsidRDefault="001C29C6" w:rsidP="00397C50">
      <w:pPr>
        <w:numPr>
          <w:ilvl w:val="0"/>
          <w:numId w:val="10"/>
        </w:numPr>
      </w:pPr>
      <w:r>
        <w:t>The VCAP pin on the processor was not traced.</w:t>
      </w:r>
    </w:p>
    <w:p w:rsidR="001C29C6" w:rsidRDefault="001C29C6" w:rsidP="001B2DD4"/>
    <w:p w:rsidR="001C29C6" w:rsidRDefault="001C29C6"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1C29C6" w:rsidRDefault="001C29C6" w:rsidP="0001364E">
      <w:pPr>
        <w:numPr>
          <w:ilvl w:val="1"/>
          <w:numId w:val="10"/>
        </w:numPr>
      </w:pPr>
      <w:r>
        <w:t>There are some components connected to the Port B pins. I suspect the original code used these to identify if the board was “8 port” or “16 port”.</w:t>
      </w:r>
    </w:p>
    <w:p w:rsidR="001C29C6" w:rsidRDefault="001C29C6" w:rsidP="0001364E"/>
    <w:p w:rsidR="001C29C6" w:rsidRDefault="001C29C6" w:rsidP="00397C50">
      <w:pPr>
        <w:numPr>
          <w:ilvl w:val="0"/>
          <w:numId w:val="10"/>
        </w:numPr>
      </w:pPr>
      <w:r>
        <w:t>I didn’t trace out most of the pins on the ENC28J60, as I knew the design worked and did not need to do any modifications. Some notes:</w:t>
      </w:r>
    </w:p>
    <w:p w:rsidR="001C29C6" w:rsidRDefault="001C29C6"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1C29C6" w:rsidRDefault="001C29C6" w:rsidP="001B2DD4">
      <w:pPr>
        <w:numPr>
          <w:ilvl w:val="1"/>
          <w:numId w:val="10"/>
        </w:numPr>
      </w:pPr>
      <w:r>
        <w:t>The –WOL pin does not appear to be connected.</w:t>
      </w:r>
    </w:p>
    <w:p w:rsidR="001C29C6" w:rsidRDefault="001C29C6" w:rsidP="001B2DD4">
      <w:pPr>
        <w:numPr>
          <w:ilvl w:val="1"/>
          <w:numId w:val="10"/>
        </w:numPr>
      </w:pPr>
      <w:r>
        <w:t>The CLKOUT pin is not connected.</w:t>
      </w:r>
    </w:p>
    <w:p w:rsidR="001C29C6" w:rsidRDefault="001C29C6" w:rsidP="0001364E"/>
    <w:p w:rsidR="001C29C6" w:rsidRDefault="001C29C6"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1C29C6" w:rsidRDefault="001C29C6" w:rsidP="006F633B"/>
    <w:p w:rsidR="001C29C6" w:rsidRDefault="001C29C6" w:rsidP="00397C50">
      <w:pPr>
        <w:numPr>
          <w:ilvl w:val="0"/>
          <w:numId w:val="10"/>
        </w:numPr>
      </w:pPr>
      <w:r>
        <w:t>The STM8S005 operates on its internal 16MHz clock. It does not have an external crystal or clock source.</w:t>
      </w:r>
    </w:p>
    <w:p w:rsidR="001C29C6" w:rsidRDefault="001C29C6" w:rsidP="00397C50"/>
    <w:p w:rsidR="001C29C6" w:rsidRDefault="001C29C6" w:rsidP="0021463C">
      <w:pPr>
        <w:sectPr w:rsidR="001C29C6" w:rsidSect="00F63DDC">
          <w:footerReference w:type="default" r:id="rId58"/>
          <w:pgSz w:w="12240" w:h="15840"/>
          <w:pgMar w:top="1440" w:right="1800" w:bottom="1440" w:left="1800" w:header="720" w:footer="720" w:gutter="0"/>
          <w:cols w:space="720"/>
          <w:docGrid w:linePitch="360"/>
        </w:sectPr>
      </w:pPr>
    </w:p>
    <w:p w:rsidR="001C29C6" w:rsidRPr="00397C50" w:rsidRDefault="001C29C6" w:rsidP="00397C50">
      <w:pPr>
        <w:ind w:left="-720"/>
      </w:pPr>
      <w:r>
        <w:pict>
          <v:shape id="_x0000_i1076" type="#_x0000_t75" style="width:708pt;height:393.75pt">
            <v:imagedata r:id="rId59" o:title=""/>
          </v:shape>
        </w:pict>
      </w:r>
    </w:p>
    <w:p w:rsidR="001C29C6" w:rsidRDefault="001C29C6" w:rsidP="0021463C">
      <w:pPr>
        <w:sectPr w:rsidR="001C29C6" w:rsidSect="00397C50">
          <w:pgSz w:w="15840" w:h="12240" w:orient="landscape"/>
          <w:pgMar w:top="1800" w:right="1440" w:bottom="1800" w:left="1440" w:header="720" w:footer="720" w:gutter="0"/>
          <w:cols w:space="720"/>
          <w:docGrid w:linePitch="360"/>
        </w:sectPr>
      </w:pPr>
    </w:p>
    <w:p w:rsidR="001C29C6" w:rsidRDefault="001C29C6" w:rsidP="00325CD6">
      <w:pPr>
        <w:spacing w:after="180"/>
      </w:pPr>
    </w:p>
    <w:p w:rsidR="001C29C6" w:rsidRPr="00030DE7" w:rsidRDefault="001C29C6" w:rsidP="00325CD6">
      <w:pPr>
        <w:pStyle w:val="Heading1"/>
        <w:jc w:val="center"/>
        <w:rPr>
          <w:sz w:val="40"/>
          <w:szCs w:val="40"/>
        </w:rPr>
      </w:pPr>
      <w:bookmarkStart w:id="36" w:name="_Toc94948779"/>
      <w:r>
        <w:rPr>
          <w:sz w:val="40"/>
          <w:szCs w:val="40"/>
        </w:rPr>
        <w:t>Pinouts</w:t>
      </w:r>
      <w:bookmarkEnd w:id="36"/>
    </w:p>
    <w:p w:rsidR="001C29C6" w:rsidRDefault="001C29C6" w:rsidP="00325CD6"/>
    <w:p w:rsidR="001C29C6" w:rsidRDefault="001C29C6" w:rsidP="00325CD6">
      <w:r>
        <w:t>Schematic representation of the connection header vs silkscreen on the board;</w:t>
      </w:r>
    </w:p>
    <w:p w:rsidR="001C29C6" w:rsidRDefault="001C29C6" w:rsidP="00325CD6"/>
    <w:p w:rsidR="001C29C6" w:rsidRDefault="001C29C6" w:rsidP="00325CD6">
      <w:r>
        <w:pict>
          <v:shape id="_x0000_i1077" type="#_x0000_t75" style="width:331.5pt;height:204.75pt">
            <v:imagedata r:id="rId60" o:title=""/>
          </v:shape>
        </w:pict>
      </w:r>
    </w:p>
    <w:p w:rsidR="001C29C6" w:rsidRDefault="001C29C6" w:rsidP="00325CD6"/>
    <w:p w:rsidR="001C29C6" w:rsidRDefault="001C29C6" w:rsidP="00325CD6"/>
    <w:p w:rsidR="001C29C6" w:rsidRDefault="001C29C6" w:rsidP="00325CD6"/>
    <w:p w:rsidR="001C29C6" w:rsidRDefault="001C29C6" w:rsidP="00325CD6">
      <w:r>
        <w:t>Following are the pin definitions for the firmware configurations.</w:t>
      </w:r>
    </w:p>
    <w:p w:rsidR="001C29C6" w:rsidRDefault="001C29C6" w:rsidP="00325CD6"/>
    <w:p w:rsidR="001C29C6" w:rsidRDefault="001C29C6" w:rsidP="0021463C">
      <w:r>
        <w:pict>
          <v:shape id="_x0000_i1078" type="#_x0000_t75" style="width:177pt;height:225pt">
            <v:imagedata r:id="rId61" o:title=""/>
          </v:shape>
        </w:pict>
      </w:r>
    </w:p>
    <w:p w:rsidR="001C29C6" w:rsidRDefault="001C29C6" w:rsidP="0021463C"/>
    <w:p w:rsidR="001C29C6" w:rsidRDefault="001C29C6" w:rsidP="0021463C"/>
    <w:p w:rsidR="001C29C6" w:rsidRDefault="001C29C6" w:rsidP="0021463C"/>
    <w:p w:rsidR="001C29C6" w:rsidRDefault="001C29C6" w:rsidP="0021463C"/>
    <w:p w:rsidR="001C29C6" w:rsidRDefault="001C29C6" w:rsidP="00EA01EA">
      <w:pPr>
        <w:pStyle w:val="Heading1"/>
        <w:jc w:val="center"/>
        <w:sectPr w:rsidR="001C29C6" w:rsidSect="00B95FA8">
          <w:pgSz w:w="12240" w:h="15840"/>
          <w:pgMar w:top="1440" w:right="1800" w:bottom="1440" w:left="1800" w:header="720" w:footer="720" w:gutter="0"/>
          <w:cols w:space="720"/>
          <w:docGrid w:linePitch="360"/>
        </w:sectPr>
      </w:pPr>
    </w:p>
    <w:p w:rsidR="001C29C6" w:rsidRPr="00EA01EA" w:rsidRDefault="001C29C6"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1C29C6" w:rsidRDefault="001C29C6" w:rsidP="0021463C"/>
    <w:p w:rsidR="001C29C6" w:rsidRDefault="001C29C6" w:rsidP="0021463C">
      <w:r>
        <w:t>There are two things to be cautious of when attaching relay modules to the Network Module: Power Distribution and Type of Relay Module.</w:t>
      </w:r>
    </w:p>
    <w:p w:rsidR="001C29C6" w:rsidRDefault="001C29C6" w:rsidP="0021463C"/>
    <w:p w:rsidR="001C29C6" w:rsidRPr="00EA01EA" w:rsidRDefault="001C29C6" w:rsidP="0021463C">
      <w:pPr>
        <w:rPr>
          <w:b/>
        </w:rPr>
      </w:pPr>
      <w:r w:rsidRPr="00EA01EA">
        <w:rPr>
          <w:b/>
        </w:rPr>
        <w:t>Power Distribution</w:t>
      </w:r>
    </w:p>
    <w:p w:rsidR="001C29C6" w:rsidRDefault="001C29C6" w:rsidP="0021463C"/>
    <w:p w:rsidR="001C29C6" w:rsidRDefault="001C29C6"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1C29C6" w:rsidRDefault="001C29C6" w:rsidP="0021463C">
      <w:r>
        <w:pict>
          <v:shape id="_x0000_i1079" type="#_x0000_t75" style="width:430.5pt;height:140.25pt">
            <v:imagedata r:id="rId62" o:title=""/>
          </v:shape>
        </w:pict>
      </w:r>
    </w:p>
    <w:p w:rsidR="001C29C6" w:rsidRDefault="001C29C6" w:rsidP="0021463C"/>
    <w:p w:rsidR="001C29C6" w:rsidRDefault="001C29C6"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1C29C6" w:rsidRDefault="001C29C6" w:rsidP="0021463C"/>
    <w:p w:rsidR="001C29C6" w:rsidRDefault="001C29C6" w:rsidP="0021463C">
      <w:r>
        <w:t>If you don’t think you can provide adequate power to the relay modules via the Network Module relay header you can consider a couple of options:</w:t>
      </w:r>
    </w:p>
    <w:p w:rsidR="001C29C6" w:rsidRDefault="001C29C6" w:rsidP="00D55AE5"/>
    <w:p w:rsidR="001C29C6" w:rsidRDefault="001C29C6" w:rsidP="00D55AE5">
      <w:pPr>
        <w:numPr>
          <w:ilvl w:val="0"/>
          <w:numId w:val="9"/>
        </w:numPr>
      </w:pPr>
      <w:r>
        <w:t>Connect +5V power only at the Relays, and let the power/signal header send +5V back to the Network module.</w:t>
      </w:r>
    </w:p>
    <w:p w:rsidR="001C29C6" w:rsidRDefault="001C29C6" w:rsidP="00D55AE5">
      <w:r>
        <w:pict>
          <v:shape id="_x0000_i1080" type="#_x0000_t75" style="width:429pt;height:142.5pt">
            <v:imagedata r:id="rId63" o:title=""/>
          </v:shape>
        </w:pict>
      </w:r>
    </w:p>
    <w:p w:rsidR="001C29C6" w:rsidRDefault="001C29C6" w:rsidP="00D55AE5"/>
    <w:p w:rsidR="001C29C6" w:rsidRDefault="001C29C6" w:rsidP="00D55AE5"/>
    <w:p w:rsidR="001C29C6" w:rsidRDefault="001C29C6" w:rsidP="0021463C"/>
    <w:p w:rsidR="001C29C6" w:rsidRDefault="001C29C6" w:rsidP="00D55AE5">
      <w:pPr>
        <w:numPr>
          <w:ilvl w:val="0"/>
          <w:numId w:val="9"/>
        </w:numPr>
      </w:pPr>
      <w:r>
        <w:t>Use separate +5V power supplies on the Network Module and Relay Modules. If you do this you’ll need to disconnect the +5V power connection between the headers.</w:t>
      </w:r>
    </w:p>
    <w:p w:rsidR="001C29C6" w:rsidRDefault="001C29C6" w:rsidP="00D55AE5"/>
    <w:p w:rsidR="001C29C6" w:rsidRDefault="001C29C6" w:rsidP="00D55AE5">
      <w:r>
        <w:pict>
          <v:shape id="_x0000_i1081" type="#_x0000_t75" style="width:426.75pt;height:183pt">
            <v:imagedata r:id="rId64" o:title=""/>
          </v:shape>
        </w:pict>
      </w:r>
    </w:p>
    <w:p w:rsidR="001C29C6" w:rsidRDefault="001C29C6" w:rsidP="0021463C"/>
    <w:p w:rsidR="001C29C6" w:rsidRDefault="001C29C6" w:rsidP="0021463C">
      <w:r>
        <w:br w:type="page"/>
      </w:r>
    </w:p>
    <w:p w:rsidR="001C29C6" w:rsidRPr="00D55AE5" w:rsidRDefault="001C29C6" w:rsidP="0021463C">
      <w:pPr>
        <w:rPr>
          <w:b/>
        </w:rPr>
      </w:pPr>
      <w:r w:rsidRPr="00D55AE5">
        <w:rPr>
          <w:b/>
        </w:rPr>
        <w:t>Type of Relay Module</w:t>
      </w:r>
    </w:p>
    <w:p w:rsidR="001C29C6" w:rsidRDefault="001C29C6" w:rsidP="0021463C"/>
    <w:p w:rsidR="001C29C6" w:rsidRDefault="001C29C6"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1C29C6" w:rsidRDefault="001C29C6" w:rsidP="0021463C"/>
    <w:p w:rsidR="001C29C6" w:rsidRDefault="001C29C6" w:rsidP="0021463C">
      <w:r>
        <w:pict>
          <v:shape id="_x0000_i1082" type="#_x0000_t75" style="width:305.25pt;height:212.25pt">
            <v:imagedata r:id="rId65" o:title=""/>
          </v:shape>
        </w:pict>
      </w:r>
    </w:p>
    <w:p w:rsidR="001C29C6" w:rsidRDefault="001C29C6"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1C29C6" w:rsidRDefault="001C29C6" w:rsidP="0021463C">
      <w:r>
        <w:br w:type="page"/>
      </w:r>
    </w:p>
    <w:p w:rsidR="001C29C6" w:rsidRDefault="001C29C6"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1C29C6" w:rsidRDefault="001C29C6" w:rsidP="0065625F">
      <w:pPr>
        <w:ind w:left="720"/>
      </w:pPr>
    </w:p>
    <w:p w:rsidR="001C29C6" w:rsidRDefault="001C29C6" w:rsidP="0065625F">
      <w:pPr>
        <w:ind w:left="720"/>
      </w:pPr>
      <w:r>
        <w:pict>
          <v:shape id="_x0000_i1083" type="#_x0000_t75" style="width:365.25pt;height:145.5pt">
            <v:imagedata r:id="rId66" o:title=""/>
          </v:shape>
        </w:pict>
      </w:r>
    </w:p>
    <w:p w:rsidR="001C29C6" w:rsidRDefault="001C29C6" w:rsidP="0065625F">
      <w:pPr>
        <w:ind w:left="720"/>
      </w:pPr>
    </w:p>
    <w:p w:rsidR="001C29C6" w:rsidRDefault="001C29C6"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1C29C6" w:rsidRDefault="001C29C6" w:rsidP="005311AA"/>
    <w:p w:rsidR="001C29C6" w:rsidRDefault="001C29C6"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1C29C6" w:rsidRDefault="001C29C6" w:rsidP="005311AA"/>
    <w:p w:rsidR="001C29C6" w:rsidRDefault="001C29C6"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1C29C6" w:rsidRDefault="001C29C6" w:rsidP="003B1FB1">
      <w:r>
        <w:br w:type="page"/>
      </w:r>
    </w:p>
    <w:p w:rsidR="001C29C6" w:rsidRDefault="001C29C6"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1C29C6" w:rsidRDefault="001C29C6" w:rsidP="00CA1727"/>
    <w:p w:rsidR="001C29C6" w:rsidRDefault="001C29C6" w:rsidP="00CA1727">
      <w:pPr>
        <w:ind w:left="720"/>
      </w:pPr>
      <w:r>
        <w:t>A typical active-high relay module circuit design:</w:t>
      </w:r>
    </w:p>
    <w:p w:rsidR="001C29C6" w:rsidRDefault="001C29C6" w:rsidP="00CA1727">
      <w:pPr>
        <w:ind w:left="720"/>
      </w:pPr>
    </w:p>
    <w:p w:rsidR="001C29C6" w:rsidRDefault="001C29C6" w:rsidP="00CA1727">
      <w:pPr>
        <w:ind w:left="720"/>
      </w:pPr>
    </w:p>
    <w:p w:rsidR="001C29C6" w:rsidRDefault="001C29C6" w:rsidP="00CA1727">
      <w:pPr>
        <w:ind w:left="720"/>
      </w:pPr>
      <w:r>
        <w:pict>
          <v:shape id="_x0000_i1084" type="#_x0000_t75" style="width:372pt;height:147pt">
            <v:imagedata r:id="rId67" o:title=""/>
          </v:shape>
        </w:pict>
      </w:r>
    </w:p>
    <w:p w:rsidR="001C29C6" w:rsidRDefault="001C29C6" w:rsidP="00CA1727">
      <w:pPr>
        <w:ind w:left="720"/>
      </w:pPr>
    </w:p>
    <w:p w:rsidR="001C29C6" w:rsidRDefault="001C29C6" w:rsidP="00CA1727"/>
    <w:p w:rsidR="001C29C6" w:rsidRDefault="001C29C6" w:rsidP="00A70CB4">
      <w:pPr>
        <w:ind w:left="720"/>
      </w:pPr>
      <w:r>
        <w:t>The reason this module works with the Network Module is because it has no path from +5V back to the SM8S output pin..</w:t>
      </w:r>
      <w:r>
        <w:br w:type="page"/>
      </w:r>
    </w:p>
    <w:p w:rsidR="001C29C6" w:rsidRDefault="001C29C6"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1C29C6" w:rsidRDefault="001C29C6" w:rsidP="0065625F">
      <w:pPr>
        <w:ind w:left="720"/>
      </w:pPr>
    </w:p>
    <w:p w:rsidR="001C29C6" w:rsidRDefault="001C29C6" w:rsidP="0065625F">
      <w:pPr>
        <w:ind w:left="720"/>
      </w:pPr>
      <w:r>
        <w:pict>
          <v:shape id="_x0000_i1085" type="#_x0000_t75" style="width:365.25pt;height:147pt">
            <v:imagedata r:id="rId68" o:title=""/>
          </v:shape>
        </w:pict>
      </w:r>
    </w:p>
    <w:p w:rsidR="001C29C6" w:rsidRDefault="001C29C6" w:rsidP="0065625F">
      <w:pPr>
        <w:ind w:left="720"/>
      </w:pPr>
    </w:p>
    <w:p w:rsidR="001C29C6" w:rsidRDefault="001C29C6"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1C29C6" w:rsidRDefault="001C29C6" w:rsidP="0065625F">
      <w:pPr>
        <w:ind w:left="720"/>
      </w:pPr>
    </w:p>
    <w:p w:rsidR="001C29C6" w:rsidRDefault="001C29C6"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1C29C6" w:rsidRDefault="001C29C6" w:rsidP="00A94F33"/>
    <w:p w:rsidR="001C29C6" w:rsidRDefault="001C29C6"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1C29C6" w:rsidRDefault="001C29C6" w:rsidP="00C11AF3">
      <w:pPr>
        <w:spacing w:after="180"/>
      </w:pPr>
    </w:p>
    <w:p w:rsidR="001C29C6" w:rsidRDefault="001C29C6" w:rsidP="00C11AF3">
      <w:pPr>
        <w:spacing w:after="180"/>
      </w:pPr>
      <w:r>
        <w:br w:type="page"/>
      </w:r>
    </w:p>
    <w:p w:rsidR="001C29C6" w:rsidRPr="00EA01EA" w:rsidRDefault="001C29C6"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1C29C6" w:rsidRDefault="001C29C6" w:rsidP="00901C5B"/>
    <w:p w:rsidR="001C29C6" w:rsidRDefault="001C29C6"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1C29C6" w:rsidRDefault="001C29C6" w:rsidP="00D06F79"/>
    <w:p w:rsidR="001C29C6" w:rsidRDefault="001C29C6" w:rsidP="00D06F79">
      <w:r>
        <w:pict>
          <v:shape id="_x0000_i1086" type="#_x0000_t75" style="width:426.75pt;height:282pt">
            <v:imagedata r:id="rId69" o:title=""/>
          </v:shape>
        </w:pict>
      </w:r>
    </w:p>
    <w:p w:rsidR="001C29C6" w:rsidRDefault="001C29C6" w:rsidP="00D06F79">
      <w:r>
        <w:br w:type="page"/>
      </w:r>
    </w:p>
    <w:p w:rsidR="001C29C6" w:rsidRDefault="001C29C6" w:rsidP="00901C5B">
      <w:r>
        <w:t>With some circuit tracing the circuit design on each channel appears to be as follows:</w:t>
      </w:r>
    </w:p>
    <w:p w:rsidR="001C29C6" w:rsidRDefault="001C29C6" w:rsidP="00D06F79">
      <w:pPr>
        <w:ind w:left="360"/>
      </w:pPr>
    </w:p>
    <w:p w:rsidR="001C29C6" w:rsidRDefault="001C29C6" w:rsidP="00D06F79">
      <w:pPr>
        <w:ind w:left="720"/>
      </w:pPr>
    </w:p>
    <w:p w:rsidR="001C29C6" w:rsidRPr="00D06F79" w:rsidRDefault="001C29C6" w:rsidP="00D06F79">
      <w:pPr>
        <w:ind w:left="720"/>
      </w:pPr>
      <w:r>
        <w:pict>
          <v:shape id="_x0000_i1087" type="#_x0000_t75" style="width:359.25pt;height:176.25pt">
            <v:imagedata r:id="rId70" o:title=""/>
          </v:shape>
        </w:pict>
      </w:r>
    </w:p>
    <w:p w:rsidR="001C29C6" w:rsidRDefault="001C29C6" w:rsidP="00D06F79">
      <w:pPr>
        <w:ind w:left="720"/>
      </w:pPr>
    </w:p>
    <w:p w:rsidR="001C29C6" w:rsidRDefault="001C29C6"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1C29C6" w:rsidRDefault="001C29C6" w:rsidP="005555AB"/>
    <w:p w:rsidR="001C29C6" w:rsidRDefault="001C29C6" w:rsidP="00901C5B">
      <w:r>
        <w:t>A possible solution to this problem is to add some additional resistance in series with the input pin, or better is to add a diode in series with the input pin as shown here:</w:t>
      </w:r>
    </w:p>
    <w:p w:rsidR="001C29C6" w:rsidRDefault="001C29C6" w:rsidP="00D06F79">
      <w:pPr>
        <w:ind w:left="720"/>
      </w:pPr>
      <w:r>
        <w:pict>
          <v:shape id="_x0000_i1088" type="#_x0000_t75" style="width:380.25pt;height:207pt">
            <v:imagedata r:id="rId71" o:title=""/>
          </v:shape>
        </w:pict>
      </w:r>
    </w:p>
    <w:p w:rsidR="001C29C6" w:rsidRDefault="001C29C6" w:rsidP="00D06F79">
      <w:pPr>
        <w:ind w:left="720"/>
      </w:pPr>
    </w:p>
    <w:p w:rsidR="001C29C6" w:rsidRDefault="001C29C6"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1C29C6" w:rsidRDefault="001C29C6" w:rsidP="005555AB"/>
    <w:p w:rsidR="001C29C6" w:rsidRDefault="001C29C6" w:rsidP="005555AB"/>
    <w:p w:rsidR="001C29C6" w:rsidRPr="005555AB" w:rsidRDefault="001C29C6" w:rsidP="005555AB">
      <w:pPr>
        <w:jc w:val="center"/>
        <w:rPr>
          <w:b/>
          <w:sz w:val="40"/>
          <w:szCs w:val="40"/>
        </w:rPr>
      </w:pPr>
      <w:r w:rsidRPr="005555AB">
        <w:rPr>
          <w:b/>
          <w:sz w:val="40"/>
          <w:szCs w:val="40"/>
        </w:rPr>
        <w:t>A Better Fix</w:t>
      </w:r>
      <w:r>
        <w:rPr>
          <w:b/>
          <w:sz w:val="40"/>
          <w:szCs w:val="40"/>
        </w:rPr>
        <w:t xml:space="preserve"> #1</w:t>
      </w:r>
    </w:p>
    <w:p w:rsidR="001C29C6" w:rsidRDefault="001C29C6" w:rsidP="005555AB"/>
    <w:p w:rsidR="001C29C6" w:rsidRDefault="001C29C6"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1C29C6" w:rsidRDefault="001C29C6" w:rsidP="00D759DD"/>
    <w:p w:rsidR="001C29C6" w:rsidRDefault="001C29C6" w:rsidP="00D759DD"/>
    <w:p w:rsidR="001C29C6" w:rsidRPr="005555AB" w:rsidRDefault="001C29C6" w:rsidP="00173273">
      <w:pPr>
        <w:jc w:val="center"/>
        <w:rPr>
          <w:b/>
          <w:sz w:val="40"/>
          <w:szCs w:val="40"/>
        </w:rPr>
      </w:pPr>
      <w:r>
        <w:rPr>
          <w:b/>
          <w:sz w:val="40"/>
          <w:szCs w:val="40"/>
        </w:rPr>
        <w:t>Detailed Modification Instructions</w:t>
      </w:r>
    </w:p>
    <w:p w:rsidR="001C29C6" w:rsidRDefault="001C29C6" w:rsidP="00D759DD"/>
    <w:p w:rsidR="001C29C6" w:rsidRDefault="001C29C6" w:rsidP="00D759DD">
      <w:r>
        <w:t>Instructions for modifying a 16 Channel relay board to be compatible with the Network Module. These instructions add a diode to the 5V regulator path that supplies power to all the opto-isolators.</w:t>
      </w:r>
    </w:p>
    <w:p w:rsidR="001C29C6" w:rsidRDefault="001C29C6" w:rsidP="00D759DD"/>
    <w:p w:rsidR="001C29C6" w:rsidRDefault="001C29C6"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1C29C6" w:rsidRDefault="001C29C6" w:rsidP="00D759DD"/>
    <w:p w:rsidR="001C29C6" w:rsidRDefault="001C29C6" w:rsidP="00D759DD">
      <w:r>
        <w:pict>
          <v:shape id="_x0000_i1089" type="#_x0000_t75" style="width:347.25pt;height:204pt">
            <v:imagedata r:id="rId72" o:title=""/>
          </v:shape>
        </w:pict>
      </w:r>
    </w:p>
    <w:p w:rsidR="001C29C6" w:rsidRDefault="001C29C6" w:rsidP="00D759DD">
      <w:r>
        <w:br w:type="page"/>
      </w:r>
    </w:p>
    <w:p w:rsidR="001C29C6" w:rsidRDefault="001C29C6" w:rsidP="00D759DD">
      <w:r>
        <w:t>The circuit traces and component orientation on each board is a little different, but they all appear to be based on this circuit schematic:</w:t>
      </w:r>
    </w:p>
    <w:p w:rsidR="001C29C6" w:rsidRDefault="001C29C6" w:rsidP="00D759DD"/>
    <w:p w:rsidR="001C29C6" w:rsidRDefault="001C29C6" w:rsidP="00D759DD">
      <w:r>
        <w:pict>
          <v:shape id="_x0000_i1090" type="#_x0000_t75" style="width:430.5pt;height:143.25pt">
            <v:imagedata r:id="rId73" o:title=""/>
          </v:shape>
        </w:pict>
      </w:r>
    </w:p>
    <w:p w:rsidR="001C29C6" w:rsidRDefault="001C29C6"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1C29C6" w:rsidRDefault="001C29C6" w:rsidP="00D759DD"/>
    <w:p w:rsidR="001C29C6" w:rsidRDefault="001C29C6" w:rsidP="00D759DD"/>
    <w:p w:rsidR="001C29C6" w:rsidRDefault="001C29C6" w:rsidP="00D759DD"/>
    <w:p w:rsidR="001C29C6" w:rsidRDefault="001C29C6" w:rsidP="00D759DD">
      <w:r>
        <w:t>The 16 Channel circuit boards with 5V relays do not have the down-converter components.</w:t>
      </w:r>
    </w:p>
    <w:p w:rsidR="001C29C6" w:rsidRDefault="001C29C6" w:rsidP="00D759DD"/>
    <w:p w:rsidR="001C29C6" w:rsidRDefault="001C29C6" w:rsidP="0015591E">
      <w:pPr>
        <w:ind w:left="1440"/>
      </w:pPr>
      <w:r>
        <w:pict>
          <v:shape id="_x0000_i1091" type="#_x0000_t75" style="width:252pt;height:198pt">
            <v:imagedata r:id="rId74" o:title=""/>
          </v:shape>
        </w:pict>
      </w:r>
    </w:p>
    <w:p w:rsidR="001C29C6" w:rsidRDefault="001C29C6" w:rsidP="00D759DD"/>
    <w:p w:rsidR="001C29C6" w:rsidRDefault="001C29C6" w:rsidP="00D759DD"/>
    <w:p w:rsidR="001C29C6" w:rsidRDefault="001C29C6" w:rsidP="00D759DD">
      <w:r>
        <w:t>Referencing the circuit diagram and the above photo:</w:t>
      </w:r>
    </w:p>
    <w:p w:rsidR="001C29C6" w:rsidRDefault="001C29C6" w:rsidP="00D759DD">
      <w:r>
        <w:t>Diagram Cin is C1 in the photo</w:t>
      </w:r>
    </w:p>
    <w:p w:rsidR="001C29C6" w:rsidRDefault="001C29C6" w:rsidP="00D759DD">
      <w:r>
        <w:t>Diagram Cout is C2 in the photo</w:t>
      </w:r>
    </w:p>
    <w:p w:rsidR="001C29C6" w:rsidRDefault="001C29C6" w:rsidP="00D759DD">
      <w:r>
        <w:t>Diagram L1 is L1 in the photo</w:t>
      </w:r>
    </w:p>
    <w:p w:rsidR="001C29C6" w:rsidRDefault="001C29C6" w:rsidP="00D759DD"/>
    <w:p w:rsidR="001C29C6" w:rsidRDefault="001C29C6" w:rsidP="00D759DD">
      <w:r>
        <w:t>Looking at online photos from various vendors I can see that there are differences in component orientation and trace layout.</w:t>
      </w:r>
    </w:p>
    <w:p w:rsidR="001C29C6" w:rsidRDefault="001C29C6" w:rsidP="00D759DD"/>
    <w:p w:rsidR="001C29C6" w:rsidRDefault="001C29C6"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1C29C6" w:rsidRDefault="001C29C6"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1C29C6" w:rsidRDefault="001C29C6" w:rsidP="00D759DD">
      <w:pPr>
        <w:ind w:left="720"/>
      </w:pPr>
    </w:p>
    <w:p w:rsidR="001C29C6" w:rsidRDefault="001C29C6" w:rsidP="00D759DD">
      <w:pPr>
        <w:ind w:left="720"/>
      </w:pPr>
      <w:r>
        <w:t>Do your best to look at the circuit traces to find which side of L1 is connected to the positive side of C1. For reference, the negative side of C1 is marked like this:</w:t>
      </w:r>
    </w:p>
    <w:p w:rsidR="001C29C6" w:rsidRDefault="001C29C6" w:rsidP="00D759DD">
      <w:pPr>
        <w:ind w:left="720"/>
      </w:pPr>
      <w:r>
        <w:pict>
          <v:shape id="_x0000_i1092" type="#_x0000_t75" style="width:134.25pt;height:133.5pt">
            <v:imagedata r:id="rId75" o:title=""/>
          </v:shape>
        </w:pict>
      </w:r>
    </w:p>
    <w:p w:rsidR="001C29C6" w:rsidRDefault="001C29C6"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1C29C6" w:rsidRDefault="001C29C6" w:rsidP="00D759DD"/>
    <w:p w:rsidR="001C29C6" w:rsidRDefault="001C29C6" w:rsidP="00D759DD"/>
    <w:p w:rsidR="001C29C6" w:rsidRDefault="001C29C6" w:rsidP="00D759DD"/>
    <w:p w:rsidR="001C29C6" w:rsidRDefault="001C29C6" w:rsidP="00D759DD">
      <w:r>
        <w:br w:type="page"/>
      </w:r>
    </w:p>
    <w:p w:rsidR="001C29C6" w:rsidRPr="008C1D18" w:rsidRDefault="001C29C6" w:rsidP="00D759DD">
      <w:pPr>
        <w:rPr>
          <w:b/>
        </w:rPr>
      </w:pPr>
      <w:r w:rsidRPr="008C1D18">
        <w:rPr>
          <w:b/>
        </w:rPr>
        <w:t>Now for the modifications:</w:t>
      </w:r>
    </w:p>
    <w:p w:rsidR="001C29C6" w:rsidRDefault="001C29C6"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1C29C6" w:rsidRDefault="001C29C6" w:rsidP="00D759DD"/>
    <w:p w:rsidR="001C29C6" w:rsidRDefault="001C29C6" w:rsidP="0015591E">
      <w:pPr>
        <w:ind w:left="360"/>
      </w:pPr>
      <w:r>
        <w:t xml:space="preserve">         </w:t>
      </w:r>
      <w:r>
        <w:pict>
          <v:shape id="_x0000_i1093" type="#_x0000_t75" style="width:408.75pt;height:297pt">
            <v:imagedata r:id="rId76" o:title=""/>
          </v:shape>
        </w:pict>
      </w:r>
    </w:p>
    <w:p w:rsidR="001C29C6" w:rsidRDefault="001C29C6" w:rsidP="00D759DD"/>
    <w:p w:rsidR="001C29C6" w:rsidRDefault="001C29C6" w:rsidP="00D759DD"/>
    <w:p w:rsidR="001C29C6" w:rsidRDefault="001C29C6" w:rsidP="00D759DD">
      <w:r>
        <w:br w:type="page"/>
      </w:r>
    </w:p>
    <w:p w:rsidR="001C29C6" w:rsidRDefault="001C29C6" w:rsidP="00D759DD"/>
    <w:p w:rsidR="001C29C6" w:rsidRDefault="001C29C6"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1C29C6" w:rsidRDefault="001C29C6" w:rsidP="00D759DD">
      <w:pPr>
        <w:ind w:left="360"/>
      </w:pPr>
    </w:p>
    <w:p w:rsidR="001C29C6" w:rsidRDefault="001C29C6" w:rsidP="00D759DD">
      <w:r>
        <w:t xml:space="preserve">             </w:t>
      </w:r>
      <w:r>
        <w:pict>
          <v:shape id="_x0000_i1094" type="#_x0000_t75" style="width:340.5pt;height:246.75pt">
            <v:imagedata r:id="rId77" o:title=""/>
          </v:shape>
        </w:pict>
      </w:r>
    </w:p>
    <w:p w:rsidR="001C29C6" w:rsidRDefault="001C29C6" w:rsidP="00D759DD"/>
    <w:p w:rsidR="001C29C6" w:rsidRDefault="001C29C6" w:rsidP="00D759DD"/>
    <w:p w:rsidR="001C29C6" w:rsidRDefault="001C29C6" w:rsidP="00D759DD">
      <w:r>
        <w:br w:type="page"/>
      </w:r>
    </w:p>
    <w:p w:rsidR="001C29C6" w:rsidRDefault="001C29C6"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1C29C6" w:rsidRDefault="001C29C6" w:rsidP="00D759DD">
      <w:r>
        <w:t xml:space="preserve"> </w:t>
      </w:r>
    </w:p>
    <w:p w:rsidR="001C29C6" w:rsidRDefault="001C29C6" w:rsidP="0015591E">
      <w:pPr>
        <w:ind w:left="360"/>
      </w:pPr>
      <w:r>
        <w:t xml:space="preserve">          </w:t>
      </w:r>
      <w:r>
        <w:pict>
          <v:shape id="_x0000_i1095" type="#_x0000_t75" style="width:418.5pt;height:314.25pt">
            <v:imagedata r:id="rId78" o:title=""/>
          </v:shape>
        </w:pict>
      </w:r>
    </w:p>
    <w:p w:rsidR="001C29C6" w:rsidRDefault="001C29C6" w:rsidP="00D759DD"/>
    <w:p w:rsidR="001C29C6" w:rsidRDefault="001C29C6" w:rsidP="00D759DD">
      <w:pPr>
        <w:ind w:left="720"/>
      </w:pPr>
      <w:r>
        <w:t>The wire can be attached to any one of the groups of resistors. Be careful not to heat up the resistor(s) to the point that it falls off the board.</w:t>
      </w:r>
    </w:p>
    <w:p w:rsidR="001C29C6" w:rsidRDefault="001C29C6" w:rsidP="00D759DD"/>
    <w:p w:rsidR="001C29C6" w:rsidRDefault="001C29C6" w:rsidP="00D759DD">
      <w:r>
        <w:br w:type="page"/>
      </w:r>
    </w:p>
    <w:p w:rsidR="001C29C6" w:rsidRDefault="001C29C6"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1C29C6" w:rsidRDefault="001C29C6" w:rsidP="00D759DD"/>
    <w:p w:rsidR="001C29C6" w:rsidRDefault="001C29C6" w:rsidP="00D759DD">
      <w:r>
        <w:t xml:space="preserve">           </w:t>
      </w:r>
      <w:r>
        <w:pict>
          <v:shape id="_x0000_i1096" type="#_x0000_t75" style="width:240.75pt;height:84.75pt;mso-position-horizontal-relative:char;mso-position-vertical-relative:line" fillcolor="#bbe0e3">
            <v:imagedata r:id="rId79" o:title=""/>
          </v:shape>
        </w:pict>
      </w:r>
    </w:p>
    <w:p w:rsidR="001C29C6" w:rsidRDefault="001C29C6" w:rsidP="00D759DD"/>
    <w:p w:rsidR="001C29C6" w:rsidRDefault="001C29C6" w:rsidP="00D759DD"/>
    <w:p w:rsidR="001C29C6" w:rsidRDefault="001C29C6"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1C29C6" w:rsidRDefault="001C29C6" w:rsidP="00D759DD"/>
    <w:p w:rsidR="001C29C6" w:rsidRDefault="001C29C6" w:rsidP="00D759DD"/>
    <w:p w:rsidR="001C29C6" w:rsidRDefault="001C29C6"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1C29C6" w:rsidRDefault="001C29C6" w:rsidP="00D759DD">
      <w:pPr>
        <w:ind w:left="720"/>
      </w:pPr>
      <w:r>
        <w:t>AWG #30    0.5A</w:t>
      </w:r>
    </w:p>
    <w:p w:rsidR="001C29C6" w:rsidRDefault="001C29C6" w:rsidP="00D759DD">
      <w:pPr>
        <w:ind w:left="720"/>
      </w:pPr>
      <w:r>
        <w:t>AWG #28    0.7A</w:t>
      </w:r>
    </w:p>
    <w:p w:rsidR="001C29C6" w:rsidRDefault="001C29C6" w:rsidP="00D759DD">
      <w:pPr>
        <w:ind w:left="720"/>
      </w:pPr>
      <w:r>
        <w:t>AWT #26    1.0A</w:t>
      </w:r>
    </w:p>
    <w:p w:rsidR="001C29C6" w:rsidRDefault="001C29C6" w:rsidP="00D759DD">
      <w:pPr>
        <w:ind w:left="720"/>
      </w:pPr>
      <w:r>
        <w:t>A smaller wire will be easier for you to attach to the board.</w:t>
      </w:r>
    </w:p>
    <w:p w:rsidR="001C29C6" w:rsidRDefault="001C29C6" w:rsidP="00D759DD"/>
    <w:p w:rsidR="001C29C6" w:rsidRDefault="001C29C6" w:rsidP="00D759DD"/>
    <w:p w:rsidR="001C29C6" w:rsidRDefault="001C29C6" w:rsidP="00D759DD">
      <w:r>
        <w:t>That’s all you need to do. Reminders:</w:t>
      </w:r>
    </w:p>
    <w:p w:rsidR="001C29C6" w:rsidRDefault="001C29C6" w:rsidP="00D759DD">
      <w:pPr>
        <w:numPr>
          <w:ilvl w:val="0"/>
          <w:numId w:val="39"/>
        </w:numPr>
      </w:pPr>
      <w:r>
        <w:t>Determine which pins on L1 and C1 are the 5V output</w:t>
      </w:r>
    </w:p>
    <w:p w:rsidR="001C29C6" w:rsidRDefault="001C29C6" w:rsidP="00D759DD">
      <w:pPr>
        <w:numPr>
          <w:ilvl w:val="0"/>
          <w:numId w:val="39"/>
        </w:numPr>
      </w:pPr>
      <w:r>
        <w:t>Cut the 5V trace that feeds power to the PC817 pull-up resistors</w:t>
      </w:r>
    </w:p>
    <w:p w:rsidR="001C29C6" w:rsidRDefault="001C29C6" w:rsidP="00D759DD">
      <w:pPr>
        <w:numPr>
          <w:ilvl w:val="0"/>
          <w:numId w:val="39"/>
        </w:numPr>
      </w:pPr>
      <w:r>
        <w:t>Cut the 5V trace to the 5V pin on the header</w:t>
      </w:r>
    </w:p>
    <w:p w:rsidR="001C29C6" w:rsidRDefault="001C29C6" w:rsidP="00D759DD">
      <w:pPr>
        <w:numPr>
          <w:ilvl w:val="0"/>
          <w:numId w:val="39"/>
        </w:numPr>
      </w:pPr>
      <w:r>
        <w:t>Install diode</w:t>
      </w:r>
    </w:p>
    <w:p w:rsidR="001C29C6" w:rsidRDefault="001C29C6" w:rsidP="00D759DD">
      <w:pPr>
        <w:numPr>
          <w:ilvl w:val="0"/>
          <w:numId w:val="39"/>
        </w:numPr>
      </w:pPr>
      <w:r>
        <w:t>Connect 5V to header</w:t>
      </w:r>
    </w:p>
    <w:p w:rsidR="001C29C6" w:rsidRDefault="001C29C6" w:rsidP="00C11AF3">
      <w:pPr>
        <w:spacing w:after="180"/>
      </w:pPr>
    </w:p>
    <w:p w:rsidR="001C29C6" w:rsidRDefault="001C29C6" w:rsidP="00FE29EE"/>
    <w:p w:rsidR="001C29C6" w:rsidRDefault="001C29C6" w:rsidP="00FE29EE">
      <w:r>
        <w:br w:type="page"/>
      </w:r>
    </w:p>
    <w:p w:rsidR="001C29C6" w:rsidRPr="005555AB" w:rsidRDefault="001C29C6" w:rsidP="00FE29EE">
      <w:pPr>
        <w:jc w:val="center"/>
        <w:rPr>
          <w:b/>
          <w:sz w:val="40"/>
          <w:szCs w:val="40"/>
        </w:rPr>
      </w:pPr>
      <w:r w:rsidRPr="005555AB">
        <w:rPr>
          <w:b/>
          <w:sz w:val="40"/>
          <w:szCs w:val="40"/>
        </w:rPr>
        <w:t>A Better Fix</w:t>
      </w:r>
      <w:r>
        <w:rPr>
          <w:b/>
          <w:sz w:val="40"/>
          <w:szCs w:val="40"/>
        </w:rPr>
        <w:t xml:space="preserve"> #2</w:t>
      </w:r>
    </w:p>
    <w:p w:rsidR="001C29C6" w:rsidRDefault="001C29C6" w:rsidP="00FE29EE"/>
    <w:p w:rsidR="001C29C6" w:rsidRDefault="001C29C6" w:rsidP="00FE29EE">
      <w:r>
        <w:t>Another user took the approach of replacing the LM2576 5V regulator with a 3.3 volt version. This requires some careful surface mount soldering, but the leads are relatively large so it is doable if you are careful.</w:t>
      </w:r>
    </w:p>
    <w:p w:rsidR="001C29C6" w:rsidRDefault="001C29C6" w:rsidP="00FE29EE"/>
    <w:p w:rsidR="001C29C6" w:rsidRDefault="001C29C6" w:rsidP="00FE29EE"/>
    <w:p w:rsidR="001C29C6" w:rsidRDefault="001C29C6" w:rsidP="00FE29EE">
      <w:r>
        <w:pict>
          <v:shape id="_x0000_i1097" type="#_x0000_t75" style="width:351pt;height:206.25pt">
            <v:imagedata r:id="rId72" o:title=""/>
          </v:shape>
        </w:pict>
      </w:r>
    </w:p>
    <w:p w:rsidR="001C29C6" w:rsidRDefault="001C29C6" w:rsidP="00FE29EE"/>
    <w:p w:rsidR="001C29C6" w:rsidRDefault="001C29C6" w:rsidP="00FE29EE">
      <w:r>
        <w:t xml:space="preserve">VERY IMPORTANT: This method will put 3.3V on the “5V” pins of the Relay Module header. </w:t>
      </w:r>
    </w:p>
    <w:p w:rsidR="001C29C6" w:rsidRDefault="001C29C6" w:rsidP="00FE29EE">
      <w:r>
        <w:pict>
          <v:shape id="_x0000_i1098" type="#_x0000_t75" style="width:231.75pt;height:177.75pt">
            <v:imagedata r:id="rId80" o:title=""/>
          </v:shape>
        </w:pict>
      </w:r>
    </w:p>
    <w:p w:rsidR="001C29C6" w:rsidRDefault="001C29C6" w:rsidP="00FE29EE"/>
    <w:p w:rsidR="001C29C6" w:rsidRDefault="001C29C6" w:rsidP="00FE29EE">
      <w:r>
        <w:t>You need to make sure the 3.3V pins (marked 5V) on this header DO NOT get connected to the 5V pins on the Network Module header.</w:t>
      </w:r>
    </w:p>
    <w:p w:rsidR="001C29C6" w:rsidRDefault="001C29C6" w:rsidP="00FE29EE">
      <w:pPr>
        <w:numPr>
          <w:ilvl w:val="1"/>
          <w:numId w:val="20"/>
        </w:numPr>
      </w:pPr>
      <w:r>
        <w:t>If you are using ribbon cable connections do not connect these pins on the headers.</w:t>
      </w:r>
    </w:p>
    <w:p w:rsidR="001C29C6" w:rsidRDefault="001C29C6" w:rsidP="00FE29EE">
      <w:pPr>
        <w:numPr>
          <w:ilvl w:val="1"/>
          <w:numId w:val="20"/>
        </w:numPr>
      </w:pPr>
      <w:r>
        <w:t>If you are directly connecting the Network Module to the Relay Module with the headers you will need to:</w:t>
      </w:r>
    </w:p>
    <w:p w:rsidR="001C29C6" w:rsidRDefault="001C29C6" w:rsidP="00FE29EE">
      <w:pPr>
        <w:numPr>
          <w:ilvl w:val="2"/>
          <w:numId w:val="20"/>
        </w:numPr>
      </w:pPr>
      <w:r>
        <w:t>Cut the trace on the Relay Module that goes to the pins marked 5V on the header</w:t>
      </w:r>
    </w:p>
    <w:p w:rsidR="001C29C6" w:rsidRDefault="001C29C6" w:rsidP="00FE29EE">
      <w:pPr>
        <w:numPr>
          <w:ilvl w:val="2"/>
          <w:numId w:val="20"/>
        </w:numPr>
      </w:pPr>
      <w:r>
        <w:t>OR cut the pins marked 5V off of the header on the Relay Module</w:t>
      </w:r>
    </w:p>
    <w:p w:rsidR="001C29C6" w:rsidRDefault="001C29C6" w:rsidP="00FE29EE">
      <w:pPr>
        <w:numPr>
          <w:ilvl w:val="2"/>
          <w:numId w:val="20"/>
        </w:numPr>
      </w:pPr>
      <w:r>
        <w:t>OR use some other method to make sure you don’t connect these pins between the Relay Module and the Network Module.</w:t>
      </w:r>
    </w:p>
    <w:p w:rsidR="001C29C6" w:rsidRDefault="001C29C6" w:rsidP="00FE29EE"/>
    <w:p w:rsidR="001C29C6" w:rsidRDefault="001C29C6" w:rsidP="00FE29EE"/>
    <w:p w:rsidR="001C29C6" w:rsidRDefault="001C29C6" w:rsidP="00C11AF3">
      <w:pPr>
        <w:spacing w:after="180"/>
      </w:pPr>
      <w:r>
        <w:br w:type="page"/>
      </w:r>
    </w:p>
    <w:p w:rsidR="001C29C6" w:rsidRPr="00EA01EA" w:rsidRDefault="001C29C6" w:rsidP="00E3066D">
      <w:pPr>
        <w:pStyle w:val="Heading1"/>
        <w:jc w:val="center"/>
        <w:rPr>
          <w:sz w:val="40"/>
        </w:rPr>
      </w:pPr>
      <w:bookmarkStart w:id="41" w:name="_Toc94948782"/>
      <w:r w:rsidRPr="00EA01EA">
        <w:rPr>
          <w:sz w:val="40"/>
        </w:rPr>
        <w:t xml:space="preserve">Notes on </w:t>
      </w:r>
      <w:r>
        <w:rPr>
          <w:sz w:val="40"/>
        </w:rPr>
        <w:t>Inputs</w:t>
      </w:r>
      <w:bookmarkEnd w:id="41"/>
    </w:p>
    <w:p w:rsidR="001C29C6" w:rsidRDefault="001C29C6" w:rsidP="00E3066D"/>
    <w:p w:rsidR="001C29C6" w:rsidRDefault="001C29C6"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1C29C6" w:rsidRDefault="001C29C6" w:rsidP="00E3066D"/>
    <w:p w:rsidR="001C29C6" w:rsidRDefault="001C29C6" w:rsidP="00E3066D">
      <w:r>
        <w:t>Each input pin has a weak pull-up applied internal to the SM8S processor. The pull-up has a typical resistance equivalent of 60Kohm, but can range from 30Kohm to 80Kohm.</w:t>
      </w:r>
    </w:p>
    <w:p w:rsidR="001C29C6" w:rsidRDefault="001C29C6" w:rsidP="00E3066D"/>
    <w:p w:rsidR="001C29C6" w:rsidRDefault="001C29C6" w:rsidP="00E3066D">
      <w:r>
        <w:t>Some recommendations:</w:t>
      </w:r>
    </w:p>
    <w:p w:rsidR="001C29C6" w:rsidRDefault="001C29C6" w:rsidP="00E3066D"/>
    <w:p w:rsidR="001C29C6" w:rsidRDefault="001C29C6" w:rsidP="00062CF8">
      <w:pPr>
        <w:numPr>
          <w:ilvl w:val="0"/>
          <w:numId w:val="14"/>
        </w:numPr>
      </w:pPr>
      <w:r>
        <w:t>If you are using 3V logic to drive the input pin you should be able to directly connect it.</w:t>
      </w:r>
    </w:p>
    <w:p w:rsidR="001C29C6" w:rsidRDefault="001C29C6" w:rsidP="00062CF8">
      <w:pPr>
        <w:numPr>
          <w:ilvl w:val="0"/>
          <w:numId w:val="14"/>
        </w:numPr>
      </w:pPr>
      <w:r>
        <w:t>If your driver circuitry might place more than 3V on the input pin you can do one of the following:</w:t>
      </w:r>
    </w:p>
    <w:p w:rsidR="001C29C6" w:rsidRDefault="001C29C6" w:rsidP="00062CF8"/>
    <w:p w:rsidR="001C29C6" w:rsidRDefault="001C29C6" w:rsidP="00062CF8">
      <w:pPr>
        <w:numPr>
          <w:ilvl w:val="0"/>
          <w:numId w:val="15"/>
        </w:numPr>
      </w:pPr>
      <w:r>
        <w:t>Use open collector devices or level translators to prevent putting more than 3V on the input pin.</w:t>
      </w:r>
    </w:p>
    <w:p w:rsidR="001C29C6" w:rsidRDefault="001C29C6"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1C29C6" w:rsidRDefault="001C29C6"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1C29C6" w:rsidRDefault="001C29C6" w:rsidP="00C11AF3">
      <w:pPr>
        <w:spacing w:after="180"/>
      </w:pPr>
    </w:p>
    <w:p w:rsidR="001C29C6" w:rsidRDefault="001C29C6" w:rsidP="00126619">
      <w:pPr>
        <w:spacing w:after="180"/>
      </w:pPr>
      <w:r>
        <w:br w:type="page"/>
      </w:r>
    </w:p>
    <w:p w:rsidR="001C29C6" w:rsidRPr="00126619" w:rsidRDefault="001C29C6" w:rsidP="00126619">
      <w:pPr>
        <w:pStyle w:val="Heading1"/>
        <w:jc w:val="center"/>
        <w:rPr>
          <w:sz w:val="40"/>
        </w:rPr>
      </w:pPr>
      <w:bookmarkStart w:id="42" w:name="_Toc94948783"/>
      <w:r w:rsidRPr="00126619">
        <w:rPr>
          <w:sz w:val="40"/>
        </w:rPr>
        <w:t>Hardware Design to Maintain Relay States Through a Power Loss or Reboot</w:t>
      </w:r>
      <w:bookmarkEnd w:id="42"/>
    </w:p>
    <w:p w:rsidR="001C29C6" w:rsidRDefault="001C29C6" w:rsidP="00126619"/>
    <w:p w:rsidR="001C29C6" w:rsidRDefault="001C29C6"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1C29C6" w:rsidRDefault="001C29C6" w:rsidP="00126619"/>
    <w:p w:rsidR="001C29C6" w:rsidRDefault="001C29C6"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1C29C6" w:rsidRDefault="001C29C6" w:rsidP="00126619"/>
    <w:p w:rsidR="001C29C6" w:rsidRDefault="001C29C6" w:rsidP="00126619">
      <w:r>
        <w:t>Regardless of what you define as ON or OFF, this discussion here is purely from the perspective of the output signal levels on the Network Module and the input type of the relay being driven.</w:t>
      </w:r>
    </w:p>
    <w:p w:rsidR="001C29C6" w:rsidRDefault="001C29C6" w:rsidP="00126619"/>
    <w:p w:rsidR="001C29C6" w:rsidRDefault="001C29C6" w:rsidP="00126619">
      <w:r>
        <w:t>Scenarios and what happens:</w:t>
      </w:r>
    </w:p>
    <w:p w:rsidR="001C29C6" w:rsidRDefault="001C29C6" w:rsidP="00126619"/>
    <w:p w:rsidR="001C29C6" w:rsidRPr="00126619" w:rsidRDefault="001C29C6" w:rsidP="00126619">
      <w:pPr>
        <w:rPr>
          <w:b/>
        </w:rPr>
      </w:pPr>
      <w:r w:rsidRPr="00126619">
        <w:rPr>
          <w:b/>
        </w:rPr>
        <w:t>Scenario 1:</w:t>
      </w:r>
    </w:p>
    <w:p w:rsidR="001C29C6" w:rsidRDefault="001C29C6" w:rsidP="00126619">
      <w:pPr>
        <w:numPr>
          <w:ilvl w:val="0"/>
          <w:numId w:val="23"/>
        </w:numPr>
      </w:pPr>
      <w:r>
        <w:t>Assume relays remain powered up while the Network Module is powered down.</w:t>
      </w:r>
    </w:p>
    <w:p w:rsidR="001C29C6" w:rsidRDefault="001C29C6" w:rsidP="00126619">
      <w:pPr>
        <w:numPr>
          <w:ilvl w:val="0"/>
          <w:numId w:val="23"/>
        </w:numPr>
      </w:pPr>
      <w:r>
        <w:t>Relays are active high inputs (a high level signal activates the relay).</w:t>
      </w:r>
    </w:p>
    <w:p w:rsidR="001C29C6" w:rsidRDefault="001C29C6" w:rsidP="00126619"/>
    <w:p w:rsidR="001C29C6" w:rsidRDefault="001C29C6" w:rsidP="00126619">
      <w:r>
        <w:t>What will happen:</w:t>
      </w:r>
    </w:p>
    <w:p w:rsidR="001C29C6" w:rsidRDefault="001C29C6" w:rsidP="00126619">
      <w:pPr>
        <w:numPr>
          <w:ilvl w:val="0"/>
          <w:numId w:val="22"/>
        </w:numPr>
      </w:pPr>
      <w:r>
        <w:t>When the Network Module loses power and then reboots any relay that is inactive will remain inactive if Retain was enabled in Configuration.</w:t>
      </w:r>
    </w:p>
    <w:p w:rsidR="001C29C6" w:rsidRDefault="001C29C6"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1C29C6" w:rsidRDefault="001C29C6" w:rsidP="00126619">
      <w:pPr>
        <w:numPr>
          <w:ilvl w:val="0"/>
          <w:numId w:val="22"/>
        </w:numPr>
      </w:pPr>
      <w:r>
        <w:t>Note: If the relays also lose power they will of course go inactive during power loss.</w:t>
      </w:r>
    </w:p>
    <w:p w:rsidR="001C29C6" w:rsidRDefault="001C29C6" w:rsidP="00126619"/>
    <w:p w:rsidR="001C29C6" w:rsidRDefault="001C29C6" w:rsidP="00126619"/>
    <w:p w:rsidR="001C29C6" w:rsidRPr="00126619" w:rsidRDefault="001C29C6" w:rsidP="00126619">
      <w:pPr>
        <w:rPr>
          <w:b/>
        </w:rPr>
      </w:pPr>
      <w:r w:rsidRPr="00126619">
        <w:rPr>
          <w:b/>
        </w:rPr>
        <w:t>Scenario 2:</w:t>
      </w:r>
    </w:p>
    <w:p w:rsidR="001C29C6" w:rsidRDefault="001C29C6" w:rsidP="00126619">
      <w:pPr>
        <w:numPr>
          <w:ilvl w:val="0"/>
          <w:numId w:val="24"/>
        </w:numPr>
      </w:pPr>
      <w:r>
        <w:t>Assume relays remain powered up while the Network Module is powered down.</w:t>
      </w:r>
    </w:p>
    <w:p w:rsidR="001C29C6" w:rsidRDefault="001C29C6" w:rsidP="00126619">
      <w:pPr>
        <w:numPr>
          <w:ilvl w:val="0"/>
          <w:numId w:val="24"/>
        </w:numPr>
      </w:pPr>
      <w:r>
        <w:t>Relays are active low inputs (a low level signal activates the relay).</w:t>
      </w:r>
    </w:p>
    <w:p w:rsidR="001C29C6" w:rsidRDefault="001C29C6" w:rsidP="00126619"/>
    <w:p w:rsidR="001C29C6" w:rsidRDefault="001C29C6" w:rsidP="00126619">
      <w:r>
        <w:t>What will happen:</w:t>
      </w:r>
    </w:p>
    <w:p w:rsidR="001C29C6" w:rsidRDefault="001C29C6"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1C29C6" w:rsidRDefault="001C29C6" w:rsidP="00126619">
      <w:pPr>
        <w:numPr>
          <w:ilvl w:val="0"/>
          <w:numId w:val="22"/>
        </w:numPr>
      </w:pPr>
      <w:r>
        <w:t>When the Network Module loses power and then reboots any relay that is active will remain in an active state if Retain was enabled in Configuration.</w:t>
      </w:r>
    </w:p>
    <w:p w:rsidR="001C29C6" w:rsidRDefault="001C29C6" w:rsidP="00126619">
      <w:pPr>
        <w:numPr>
          <w:ilvl w:val="0"/>
          <w:numId w:val="22"/>
        </w:numPr>
      </w:pPr>
      <w:r>
        <w:t>Note: If the relays also lose power they will of course go inactive during power loss.</w:t>
      </w:r>
    </w:p>
    <w:p w:rsidR="001C29C6" w:rsidRDefault="001C29C6" w:rsidP="00126619"/>
    <w:p w:rsidR="001C29C6" w:rsidRDefault="001C29C6" w:rsidP="00126619"/>
    <w:p w:rsidR="001C29C6" w:rsidRDefault="001C29C6" w:rsidP="00126619"/>
    <w:p w:rsidR="001C29C6" w:rsidRDefault="001C29C6"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1C29C6" w:rsidRDefault="001C29C6" w:rsidP="00126619"/>
    <w:p w:rsidR="001C29C6" w:rsidRPr="00126619" w:rsidRDefault="001C29C6" w:rsidP="00126619">
      <w:pPr>
        <w:rPr>
          <w:b/>
        </w:rPr>
      </w:pPr>
      <w:r w:rsidRPr="00126619">
        <w:rPr>
          <w:b/>
        </w:rPr>
        <w:t>Option A:</w:t>
      </w:r>
    </w:p>
    <w:p w:rsidR="001C29C6" w:rsidRDefault="001C29C6" w:rsidP="00126619">
      <w:pPr>
        <w:numPr>
          <w:ilvl w:val="0"/>
          <w:numId w:val="22"/>
        </w:numPr>
      </w:pPr>
      <w:r>
        <w:t>Assume the relays remain powered up while only the Network Module loses power.</w:t>
      </w:r>
    </w:p>
    <w:p w:rsidR="001C29C6" w:rsidRDefault="001C29C6" w:rsidP="00126619">
      <w:pPr>
        <w:numPr>
          <w:ilvl w:val="0"/>
          <w:numId w:val="22"/>
        </w:numPr>
      </w:pPr>
      <w:r>
        <w:t>The relays can be either active low or active high inputs.</w:t>
      </w:r>
    </w:p>
    <w:p w:rsidR="001C29C6" w:rsidRDefault="001C29C6" w:rsidP="00126619"/>
    <w:p w:rsidR="001C29C6" w:rsidRDefault="001C29C6" w:rsidP="00126619">
      <w:r>
        <w:t>Since we know the Network Module outputs will go low during power loss we need to build hardware that will maintain the state of the relay control input during the outage. An example circuit is shown here for 16 Relays:</w:t>
      </w:r>
    </w:p>
    <w:p w:rsidR="001C29C6" w:rsidRDefault="001C29C6" w:rsidP="00126619"/>
    <w:p w:rsidR="001C29C6" w:rsidRDefault="001C29C6" w:rsidP="00126619">
      <w:r>
        <w:pict>
          <v:shape id="_x0000_i1099" type="#_x0000_t75" style="width:342pt;height:319.5pt">
            <v:imagedata r:id="rId81" o:title=""/>
          </v:shape>
        </w:pict>
      </w:r>
    </w:p>
    <w:p w:rsidR="001C29C6" w:rsidRDefault="001C29C6" w:rsidP="00126619"/>
    <w:p w:rsidR="001C29C6" w:rsidRDefault="001C29C6"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1C29C6" w:rsidRDefault="001C29C6" w:rsidP="00126619"/>
    <w:p w:rsidR="001C29C6" w:rsidRDefault="001C29C6" w:rsidP="00126619">
      <w:r>
        <w:t>Once power returns on the Network Module the Power Supervision device will continue to keep the D-latch devices in a hold state until the STM8 processor is operating. If additional time is needed a capacitor can be added to the MR- input.</w:t>
      </w:r>
    </w:p>
    <w:p w:rsidR="001C29C6" w:rsidRDefault="001C29C6" w:rsidP="00126619"/>
    <w:p w:rsidR="001C29C6" w:rsidRDefault="001C29C6" w:rsidP="00126619">
      <w:r>
        <w:t>The latching circuit described above is placed between the Network Module and the Relay Module as shown here:</w:t>
      </w:r>
    </w:p>
    <w:p w:rsidR="001C29C6" w:rsidRDefault="001C29C6" w:rsidP="00126619"/>
    <w:p w:rsidR="001C29C6" w:rsidRDefault="001C29C6" w:rsidP="00126619">
      <w:r>
        <w:pict>
          <v:shape id="_x0000_i1100" type="#_x0000_t75" style="width:429.75pt;height:208.5pt">
            <v:imagedata r:id="rId82" o:title=""/>
          </v:shape>
        </w:pict>
      </w:r>
    </w:p>
    <w:p w:rsidR="001C29C6" w:rsidRDefault="001C29C6" w:rsidP="00126619"/>
    <w:p w:rsidR="001C29C6" w:rsidRDefault="001C29C6"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1C29C6" w:rsidRDefault="001C29C6" w:rsidP="00126619"/>
    <w:p w:rsidR="001C29C6" w:rsidRDefault="001C29C6" w:rsidP="00126619"/>
    <w:p w:rsidR="001C29C6" w:rsidRDefault="001C29C6" w:rsidP="00126619"/>
    <w:p w:rsidR="001C29C6" w:rsidRDefault="001C29C6" w:rsidP="00126619"/>
    <w:p w:rsidR="001C29C6" w:rsidRPr="00126619" w:rsidRDefault="001C29C6" w:rsidP="00126619">
      <w:pPr>
        <w:rPr>
          <w:b/>
        </w:rPr>
      </w:pPr>
      <w:r w:rsidRPr="00126619">
        <w:rPr>
          <w:b/>
        </w:rPr>
        <w:t>Option B:</w:t>
      </w:r>
    </w:p>
    <w:p w:rsidR="001C29C6" w:rsidRDefault="001C29C6" w:rsidP="00126619">
      <w:pPr>
        <w:numPr>
          <w:ilvl w:val="0"/>
          <w:numId w:val="22"/>
        </w:numPr>
      </w:pPr>
      <w:r>
        <w:t>Use “Latching Relays”</w:t>
      </w:r>
    </w:p>
    <w:p w:rsidR="001C29C6" w:rsidRDefault="001C29C6" w:rsidP="00126619"/>
    <w:p w:rsidR="001C29C6" w:rsidRDefault="001C29C6" w:rsidP="00126619">
      <w:r>
        <w:t>This option almost sounds like nirvana until you look at the details.</w:t>
      </w:r>
    </w:p>
    <w:p w:rsidR="001C29C6" w:rsidRDefault="001C29C6" w:rsidP="00126619"/>
    <w:p w:rsidR="001C29C6" w:rsidRPr="0098614A" w:rsidRDefault="001C29C6"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1C29C6" w:rsidRDefault="001C29C6" w:rsidP="00126619"/>
    <w:p w:rsidR="001C29C6" w:rsidRDefault="001C29C6"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1C29C6" w:rsidRDefault="001C29C6" w:rsidP="00126619"/>
    <w:p w:rsidR="001C29C6" w:rsidRDefault="001C29C6"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1C29C6" w:rsidRDefault="001C29C6" w:rsidP="00126619"/>
    <w:p w:rsidR="001C29C6" w:rsidRDefault="001C29C6" w:rsidP="00126619">
      <w:r>
        <w:t>A block diagram looks like this:</w:t>
      </w:r>
    </w:p>
    <w:p w:rsidR="001C29C6" w:rsidRDefault="001C29C6" w:rsidP="00126619"/>
    <w:p w:rsidR="001C29C6" w:rsidRDefault="001C29C6" w:rsidP="00126619">
      <w:r>
        <w:pict>
          <v:shape id="_x0000_i1101" type="#_x0000_t75" style="width:428.25pt;height:211.5pt">
            <v:imagedata r:id="rId83" o:title=""/>
          </v:shape>
        </w:pict>
      </w:r>
    </w:p>
    <w:p w:rsidR="001C29C6" w:rsidRDefault="001C29C6" w:rsidP="00126619"/>
    <w:p w:rsidR="001C29C6" w:rsidRDefault="001C29C6" w:rsidP="00126619"/>
    <w:p w:rsidR="001C29C6" w:rsidRDefault="001C29C6" w:rsidP="00126619">
      <w:r>
        <w:br w:type="page"/>
      </w:r>
    </w:p>
    <w:p w:rsidR="001C29C6" w:rsidRDefault="001C29C6" w:rsidP="00126619">
      <w:r>
        <w:t>The pulse circuit looks like this:</w:t>
      </w:r>
    </w:p>
    <w:p w:rsidR="001C29C6" w:rsidRDefault="001C29C6" w:rsidP="00126619"/>
    <w:p w:rsidR="001C29C6" w:rsidRDefault="001C29C6" w:rsidP="00126619">
      <w:r>
        <w:pict>
          <v:shape id="_x0000_i1102" type="#_x0000_t75" style="width:426.75pt;height:237pt">
            <v:imagedata r:id="rId84" o:title=""/>
          </v:shape>
        </w:pict>
      </w:r>
    </w:p>
    <w:p w:rsidR="001C29C6" w:rsidRDefault="001C29C6" w:rsidP="00126619"/>
    <w:p w:rsidR="001C29C6" w:rsidRDefault="001C29C6" w:rsidP="00126619"/>
    <w:p w:rsidR="001C29C6" w:rsidRDefault="001C29C6" w:rsidP="00126619">
      <w:r>
        <w:t>The above needs to be repeated for each relay (except the Power Supervision can be common).</w:t>
      </w:r>
    </w:p>
    <w:p w:rsidR="001C29C6" w:rsidRDefault="001C29C6" w:rsidP="00126619"/>
    <w:p w:rsidR="001C29C6" w:rsidRDefault="001C29C6" w:rsidP="00126619">
      <w:r>
        <w:t>The resistor and capacitor values are determined as follows:</w:t>
      </w:r>
    </w:p>
    <w:p w:rsidR="001C29C6" w:rsidRPr="007D5307" w:rsidRDefault="001C29C6" w:rsidP="00126619">
      <w:pPr>
        <w:ind w:left="720"/>
      </w:pPr>
      <w:r w:rsidRPr="007D5307">
        <w:t>Need minimum pulse width of 30ms</w:t>
      </w:r>
    </w:p>
    <w:p w:rsidR="001C29C6" w:rsidRPr="007D5307" w:rsidRDefault="001C29C6" w:rsidP="00126619">
      <w:pPr>
        <w:ind w:left="720"/>
      </w:pPr>
      <w:r w:rsidRPr="007D5307">
        <w:t>When input is rising the output will switch at about 2.6v</w:t>
      </w:r>
    </w:p>
    <w:p w:rsidR="001C29C6" w:rsidRPr="007D5307" w:rsidRDefault="001C29C6" w:rsidP="00126619">
      <w:pPr>
        <w:ind w:left="720"/>
      </w:pPr>
      <w:r w:rsidRPr="007D5307">
        <w:t>When input is falling the output will switch at about 1.8v</w:t>
      </w:r>
    </w:p>
    <w:p w:rsidR="001C29C6" w:rsidRPr="007D5307" w:rsidRDefault="001C29C6" w:rsidP="00126619">
      <w:pPr>
        <w:ind w:left="720"/>
      </w:pPr>
      <w:r w:rsidRPr="007D5307">
        <w:t>Need about 60K and 1uF for rising signal. This will give an RC of about 60ms, with a pulse width of about 40ms.</w:t>
      </w:r>
    </w:p>
    <w:p w:rsidR="001C29C6" w:rsidRPr="007D5307" w:rsidRDefault="001C29C6" w:rsidP="00126619">
      <w:pPr>
        <w:ind w:left="720"/>
      </w:pPr>
      <w:r w:rsidRPr="007D5307">
        <w:t>Using 60K and 1uF for the falling signal will have a pulse width of about 60ms.</w:t>
      </w:r>
    </w:p>
    <w:p w:rsidR="001C29C6" w:rsidRDefault="001C29C6" w:rsidP="00126619"/>
    <w:p w:rsidR="001C29C6" w:rsidRDefault="001C29C6" w:rsidP="00126619">
      <w:r>
        <w:t>As in Option A a capacitor can be applied to the MR- input of the Power Supervision if a longer delay time is needed for the STM8 to stabilize.</w:t>
      </w:r>
    </w:p>
    <w:p w:rsidR="001C29C6" w:rsidRDefault="001C29C6" w:rsidP="00126619"/>
    <w:p w:rsidR="001C29C6" w:rsidRPr="007D5307" w:rsidRDefault="001C29C6" w:rsidP="00126619">
      <w:r>
        <w:t xml:space="preserve">Suggested part number for the Schmitt NAND gate is the </w:t>
      </w:r>
      <w:r w:rsidRPr="007D5307">
        <w:t xml:space="preserve">SN74HC7001 </w:t>
      </w:r>
      <w:r>
        <w:t>and for the Inverter is the SN74LVC1G04.</w:t>
      </w:r>
    </w:p>
    <w:p w:rsidR="001C29C6" w:rsidRDefault="001C29C6" w:rsidP="00126619"/>
    <w:p w:rsidR="001C29C6" w:rsidRDefault="001C29C6" w:rsidP="00126619"/>
    <w:p w:rsidR="001C29C6" w:rsidRDefault="001C29C6" w:rsidP="00126619">
      <w:r>
        <w:t>After considering the Pulse Circuit, Power Supervision, and Current Drivers once again the circuit is complicated enough to require a circuit board.</w:t>
      </w:r>
    </w:p>
    <w:p w:rsidR="001C29C6" w:rsidRDefault="001C29C6" w:rsidP="00126619"/>
    <w:p w:rsidR="001C29C6" w:rsidRDefault="001C29C6" w:rsidP="00126619"/>
    <w:p w:rsidR="001C29C6" w:rsidRDefault="001C29C6" w:rsidP="00126619"/>
    <w:p w:rsidR="001C29C6" w:rsidRDefault="001C29C6" w:rsidP="00126619"/>
    <w:p w:rsidR="001C29C6" w:rsidRPr="00126619" w:rsidRDefault="001C29C6" w:rsidP="00126619">
      <w:pPr>
        <w:rPr>
          <w:b/>
        </w:rPr>
      </w:pPr>
      <w:r w:rsidRPr="00126619">
        <w:rPr>
          <w:b/>
        </w:rPr>
        <w:t>Option C:</w:t>
      </w:r>
    </w:p>
    <w:p w:rsidR="001C29C6" w:rsidRDefault="001C29C6" w:rsidP="00126619"/>
    <w:p w:rsidR="001C29C6" w:rsidRDefault="001C29C6"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1C29C6" w:rsidRDefault="001C29C6" w:rsidP="00126619"/>
    <w:p w:rsidR="001C29C6" w:rsidRDefault="001C29C6" w:rsidP="00126619"/>
    <w:p w:rsidR="001C29C6" w:rsidRDefault="001C29C6" w:rsidP="00126619"/>
    <w:p w:rsidR="001C29C6" w:rsidRPr="00C43005" w:rsidRDefault="001C29C6"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1C29C6" w:rsidRDefault="001C29C6" w:rsidP="00126619"/>
    <w:p w:rsidR="001C29C6" w:rsidRDefault="001C29C6" w:rsidP="00126619"/>
    <w:p w:rsidR="001C29C6" w:rsidRPr="00126619" w:rsidRDefault="001C29C6" w:rsidP="00126619">
      <w:pPr>
        <w:rPr>
          <w:b/>
        </w:rPr>
      </w:pPr>
      <w:r>
        <w:rPr>
          <w:b/>
        </w:rPr>
        <w:t>Summary:</w:t>
      </w:r>
    </w:p>
    <w:p w:rsidR="001C29C6" w:rsidRDefault="001C29C6" w:rsidP="00126619"/>
    <w:p w:rsidR="001C29C6" w:rsidRDefault="001C29C6"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1C29C6" w:rsidRDefault="001C29C6" w:rsidP="00126619"/>
    <w:p w:rsidR="001C29C6" w:rsidRDefault="001C29C6" w:rsidP="00325CD6"/>
    <w:p w:rsidR="001C29C6" w:rsidRDefault="001C29C6" w:rsidP="00325CD6">
      <w:r>
        <w:br w:type="page"/>
      </w:r>
    </w:p>
    <w:p w:rsidR="001C29C6" w:rsidRPr="00126619" w:rsidRDefault="001C29C6" w:rsidP="004B7802">
      <w:pPr>
        <w:pStyle w:val="Heading1"/>
        <w:jc w:val="center"/>
        <w:rPr>
          <w:sz w:val="40"/>
        </w:rPr>
      </w:pPr>
      <w:bookmarkStart w:id="43" w:name="_Toc94948784"/>
      <w:r>
        <w:rPr>
          <w:sz w:val="40"/>
        </w:rPr>
        <w:t>Adding DS18B20 Temperature Sensors</w:t>
      </w:r>
      <w:bookmarkEnd w:id="43"/>
    </w:p>
    <w:p w:rsidR="001C29C6" w:rsidRDefault="001C29C6" w:rsidP="004B7802"/>
    <w:p w:rsidR="001C29C6" w:rsidRDefault="001C29C6" w:rsidP="004B7802">
      <w:r>
        <w:t>Code was added to allow you to use IO 16 (pin 16) for DS18B20 Temperature Sensors. You can attach up to 5 DS18B20 sensors to this pin.</w:t>
      </w:r>
    </w:p>
    <w:p w:rsidR="001C29C6" w:rsidRDefault="001C29C6" w:rsidP="004B7802"/>
    <w:p w:rsidR="001C29C6" w:rsidRDefault="001C29C6" w:rsidP="004B7802">
      <w:r>
        <w:t>In the Features section of the Configuration page you’ll see a checkbox for DS18B20.</w:t>
      </w:r>
    </w:p>
    <w:p w:rsidR="001C29C6" w:rsidRDefault="001C29C6" w:rsidP="004B7802"/>
    <w:p w:rsidR="001C29C6" w:rsidRDefault="001C29C6" w:rsidP="004B7802">
      <w:r>
        <w:pict>
          <v:shape id="_x0000_i1103" type="#_x0000_t75" style="width:180.75pt;height:59.25pt">
            <v:imagedata r:id="rId85" o:title=""/>
          </v:shape>
        </w:pict>
      </w:r>
    </w:p>
    <w:p w:rsidR="001C29C6" w:rsidRDefault="001C29C6" w:rsidP="004B7802"/>
    <w:p w:rsidR="001C29C6" w:rsidRDefault="001C29C6"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1C29C6" w:rsidRDefault="001C29C6" w:rsidP="004B7802"/>
    <w:p w:rsidR="001C29C6" w:rsidRDefault="001C29C6" w:rsidP="004B7802">
      <w:r>
        <w:t>Diagram for attaching one sensor:</w:t>
      </w:r>
    </w:p>
    <w:p w:rsidR="001C29C6" w:rsidRDefault="001C29C6" w:rsidP="004B7802"/>
    <w:p w:rsidR="001C29C6" w:rsidRDefault="001C29C6" w:rsidP="004B7802">
      <w:r>
        <w:pict>
          <v:shape id="_x0000_i1104" type="#_x0000_t75" style="width:426.75pt;height:221.25pt">
            <v:imagedata r:id="rId86" o:title=""/>
          </v:shape>
        </w:pict>
      </w:r>
    </w:p>
    <w:p w:rsidR="001C29C6" w:rsidRDefault="001C29C6" w:rsidP="004B7802"/>
    <w:p w:rsidR="001C29C6" w:rsidRDefault="001C29C6" w:rsidP="004B7802">
      <w:r>
        <w:br w:type="page"/>
      </w:r>
    </w:p>
    <w:p w:rsidR="001C29C6" w:rsidRDefault="001C29C6" w:rsidP="004B7802">
      <w:r>
        <w:t>Diagram for attaching multiple sensors:</w:t>
      </w:r>
    </w:p>
    <w:p w:rsidR="001C29C6" w:rsidRDefault="001C29C6" w:rsidP="004B7802"/>
    <w:p w:rsidR="001C29C6" w:rsidRDefault="001C29C6" w:rsidP="004B7802">
      <w:r>
        <w:pict>
          <v:shape id="_x0000_i1105" type="#_x0000_t75" style="width:428.25pt;height:220.5pt">
            <v:imagedata r:id="rId87" o:title=""/>
          </v:shape>
        </w:pict>
      </w:r>
    </w:p>
    <w:p w:rsidR="001C29C6" w:rsidRDefault="001C29C6" w:rsidP="004B7802"/>
    <w:p w:rsidR="001C29C6" w:rsidRDefault="001C29C6" w:rsidP="004B7802"/>
    <w:p w:rsidR="001C29C6" w:rsidRDefault="001C29C6"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1C29C6" w:rsidRDefault="001C29C6" w:rsidP="00A6200C"/>
    <w:p w:rsidR="001C29C6" w:rsidRDefault="001C29C6"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1C29C6" w:rsidRDefault="001C29C6" w:rsidP="00A6200C"/>
    <w:p w:rsidR="001C29C6" w:rsidRDefault="001C29C6"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1C29C6" w:rsidRDefault="001C29C6" w:rsidP="00A6200C"/>
    <w:p w:rsidR="001C29C6" w:rsidRDefault="001C29C6" w:rsidP="00A6200C">
      <w:r>
        <w:t>Note that Home Assistant sorts the sensors in ascending order based on the MSByte to LSByte order. So, Home Assistant will display the sensor ID’s in a different order than the Browser.</w:t>
      </w:r>
    </w:p>
    <w:p w:rsidR="001C29C6" w:rsidRDefault="001C29C6" w:rsidP="005C061B">
      <w:r>
        <w:br w:type="page"/>
      </w:r>
    </w:p>
    <w:p w:rsidR="001C29C6" w:rsidRPr="00030DE7" w:rsidRDefault="001C29C6"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1C29C6" w:rsidRDefault="001C29C6" w:rsidP="005C061B"/>
    <w:p w:rsidR="001C29C6" w:rsidRDefault="001C29C6" w:rsidP="005C061B">
      <w:r>
        <w:t>NOTE: This information is only needed if you plan to set up your own development environment to modify and compile code. You don’t need to do this if you are going to use the binaries (.stp and .sx files) already provided.</w:t>
      </w:r>
    </w:p>
    <w:p w:rsidR="001C29C6" w:rsidRDefault="001C29C6" w:rsidP="005C061B"/>
    <w:p w:rsidR="001C29C6" w:rsidRDefault="001C29C6"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1C29C6" w:rsidRDefault="001C29C6" w:rsidP="005C061B"/>
    <w:p w:rsidR="001C29C6" w:rsidRDefault="001C29C6" w:rsidP="005C061B"/>
    <w:p w:rsidR="001C29C6" w:rsidRDefault="001C29C6" w:rsidP="005C061B">
      <w:pPr>
        <w:numPr>
          <w:ilvl w:val="0"/>
          <w:numId w:val="4"/>
        </w:numPr>
      </w:pPr>
      <w:r w:rsidRPr="003207C0">
        <w:rPr>
          <w:b/>
        </w:rPr>
        <w:t>Download and install the Cosmic Compiler:</w:t>
      </w:r>
      <w:r>
        <w:t xml:space="preserve"> Use the one that is specifically for the STM8 devices. Start at this website</w:t>
      </w:r>
    </w:p>
    <w:p w:rsidR="001C29C6" w:rsidRDefault="001C29C6" w:rsidP="005C061B">
      <w:pPr>
        <w:ind w:left="720"/>
      </w:pPr>
      <w:hyperlink r:id="rId88" w:anchor="product-details" w:history="1">
        <w:r w:rsidRPr="005E52C1">
          <w:rPr>
            <w:rStyle w:val="Hyperlink"/>
          </w:rPr>
          <w:t>https://www.st.com/en/development-tools/cxstm8.html#product-details</w:t>
        </w:r>
      </w:hyperlink>
    </w:p>
    <w:p w:rsidR="001C29C6" w:rsidRDefault="001C29C6"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1C29C6" w:rsidRDefault="001C29C6" w:rsidP="005C061B">
      <w:pPr>
        <w:ind w:left="720"/>
      </w:pPr>
      <w:r>
        <w:t>As an FYI, even though my PC is x64, the tools installed in this directory:</w:t>
      </w:r>
    </w:p>
    <w:p w:rsidR="001C29C6" w:rsidRDefault="001C29C6" w:rsidP="005C061B">
      <w:pPr>
        <w:ind w:left="720"/>
      </w:pPr>
      <w:r>
        <w:t>C:/Program Files (x86)/COSMIC/FSE_Compilers/</w:t>
      </w:r>
    </w:p>
    <w:p w:rsidR="001C29C6" w:rsidRDefault="001C29C6" w:rsidP="005C061B"/>
    <w:p w:rsidR="001C29C6" w:rsidRDefault="001C29C6" w:rsidP="005C061B"/>
    <w:p w:rsidR="001C29C6" w:rsidRPr="003207C0" w:rsidRDefault="001C29C6" w:rsidP="005C061B">
      <w:pPr>
        <w:numPr>
          <w:ilvl w:val="0"/>
          <w:numId w:val="4"/>
        </w:numPr>
        <w:rPr>
          <w:b/>
        </w:rPr>
      </w:pPr>
      <w:r w:rsidRPr="003207C0">
        <w:rPr>
          <w:b/>
        </w:rPr>
        <w:t>Download and install the following library from st.com:</w:t>
      </w:r>
    </w:p>
    <w:p w:rsidR="001C29C6" w:rsidRDefault="001C29C6" w:rsidP="005C061B">
      <w:pPr>
        <w:ind w:left="720"/>
      </w:pPr>
      <w:r>
        <w:t xml:space="preserve">en.stsw-stm8069.zip You'll find it at </w:t>
      </w:r>
    </w:p>
    <w:p w:rsidR="001C29C6" w:rsidRDefault="001C29C6" w:rsidP="005C061B">
      <w:pPr>
        <w:ind w:left="720"/>
      </w:pPr>
      <w:hyperlink r:id="rId89" w:history="1">
        <w:r w:rsidRPr="005E52C1">
          <w:rPr>
            <w:rStyle w:val="Hyperlink"/>
          </w:rPr>
          <w:t>https://www.st.com/en/embedded-software/stsw-stm8069.html</w:t>
        </w:r>
      </w:hyperlink>
    </w:p>
    <w:p w:rsidR="001C29C6" w:rsidRPr="006149F8" w:rsidRDefault="001C29C6"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1C29C6" w:rsidRDefault="001C29C6" w:rsidP="005C061B">
      <w:pPr>
        <w:ind w:left="720"/>
      </w:pPr>
    </w:p>
    <w:p w:rsidR="001C29C6" w:rsidRDefault="001C29C6" w:rsidP="005C061B">
      <w:pPr>
        <w:ind w:left="720"/>
      </w:pPr>
    </w:p>
    <w:p w:rsidR="001C29C6" w:rsidRDefault="001C29C6"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1C29C6" w:rsidRDefault="001C29C6" w:rsidP="005C061B">
      <w:pPr>
        <w:ind w:left="720"/>
      </w:pPr>
      <w:r>
        <w:t>C:/Users/Mike/Documents/COSMIC/FSE_Compilers/CXSTM8/NetworkModule</w:t>
      </w:r>
    </w:p>
    <w:p w:rsidR="001C29C6" w:rsidRDefault="001C29C6" w:rsidP="005C061B">
      <w:pPr>
        <w:ind w:left="720" w:firstLine="720"/>
      </w:pPr>
      <w:r>
        <w:t>Of course you will likely have a different user ID.</w:t>
      </w:r>
    </w:p>
    <w:p w:rsidR="001C29C6" w:rsidRDefault="001C29C6" w:rsidP="005C061B"/>
    <w:p w:rsidR="001C29C6" w:rsidRDefault="001C29C6" w:rsidP="005C061B">
      <w:r>
        <w:t>Start the Cosmic tools by double clicking on the NetworkModule</w:t>
      </w:r>
      <w:r w:rsidRPr="003207C0">
        <w:t>.prjsm8</w:t>
      </w:r>
      <w:r>
        <w:t xml:space="preserve"> file. You should be on your way.</w:t>
      </w:r>
    </w:p>
    <w:p w:rsidR="001C29C6" w:rsidRDefault="001C29C6" w:rsidP="005C061B"/>
    <w:p w:rsidR="001C29C6" w:rsidRDefault="001C29C6"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1C29C6" w:rsidRDefault="001C29C6" w:rsidP="005C061B"/>
    <w:p w:rsidR="001C29C6" w:rsidRDefault="001C29C6" w:rsidP="005C061B">
      <w:r>
        <w:br w:type="page"/>
      </w:r>
    </w:p>
    <w:p w:rsidR="001C29C6" w:rsidRPr="00052F91" w:rsidRDefault="001C29C6" w:rsidP="005C061B">
      <w:pPr>
        <w:pStyle w:val="Heading1"/>
        <w:jc w:val="center"/>
        <w:rPr>
          <w:sz w:val="40"/>
        </w:rPr>
      </w:pPr>
      <w:bookmarkStart w:id="47" w:name="_Toc94948786"/>
      <w:r>
        <w:rPr>
          <w:sz w:val="40"/>
        </w:rPr>
        <w:t>Developers: Location of EEPROM Variables</w:t>
      </w:r>
      <w:bookmarkEnd w:id="47"/>
    </w:p>
    <w:p w:rsidR="001C29C6" w:rsidRDefault="001C29C6" w:rsidP="005C061B"/>
    <w:p w:rsidR="001C29C6" w:rsidRDefault="001C29C6" w:rsidP="005830EE">
      <w:r>
        <w:t>NOTE: This information is only needed if you plan to set up your own development environment to modify and compile code.</w:t>
      </w:r>
    </w:p>
    <w:p w:rsidR="001C29C6" w:rsidRDefault="001C29C6" w:rsidP="005C061B"/>
    <w:p w:rsidR="001C29C6" w:rsidRDefault="001C29C6" w:rsidP="005C061B">
      <w:r>
        <w:t>You can view the contents of the EEPROM with the STVP programmer by selecting the “Data Memory” tab and using the “Read / Current Tab” function. The displayed information has the following definitions.</w:t>
      </w:r>
    </w:p>
    <w:p w:rsidR="001C29C6" w:rsidRDefault="001C29C6" w:rsidP="005C061B"/>
    <w:p w:rsidR="001C29C6" w:rsidRDefault="001C29C6" w:rsidP="005C061B">
      <w:r>
        <w:t>Note that the data in some fields is “left to right”, a more human readable direction. For instance the device_name field. Some fields are “right to left”, for instance the hostaddr field.</w:t>
      </w:r>
    </w:p>
    <w:p w:rsidR="001C29C6" w:rsidRDefault="001C29C6" w:rsidP="005C061B"/>
    <w:p w:rsidR="001C29C6" w:rsidRDefault="001C29C6" w:rsidP="005C061B"/>
    <w:p w:rsidR="001C29C6" w:rsidRDefault="001C29C6" w:rsidP="005C061B">
      <w:r>
        <w:pict>
          <v:shape id="_x0000_i1106" type="#_x0000_t75" style="width:431.25pt;height:205.5pt">
            <v:imagedata r:id="rId90" o:title=""/>
          </v:shape>
        </w:pict>
      </w:r>
    </w:p>
    <w:p w:rsidR="001C29C6" w:rsidRDefault="001C29C6" w:rsidP="005C061B"/>
    <w:p w:rsidR="001C29C6" w:rsidRDefault="001C29C6" w:rsidP="005C061B">
      <w:r>
        <w:pict>
          <v:shape id="_x0000_i1107" type="#_x0000_t75" style="width:429pt;height:193.5pt">
            <v:imagedata r:id="rId91" o:title=""/>
          </v:shape>
        </w:pict>
      </w:r>
    </w:p>
    <w:p w:rsidR="001C29C6" w:rsidRDefault="001C29C6" w:rsidP="005C061B"/>
    <w:p w:rsidR="001C29C6" w:rsidRDefault="001C29C6" w:rsidP="005C061B">
      <w:r>
        <w:pict>
          <v:shape id="_x0000_i1108" type="#_x0000_t75" style="width:428.25pt;height:172.5pt">
            <v:imagedata r:id="rId92" o:title=""/>
          </v:shape>
        </w:pict>
      </w:r>
    </w:p>
    <w:p w:rsidR="001C29C6" w:rsidRDefault="001C29C6" w:rsidP="005C061B"/>
    <w:p w:rsidR="001C29C6" w:rsidRDefault="001C29C6" w:rsidP="005C061B">
      <w:r>
        <w:t>The debug bytes are defined by the developer to provide non-volatile storage of any information the developer needs to debug code function. Some routines are already present in the source files to help with capture of debug information.</w:t>
      </w:r>
    </w:p>
    <w:p w:rsidR="001C29C6" w:rsidRDefault="001C29C6" w:rsidP="005C061B"/>
    <w:p w:rsidR="001C29C6" w:rsidRDefault="001C29C6" w:rsidP="005C061B"/>
    <w:p w:rsidR="001C29C6" w:rsidRDefault="001C29C6" w:rsidP="005C061B"/>
    <w:p w:rsidR="001C29C6" w:rsidRDefault="001C29C6" w:rsidP="005C061B"/>
    <w:p w:rsidR="001C29C6" w:rsidRDefault="001C29C6" w:rsidP="005C061B">
      <w:r>
        <w:br w:type="page"/>
      </w:r>
    </w:p>
    <w:p w:rsidR="001C29C6" w:rsidRPr="00052F91" w:rsidRDefault="001C29C6" w:rsidP="005C061B">
      <w:pPr>
        <w:pStyle w:val="Heading1"/>
        <w:jc w:val="center"/>
        <w:rPr>
          <w:sz w:val="40"/>
        </w:rPr>
      </w:pPr>
      <w:bookmarkStart w:id="48" w:name="_Toc94948787"/>
      <w:r>
        <w:rPr>
          <w:sz w:val="40"/>
        </w:rPr>
        <w:t>Developers: Notes on Debug Bytes</w:t>
      </w:r>
      <w:bookmarkEnd w:id="48"/>
    </w:p>
    <w:p w:rsidR="001C29C6" w:rsidRDefault="001C29C6" w:rsidP="005C061B"/>
    <w:p w:rsidR="001C29C6" w:rsidRDefault="001C29C6" w:rsidP="005830EE">
      <w:r>
        <w:t>NOTE: This information is only needed if you plan to set up your own development environment to modify and compile code.</w:t>
      </w:r>
    </w:p>
    <w:p w:rsidR="001C29C6" w:rsidRDefault="001C29C6" w:rsidP="005C061B"/>
    <w:p w:rsidR="001C29C6" w:rsidRDefault="001C29C6" w:rsidP="005C061B">
      <w:r>
        <w:t>THIS INFORMATION MAY NOT BE ACCURATE if the number of debug[] bytes changes due to code changes. In particular the number of debug[] bytes may be reduced if more EEPROM is needed to support added functionality.</w:t>
      </w:r>
    </w:p>
    <w:p w:rsidR="001C29C6" w:rsidRDefault="001C29C6" w:rsidP="005C061B"/>
    <w:p w:rsidR="001C29C6" w:rsidRDefault="001C29C6" w:rsidP="005C061B">
      <w:r>
        <w:t>The code contains compile options for implementing various debug modes. This section describes the debug modes and how debug information is captured in EEPROM.</w:t>
      </w:r>
    </w:p>
    <w:p w:rsidR="001C29C6" w:rsidRDefault="001C29C6" w:rsidP="005C061B"/>
    <w:p w:rsidR="001C29C6" w:rsidRDefault="001C29C6" w:rsidP="005C061B">
      <w:r>
        <w:t xml:space="preserve">The general idea: </w:t>
      </w:r>
    </w:p>
    <w:p w:rsidR="001C29C6" w:rsidRDefault="001C29C6" w:rsidP="005C061B">
      <w:pPr>
        <w:ind w:left="720"/>
      </w:pPr>
      <w:r>
        <w:t>DEBUG_SUPPORT compile time options are determined by the #define DEBUG_SUPPORT statement in the uipopt.h file.</w:t>
      </w:r>
    </w:p>
    <w:p w:rsidR="001C29C6" w:rsidRDefault="001C29C6" w:rsidP="005C061B">
      <w:pPr>
        <w:ind w:left="720"/>
      </w:pPr>
    </w:p>
    <w:p w:rsidR="001C29C6" w:rsidRDefault="001C29C6" w:rsidP="005C061B">
      <w:pPr>
        <w:ind w:left="720"/>
      </w:pPr>
      <w:r w:rsidRPr="004D6461">
        <w:t>When code is compiled with any DEBUG_SUPPORT option debug data is stored in RAM locations named debug[].</w:t>
      </w:r>
    </w:p>
    <w:p w:rsidR="001C29C6" w:rsidRPr="004D6461" w:rsidRDefault="001C29C6" w:rsidP="005C061B">
      <w:pPr>
        <w:ind w:left="720"/>
      </w:pPr>
    </w:p>
    <w:p w:rsidR="001C29C6" w:rsidRPr="004D6461" w:rsidRDefault="001C29C6" w:rsidP="005C061B">
      <w:pPr>
        <w:ind w:left="720"/>
      </w:pPr>
      <w:r w:rsidRPr="004D6461">
        <w:t>Each debug[] byte has a corresponding storage location in EEPROM named stored_debug[].</w:t>
      </w:r>
    </w:p>
    <w:p w:rsidR="001C29C6" w:rsidRPr="004D6461" w:rsidRDefault="001C29C6" w:rsidP="005C061B">
      <w:pPr>
        <w:ind w:left="720"/>
      </w:pPr>
    </w:p>
    <w:p w:rsidR="001C29C6" w:rsidRPr="004D6461" w:rsidRDefault="001C29C6"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1C29C6" w:rsidRPr="004D6461" w:rsidRDefault="001C29C6" w:rsidP="005C061B"/>
    <w:p w:rsidR="001C29C6" w:rsidRPr="004D6461" w:rsidRDefault="001C29C6"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1C29C6" w:rsidRPr="004D6461" w:rsidRDefault="001C29C6" w:rsidP="005C061B">
      <w:pPr>
        <w:ind w:left="720"/>
      </w:pPr>
      <w:r w:rsidRPr="004D6461">
        <w:t xml:space="preserve"> for (i = 0; i &lt; NUM_DEBUG_BYTES; i++) {</w:t>
      </w:r>
    </w:p>
    <w:p w:rsidR="001C29C6" w:rsidRPr="004D6461" w:rsidRDefault="001C29C6" w:rsidP="005C061B">
      <w:pPr>
        <w:ind w:left="720"/>
      </w:pPr>
      <w:r w:rsidRPr="004D6461">
        <w:t xml:space="preserve">    if (stored_debug[i] != debug[i]) stored_debug[i] = debug[i];</w:t>
      </w:r>
    </w:p>
    <w:p w:rsidR="001C29C6" w:rsidRPr="004D6461" w:rsidRDefault="001C29C6" w:rsidP="005C061B">
      <w:pPr>
        <w:ind w:left="720"/>
      </w:pPr>
      <w:r w:rsidRPr="004D6461">
        <w:t xml:space="preserve">  }</w:t>
      </w:r>
    </w:p>
    <w:p w:rsidR="001C29C6" w:rsidRPr="004D6461" w:rsidRDefault="001C29C6" w:rsidP="005C061B"/>
    <w:p w:rsidR="001C29C6" w:rsidRPr="004D6461" w:rsidRDefault="001C29C6"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1C29C6" w:rsidRPr="004D6461" w:rsidRDefault="001C29C6" w:rsidP="005C061B"/>
    <w:p w:rsidR="001C29C6" w:rsidRPr="004D6461" w:rsidRDefault="001C29C6"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1C29C6" w:rsidRDefault="001C29C6" w:rsidP="005C061B"/>
    <w:p w:rsidR="001C29C6" w:rsidRPr="004D6461" w:rsidRDefault="001C29C6" w:rsidP="005C061B">
      <w:r>
        <w:br w:type="page"/>
      </w:r>
    </w:p>
    <w:p w:rsidR="001C29C6" w:rsidRPr="004D6461" w:rsidRDefault="001C29C6" w:rsidP="005C061B">
      <w:pPr>
        <w:rPr>
          <w:b/>
        </w:rPr>
      </w:pPr>
      <w:r w:rsidRPr="004D6461">
        <w:rPr>
          <w:b/>
        </w:rPr>
        <w:t>When code is compiled with DEBUG_SUPPORT == 1</w:t>
      </w:r>
    </w:p>
    <w:p w:rsidR="001C29C6" w:rsidRPr="004D6461" w:rsidRDefault="001C29C6" w:rsidP="005C061B">
      <w:pPr>
        <w:ind w:left="720"/>
      </w:pPr>
      <w:r w:rsidRPr="004D6461">
        <w:t>All debug[] bytes are available to the developer to be used as needed, and they are copied to EEPROM when the function update_debug_storage1() is called.</w:t>
      </w:r>
    </w:p>
    <w:p w:rsidR="001C29C6" w:rsidRPr="004D6461" w:rsidRDefault="001C29C6" w:rsidP="005C061B"/>
    <w:p w:rsidR="001C29C6" w:rsidRPr="004D6461" w:rsidRDefault="001C29C6" w:rsidP="005C061B">
      <w:pPr>
        <w:rPr>
          <w:b/>
        </w:rPr>
      </w:pPr>
      <w:r w:rsidRPr="004D6461">
        <w:rPr>
          <w:b/>
        </w:rPr>
        <w:t>When code is compiled with DEBUG_SUPPORT == 7, 11, OR 15</w:t>
      </w:r>
    </w:p>
    <w:p w:rsidR="001C29C6" w:rsidRPr="004D6461" w:rsidRDefault="001C29C6"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1C29C6" w:rsidRDefault="001C29C6" w:rsidP="005C061B"/>
    <w:p w:rsidR="001C29C6" w:rsidRPr="008E3B77" w:rsidRDefault="001C29C6"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1C29C6" w:rsidRPr="004D6461" w:rsidRDefault="001C29C6" w:rsidP="005C061B"/>
    <w:p w:rsidR="001C29C6" w:rsidRDefault="001C29C6" w:rsidP="005C061B">
      <w:r>
        <w:t>In addition to the “update_debug_storage1()” function t</w:t>
      </w:r>
      <w:r w:rsidRPr="004D6461">
        <w:t>here are some specialized “copy debug[] to stored_debug[]” routines as follows:</w:t>
      </w:r>
    </w:p>
    <w:p w:rsidR="001C29C6" w:rsidRPr="004D6461" w:rsidRDefault="001C29C6" w:rsidP="005C061B"/>
    <w:p w:rsidR="001C29C6" w:rsidRPr="004D6461" w:rsidRDefault="001C29C6" w:rsidP="005C061B">
      <w:pPr>
        <w:rPr>
          <w:b/>
        </w:rPr>
      </w:pPr>
      <w:r w:rsidRPr="004D6461">
        <w:rPr>
          <w:b/>
        </w:rPr>
        <w:t>update_debug_storage()</w:t>
      </w:r>
    </w:p>
    <w:p w:rsidR="001C29C6" w:rsidRPr="004D6461" w:rsidRDefault="001C29C6" w:rsidP="005C061B">
      <w:pPr>
        <w:ind w:left="720"/>
      </w:pPr>
      <w:r w:rsidRPr="004D6461">
        <w:t>This function will copy the debug[] bytes to EEPROM only if debug[0] == 0x01. If the function finds that debug[0] contains 0x01 it will write 0x02 into debug[0]. This creates a “single snapshot” capability.</w:t>
      </w:r>
    </w:p>
    <w:p w:rsidR="001C29C6" w:rsidRPr="004D6461" w:rsidRDefault="001C29C6" w:rsidP="005C061B"/>
    <w:p w:rsidR="001C29C6" w:rsidRPr="004D6461" w:rsidRDefault="001C29C6" w:rsidP="005C061B">
      <w:pPr>
        <w:rPr>
          <w:b/>
        </w:rPr>
      </w:pPr>
      <w:r w:rsidRPr="004D6461">
        <w:rPr>
          <w:b/>
        </w:rPr>
        <w:t>capture_uip_buf_transmit()</w:t>
      </w:r>
    </w:p>
    <w:p w:rsidR="001C29C6" w:rsidRPr="004D6461" w:rsidRDefault="001C29C6"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1C29C6" w:rsidRPr="004D6461" w:rsidRDefault="001C29C6" w:rsidP="005C061B"/>
    <w:p w:rsidR="001C29C6" w:rsidRPr="004D6461" w:rsidRDefault="001C29C6" w:rsidP="005C061B">
      <w:pPr>
        <w:rPr>
          <w:b/>
        </w:rPr>
      </w:pPr>
      <w:r w:rsidRPr="004D6461">
        <w:rPr>
          <w:b/>
        </w:rPr>
        <w:t>capture_uip_buf_receive()</w:t>
      </w:r>
    </w:p>
    <w:p w:rsidR="001C29C6" w:rsidRPr="004D6461" w:rsidRDefault="001C29C6"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1C29C6" w:rsidRPr="004D6461" w:rsidRDefault="001C29C6" w:rsidP="005C061B"/>
    <w:p w:rsidR="001C29C6" w:rsidRPr="004D6461" w:rsidRDefault="001C29C6" w:rsidP="005C061B">
      <w:pPr>
        <w:rPr>
          <w:b/>
        </w:rPr>
      </w:pPr>
      <w:r w:rsidRPr="004D6461">
        <w:rPr>
          <w:b/>
        </w:rPr>
        <w:t>capture_mqtt_sendbuf()</w:t>
      </w:r>
    </w:p>
    <w:p w:rsidR="001C29C6" w:rsidRPr="004D6461" w:rsidRDefault="001C29C6" w:rsidP="005C061B">
      <w:pPr>
        <w:ind w:left="720"/>
      </w:pPr>
      <w:r w:rsidRPr="004D6461">
        <w:t>This function is similar to the other capture functions above except that it is designed to capture a portion of the data in the MQTT sendbuf.</w:t>
      </w:r>
    </w:p>
    <w:p w:rsidR="001C29C6" w:rsidRDefault="001C29C6" w:rsidP="005C061B"/>
    <w:p w:rsidR="001C29C6" w:rsidRDefault="001C29C6" w:rsidP="005C061B">
      <w:r>
        <w:br w:type="page"/>
      </w:r>
    </w:p>
    <w:p w:rsidR="001C29C6" w:rsidRDefault="001C29C6" w:rsidP="005C061B">
      <w:r>
        <w:t>#define DEBUG_SUPPORT table</w:t>
      </w:r>
    </w:p>
    <w:p w:rsidR="001C29C6" w:rsidRDefault="001C29C6" w:rsidP="005C061B"/>
    <w:p w:rsidR="001C29C6" w:rsidRDefault="001C29C6" w:rsidP="005C061B">
      <w:r>
        <w:t>Bit 0: Enable write to EEPROM for debug[] bytes</w:t>
      </w:r>
    </w:p>
    <w:p w:rsidR="001C29C6" w:rsidRDefault="001C29C6" w:rsidP="005C061B">
      <w:r>
        <w:t>Bit 1: Last 10 bytes of debug[] allocated to:</w:t>
      </w:r>
    </w:p>
    <w:p w:rsidR="001C29C6" w:rsidRDefault="001C29C6" w:rsidP="005C061B">
      <w:pPr>
        <w:ind w:left="720"/>
      </w:pPr>
      <w:r>
        <w:t>Reset Status Register counters</w:t>
      </w:r>
    </w:p>
    <w:p w:rsidR="001C29C6" w:rsidRDefault="001C29C6" w:rsidP="005C061B">
      <w:pPr>
        <w:ind w:left="720"/>
      </w:pPr>
      <w:r>
        <w:t>TXERIF counter</w:t>
      </w:r>
    </w:p>
    <w:p w:rsidR="001C29C6" w:rsidRDefault="001C29C6" w:rsidP="005C061B">
      <w:pPr>
        <w:ind w:left="720"/>
      </w:pPr>
      <w:r>
        <w:t>RXERIF counter</w:t>
      </w:r>
    </w:p>
    <w:p w:rsidR="001C29C6" w:rsidRDefault="001C29C6" w:rsidP="005C061B">
      <w:pPr>
        <w:ind w:left="720"/>
      </w:pPr>
      <w:r>
        <w:t>Stack Overflow bit</w:t>
      </w:r>
    </w:p>
    <w:p w:rsidR="001C29C6" w:rsidRDefault="001C29C6" w:rsidP="005C061B">
      <w:pPr>
        <w:ind w:left="720"/>
      </w:pPr>
      <w:r>
        <w:t>ENC28J60 revision level</w:t>
      </w:r>
    </w:p>
    <w:p w:rsidR="001C29C6" w:rsidRDefault="001C29C6" w:rsidP="005C061B">
      <w:r>
        <w:t>Bit 2: UART enabled</w:t>
      </w:r>
    </w:p>
    <w:p w:rsidR="001C29C6" w:rsidRDefault="001C29C6" w:rsidP="005C061B">
      <w:pPr>
        <w:ind w:left="720"/>
      </w:pPr>
      <w:r>
        <w:t>Will display the above plus other developer implemented information</w:t>
      </w:r>
    </w:p>
    <w:p w:rsidR="001C29C6" w:rsidRDefault="001C29C6" w:rsidP="005C061B">
      <w:r>
        <w:t>Bit 3: Browser page enabled for Link Error Stats.  Will display:</w:t>
      </w:r>
    </w:p>
    <w:p w:rsidR="001C29C6" w:rsidRDefault="001C29C6" w:rsidP="005C061B">
      <w:pPr>
        <w:ind w:left="720"/>
      </w:pPr>
      <w:r>
        <w:t>- Seconds counter (since last boot)</w:t>
      </w:r>
    </w:p>
    <w:p w:rsidR="001C29C6" w:rsidRDefault="001C29C6" w:rsidP="005C061B">
      <w:pPr>
        <w:ind w:left="720"/>
      </w:pPr>
      <w:r>
        <w:t>- Transmit counter (since last boot)</w:t>
      </w:r>
    </w:p>
    <w:p w:rsidR="001C29C6" w:rsidRPr="00C64BF7" w:rsidRDefault="001C29C6" w:rsidP="005C061B">
      <w:pPr>
        <w:ind w:left="720"/>
      </w:pPr>
      <w:r>
        <w:t xml:space="preserve">- Octets showing </w:t>
      </w:r>
      <w:r w:rsidRPr="00C64BF7">
        <w:t>Stack Overflow, ENC28J60 revision, TXERIF</w:t>
      </w:r>
      <w:r>
        <w:t xml:space="preserve"> counter</w:t>
      </w:r>
      <w:r w:rsidRPr="00C64BF7">
        <w:t>, RXERIF</w:t>
      </w:r>
      <w:r>
        <w:t xml:space="preserve"> counter</w:t>
      </w:r>
    </w:p>
    <w:p w:rsidR="001C29C6" w:rsidRPr="00C64BF7" w:rsidRDefault="001C29C6"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1C29C6" w:rsidRDefault="001C29C6" w:rsidP="005C061B">
      <w:pPr>
        <w:ind w:left="720"/>
      </w:pPr>
    </w:p>
    <w:p w:rsidR="001C29C6" w:rsidRDefault="001C29C6"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1C29C6" w:rsidTr="003611B6">
        <w:tc>
          <w:tcPr>
            <w:tcW w:w="0" w:type="auto"/>
            <w:gridSpan w:val="8"/>
          </w:tcPr>
          <w:p w:rsidR="001C29C6" w:rsidRPr="003611B6" w:rsidRDefault="001C29C6" w:rsidP="003611B6">
            <w:pPr>
              <w:jc w:val="center"/>
              <w:rPr>
                <w:b/>
              </w:rPr>
            </w:pPr>
            <w:r w:rsidRPr="003611B6">
              <w:rPr>
                <w:b/>
              </w:rPr>
              <w:t>Bits</w:t>
            </w:r>
          </w:p>
        </w:tc>
        <w:tc>
          <w:tcPr>
            <w:tcW w:w="603" w:type="dxa"/>
          </w:tcPr>
          <w:p w:rsidR="001C29C6" w:rsidRPr="003611B6" w:rsidRDefault="001C29C6" w:rsidP="003611B6">
            <w:pPr>
              <w:jc w:val="center"/>
              <w:rPr>
                <w:b/>
              </w:rPr>
            </w:pPr>
          </w:p>
        </w:tc>
        <w:tc>
          <w:tcPr>
            <w:tcW w:w="5040" w:type="dxa"/>
          </w:tcPr>
          <w:p w:rsidR="001C29C6" w:rsidRPr="003611B6" w:rsidRDefault="001C29C6" w:rsidP="008304B9">
            <w:pPr>
              <w:rPr>
                <w:b/>
              </w:rPr>
            </w:pPr>
          </w:p>
        </w:tc>
      </w:tr>
      <w:tr w:rsidR="001C29C6" w:rsidTr="003611B6">
        <w:tc>
          <w:tcPr>
            <w:tcW w:w="0" w:type="auto"/>
          </w:tcPr>
          <w:p w:rsidR="001C29C6" w:rsidRPr="003611B6" w:rsidRDefault="001C29C6" w:rsidP="003611B6">
            <w:pPr>
              <w:jc w:val="center"/>
              <w:rPr>
                <w:b/>
              </w:rPr>
            </w:pPr>
            <w:r w:rsidRPr="003611B6">
              <w:rPr>
                <w:b/>
              </w:rPr>
              <w:t>7</w:t>
            </w:r>
          </w:p>
        </w:tc>
        <w:tc>
          <w:tcPr>
            <w:tcW w:w="0" w:type="auto"/>
          </w:tcPr>
          <w:p w:rsidR="001C29C6" w:rsidRPr="003611B6" w:rsidRDefault="001C29C6" w:rsidP="003611B6">
            <w:pPr>
              <w:jc w:val="center"/>
              <w:rPr>
                <w:b/>
              </w:rPr>
            </w:pPr>
            <w:r w:rsidRPr="003611B6">
              <w:rPr>
                <w:b/>
              </w:rPr>
              <w:t>6</w:t>
            </w:r>
          </w:p>
        </w:tc>
        <w:tc>
          <w:tcPr>
            <w:tcW w:w="0" w:type="auto"/>
          </w:tcPr>
          <w:p w:rsidR="001C29C6" w:rsidRPr="003611B6" w:rsidRDefault="001C29C6" w:rsidP="003611B6">
            <w:pPr>
              <w:jc w:val="center"/>
              <w:rPr>
                <w:b/>
              </w:rPr>
            </w:pPr>
            <w:r w:rsidRPr="003611B6">
              <w:rPr>
                <w:b/>
              </w:rPr>
              <w:t>5</w:t>
            </w:r>
          </w:p>
        </w:tc>
        <w:tc>
          <w:tcPr>
            <w:tcW w:w="0" w:type="auto"/>
          </w:tcPr>
          <w:p w:rsidR="001C29C6" w:rsidRPr="003611B6" w:rsidRDefault="001C29C6" w:rsidP="003611B6">
            <w:pPr>
              <w:jc w:val="center"/>
              <w:rPr>
                <w:b/>
              </w:rPr>
            </w:pPr>
            <w:r w:rsidRPr="003611B6">
              <w:rPr>
                <w:b/>
              </w:rPr>
              <w:t>4</w:t>
            </w:r>
          </w:p>
        </w:tc>
        <w:tc>
          <w:tcPr>
            <w:tcW w:w="0" w:type="auto"/>
          </w:tcPr>
          <w:p w:rsidR="001C29C6" w:rsidRPr="003611B6" w:rsidRDefault="001C29C6" w:rsidP="003611B6">
            <w:pPr>
              <w:jc w:val="center"/>
              <w:rPr>
                <w:b/>
              </w:rPr>
            </w:pPr>
            <w:r w:rsidRPr="003611B6">
              <w:rPr>
                <w:b/>
              </w:rPr>
              <w:t>3</w:t>
            </w:r>
          </w:p>
        </w:tc>
        <w:tc>
          <w:tcPr>
            <w:tcW w:w="0" w:type="auto"/>
          </w:tcPr>
          <w:p w:rsidR="001C29C6" w:rsidRPr="003611B6" w:rsidRDefault="001C29C6" w:rsidP="003611B6">
            <w:pPr>
              <w:jc w:val="center"/>
              <w:rPr>
                <w:b/>
              </w:rPr>
            </w:pPr>
            <w:r w:rsidRPr="003611B6">
              <w:rPr>
                <w:b/>
              </w:rPr>
              <w:t>2</w:t>
            </w:r>
          </w:p>
        </w:tc>
        <w:tc>
          <w:tcPr>
            <w:tcW w:w="0" w:type="auto"/>
          </w:tcPr>
          <w:p w:rsidR="001C29C6" w:rsidRPr="003611B6" w:rsidRDefault="001C29C6" w:rsidP="003611B6">
            <w:pPr>
              <w:jc w:val="center"/>
              <w:rPr>
                <w:b/>
              </w:rPr>
            </w:pPr>
            <w:r w:rsidRPr="003611B6">
              <w:rPr>
                <w:b/>
              </w:rPr>
              <w:t>1</w:t>
            </w:r>
          </w:p>
        </w:tc>
        <w:tc>
          <w:tcPr>
            <w:tcW w:w="0" w:type="auto"/>
          </w:tcPr>
          <w:p w:rsidR="001C29C6" w:rsidRPr="003611B6" w:rsidRDefault="001C29C6" w:rsidP="003611B6">
            <w:pPr>
              <w:jc w:val="center"/>
              <w:rPr>
                <w:b/>
              </w:rPr>
            </w:pPr>
            <w:r w:rsidRPr="003611B6">
              <w:rPr>
                <w:b/>
              </w:rPr>
              <w:t>0</w:t>
            </w:r>
          </w:p>
        </w:tc>
        <w:tc>
          <w:tcPr>
            <w:tcW w:w="603" w:type="dxa"/>
          </w:tcPr>
          <w:p w:rsidR="001C29C6" w:rsidRPr="003611B6" w:rsidRDefault="001C29C6" w:rsidP="003611B6">
            <w:pPr>
              <w:jc w:val="center"/>
              <w:rPr>
                <w:b/>
              </w:rPr>
            </w:pPr>
            <w:r w:rsidRPr="003611B6">
              <w:rPr>
                <w:b/>
              </w:rPr>
              <w:t>Dec</w:t>
            </w:r>
          </w:p>
        </w:tc>
        <w:tc>
          <w:tcPr>
            <w:tcW w:w="5040" w:type="dxa"/>
          </w:tcPr>
          <w:p w:rsidR="001C29C6" w:rsidRPr="003611B6" w:rsidRDefault="001C29C6" w:rsidP="008304B9">
            <w:pPr>
              <w:rPr>
                <w:b/>
              </w:rPr>
            </w:pPr>
            <w:r w:rsidRPr="003611B6">
              <w:rPr>
                <w:b/>
              </w:rPr>
              <w:t>Function</w:t>
            </w:r>
          </w:p>
        </w:tc>
      </w:tr>
      <w:tr w:rsidR="001C29C6" w:rsidTr="003611B6">
        <w:tc>
          <w:tcPr>
            <w:tcW w:w="0" w:type="auto"/>
          </w:tcPr>
          <w:p w:rsidR="001C29C6" w:rsidRDefault="001C29C6" w:rsidP="003611B6">
            <w:pPr>
              <w:jc w:val="center"/>
            </w:pPr>
          </w:p>
        </w:tc>
        <w:tc>
          <w:tcPr>
            <w:tcW w:w="0" w:type="auto"/>
          </w:tcPr>
          <w:p w:rsidR="001C29C6" w:rsidRDefault="001C29C6" w:rsidP="003611B6">
            <w:pPr>
              <w:jc w:val="center"/>
            </w:pPr>
          </w:p>
        </w:tc>
        <w:tc>
          <w:tcPr>
            <w:tcW w:w="0" w:type="auto"/>
          </w:tcPr>
          <w:p w:rsidR="001C29C6" w:rsidRDefault="001C29C6" w:rsidP="003611B6">
            <w:pPr>
              <w:jc w:val="center"/>
            </w:pPr>
          </w:p>
        </w:tc>
        <w:tc>
          <w:tcPr>
            <w:tcW w:w="0" w:type="auto"/>
          </w:tcPr>
          <w:p w:rsidR="001C29C6" w:rsidRDefault="001C29C6" w:rsidP="003611B6">
            <w:pPr>
              <w:jc w:val="center"/>
            </w:pPr>
          </w:p>
        </w:tc>
        <w:tc>
          <w:tcPr>
            <w:tcW w:w="0" w:type="auto"/>
          </w:tcPr>
          <w:p w:rsidR="001C29C6" w:rsidRDefault="001C29C6" w:rsidP="003611B6">
            <w:pPr>
              <w:jc w:val="center"/>
            </w:pPr>
          </w:p>
        </w:tc>
        <w:tc>
          <w:tcPr>
            <w:tcW w:w="0" w:type="auto"/>
          </w:tcPr>
          <w:p w:rsidR="001C29C6" w:rsidRDefault="001C29C6" w:rsidP="003611B6">
            <w:pPr>
              <w:jc w:val="center"/>
            </w:pPr>
          </w:p>
        </w:tc>
        <w:tc>
          <w:tcPr>
            <w:tcW w:w="0" w:type="auto"/>
          </w:tcPr>
          <w:p w:rsidR="001C29C6" w:rsidRDefault="001C29C6" w:rsidP="003611B6">
            <w:pPr>
              <w:jc w:val="center"/>
            </w:pPr>
          </w:p>
        </w:tc>
        <w:tc>
          <w:tcPr>
            <w:tcW w:w="0" w:type="auto"/>
          </w:tcPr>
          <w:p w:rsidR="001C29C6" w:rsidRDefault="001C29C6" w:rsidP="003611B6">
            <w:pPr>
              <w:jc w:val="center"/>
            </w:pPr>
          </w:p>
        </w:tc>
        <w:tc>
          <w:tcPr>
            <w:tcW w:w="603" w:type="dxa"/>
          </w:tcPr>
          <w:p w:rsidR="001C29C6" w:rsidRDefault="001C29C6" w:rsidP="003611B6">
            <w:pPr>
              <w:jc w:val="center"/>
            </w:pPr>
          </w:p>
        </w:tc>
        <w:tc>
          <w:tcPr>
            <w:tcW w:w="5040" w:type="dxa"/>
          </w:tcPr>
          <w:p w:rsidR="001C29C6" w:rsidRDefault="001C29C6" w:rsidP="008304B9"/>
        </w:tc>
      </w:tr>
      <w:tr w:rsidR="001C29C6" w:rsidTr="003611B6">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603" w:type="dxa"/>
          </w:tcPr>
          <w:p w:rsidR="001C29C6" w:rsidRPr="003611B6" w:rsidRDefault="001C29C6" w:rsidP="003611B6">
            <w:pPr>
              <w:jc w:val="center"/>
              <w:rPr>
                <w:sz w:val="20"/>
                <w:szCs w:val="20"/>
              </w:rPr>
            </w:pPr>
            <w:r w:rsidRPr="003611B6">
              <w:rPr>
                <w:sz w:val="20"/>
                <w:szCs w:val="20"/>
              </w:rPr>
              <w:t>0</w:t>
            </w:r>
          </w:p>
        </w:tc>
        <w:tc>
          <w:tcPr>
            <w:tcW w:w="5040" w:type="dxa"/>
          </w:tcPr>
          <w:p w:rsidR="001C29C6" w:rsidRPr="003611B6" w:rsidRDefault="001C29C6" w:rsidP="008304B9">
            <w:pPr>
              <w:rPr>
                <w:sz w:val="20"/>
                <w:szCs w:val="20"/>
              </w:rPr>
            </w:pPr>
            <w:r w:rsidRPr="003611B6">
              <w:rPr>
                <w:sz w:val="20"/>
                <w:szCs w:val="20"/>
              </w:rPr>
              <w:t>No debug</w:t>
            </w:r>
          </w:p>
          <w:p w:rsidR="001C29C6" w:rsidRPr="003611B6" w:rsidRDefault="001C29C6" w:rsidP="008304B9">
            <w:pPr>
              <w:rPr>
                <w:sz w:val="20"/>
                <w:szCs w:val="20"/>
              </w:rPr>
            </w:pPr>
            <w:r w:rsidRPr="003611B6">
              <w:rPr>
                <w:sz w:val="20"/>
                <w:szCs w:val="20"/>
              </w:rPr>
              <w:t>No UART</w:t>
            </w:r>
          </w:p>
          <w:p w:rsidR="001C29C6" w:rsidRPr="003611B6" w:rsidRDefault="001C29C6" w:rsidP="008304B9">
            <w:pPr>
              <w:rPr>
                <w:sz w:val="20"/>
                <w:szCs w:val="20"/>
              </w:rPr>
            </w:pPr>
            <w:r w:rsidRPr="003611B6">
              <w:rPr>
                <w:sz w:val="20"/>
                <w:szCs w:val="20"/>
              </w:rPr>
              <w:t>No Link Error Stats browser page</w:t>
            </w:r>
          </w:p>
        </w:tc>
      </w:tr>
      <w:tr w:rsidR="001C29C6" w:rsidTr="003611B6">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1</w:t>
            </w:r>
          </w:p>
        </w:tc>
        <w:tc>
          <w:tcPr>
            <w:tcW w:w="603" w:type="dxa"/>
          </w:tcPr>
          <w:p w:rsidR="001C29C6" w:rsidRPr="003611B6" w:rsidRDefault="001C29C6" w:rsidP="003611B6">
            <w:pPr>
              <w:jc w:val="center"/>
              <w:rPr>
                <w:sz w:val="20"/>
                <w:szCs w:val="20"/>
              </w:rPr>
            </w:pPr>
            <w:r w:rsidRPr="003611B6">
              <w:rPr>
                <w:sz w:val="20"/>
                <w:szCs w:val="20"/>
              </w:rPr>
              <w:t>1</w:t>
            </w:r>
          </w:p>
        </w:tc>
        <w:tc>
          <w:tcPr>
            <w:tcW w:w="5040" w:type="dxa"/>
          </w:tcPr>
          <w:p w:rsidR="001C29C6" w:rsidRPr="003611B6" w:rsidRDefault="001C29C6" w:rsidP="008304B9">
            <w:pPr>
              <w:rPr>
                <w:sz w:val="20"/>
                <w:szCs w:val="20"/>
              </w:rPr>
            </w:pPr>
            <w:r w:rsidRPr="003611B6">
              <w:rPr>
                <w:sz w:val="20"/>
                <w:szCs w:val="20"/>
              </w:rPr>
              <w:t>debug[] bytes enabled - visible only via STVP</w:t>
            </w:r>
          </w:p>
          <w:p w:rsidR="001C29C6" w:rsidRPr="003611B6" w:rsidRDefault="001C29C6" w:rsidP="008304B9">
            <w:pPr>
              <w:rPr>
                <w:sz w:val="20"/>
                <w:szCs w:val="20"/>
              </w:rPr>
            </w:pPr>
            <w:r w:rsidRPr="003611B6">
              <w:rPr>
                <w:sz w:val="20"/>
                <w:szCs w:val="20"/>
              </w:rPr>
              <w:t>No UART</w:t>
            </w:r>
          </w:p>
          <w:p w:rsidR="001C29C6" w:rsidRPr="003611B6" w:rsidRDefault="001C29C6" w:rsidP="008304B9">
            <w:pPr>
              <w:rPr>
                <w:sz w:val="20"/>
                <w:szCs w:val="20"/>
              </w:rPr>
            </w:pPr>
            <w:r w:rsidRPr="003611B6">
              <w:rPr>
                <w:sz w:val="20"/>
                <w:szCs w:val="20"/>
              </w:rPr>
              <w:t>No Link Error Stats browser page</w:t>
            </w:r>
          </w:p>
        </w:tc>
      </w:tr>
      <w:tr w:rsidR="001C29C6" w:rsidTr="003611B6">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1</w:t>
            </w:r>
          </w:p>
        </w:tc>
        <w:tc>
          <w:tcPr>
            <w:tcW w:w="603" w:type="dxa"/>
          </w:tcPr>
          <w:p w:rsidR="001C29C6" w:rsidRPr="003611B6" w:rsidRDefault="001C29C6" w:rsidP="003611B6">
            <w:pPr>
              <w:jc w:val="center"/>
              <w:rPr>
                <w:sz w:val="20"/>
                <w:szCs w:val="20"/>
              </w:rPr>
            </w:pPr>
            <w:r w:rsidRPr="003611B6">
              <w:rPr>
                <w:sz w:val="20"/>
                <w:szCs w:val="20"/>
              </w:rPr>
              <w:t>7</w:t>
            </w:r>
          </w:p>
        </w:tc>
        <w:tc>
          <w:tcPr>
            <w:tcW w:w="5040" w:type="dxa"/>
          </w:tcPr>
          <w:p w:rsidR="001C29C6" w:rsidRPr="003611B6" w:rsidRDefault="001C29C6" w:rsidP="008304B9">
            <w:pPr>
              <w:rPr>
                <w:sz w:val="20"/>
                <w:szCs w:val="20"/>
              </w:rPr>
            </w:pPr>
            <w:r w:rsidRPr="003611B6">
              <w:rPr>
                <w:sz w:val="20"/>
                <w:szCs w:val="20"/>
              </w:rPr>
              <w:t>debug[] bytes enabled - visible only via STVP</w:t>
            </w:r>
          </w:p>
          <w:p w:rsidR="001C29C6" w:rsidRPr="003611B6" w:rsidRDefault="001C29C6" w:rsidP="008304B9">
            <w:pPr>
              <w:rPr>
                <w:sz w:val="20"/>
                <w:szCs w:val="20"/>
              </w:rPr>
            </w:pPr>
            <w:r w:rsidRPr="003611B6">
              <w:rPr>
                <w:sz w:val="20"/>
                <w:szCs w:val="20"/>
              </w:rPr>
              <w:t>Last 10 bytes of debug[] allocated to specific debug data</w:t>
            </w:r>
          </w:p>
          <w:p w:rsidR="001C29C6" w:rsidRPr="003611B6" w:rsidRDefault="001C29C6" w:rsidP="008304B9">
            <w:pPr>
              <w:rPr>
                <w:sz w:val="20"/>
                <w:szCs w:val="20"/>
              </w:rPr>
            </w:pPr>
            <w:r w:rsidRPr="003611B6">
              <w:rPr>
                <w:sz w:val="20"/>
                <w:szCs w:val="20"/>
              </w:rPr>
              <w:t>UART enabled</w:t>
            </w:r>
          </w:p>
          <w:p w:rsidR="001C29C6" w:rsidRPr="003611B6" w:rsidRDefault="001C29C6" w:rsidP="008304B9">
            <w:pPr>
              <w:rPr>
                <w:sz w:val="20"/>
                <w:szCs w:val="20"/>
              </w:rPr>
            </w:pPr>
            <w:r w:rsidRPr="003611B6">
              <w:rPr>
                <w:sz w:val="20"/>
                <w:szCs w:val="20"/>
              </w:rPr>
              <w:t>No Link Error Stats browser page</w:t>
            </w:r>
          </w:p>
        </w:tc>
      </w:tr>
      <w:tr w:rsidR="001C29C6" w:rsidTr="003611B6">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1</w:t>
            </w:r>
          </w:p>
        </w:tc>
        <w:tc>
          <w:tcPr>
            <w:tcW w:w="603" w:type="dxa"/>
          </w:tcPr>
          <w:p w:rsidR="001C29C6" w:rsidRPr="003611B6" w:rsidRDefault="001C29C6" w:rsidP="003611B6">
            <w:pPr>
              <w:jc w:val="center"/>
              <w:rPr>
                <w:sz w:val="20"/>
                <w:szCs w:val="20"/>
              </w:rPr>
            </w:pPr>
            <w:r w:rsidRPr="003611B6">
              <w:rPr>
                <w:sz w:val="20"/>
                <w:szCs w:val="20"/>
              </w:rPr>
              <w:t>11</w:t>
            </w:r>
          </w:p>
        </w:tc>
        <w:tc>
          <w:tcPr>
            <w:tcW w:w="5040" w:type="dxa"/>
          </w:tcPr>
          <w:p w:rsidR="001C29C6" w:rsidRPr="003611B6" w:rsidRDefault="001C29C6" w:rsidP="008304B9">
            <w:pPr>
              <w:rPr>
                <w:sz w:val="20"/>
                <w:szCs w:val="20"/>
              </w:rPr>
            </w:pPr>
            <w:r w:rsidRPr="003611B6">
              <w:rPr>
                <w:sz w:val="20"/>
                <w:szCs w:val="20"/>
              </w:rPr>
              <w:t>debug[] bytes enabled – visible only via STVP</w:t>
            </w:r>
          </w:p>
          <w:p w:rsidR="001C29C6" w:rsidRPr="003611B6" w:rsidRDefault="001C29C6" w:rsidP="008304B9">
            <w:pPr>
              <w:rPr>
                <w:sz w:val="20"/>
                <w:szCs w:val="20"/>
              </w:rPr>
            </w:pPr>
            <w:r w:rsidRPr="003611B6">
              <w:rPr>
                <w:sz w:val="20"/>
                <w:szCs w:val="20"/>
              </w:rPr>
              <w:t>Last 10 bytes of debug[] allocated to specific debug data</w:t>
            </w:r>
          </w:p>
          <w:p w:rsidR="001C29C6" w:rsidRPr="003611B6" w:rsidRDefault="001C29C6" w:rsidP="008304B9">
            <w:pPr>
              <w:rPr>
                <w:sz w:val="20"/>
                <w:szCs w:val="20"/>
              </w:rPr>
            </w:pPr>
            <w:r w:rsidRPr="003611B6">
              <w:rPr>
                <w:sz w:val="20"/>
                <w:szCs w:val="20"/>
              </w:rPr>
              <w:t>No UART</w:t>
            </w:r>
          </w:p>
          <w:p w:rsidR="001C29C6" w:rsidRPr="003611B6" w:rsidRDefault="001C29C6" w:rsidP="008304B9">
            <w:pPr>
              <w:rPr>
                <w:sz w:val="20"/>
                <w:szCs w:val="20"/>
              </w:rPr>
            </w:pPr>
            <w:r w:rsidRPr="003611B6">
              <w:rPr>
                <w:sz w:val="20"/>
                <w:szCs w:val="20"/>
              </w:rPr>
              <w:t>Link Error Stats browser page enabled</w:t>
            </w:r>
          </w:p>
          <w:p w:rsidR="001C29C6" w:rsidRPr="003611B6" w:rsidRDefault="001C29C6" w:rsidP="008304B9">
            <w:pPr>
              <w:rPr>
                <w:b/>
                <w:sz w:val="20"/>
                <w:szCs w:val="20"/>
              </w:rPr>
            </w:pPr>
            <w:r w:rsidRPr="003611B6">
              <w:rPr>
                <w:b/>
                <w:sz w:val="20"/>
                <w:szCs w:val="20"/>
              </w:rPr>
              <w:t>Set DEBUG_SUPPORT 11 for Production Code</w:t>
            </w:r>
          </w:p>
        </w:tc>
      </w:tr>
      <w:tr w:rsidR="001C29C6" w:rsidTr="003611B6">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0</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1</w:t>
            </w:r>
          </w:p>
        </w:tc>
        <w:tc>
          <w:tcPr>
            <w:tcW w:w="0" w:type="auto"/>
          </w:tcPr>
          <w:p w:rsidR="001C29C6" w:rsidRPr="003611B6" w:rsidRDefault="001C29C6" w:rsidP="003611B6">
            <w:pPr>
              <w:jc w:val="center"/>
              <w:rPr>
                <w:sz w:val="20"/>
                <w:szCs w:val="20"/>
              </w:rPr>
            </w:pPr>
            <w:r w:rsidRPr="003611B6">
              <w:rPr>
                <w:sz w:val="20"/>
                <w:szCs w:val="20"/>
              </w:rPr>
              <w:t>1</w:t>
            </w:r>
          </w:p>
        </w:tc>
        <w:tc>
          <w:tcPr>
            <w:tcW w:w="603" w:type="dxa"/>
          </w:tcPr>
          <w:p w:rsidR="001C29C6" w:rsidRPr="003611B6" w:rsidRDefault="001C29C6" w:rsidP="003611B6">
            <w:pPr>
              <w:jc w:val="center"/>
              <w:rPr>
                <w:sz w:val="20"/>
                <w:szCs w:val="20"/>
              </w:rPr>
            </w:pPr>
            <w:r w:rsidRPr="003611B6">
              <w:rPr>
                <w:sz w:val="20"/>
                <w:szCs w:val="20"/>
              </w:rPr>
              <w:t>15</w:t>
            </w:r>
          </w:p>
        </w:tc>
        <w:tc>
          <w:tcPr>
            <w:tcW w:w="5040" w:type="dxa"/>
          </w:tcPr>
          <w:p w:rsidR="001C29C6" w:rsidRPr="003611B6" w:rsidRDefault="001C29C6" w:rsidP="008304B9">
            <w:pPr>
              <w:rPr>
                <w:sz w:val="20"/>
                <w:szCs w:val="20"/>
              </w:rPr>
            </w:pPr>
            <w:r w:rsidRPr="003611B6">
              <w:rPr>
                <w:sz w:val="20"/>
                <w:szCs w:val="20"/>
              </w:rPr>
              <w:t>debug[] bytes enabled – visible only via STVP</w:t>
            </w:r>
          </w:p>
          <w:p w:rsidR="001C29C6" w:rsidRPr="003611B6" w:rsidRDefault="001C29C6" w:rsidP="008304B9">
            <w:pPr>
              <w:rPr>
                <w:sz w:val="20"/>
                <w:szCs w:val="20"/>
              </w:rPr>
            </w:pPr>
            <w:r w:rsidRPr="003611B6">
              <w:rPr>
                <w:sz w:val="20"/>
                <w:szCs w:val="20"/>
              </w:rPr>
              <w:t>Last 10 bytes of debug[] allocated specific debug data</w:t>
            </w:r>
          </w:p>
          <w:p w:rsidR="001C29C6" w:rsidRPr="003611B6" w:rsidRDefault="001C29C6" w:rsidP="008304B9">
            <w:pPr>
              <w:rPr>
                <w:sz w:val="20"/>
                <w:szCs w:val="20"/>
              </w:rPr>
            </w:pPr>
            <w:r w:rsidRPr="003611B6">
              <w:rPr>
                <w:sz w:val="20"/>
                <w:szCs w:val="20"/>
              </w:rPr>
              <w:t>UART enabled</w:t>
            </w:r>
          </w:p>
          <w:p w:rsidR="001C29C6" w:rsidRPr="003611B6" w:rsidRDefault="001C29C6" w:rsidP="008304B9">
            <w:pPr>
              <w:rPr>
                <w:sz w:val="20"/>
                <w:szCs w:val="20"/>
              </w:rPr>
            </w:pPr>
            <w:r w:rsidRPr="003611B6">
              <w:rPr>
                <w:sz w:val="20"/>
                <w:szCs w:val="20"/>
              </w:rPr>
              <w:t>Link Error Stats browser page enabled</w:t>
            </w:r>
          </w:p>
        </w:tc>
      </w:tr>
    </w:tbl>
    <w:p w:rsidR="001C29C6" w:rsidRDefault="001C29C6" w:rsidP="005C061B"/>
    <w:p w:rsidR="001C29C6" w:rsidRDefault="001C29C6" w:rsidP="005C061B">
      <w:r>
        <w:t>“visible only via STVP” means that the STVP programmer software should be used to display the “Data Memory” in order to view these bytes. See section “Location of EEPROM Variables”.</w:t>
      </w:r>
    </w:p>
    <w:p w:rsidR="001C29C6" w:rsidRDefault="001C29C6" w:rsidP="005C061B"/>
    <w:p w:rsidR="001C29C6" w:rsidRDefault="001C29C6" w:rsidP="005C061B"/>
    <w:p w:rsidR="001C29C6" w:rsidRDefault="001C29C6" w:rsidP="005C061B"/>
    <w:p w:rsidR="001C29C6" w:rsidRDefault="001C29C6" w:rsidP="005C061B"/>
    <w:p w:rsidR="001C29C6" w:rsidRPr="00D104D6" w:rsidRDefault="001C29C6"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1C29C6" w:rsidRDefault="001C29C6" w:rsidP="005C061B"/>
    <w:p w:rsidR="001C29C6" w:rsidRDefault="001C29C6" w:rsidP="005C061B"/>
    <w:p w:rsidR="001C29C6" w:rsidRDefault="001C29C6" w:rsidP="005C061B">
      <w:r>
        <w:pict>
          <v:shape id="_x0000_i1109" type="#_x0000_t75" style="width:431.25pt;height:369pt">
            <v:imagedata r:id="rId93" o:title=""/>
          </v:shape>
        </w:pict>
      </w:r>
    </w:p>
    <w:p w:rsidR="001C29C6" w:rsidRDefault="001C29C6" w:rsidP="005C061B"/>
    <w:p w:rsidR="001C29C6" w:rsidRDefault="001C29C6" w:rsidP="005C061B"/>
    <w:p w:rsidR="001C29C6" w:rsidRDefault="001C29C6" w:rsidP="005C061B"/>
    <w:p w:rsidR="001C29C6" w:rsidRDefault="001C29C6" w:rsidP="005C061B"/>
    <w:p w:rsidR="001C29C6" w:rsidRDefault="001C29C6" w:rsidP="005C061B">
      <w:pPr>
        <w:jc w:val="both"/>
      </w:pPr>
    </w:p>
    <w:p w:rsidR="001C29C6" w:rsidRDefault="001C29C6" w:rsidP="005C061B">
      <w:pPr>
        <w:pStyle w:val="Heading1"/>
        <w:jc w:val="center"/>
        <w:rPr>
          <w:sz w:val="40"/>
        </w:rPr>
      </w:pPr>
      <w:r>
        <w:br w:type="page"/>
      </w:r>
      <w:bookmarkStart w:id="49" w:name="_Toc94948788"/>
      <w:r>
        <w:rPr>
          <w:sz w:val="40"/>
        </w:rPr>
        <w:t>Developers: Notes on Configuration Debug and pin_control Bytes</w:t>
      </w:r>
      <w:bookmarkEnd w:id="49"/>
    </w:p>
    <w:p w:rsidR="001C29C6" w:rsidRDefault="001C29C6" w:rsidP="005C061B"/>
    <w:p w:rsidR="001C29C6" w:rsidRDefault="001C29C6" w:rsidP="005830EE">
      <w:r>
        <w:t>NOTE: This information is only needed if you plan to set up your own development environment to modify and compile code.</w:t>
      </w:r>
    </w:p>
    <w:p w:rsidR="001C29C6" w:rsidRDefault="001C29C6" w:rsidP="005C061B">
      <w:pPr>
        <w:jc w:val="both"/>
      </w:pPr>
    </w:p>
    <w:p w:rsidR="001C29C6" w:rsidRDefault="001C29C6"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1C29C6" w:rsidRDefault="001C29C6" w:rsidP="005C061B">
      <w:pPr>
        <w:jc w:val="both"/>
      </w:pPr>
    </w:p>
    <w:p w:rsidR="001C29C6" w:rsidRDefault="001C29C6" w:rsidP="005C061B">
      <w:pPr>
        <w:jc w:val="both"/>
      </w:pPr>
      <w:r>
        <w:pict>
          <v:shape id="_x0000_i1110" type="#_x0000_t75" style="width:202.5pt;height:309pt">
            <v:imagedata r:id="rId94" o:title=""/>
          </v:shape>
        </w:pict>
      </w:r>
    </w:p>
    <w:p w:rsidR="001C29C6" w:rsidRDefault="001C29C6" w:rsidP="005C061B">
      <w:pPr>
        <w:jc w:val="both"/>
      </w:pPr>
    </w:p>
    <w:p w:rsidR="001C29C6" w:rsidRDefault="001C29C6" w:rsidP="005C061B">
      <w:pPr>
        <w:jc w:val="both"/>
      </w:pPr>
      <w:r>
        <w:t>These values are the decimal equivalents of the content of the pin_control bytes in the code. The pin_control bytes are defined as shown here:</w:t>
      </w:r>
    </w:p>
    <w:p w:rsidR="001C29C6" w:rsidRDefault="001C29C6" w:rsidP="005C061B">
      <w:pPr>
        <w:jc w:val="both"/>
      </w:pPr>
    </w:p>
    <w:p w:rsidR="001C29C6" w:rsidRDefault="001C29C6" w:rsidP="005C061B">
      <w:pPr>
        <w:jc w:val="both"/>
      </w:pPr>
      <w:r>
        <w:pict>
          <v:shape id="_x0000_i1111" type="#_x0000_t75" style="width:427.5pt;height:5in">
            <v:imagedata r:id="rId95" o:title=""/>
          </v:shape>
        </w:pict>
      </w:r>
    </w:p>
    <w:p w:rsidR="001C29C6" w:rsidRDefault="001C29C6" w:rsidP="005C061B">
      <w:pPr>
        <w:jc w:val="both"/>
      </w:pPr>
    </w:p>
    <w:p w:rsidR="001C29C6" w:rsidRDefault="001C29C6" w:rsidP="005C061B">
      <w:pPr>
        <w:jc w:val="both"/>
      </w:pPr>
    </w:p>
    <w:p w:rsidR="001C29C6" w:rsidRDefault="001C29C6" w:rsidP="005C061B">
      <w:pPr>
        <w:jc w:val="both"/>
      </w:pPr>
    </w:p>
    <w:p w:rsidR="001C29C6" w:rsidRDefault="001C29C6" w:rsidP="00B9189F">
      <w:pPr>
        <w:pStyle w:val="Heading1"/>
        <w:jc w:val="center"/>
        <w:rPr>
          <w:sz w:val="40"/>
        </w:rPr>
      </w:pPr>
      <w:r>
        <w:br w:type="page"/>
      </w:r>
      <w:bookmarkStart w:id="50" w:name="_Toc94948789"/>
      <w:r>
        <w:rPr>
          <w:sz w:val="40"/>
        </w:rPr>
        <w:t>Developers: Notes on Proto-Sockets</w:t>
      </w:r>
      <w:bookmarkEnd w:id="50"/>
    </w:p>
    <w:p w:rsidR="001C29C6" w:rsidRDefault="001C29C6" w:rsidP="00B9189F"/>
    <w:p w:rsidR="001C29C6" w:rsidRDefault="001C29C6" w:rsidP="00B9189F">
      <w:r>
        <w:t>NOTE: This information is only needed if you plan to set up your own development environment to modify and compile code.</w:t>
      </w:r>
    </w:p>
    <w:p w:rsidR="001C29C6" w:rsidRDefault="001C29C6" w:rsidP="00B9189F">
      <w:pPr>
        <w:jc w:val="both"/>
      </w:pPr>
    </w:p>
    <w:p w:rsidR="001C29C6" w:rsidRDefault="001C29C6"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1C29C6" w:rsidRDefault="001C29C6" w:rsidP="00B9189F">
      <w:pPr>
        <w:jc w:val="both"/>
      </w:pPr>
    </w:p>
    <w:p w:rsidR="001C29C6" w:rsidRDefault="001C29C6"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1C29C6" w:rsidRDefault="001C29C6" w:rsidP="00B9189F">
      <w:pPr>
        <w:jc w:val="both"/>
      </w:pPr>
    </w:p>
    <w:p w:rsidR="001C29C6" w:rsidRDefault="001C29C6"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1C29C6" w:rsidRDefault="001C29C6" w:rsidP="00B9189F">
      <w:pPr>
        <w:jc w:val="both"/>
      </w:pPr>
    </w:p>
    <w:p w:rsidR="001C29C6" w:rsidRDefault="001C29C6"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1C29C6" w:rsidRDefault="001C29C6" w:rsidP="00DF5694">
      <w:pPr>
        <w:jc w:val="both"/>
      </w:pPr>
    </w:p>
    <w:p w:rsidR="001C29C6" w:rsidRDefault="001C29C6"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1C29C6" w:rsidRDefault="001C29C6" w:rsidP="00A906D8">
      <w:pPr>
        <w:ind w:left="720"/>
        <w:jc w:val="both"/>
      </w:pPr>
      <w:r>
        <w:t>struct uip_conn uip_conns[UIP_CONNS];</w:t>
      </w:r>
    </w:p>
    <w:p w:rsidR="001C29C6" w:rsidRDefault="001C29C6" w:rsidP="00DF5694">
      <w:pPr>
        <w:jc w:val="both"/>
      </w:pPr>
    </w:p>
    <w:p w:rsidR="001C29C6" w:rsidRDefault="001C29C6"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1C29C6" w:rsidRDefault="001C29C6" w:rsidP="00DF5694">
      <w:pPr>
        <w:jc w:val="both"/>
      </w:pPr>
    </w:p>
    <w:p w:rsidR="001C29C6" w:rsidRDefault="001C29C6" w:rsidP="00DF5694">
      <w:pPr>
        <w:jc w:val="both"/>
      </w:pPr>
      <w:r>
        <w:t xml:space="preserve">Where is the content of the structure initialized? In uip.c, where the only real initialization is to set each connection to UIP_CLOSED as follows: </w:t>
      </w:r>
    </w:p>
    <w:p w:rsidR="001C29C6" w:rsidRDefault="001C29C6" w:rsidP="00A906D8">
      <w:pPr>
        <w:ind w:left="720"/>
        <w:jc w:val="both"/>
      </w:pPr>
      <w:r>
        <w:t>void uip_init(void)</w:t>
      </w:r>
    </w:p>
    <w:p w:rsidR="001C29C6" w:rsidRDefault="001C29C6" w:rsidP="00A906D8">
      <w:pPr>
        <w:ind w:left="720"/>
        <w:jc w:val="both"/>
      </w:pPr>
      <w:r>
        <w:t>{</w:t>
      </w:r>
    </w:p>
    <w:p w:rsidR="001C29C6" w:rsidRDefault="001C29C6" w:rsidP="00A906D8">
      <w:pPr>
        <w:ind w:left="720"/>
        <w:jc w:val="both"/>
      </w:pPr>
      <w:r>
        <w:t xml:space="preserve">  for (c = 0; c &lt; UIP_LISTENPORTS; ++c) uip_listenports[c] = 0;</w:t>
      </w:r>
    </w:p>
    <w:p w:rsidR="001C29C6" w:rsidRDefault="001C29C6" w:rsidP="00A906D8">
      <w:pPr>
        <w:ind w:left="720"/>
        <w:jc w:val="both"/>
      </w:pPr>
      <w:r>
        <w:t xml:space="preserve">  for (c = 0; c &lt; UIP_CONNS; ++c) uip_conns[c].tcpstateflags = UIP_CLOSED;</w:t>
      </w:r>
    </w:p>
    <w:p w:rsidR="001C29C6" w:rsidRDefault="001C29C6" w:rsidP="00A906D8">
      <w:pPr>
        <w:ind w:left="720"/>
        <w:jc w:val="both"/>
      </w:pPr>
      <w:r>
        <w:t xml:space="preserve">  /* IPv4 initialization. */</w:t>
      </w:r>
    </w:p>
    <w:p w:rsidR="001C29C6" w:rsidRDefault="001C29C6" w:rsidP="00A906D8">
      <w:pPr>
        <w:ind w:left="720"/>
        <w:jc w:val="both"/>
      </w:pPr>
      <w:r>
        <w:t>}</w:t>
      </w:r>
    </w:p>
    <w:p w:rsidR="001C29C6" w:rsidRDefault="001C29C6" w:rsidP="00DF5694">
      <w:pPr>
        <w:jc w:val="both"/>
      </w:pPr>
    </w:p>
    <w:p w:rsidR="001C29C6" w:rsidRDefault="001C29C6"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1C29C6" w:rsidRDefault="001C29C6" w:rsidP="00DF5694">
      <w:pPr>
        <w:jc w:val="both"/>
      </w:pPr>
    </w:p>
    <w:p w:rsidR="001C29C6" w:rsidRDefault="001C29C6"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1C29C6" w:rsidRDefault="001C29C6" w:rsidP="00DF5694">
      <w:pPr>
        <w:jc w:val="both"/>
      </w:pPr>
    </w:p>
    <w:p w:rsidR="001C29C6" w:rsidRDefault="001C29C6"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1C29C6" w:rsidRDefault="001C29C6" w:rsidP="00DF5694">
      <w:pPr>
        <w:jc w:val="both"/>
      </w:pPr>
    </w:p>
    <w:p w:rsidR="001C29C6" w:rsidRDefault="001C29C6" w:rsidP="00DF5694">
      <w:pPr>
        <w:jc w:val="both"/>
      </w:pPr>
      <w:r>
        <w:t>In similar fashion the Code Uploader must only be run from one Browser as it is a "POST" mechanism.</w:t>
      </w:r>
    </w:p>
    <w:p w:rsidR="001C29C6" w:rsidRDefault="001C29C6" w:rsidP="00DF5694">
      <w:pPr>
        <w:jc w:val="both"/>
      </w:pPr>
    </w:p>
    <w:p w:rsidR="001C29C6" w:rsidRDefault="001C29C6" w:rsidP="00DF5694">
      <w:pPr>
        <w:jc w:val="both"/>
      </w:pPr>
    </w:p>
    <w:p w:rsidR="001C29C6" w:rsidRDefault="001C29C6" w:rsidP="007C09A4">
      <w:pPr>
        <w:jc w:val="both"/>
      </w:pPr>
      <w:r>
        <w:br w:type="page"/>
      </w:r>
    </w:p>
    <w:p w:rsidR="001C29C6" w:rsidRDefault="001C29C6" w:rsidP="007C09A4">
      <w:pPr>
        <w:pStyle w:val="Heading1"/>
        <w:jc w:val="center"/>
        <w:rPr>
          <w:sz w:val="40"/>
        </w:rPr>
      </w:pPr>
      <w:bookmarkStart w:id="51" w:name="_Toc94948790"/>
      <w:r>
        <w:rPr>
          <w:sz w:val="40"/>
        </w:rPr>
        <w:t>Developers: #pragma, Sections, Segments and the .lkf File</w:t>
      </w:r>
      <w:bookmarkEnd w:id="51"/>
    </w:p>
    <w:p w:rsidR="001C29C6" w:rsidRDefault="001C29C6" w:rsidP="007C09A4"/>
    <w:p w:rsidR="001C29C6" w:rsidRDefault="001C29C6" w:rsidP="007C09A4">
      <w:r>
        <w:t>NOTE: This information is only needed if you plan to set up your own development environment to modify and compile code.</w:t>
      </w:r>
    </w:p>
    <w:p w:rsidR="001C29C6" w:rsidRDefault="001C29C6" w:rsidP="007C09A4"/>
    <w:p w:rsidR="001C29C6" w:rsidRDefault="001C29C6" w:rsidP="007C09A4">
      <w:r>
        <w:t>I’ve included this section mostly so I don’t forget how all this works.</w:t>
      </w:r>
    </w:p>
    <w:p w:rsidR="001C29C6" w:rsidRDefault="001C29C6" w:rsidP="007C09A4"/>
    <w:p w:rsidR="001C29C6" w:rsidRDefault="001C29C6" w:rsidP="007C09A4">
      <w:r>
        <w:t>There are several places where I’ve had to define additional “segments” where code is segregated for specific purposes. Those areas are:</w:t>
      </w:r>
    </w:p>
    <w:p w:rsidR="001C29C6" w:rsidRDefault="001C29C6" w:rsidP="00E110FC">
      <w:pPr>
        <w:numPr>
          <w:ilvl w:val="1"/>
          <w:numId w:val="14"/>
        </w:numPr>
      </w:pPr>
      <w:r>
        <w:t>Stack Overflow detection</w:t>
      </w:r>
    </w:p>
    <w:p w:rsidR="001C29C6" w:rsidRDefault="001C29C6" w:rsidP="00E110FC">
      <w:pPr>
        <w:numPr>
          <w:ilvl w:val="1"/>
          <w:numId w:val="14"/>
        </w:numPr>
      </w:pPr>
      <w:r>
        <w:t>Flash Update code</w:t>
      </w:r>
    </w:p>
    <w:p w:rsidR="001C29C6" w:rsidRDefault="001C29C6" w:rsidP="00E110FC">
      <w:pPr>
        <w:numPr>
          <w:ilvl w:val="1"/>
          <w:numId w:val="14"/>
        </w:numPr>
      </w:pPr>
      <w:r>
        <w:t>Copy RAM to Flash code</w:t>
      </w:r>
    </w:p>
    <w:p w:rsidR="001C29C6" w:rsidRDefault="001C29C6" w:rsidP="00E110FC"/>
    <w:p w:rsidR="001C29C6" w:rsidRDefault="001C29C6"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1C29C6" w:rsidRDefault="001C29C6" w:rsidP="00E110FC"/>
    <w:p w:rsidR="001C29C6" w:rsidRPr="00E110FC" w:rsidRDefault="001C29C6" w:rsidP="00E110FC">
      <w:pPr>
        <w:rPr>
          <w:b/>
          <w:sz w:val="36"/>
          <w:szCs w:val="36"/>
        </w:rPr>
      </w:pPr>
      <w:r w:rsidRPr="00E110FC">
        <w:rPr>
          <w:b/>
          <w:sz w:val="36"/>
          <w:szCs w:val="36"/>
        </w:rPr>
        <w:t>Editing the .lkf file</w:t>
      </w:r>
    </w:p>
    <w:p w:rsidR="001C29C6" w:rsidRDefault="001C29C6" w:rsidP="00E110FC"/>
    <w:p w:rsidR="001C29C6" w:rsidRDefault="001C29C6" w:rsidP="00E110FC">
      <w:r>
        <w:t>Defining and using code segments requires that you be able to edit the .lkf file. To enable editing the Linker .lkf file in IdeaSTM8 you must first edit the .prjsm8 file. Make sure the following line is in the .prjsm8 file:</w:t>
      </w:r>
    </w:p>
    <w:p w:rsidR="001C29C6" w:rsidRDefault="001C29C6" w:rsidP="00E110FC"/>
    <w:p w:rsidR="001C29C6" w:rsidRDefault="001C29C6" w:rsidP="00E110FC">
      <w:r>
        <w:t>LinkFileAutomatic=NO</w:t>
      </w:r>
    </w:p>
    <w:p w:rsidR="001C29C6" w:rsidRDefault="001C29C6" w:rsidP="00E110FC"/>
    <w:p w:rsidR="001C29C6" w:rsidRDefault="001C29C6"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1C29C6" w:rsidRDefault="001C29C6" w:rsidP="00E110FC"/>
    <w:p w:rsidR="001C29C6" w:rsidRDefault="001C29C6" w:rsidP="00E110FC"/>
    <w:p w:rsidR="001C29C6" w:rsidRPr="00E110FC" w:rsidRDefault="001C29C6" w:rsidP="00E110FC">
      <w:pPr>
        <w:rPr>
          <w:b/>
          <w:sz w:val="36"/>
          <w:szCs w:val="36"/>
        </w:rPr>
      </w:pPr>
      <w:r w:rsidRPr="00E110FC">
        <w:rPr>
          <w:b/>
          <w:sz w:val="36"/>
          <w:szCs w:val="36"/>
        </w:rPr>
        <w:t>Stack Overflow</w:t>
      </w:r>
      <w:r>
        <w:rPr>
          <w:b/>
          <w:sz w:val="36"/>
          <w:szCs w:val="36"/>
        </w:rPr>
        <w:t xml:space="preserve"> Detection</w:t>
      </w:r>
    </w:p>
    <w:p w:rsidR="001C29C6" w:rsidRDefault="001C29C6" w:rsidP="007C09A4"/>
    <w:p w:rsidR="001C29C6" w:rsidRDefault="001C29C6"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1C29C6" w:rsidRDefault="001C29C6" w:rsidP="007C09A4"/>
    <w:p w:rsidR="001C29C6" w:rsidRDefault="001C29C6" w:rsidP="00E110FC">
      <w:r>
        <w:t>One way to locate RAM variables in a specific location is to simply use Absolute Addressing. For example:</w:t>
      </w:r>
    </w:p>
    <w:p w:rsidR="001C29C6" w:rsidRDefault="001C29C6" w:rsidP="00E110FC">
      <w:pPr>
        <w:ind w:left="720"/>
      </w:pPr>
      <w:r>
        <w:t>uint8_t stack_limit1 @0x05fe;</w:t>
      </w:r>
    </w:p>
    <w:p w:rsidR="001C29C6" w:rsidRDefault="001C29C6" w:rsidP="00E110FC">
      <w:pPr>
        <w:ind w:left="720"/>
      </w:pPr>
      <w:r>
        <w:t>uint8_t stack_limit2 @0x05ff;</w:t>
      </w:r>
    </w:p>
    <w:p w:rsidR="001C29C6" w:rsidRDefault="001C29C6"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1C29C6" w:rsidRDefault="001C29C6" w:rsidP="00E110FC"/>
    <w:p w:rsidR="001C29C6" w:rsidRDefault="001C29C6" w:rsidP="00E110FC">
      <w:r>
        <w:t>The pragma code creates the two variables in a special section named ".iconst". In the main.c file a pragma section is created that looks like this:</w:t>
      </w:r>
    </w:p>
    <w:p w:rsidR="001C29C6" w:rsidRDefault="001C29C6" w:rsidP="00E110FC">
      <w:pPr>
        <w:ind w:left="720"/>
      </w:pPr>
      <w:r>
        <w:t>#pragma section @near [iconst]</w:t>
      </w:r>
    </w:p>
    <w:p w:rsidR="001C29C6" w:rsidRDefault="001C29C6" w:rsidP="00E110FC">
      <w:pPr>
        <w:ind w:left="720"/>
      </w:pPr>
      <w:r>
        <w:t>uint8_t stack_limit1;</w:t>
      </w:r>
    </w:p>
    <w:p w:rsidR="001C29C6" w:rsidRDefault="001C29C6" w:rsidP="00E110FC">
      <w:pPr>
        <w:ind w:left="720"/>
      </w:pPr>
      <w:r>
        <w:t>uint8_t stack_limit2;</w:t>
      </w:r>
    </w:p>
    <w:p w:rsidR="001C29C6" w:rsidRDefault="001C29C6" w:rsidP="00E110FC">
      <w:pPr>
        <w:ind w:left="720"/>
      </w:pPr>
      <w:r>
        <w:t>#pragma section @near []</w:t>
      </w:r>
    </w:p>
    <w:p w:rsidR="001C29C6" w:rsidRDefault="001C29C6" w:rsidP="00E110FC"/>
    <w:p w:rsidR="001C29C6" w:rsidRDefault="001C29C6"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1C29C6" w:rsidRDefault="001C29C6" w:rsidP="00E110FC">
      <w:pPr>
        <w:ind w:left="720"/>
      </w:pPr>
      <w:r w:rsidRPr="00C0357E">
        <w:t>+seg .iconst -b 0x5fe -n .iconst</w:t>
      </w:r>
    </w:p>
    <w:p w:rsidR="001C29C6" w:rsidRDefault="001C29C6" w:rsidP="00E110FC"/>
    <w:p w:rsidR="001C29C6" w:rsidRDefault="001C29C6" w:rsidP="00E110FC">
      <w:r>
        <w:t>Now the linker will be able to warn you if allocation of variables in RAM has enough space.</w:t>
      </w:r>
    </w:p>
    <w:p w:rsidR="001C29C6" w:rsidRDefault="001C29C6" w:rsidP="00F867EA"/>
    <w:p w:rsidR="001C29C6" w:rsidRDefault="001C29C6" w:rsidP="00F867EA"/>
    <w:p w:rsidR="001C29C6" w:rsidRPr="00E110FC" w:rsidRDefault="001C29C6" w:rsidP="00F867EA">
      <w:pPr>
        <w:rPr>
          <w:b/>
          <w:sz w:val="36"/>
          <w:szCs w:val="36"/>
        </w:rPr>
      </w:pPr>
      <w:r>
        <w:rPr>
          <w:b/>
          <w:sz w:val="36"/>
          <w:szCs w:val="36"/>
        </w:rPr>
        <w:t>Flash Update and Copy-RAM-to-Flash Code</w:t>
      </w:r>
    </w:p>
    <w:p w:rsidR="001C29C6" w:rsidRDefault="001C29C6" w:rsidP="00F867EA"/>
    <w:p w:rsidR="001C29C6" w:rsidRDefault="001C29C6"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1C29C6" w:rsidRDefault="001C29C6" w:rsidP="00F867EA">
      <w:pPr>
        <w:numPr>
          <w:ilvl w:val="1"/>
          <w:numId w:val="20"/>
        </w:numPr>
      </w:pPr>
      <w:r>
        <w:t>New firmware is received from the Browser and written to the I2C EEPROM.</w:t>
      </w:r>
    </w:p>
    <w:p w:rsidR="001C29C6" w:rsidRDefault="001C29C6" w:rsidP="00F867EA">
      <w:pPr>
        <w:numPr>
          <w:ilvl w:val="1"/>
          <w:numId w:val="20"/>
        </w:numPr>
      </w:pPr>
      <w:r>
        <w:t>The new firmware in the I2C EEPROM is copied to Flash.</w:t>
      </w:r>
    </w:p>
    <w:p w:rsidR="001C29C6" w:rsidRDefault="001C29C6" w:rsidP="00F867EA"/>
    <w:p w:rsidR="001C29C6" w:rsidRDefault="001C29C6" w:rsidP="00F867EA">
      <w:r>
        <w:t>In order for a) and b) to work the I2C driver must remain functional throughout the write to Flash. This requires that the I2C driver be located in a part of Flash that will remain untouched until the final parts of the Flash update.</w:t>
      </w:r>
    </w:p>
    <w:p w:rsidR="001C29C6" w:rsidRDefault="001C29C6" w:rsidP="00F867EA"/>
    <w:p w:rsidR="001C29C6" w:rsidRDefault="001C29C6"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1C29C6" w:rsidRDefault="001C29C6" w:rsidP="00F867EA"/>
    <w:p w:rsidR="001C29C6" w:rsidRDefault="001C29C6"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1C29C6" w:rsidRDefault="001C29C6" w:rsidP="00F867EA"/>
    <w:p w:rsidR="001C29C6" w:rsidRDefault="001C29C6" w:rsidP="00F867EA">
      <w:r>
        <w:t>To keep the I2C driver segment separate from the rest of the Flash code it is located in upper Flash as follows:</w:t>
      </w:r>
    </w:p>
    <w:p w:rsidR="001C29C6" w:rsidRDefault="001C29C6" w:rsidP="002F2C35">
      <w:pPr>
        <w:ind w:left="720"/>
      </w:pPr>
    </w:p>
    <w:p w:rsidR="001C29C6" w:rsidRDefault="001C29C6" w:rsidP="002F2C35">
      <w:pPr>
        <w:ind w:left="720"/>
      </w:pPr>
      <w:r>
        <w:t>In the I2C.c file a #pragma flash_update code segment is defined containing the I2C driver and functions which call the copy_ram_to_flash() code.</w:t>
      </w:r>
    </w:p>
    <w:p w:rsidR="001C29C6" w:rsidRDefault="001C29C6" w:rsidP="002F2C35">
      <w:pPr>
        <w:ind w:left="720"/>
      </w:pPr>
    </w:p>
    <w:p w:rsidR="001C29C6" w:rsidRDefault="001C29C6" w:rsidP="002F2C35">
      <w:pPr>
        <w:ind w:left="720"/>
      </w:pPr>
      <w:r>
        <w:t>In the linker .lkf file the following directive is added to specify the location of the pragma section:</w:t>
      </w:r>
    </w:p>
    <w:p w:rsidR="001C29C6" w:rsidRDefault="001C29C6" w:rsidP="002F2C35">
      <w:pPr>
        <w:ind w:left="720" w:firstLine="720"/>
      </w:pPr>
      <w:r>
        <w:t>+seg .flash_update -b 0xfc80</w:t>
      </w:r>
    </w:p>
    <w:p w:rsidR="001C29C6" w:rsidRDefault="001C29C6" w:rsidP="007C09A4"/>
    <w:p w:rsidR="001C29C6" w:rsidRDefault="001C29C6" w:rsidP="007C09A4"/>
    <w:p w:rsidR="001C29C6" w:rsidRDefault="001C29C6"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1C29C6" w:rsidRDefault="001C29C6" w:rsidP="007C09A4"/>
    <w:p w:rsidR="001C29C6" w:rsidRDefault="001C29C6" w:rsidP="002F2C35">
      <w:pPr>
        <w:ind w:left="720"/>
      </w:pPr>
      <w:r>
        <w:t>In the I2C.c file a #pragma memcpy_update code segment is defined containing the copy_ram_to_flash code.</w:t>
      </w:r>
    </w:p>
    <w:p w:rsidR="001C29C6" w:rsidRDefault="001C29C6" w:rsidP="002F2C35">
      <w:pPr>
        <w:ind w:left="720"/>
      </w:pPr>
    </w:p>
    <w:p w:rsidR="001C29C6" w:rsidRDefault="001C29C6" w:rsidP="002F2C35">
      <w:pPr>
        <w:ind w:left="720"/>
      </w:pPr>
      <w:r>
        <w:t>In the linker .lkf file the following directives are added to specify the location of the pragma section:</w:t>
      </w:r>
    </w:p>
    <w:p w:rsidR="001C29C6" w:rsidRDefault="001C29C6" w:rsidP="002F2C35">
      <w:pPr>
        <w:ind w:left="1440"/>
      </w:pPr>
      <w:r>
        <w:t>+seg .memcpy_update -a .data -n memcpy_update –ic</w:t>
      </w:r>
    </w:p>
    <w:p w:rsidR="001C29C6" w:rsidRDefault="001C29C6" w:rsidP="002F2C35">
      <w:pPr>
        <w:ind w:left="1440"/>
      </w:pPr>
      <w:r>
        <w:t>+seg .bss -a memcpy_update -n .bss</w:t>
      </w:r>
    </w:p>
    <w:p w:rsidR="001C29C6" w:rsidRDefault="001C29C6" w:rsidP="00086B03">
      <w:pPr>
        <w:ind w:left="720"/>
      </w:pPr>
    </w:p>
    <w:p w:rsidR="001C29C6" w:rsidRDefault="001C29C6" w:rsidP="00086B03">
      <w:pPr>
        <w:ind w:left="720"/>
      </w:pPr>
      <w:r>
        <w:t>In the stm8s-005.h file find the following:</w:t>
      </w:r>
    </w:p>
    <w:p w:rsidR="001C29C6" w:rsidRDefault="001C29C6" w:rsidP="00086B03">
      <w:pPr>
        <w:ind w:left="1440"/>
      </w:pPr>
      <w:r>
        <w:t>/* Uncomment the line below to enable the FLASH functions execution from RAM */</w:t>
      </w:r>
    </w:p>
    <w:p w:rsidR="001C29C6" w:rsidRDefault="001C29C6" w:rsidP="00086B03">
      <w:pPr>
        <w:ind w:left="1440"/>
      </w:pPr>
      <w:r>
        <w:t>#if !defined (RAM_EXECUTION)</w:t>
      </w:r>
    </w:p>
    <w:p w:rsidR="001C29C6" w:rsidRDefault="001C29C6" w:rsidP="00086B03">
      <w:pPr>
        <w:ind w:left="1440"/>
      </w:pPr>
      <w:r>
        <w:t>/* #define RAM_EXECUTION  (1) */</w:t>
      </w:r>
    </w:p>
    <w:p w:rsidR="001C29C6" w:rsidRDefault="001C29C6" w:rsidP="00086B03">
      <w:pPr>
        <w:ind w:left="1440"/>
      </w:pPr>
      <w:r>
        <w:t>#endif /* RAM_EXECUTION */</w:t>
      </w:r>
    </w:p>
    <w:p w:rsidR="001C29C6" w:rsidRDefault="001C29C6" w:rsidP="00086B03">
      <w:pPr>
        <w:ind w:left="1440"/>
      </w:pPr>
    </w:p>
    <w:p w:rsidR="001C29C6" w:rsidRDefault="001C29C6" w:rsidP="00086B03">
      <w:pPr>
        <w:ind w:left="1440"/>
      </w:pPr>
      <w:r>
        <w:t>… And uncomment the line</w:t>
      </w:r>
    </w:p>
    <w:p w:rsidR="001C29C6" w:rsidRDefault="001C29C6" w:rsidP="00086B03">
      <w:pPr>
        <w:ind w:left="1440"/>
      </w:pPr>
      <w:r>
        <w:t>/* #define RAM_EXECUTION  (1) */</w:t>
      </w:r>
    </w:p>
    <w:p w:rsidR="001C29C6" w:rsidRDefault="001C29C6" w:rsidP="00086B03">
      <w:pPr>
        <w:ind w:left="720"/>
      </w:pPr>
    </w:p>
    <w:p w:rsidR="001C29C6" w:rsidRDefault="001C29C6" w:rsidP="007C0E77">
      <w:pPr>
        <w:ind w:left="720"/>
      </w:pPr>
      <w:r>
        <w:t>In the main.c file the following code causes the copy_ram_to_flash() function to be relocated to RAM. Once relocated, the function can be called like any other function.</w:t>
      </w:r>
    </w:p>
    <w:p w:rsidR="001C29C6" w:rsidRDefault="001C29C6" w:rsidP="007C0E77">
      <w:pPr>
        <w:ind w:left="1440"/>
      </w:pPr>
      <w:r w:rsidRPr="007C0E77">
        <w:t>_fctcpy ('m')</w:t>
      </w:r>
      <w:r>
        <w:t>;</w:t>
      </w:r>
    </w:p>
    <w:p w:rsidR="001C29C6" w:rsidRDefault="001C29C6" w:rsidP="007C0E77">
      <w:pPr>
        <w:ind w:left="720"/>
      </w:pPr>
    </w:p>
    <w:p w:rsidR="001C29C6" w:rsidRDefault="001C29C6" w:rsidP="007C0E77"/>
    <w:p w:rsidR="001C29C6" w:rsidRDefault="001C29C6" w:rsidP="007C0E77"/>
    <w:p w:rsidR="001C29C6" w:rsidRDefault="001C29C6" w:rsidP="007C0E77">
      <w:r>
        <w:t>Given the above: To complete a copy of new firmware from I2C EEPROM to Flash the process is as follows:</w:t>
      </w:r>
    </w:p>
    <w:p w:rsidR="001C29C6" w:rsidRDefault="001C29C6" w:rsidP="00086B03">
      <w:pPr>
        <w:numPr>
          <w:ilvl w:val="0"/>
          <w:numId w:val="33"/>
        </w:numPr>
      </w:pPr>
      <w:r>
        <w:t xml:space="preserve">The </w:t>
      </w:r>
      <w:r w:rsidRPr="007C0E77">
        <w:t>_fctcpy ('m')</w:t>
      </w:r>
      <w:r>
        <w:t xml:space="preserve"> function is called from main.c</w:t>
      </w:r>
    </w:p>
    <w:p w:rsidR="001C29C6" w:rsidRDefault="001C29C6"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1C29C6" w:rsidRDefault="001C29C6"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1C29C6" w:rsidRDefault="001C29C6" w:rsidP="007C0E77">
      <w:r>
        <w:br w:type="page"/>
      </w:r>
    </w:p>
    <w:p w:rsidR="001C29C6" w:rsidRPr="000B6E71" w:rsidRDefault="001C29C6" w:rsidP="007C0E77">
      <w:pPr>
        <w:rPr>
          <w:b/>
          <w:sz w:val="36"/>
          <w:szCs w:val="36"/>
        </w:rPr>
      </w:pPr>
      <w:r w:rsidRPr="000B6E71">
        <w:rPr>
          <w:b/>
          <w:sz w:val="36"/>
          <w:szCs w:val="36"/>
        </w:rPr>
        <w:t>_fctcpy</w:t>
      </w:r>
    </w:p>
    <w:p w:rsidR="001C29C6" w:rsidRDefault="001C29C6" w:rsidP="007C0E77"/>
    <w:p w:rsidR="001C29C6" w:rsidRDefault="001C29C6" w:rsidP="007C0E77">
      <w:r>
        <w:t>For reference the following is from the CXSTM8_UserGuide.pdf:</w:t>
      </w:r>
    </w:p>
    <w:p w:rsidR="001C29C6" w:rsidRDefault="001C29C6" w:rsidP="007C0E77"/>
    <w:p w:rsidR="001C29C6" w:rsidRDefault="001C29C6" w:rsidP="007C0E77"/>
    <w:p w:rsidR="001C29C6" w:rsidRPr="007C0E77" w:rsidRDefault="001C29C6" w:rsidP="007C0E77">
      <w:pPr>
        <w:ind w:left="720"/>
      </w:pPr>
      <w:r>
        <w:pict>
          <v:shape id="_x0000_i1112" type="#_x0000_t75" style="width:348.75pt;height:370.5pt">
            <v:imagedata r:id="rId96" o:title=""/>
          </v:shape>
        </w:pict>
      </w:r>
    </w:p>
    <w:p w:rsidR="001C29C6" w:rsidRDefault="001C29C6" w:rsidP="007C09A4"/>
    <w:p w:rsidR="001C29C6" w:rsidRDefault="001C29C6" w:rsidP="007C09A4">
      <w:r>
        <w:br w:type="page"/>
      </w:r>
    </w:p>
    <w:p w:rsidR="001C29C6" w:rsidRPr="000B6E71" w:rsidRDefault="001C29C6" w:rsidP="00F867EA">
      <w:pPr>
        <w:rPr>
          <w:b/>
          <w:sz w:val="36"/>
          <w:szCs w:val="36"/>
        </w:rPr>
      </w:pPr>
      <w:r w:rsidRPr="000B6E71">
        <w:rPr>
          <w:b/>
          <w:sz w:val="36"/>
          <w:szCs w:val="36"/>
        </w:rPr>
        <w:t>#pragma Sections</w:t>
      </w:r>
    </w:p>
    <w:p w:rsidR="001C29C6" w:rsidRDefault="001C29C6" w:rsidP="00F867EA"/>
    <w:p w:rsidR="001C29C6" w:rsidRDefault="001C29C6" w:rsidP="00F867EA">
      <w:r>
        <w:t>For reference the following describes how to create #pragma sections.</w:t>
      </w:r>
    </w:p>
    <w:p w:rsidR="001C29C6" w:rsidRDefault="001C29C6" w:rsidP="00F867EA"/>
    <w:p w:rsidR="001C29C6" w:rsidRDefault="001C29C6" w:rsidP="00F867EA">
      <w:hyperlink r:id="rId97" w:history="1">
        <w:r w:rsidRPr="008A1546">
          <w:rPr>
            <w:rStyle w:val="Hyperlink"/>
          </w:rPr>
          <w:t>https://cosmic-software.com/faq/faq18.php</w:t>
        </w:r>
      </w:hyperlink>
    </w:p>
    <w:p w:rsidR="001C29C6" w:rsidRDefault="001C29C6" w:rsidP="00F867EA"/>
    <w:p w:rsidR="001C29C6" w:rsidRDefault="001C29C6" w:rsidP="00F867EA">
      <w:r>
        <w:pict>
          <v:shape id="_x0000_i1113" type="#_x0000_t75" style="width:424.5pt;height:257.25pt">
            <v:imagedata r:id="rId98" o:title=""/>
          </v:shape>
        </w:pict>
      </w:r>
    </w:p>
    <w:p w:rsidR="001C29C6" w:rsidRDefault="001C29C6" w:rsidP="00F867EA"/>
    <w:p w:rsidR="001C29C6" w:rsidRDefault="001C29C6" w:rsidP="00F867EA"/>
    <w:p w:rsidR="001C29C6" w:rsidRDefault="001C29C6" w:rsidP="00F867EA">
      <w:r>
        <w:br w:type="page"/>
      </w:r>
    </w:p>
    <w:p w:rsidR="001C29C6" w:rsidRPr="000B6E71" w:rsidRDefault="001C29C6" w:rsidP="00F867EA">
      <w:pPr>
        <w:rPr>
          <w:b/>
          <w:sz w:val="36"/>
          <w:szCs w:val="36"/>
        </w:rPr>
      </w:pPr>
      <w:r w:rsidRPr="000B6E71">
        <w:rPr>
          <w:b/>
          <w:sz w:val="36"/>
          <w:szCs w:val="36"/>
        </w:rPr>
        <w:t>Content of the .lkf File</w:t>
      </w:r>
    </w:p>
    <w:p w:rsidR="001C29C6" w:rsidRDefault="001C29C6" w:rsidP="00F867EA"/>
    <w:p w:rsidR="001C29C6" w:rsidRDefault="001C29C6" w:rsidP="000B6E71">
      <w:r>
        <w:t>For reference the +seg part of the .lkf file for this project looks like this:</w:t>
      </w:r>
    </w:p>
    <w:p w:rsidR="001C29C6" w:rsidRDefault="001C29C6" w:rsidP="000B6E71"/>
    <w:p w:rsidR="001C29C6" w:rsidRDefault="001C29C6" w:rsidP="000B6E71">
      <w:r>
        <w:t>+seg .vector -b 0x8000 -m 0x8000 -n .vector</w:t>
      </w:r>
      <w:r>
        <w:tab/>
      </w:r>
      <w:r>
        <w:tab/>
        <w:t># vectors start address</w:t>
      </w:r>
    </w:p>
    <w:p w:rsidR="001C29C6" w:rsidRDefault="001C29C6" w:rsidP="000B6E71">
      <w:r>
        <w:t>-k</w:t>
      </w:r>
    </w:p>
    <w:p w:rsidR="001C29C6" w:rsidRDefault="001C29C6" w:rsidP="000B6E71">
      <w:r>
        <w:t>+seg .const -a .vector -n .const</w:t>
      </w:r>
      <w:r>
        <w:tab/>
      </w:r>
      <w:r>
        <w:tab/>
      </w:r>
      <w:r>
        <w:tab/>
        <w:t># constants follow vectors</w:t>
      </w:r>
    </w:p>
    <w:p w:rsidR="001C29C6" w:rsidRDefault="001C29C6" w:rsidP="000B6E71">
      <w:r>
        <w:t>+seg .text -a .const -n .text</w:t>
      </w:r>
      <w:r>
        <w:tab/>
      </w:r>
      <w:r>
        <w:tab/>
      </w:r>
      <w:r>
        <w:tab/>
      </w:r>
      <w:r>
        <w:tab/>
        <w:t># code follow constants</w:t>
      </w:r>
    </w:p>
    <w:p w:rsidR="001C29C6" w:rsidRDefault="001C29C6" w:rsidP="000B6E71">
      <w:r>
        <w:t>+seg .eeprom -b 0x4000 -m 128</w:t>
      </w:r>
      <w:r>
        <w:tab/>
      </w:r>
      <w:r>
        <w:tab/>
      </w:r>
      <w:r>
        <w:tab/>
        <w:t># internal eeprom</w:t>
      </w:r>
    </w:p>
    <w:p w:rsidR="001C29C6" w:rsidRDefault="001C29C6" w:rsidP="000B6E71">
      <w:r>
        <w:t>+seg .bsct -b 0 -m 0x100 -n .bsct</w:t>
      </w:r>
      <w:r>
        <w:tab/>
      </w:r>
      <w:r>
        <w:tab/>
      </w:r>
      <w:r>
        <w:tab/>
        <w:t># initialized RAM (256 bytes</w:t>
      </w:r>
    </w:p>
    <w:p w:rsidR="001C29C6" w:rsidRDefault="001C29C6" w:rsidP="000B6E71">
      <w:pPr>
        <w:ind w:left="4320" w:firstLine="720"/>
      </w:pPr>
      <w:r>
        <w:t>#   max)  in page 0</w:t>
      </w:r>
    </w:p>
    <w:p w:rsidR="001C29C6" w:rsidRDefault="001C29C6" w:rsidP="000B6E71">
      <w:r>
        <w:t>+seg .ubsct -a .bsct -n .ubsct</w:t>
      </w:r>
      <w:r>
        <w:tab/>
      </w:r>
      <w:r>
        <w:tab/>
      </w:r>
      <w:r>
        <w:tab/>
      </w:r>
      <w:r>
        <w:tab/>
        <w:t># uninitialized RAM follows</w:t>
      </w:r>
    </w:p>
    <w:p w:rsidR="001C29C6" w:rsidRDefault="001C29C6" w:rsidP="000B6E71">
      <w:r>
        <w:tab/>
      </w:r>
      <w:r>
        <w:tab/>
      </w:r>
      <w:r>
        <w:tab/>
      </w:r>
      <w:r>
        <w:tab/>
      </w:r>
      <w:r>
        <w:tab/>
      </w:r>
      <w:r>
        <w:tab/>
      </w:r>
      <w:r>
        <w:tab/>
        <w:t>#   initialized RAM in page 0</w:t>
      </w:r>
    </w:p>
    <w:p w:rsidR="001C29C6" w:rsidRDefault="001C29C6" w:rsidP="000B6E71">
      <w:r>
        <w:t>+seg .bit -a .ubsct -n .bit –id</w:t>
      </w:r>
      <w:r>
        <w:tab/>
      </w:r>
      <w:r>
        <w:tab/>
      </w:r>
      <w:r>
        <w:tab/>
      </w:r>
      <w:r>
        <w:tab/>
        <w:t># uninitialized bit variables</w:t>
      </w:r>
    </w:p>
    <w:p w:rsidR="001C29C6" w:rsidRDefault="001C29C6" w:rsidP="000B6E71">
      <w:r>
        <w:tab/>
      </w:r>
      <w:r>
        <w:tab/>
      </w:r>
      <w:r>
        <w:tab/>
      </w:r>
      <w:r>
        <w:tab/>
      </w:r>
      <w:r>
        <w:tab/>
      </w:r>
      <w:r>
        <w:tab/>
      </w:r>
      <w:r>
        <w:tab/>
        <w:t>#   follows uninitialized RAM</w:t>
      </w:r>
    </w:p>
    <w:p w:rsidR="001C29C6" w:rsidRDefault="001C29C6" w:rsidP="000B6E71">
      <w:r>
        <w:tab/>
      </w:r>
      <w:r>
        <w:tab/>
      </w:r>
      <w:r>
        <w:tab/>
      </w:r>
      <w:r>
        <w:tab/>
      </w:r>
      <w:r>
        <w:tab/>
      </w:r>
      <w:r>
        <w:tab/>
      </w:r>
      <w:r>
        <w:tab/>
        <w:t>#   in page 0</w:t>
      </w:r>
    </w:p>
    <w:p w:rsidR="001C29C6" w:rsidRDefault="001C29C6" w:rsidP="000B6E71">
      <w:r>
        <w:t>+seg .data -a .bit -m 0x800 -n .data</w:t>
      </w:r>
      <w:r>
        <w:tab/>
      </w:r>
      <w:r>
        <w:tab/>
      </w:r>
      <w:r>
        <w:tab/>
        <w:t xml:space="preserve"># initialized RAM outside of </w:t>
      </w:r>
    </w:p>
    <w:p w:rsidR="001C29C6" w:rsidRDefault="001C29C6" w:rsidP="000B6E71">
      <w:r>
        <w:tab/>
      </w:r>
      <w:r>
        <w:tab/>
      </w:r>
      <w:r>
        <w:tab/>
      </w:r>
      <w:r>
        <w:tab/>
      </w:r>
      <w:r>
        <w:tab/>
      </w:r>
      <w:r>
        <w:tab/>
      </w:r>
      <w:r>
        <w:tab/>
        <w:t>#   page 0 (2048 bytes max for</w:t>
      </w:r>
    </w:p>
    <w:p w:rsidR="001C29C6" w:rsidRDefault="001C29C6" w:rsidP="000B6E71">
      <w:pPr>
        <w:ind w:left="4320" w:firstLine="720"/>
      </w:pPr>
      <w:r>
        <w:t>#   all RAM in .bsct, .ubsct, .bit,</w:t>
      </w:r>
    </w:p>
    <w:p w:rsidR="001C29C6" w:rsidRDefault="001C29C6" w:rsidP="000B6E71">
      <w:pPr>
        <w:ind w:left="4320" w:firstLine="720"/>
      </w:pPr>
      <w:r>
        <w:t>#   and .data)</w:t>
      </w:r>
    </w:p>
    <w:p w:rsidR="001C29C6" w:rsidRDefault="001C29C6" w:rsidP="000B6E71">
      <w:r>
        <w:t>+seg .memcpy_update -a .data -n memcpy_update –ic  # specifies that the memcpy_</w:t>
      </w:r>
    </w:p>
    <w:p w:rsidR="001C29C6" w:rsidRDefault="001C29C6" w:rsidP="000B6E71">
      <w:pPr>
        <w:ind w:left="5040"/>
      </w:pPr>
      <w:r>
        <w:t>#   update segment in Flash is</w:t>
      </w:r>
    </w:p>
    <w:p w:rsidR="001C29C6" w:rsidRDefault="001C29C6" w:rsidP="000B6E71">
      <w:pPr>
        <w:ind w:left="5040"/>
      </w:pPr>
      <w:r>
        <w:t>#   relocatable and that the</w:t>
      </w:r>
    </w:p>
    <w:p w:rsidR="001C29C6" w:rsidRDefault="001C29C6" w:rsidP="000B6E71">
      <w:pPr>
        <w:ind w:left="5040"/>
      </w:pPr>
      <w:r>
        <w:t>#   target location is in RAM</w:t>
      </w:r>
    </w:p>
    <w:p w:rsidR="001C29C6" w:rsidRDefault="001C29C6" w:rsidP="000B6E71">
      <w:r>
        <w:tab/>
      </w:r>
      <w:r>
        <w:tab/>
      </w:r>
      <w:r>
        <w:tab/>
      </w:r>
      <w:r>
        <w:tab/>
      </w:r>
      <w:r>
        <w:tab/>
      </w:r>
      <w:r>
        <w:tab/>
      </w:r>
      <w:r>
        <w:tab/>
        <w:t>#   following .data.</w:t>
      </w:r>
    </w:p>
    <w:p w:rsidR="001C29C6" w:rsidRDefault="001C29C6" w:rsidP="000B6E71">
      <w:r>
        <w:t>+seg .bss -a memcpy_update -n .bss</w:t>
      </w:r>
      <w:r>
        <w:tab/>
      </w:r>
      <w:r>
        <w:tab/>
      </w:r>
      <w:r>
        <w:tab/>
        <w:t># .bss is the uninitialized data</w:t>
      </w:r>
    </w:p>
    <w:p w:rsidR="001C29C6" w:rsidRDefault="001C29C6" w:rsidP="000B6E71">
      <w:r>
        <w:tab/>
      </w:r>
      <w:r>
        <w:tab/>
      </w:r>
      <w:r>
        <w:tab/>
      </w:r>
      <w:r>
        <w:tab/>
      </w:r>
      <w:r>
        <w:tab/>
      </w:r>
      <w:r>
        <w:tab/>
      </w:r>
      <w:r>
        <w:tab/>
        <w:t># segment. This specifies that</w:t>
      </w:r>
    </w:p>
    <w:p w:rsidR="001C29C6" w:rsidRDefault="001C29C6" w:rsidP="000B6E71">
      <w:r>
        <w:tab/>
      </w:r>
      <w:r>
        <w:tab/>
      </w:r>
      <w:r>
        <w:tab/>
      </w:r>
      <w:r>
        <w:tab/>
      </w:r>
      <w:r>
        <w:tab/>
      </w:r>
      <w:r>
        <w:tab/>
      </w:r>
      <w:r>
        <w:tab/>
        <w:t># the data is to be placed after</w:t>
      </w:r>
    </w:p>
    <w:p w:rsidR="001C29C6" w:rsidRDefault="001C29C6" w:rsidP="000B6E71">
      <w:r>
        <w:tab/>
      </w:r>
      <w:r>
        <w:tab/>
      </w:r>
      <w:r>
        <w:tab/>
      </w:r>
      <w:r>
        <w:tab/>
      </w:r>
      <w:r>
        <w:tab/>
      </w:r>
      <w:r>
        <w:tab/>
      </w:r>
      <w:r>
        <w:tab/>
        <w:t># the memcpy_update segment,</w:t>
      </w:r>
    </w:p>
    <w:p w:rsidR="001C29C6" w:rsidRDefault="001C29C6" w:rsidP="000B6E71">
      <w:r>
        <w:tab/>
      </w:r>
      <w:r>
        <w:tab/>
      </w:r>
      <w:r>
        <w:tab/>
      </w:r>
      <w:r>
        <w:tab/>
      </w:r>
      <w:r>
        <w:tab/>
      </w:r>
      <w:r>
        <w:tab/>
      </w:r>
      <w:r>
        <w:tab/>
        <w:t># effectively placing memcpy_</w:t>
      </w:r>
    </w:p>
    <w:p w:rsidR="001C29C6" w:rsidRDefault="001C29C6" w:rsidP="000B6E71">
      <w:r>
        <w:tab/>
      </w:r>
      <w:r>
        <w:tab/>
      </w:r>
      <w:r>
        <w:tab/>
      </w:r>
      <w:r>
        <w:tab/>
      </w:r>
      <w:r>
        <w:tab/>
      </w:r>
      <w:r>
        <w:tab/>
      </w:r>
      <w:r>
        <w:tab/>
        <w:t># update first in RAM.</w:t>
      </w:r>
    </w:p>
    <w:p w:rsidR="001C29C6" w:rsidRDefault="001C29C6" w:rsidP="000B6E71">
      <w:r>
        <w:t>+seg .flash_update -b 0xfc80</w:t>
      </w:r>
      <w:r>
        <w:tab/>
      </w:r>
      <w:r>
        <w:tab/>
      </w:r>
      <w:r>
        <w:tab/>
      </w:r>
      <w:r>
        <w:tab/>
        <w:t># locates the flash_update</w:t>
      </w:r>
    </w:p>
    <w:p w:rsidR="001C29C6" w:rsidRDefault="001C29C6" w:rsidP="000B6E71">
      <w:r>
        <w:tab/>
      </w:r>
      <w:r>
        <w:tab/>
      </w:r>
      <w:r>
        <w:tab/>
      </w:r>
      <w:r>
        <w:tab/>
      </w:r>
      <w:r>
        <w:tab/>
      </w:r>
      <w:r>
        <w:tab/>
      </w:r>
      <w:r>
        <w:tab/>
        <w:t># segment at 0xfc80</w:t>
      </w:r>
    </w:p>
    <w:p w:rsidR="001C29C6" w:rsidRDefault="001C29C6" w:rsidP="000B6E71">
      <w:r>
        <w:t>+seg .iconst -b 0x5fe -n .iconst</w:t>
      </w:r>
      <w:r>
        <w:tab/>
      </w:r>
      <w:r>
        <w:tab/>
      </w:r>
      <w:r>
        <w:tab/>
        <w:t># locates the stack_overflow</w:t>
      </w:r>
    </w:p>
    <w:p w:rsidR="001C29C6" w:rsidRDefault="001C29C6" w:rsidP="000B6E71">
      <w:r>
        <w:tab/>
      </w:r>
      <w:r>
        <w:tab/>
      </w:r>
      <w:r>
        <w:tab/>
      </w:r>
      <w:r>
        <w:tab/>
      </w:r>
      <w:r>
        <w:tab/>
      </w:r>
      <w:r>
        <w:tab/>
      </w:r>
      <w:r>
        <w:tab/>
        <w:t># variables at 0x05fe</w:t>
      </w:r>
    </w:p>
    <w:p w:rsidR="001C29C6" w:rsidRDefault="001C29C6" w:rsidP="000B6E71"/>
    <w:p w:rsidR="001C29C6" w:rsidRDefault="001C29C6" w:rsidP="000B6E71"/>
    <w:p w:rsidR="001C29C6" w:rsidRDefault="001C29C6" w:rsidP="000B6E71"/>
    <w:p w:rsidR="001C29C6" w:rsidRDefault="001C29C6" w:rsidP="000B6E71"/>
    <w:p w:rsidR="001C29C6" w:rsidRDefault="001C29C6" w:rsidP="000B6E71">
      <w:r>
        <w:br w:type="page"/>
      </w:r>
    </w:p>
    <w:p w:rsidR="001C29C6" w:rsidRPr="009F4629" w:rsidRDefault="001C29C6" w:rsidP="000B6E71">
      <w:pPr>
        <w:jc w:val="both"/>
      </w:pPr>
      <w:r w:rsidRPr="009F4629">
        <w:t>Paraphrased from the CXSTM8_Userguide.pdf</w:t>
      </w:r>
    </w:p>
    <w:p w:rsidR="001C29C6" w:rsidRPr="009F4629" w:rsidRDefault="001C29C6" w:rsidP="000B6E71">
      <w:pPr>
        <w:jc w:val="both"/>
      </w:pPr>
    </w:p>
    <w:p w:rsidR="001C29C6" w:rsidRPr="009F4629" w:rsidRDefault="001C29C6" w:rsidP="000B6E71">
      <w:pPr>
        <w:autoSpaceDE w:val="0"/>
        <w:autoSpaceDN w:val="0"/>
        <w:adjustRightInd w:val="0"/>
        <w:rPr>
          <w:b/>
          <w:bCs/>
          <w:color w:val="363692"/>
        </w:rPr>
      </w:pPr>
      <w:r w:rsidRPr="009F4629">
        <w:rPr>
          <w:b/>
          <w:bCs/>
          <w:color w:val="363692"/>
        </w:rPr>
        <w:t>Segment Control Options Usage</w:t>
      </w:r>
    </w:p>
    <w:p w:rsidR="001C29C6" w:rsidRPr="009F4629" w:rsidRDefault="001C29C6" w:rsidP="000B6E71">
      <w:pPr>
        <w:autoSpaceDE w:val="0"/>
        <w:autoSpaceDN w:val="0"/>
        <w:adjustRightInd w:val="0"/>
        <w:rPr>
          <w:b/>
          <w:bCs/>
          <w:color w:val="FFFFFF"/>
        </w:rPr>
      </w:pPr>
      <w:r w:rsidRPr="009F4629">
        <w:rPr>
          <w:b/>
          <w:bCs/>
          <w:color w:val="FFFFFF"/>
        </w:rPr>
        <w:t>Option Description</w:t>
      </w:r>
    </w:p>
    <w:p w:rsidR="001C29C6" w:rsidRPr="009F4629" w:rsidRDefault="001C29C6"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1C29C6" w:rsidRPr="009F4629" w:rsidRDefault="001C29C6" w:rsidP="000B6E71">
      <w:pPr>
        <w:autoSpaceDE w:val="0"/>
        <w:autoSpaceDN w:val="0"/>
        <w:adjustRightInd w:val="0"/>
        <w:rPr>
          <w:color w:val="000000"/>
        </w:rPr>
      </w:pPr>
    </w:p>
    <w:p w:rsidR="001C29C6" w:rsidRPr="009F4629" w:rsidRDefault="001C29C6"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1C29C6" w:rsidRPr="009F4629" w:rsidRDefault="001C29C6" w:rsidP="000B6E71">
      <w:pPr>
        <w:autoSpaceDE w:val="0"/>
        <w:autoSpaceDN w:val="0"/>
        <w:adjustRightInd w:val="0"/>
        <w:rPr>
          <w:color w:val="000000"/>
        </w:rPr>
      </w:pPr>
    </w:p>
    <w:p w:rsidR="001C29C6" w:rsidRPr="009F4629" w:rsidRDefault="001C29C6"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1C29C6" w:rsidRPr="009F4629" w:rsidRDefault="001C29C6"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1C29C6" w:rsidRPr="009F4629" w:rsidRDefault="001C29C6" w:rsidP="000B6E71">
      <w:pPr>
        <w:autoSpaceDE w:val="0"/>
        <w:autoSpaceDN w:val="0"/>
        <w:adjustRightInd w:val="0"/>
        <w:rPr>
          <w:color w:val="000000"/>
        </w:rPr>
      </w:pPr>
    </w:p>
    <w:p w:rsidR="001C29C6" w:rsidRPr="009F4629" w:rsidRDefault="001C29C6"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1C29C6" w:rsidRPr="009F4629" w:rsidRDefault="001C29C6" w:rsidP="000B6E71">
      <w:pPr>
        <w:autoSpaceDE w:val="0"/>
        <w:autoSpaceDN w:val="0"/>
        <w:adjustRightInd w:val="0"/>
        <w:rPr>
          <w:b/>
          <w:bCs/>
          <w:color w:val="363692"/>
        </w:rPr>
      </w:pPr>
    </w:p>
    <w:p w:rsidR="001C29C6" w:rsidRPr="009F4629" w:rsidRDefault="001C29C6"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1C29C6" w:rsidRPr="009F4629" w:rsidRDefault="001C29C6" w:rsidP="000B6E71">
      <w:pPr>
        <w:jc w:val="both"/>
      </w:pPr>
    </w:p>
    <w:p w:rsidR="001C29C6" w:rsidRDefault="001C29C6" w:rsidP="00F867EA"/>
    <w:p w:rsidR="001C29C6" w:rsidRDefault="001C29C6" w:rsidP="00F867EA"/>
    <w:p w:rsidR="001C29C6" w:rsidRDefault="001C29C6" w:rsidP="00B9189F">
      <w:pPr>
        <w:jc w:val="both"/>
      </w:pPr>
      <w:r>
        <w:br w:type="page"/>
      </w:r>
    </w:p>
    <w:p w:rsidR="001C29C6" w:rsidRDefault="001C29C6" w:rsidP="00B9189F">
      <w:pPr>
        <w:pStyle w:val="Heading1"/>
        <w:jc w:val="center"/>
        <w:rPr>
          <w:sz w:val="40"/>
        </w:rPr>
      </w:pPr>
      <w:bookmarkStart w:id="52" w:name="_Toc94948791"/>
      <w:r>
        <w:rPr>
          <w:sz w:val="40"/>
        </w:rPr>
        <w:t>Developers: STM8 Address Map</w:t>
      </w:r>
      <w:bookmarkEnd w:id="52"/>
    </w:p>
    <w:p w:rsidR="001C29C6" w:rsidRDefault="001C29C6" w:rsidP="00B9189F"/>
    <w:p w:rsidR="001C29C6" w:rsidRDefault="001C29C6" w:rsidP="00B9189F">
      <w:r>
        <w:t>NOTE: This information is only needed if you plan to set up your own development environment to modify and compile code.</w:t>
      </w:r>
    </w:p>
    <w:p w:rsidR="001C29C6" w:rsidRDefault="001C29C6" w:rsidP="00B9189F"/>
    <w:p w:rsidR="001C29C6" w:rsidRDefault="001C29C6" w:rsidP="00B9189F">
      <w:r>
        <w:t>Following is the mapping of memory, peripherals, and registers in the STM8.</w:t>
      </w:r>
    </w:p>
    <w:p w:rsidR="001C29C6" w:rsidRDefault="001C29C6" w:rsidP="00B9189F"/>
    <w:p w:rsidR="001C29C6" w:rsidRDefault="001C29C6" w:rsidP="00B9189F">
      <w:r>
        <w:t>RAM</w:t>
      </w:r>
      <w:r>
        <w:tab/>
      </w:r>
      <w:r>
        <w:tab/>
        <w:t>0x0000 to 0x05ff</w:t>
      </w:r>
      <w:r>
        <w:tab/>
        <w:t>1536 bytes</w:t>
      </w:r>
    </w:p>
    <w:p w:rsidR="001C29C6" w:rsidRDefault="001C29C6" w:rsidP="00B9189F">
      <w:r>
        <w:t>Stack</w:t>
      </w:r>
      <w:r>
        <w:tab/>
      </w:r>
      <w:r>
        <w:tab/>
        <w:t>0x0600 to 0x07ff</w:t>
      </w:r>
      <w:r>
        <w:tab/>
        <w:t>512 bytes</w:t>
      </w:r>
    </w:p>
    <w:p w:rsidR="001C29C6" w:rsidRDefault="001C29C6" w:rsidP="00B9189F">
      <w:r>
        <w:t>EEPROM</w:t>
      </w:r>
      <w:r>
        <w:tab/>
        <w:t>0x4000 to 0x407f</w:t>
      </w:r>
      <w:r>
        <w:tab/>
        <w:t>128 bytes</w:t>
      </w:r>
    </w:p>
    <w:p w:rsidR="001C29C6" w:rsidRDefault="001C29C6" w:rsidP="00B9189F">
      <w:r>
        <w:t>Option ROM</w:t>
      </w:r>
      <w:r>
        <w:tab/>
        <w:t>0x4800 to 0x487f</w:t>
      </w:r>
      <w:r>
        <w:tab/>
        <w:t>128 bytes</w:t>
      </w:r>
    </w:p>
    <w:p w:rsidR="001C29C6" w:rsidRDefault="001C29C6" w:rsidP="00B9189F">
      <w:r>
        <w:t>Peripheral</w:t>
      </w:r>
      <w:r>
        <w:tab/>
        <w:t>0x5000 to 0x57ff</w:t>
      </w:r>
      <w:r>
        <w:tab/>
        <w:t>2048 bytes</w:t>
      </w:r>
    </w:p>
    <w:p w:rsidR="001C29C6" w:rsidRDefault="001C29C6" w:rsidP="00B9189F">
      <w:r>
        <w:t>Boot Rom</w:t>
      </w:r>
      <w:r>
        <w:tab/>
        <w:t>0x6000 to 0x67ff</w:t>
      </w:r>
      <w:r>
        <w:tab/>
        <w:t>2048 bytes</w:t>
      </w:r>
    </w:p>
    <w:p w:rsidR="001C29C6" w:rsidRDefault="001C29C6" w:rsidP="00B9189F">
      <w:r>
        <w:t>Registers</w:t>
      </w:r>
      <w:r>
        <w:tab/>
        <w:t>0x7f00 to 0x7fff</w:t>
      </w:r>
      <w:r>
        <w:tab/>
        <w:t>256 bytes</w:t>
      </w:r>
    </w:p>
    <w:p w:rsidR="001C29C6" w:rsidRDefault="001C29C6" w:rsidP="00B9189F">
      <w:r>
        <w:t>Int Vectors</w:t>
      </w:r>
      <w:r>
        <w:tab/>
        <w:t>0x8000 to 0x807f</w:t>
      </w:r>
      <w:r>
        <w:tab/>
        <w:t>128 bytes</w:t>
      </w:r>
    </w:p>
    <w:p w:rsidR="001C29C6" w:rsidRDefault="001C29C6" w:rsidP="00B9189F">
      <w:r>
        <w:t>Flash Prog</w:t>
      </w:r>
      <w:r>
        <w:tab/>
        <w:t>0x8080 to 0xffff</w:t>
      </w:r>
      <w:r>
        <w:tab/>
        <w:t>32640 bytes</w:t>
      </w:r>
    </w:p>
    <w:p w:rsidR="001C29C6" w:rsidRDefault="001C29C6" w:rsidP="00B9189F"/>
    <w:p w:rsidR="001C29C6" w:rsidRDefault="001C29C6" w:rsidP="00B9189F"/>
    <w:p w:rsidR="001C29C6" w:rsidRDefault="001C29C6" w:rsidP="000B6E71">
      <w:pPr>
        <w:jc w:val="both"/>
      </w:pPr>
    </w:p>
    <w:p w:rsidR="001C29C6" w:rsidRDefault="001C29C6" w:rsidP="000B6E71">
      <w:pPr>
        <w:jc w:val="both"/>
      </w:pPr>
      <w:r>
        <w:br w:type="page"/>
      </w:r>
    </w:p>
    <w:p w:rsidR="001C29C6" w:rsidRDefault="001C29C6" w:rsidP="000B6E71">
      <w:pPr>
        <w:pStyle w:val="Heading1"/>
        <w:jc w:val="center"/>
        <w:rPr>
          <w:sz w:val="40"/>
        </w:rPr>
      </w:pPr>
      <w:bookmarkStart w:id="53" w:name="_Toc94948792"/>
      <w:r>
        <w:rPr>
          <w:sz w:val="40"/>
        </w:rPr>
        <w:t>Developers: Flash Memory Map</w:t>
      </w:r>
      <w:bookmarkEnd w:id="53"/>
    </w:p>
    <w:p w:rsidR="001C29C6" w:rsidRDefault="001C29C6" w:rsidP="000B6E71"/>
    <w:p w:rsidR="001C29C6" w:rsidRDefault="001C29C6" w:rsidP="00086B03">
      <w:r>
        <w:t>NOTE: This information is only needed if you plan to set up your own development environment to modify and compile code.</w:t>
      </w:r>
    </w:p>
    <w:p w:rsidR="001C29C6" w:rsidRDefault="001C29C6" w:rsidP="00F867EA"/>
    <w:p w:rsidR="001C29C6" w:rsidRPr="008F6694" w:rsidRDefault="001C29C6" w:rsidP="00086B03">
      <w:pPr>
        <w:rPr>
          <w:b/>
          <w:sz w:val="36"/>
          <w:szCs w:val="36"/>
        </w:rPr>
      </w:pPr>
      <w:r w:rsidRPr="008F6694">
        <w:rPr>
          <w:b/>
          <w:sz w:val="36"/>
          <w:szCs w:val="36"/>
        </w:rPr>
        <w:t>STM8 Flash Map for Non-Upgradeable builds</w:t>
      </w:r>
    </w:p>
    <w:p w:rsidR="001C29C6" w:rsidRDefault="001C29C6"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1C29C6" w:rsidTr="00542870">
        <w:tc>
          <w:tcPr>
            <w:tcW w:w="2952" w:type="dxa"/>
          </w:tcPr>
          <w:p w:rsidR="001C29C6" w:rsidRDefault="001C29C6" w:rsidP="00086B03">
            <w:r>
              <w:t>Block Number (128 Bytes per Block)</w:t>
            </w:r>
          </w:p>
        </w:tc>
        <w:tc>
          <w:tcPr>
            <w:tcW w:w="2952" w:type="dxa"/>
          </w:tcPr>
          <w:p w:rsidR="001C29C6" w:rsidRDefault="001C29C6" w:rsidP="00086B03">
            <w:r>
              <w:t>Block Start Address</w:t>
            </w:r>
          </w:p>
        </w:tc>
        <w:tc>
          <w:tcPr>
            <w:tcW w:w="2952" w:type="dxa"/>
          </w:tcPr>
          <w:p w:rsidR="001C29C6" w:rsidRDefault="001C29C6" w:rsidP="00086B03">
            <w:r>
              <w:t>Content</w:t>
            </w:r>
          </w:p>
        </w:tc>
      </w:tr>
      <w:tr w:rsidR="001C29C6" w:rsidTr="00542870">
        <w:tc>
          <w:tcPr>
            <w:tcW w:w="2952" w:type="dxa"/>
          </w:tcPr>
          <w:p w:rsidR="001C29C6" w:rsidRDefault="001C29C6" w:rsidP="00086B03">
            <w:r>
              <w:t>000</w:t>
            </w:r>
          </w:p>
        </w:tc>
        <w:tc>
          <w:tcPr>
            <w:tcW w:w="2952" w:type="dxa"/>
          </w:tcPr>
          <w:p w:rsidR="001C29C6" w:rsidRDefault="001C29C6" w:rsidP="00086B03">
            <w:r>
              <w:t>0x8000</w:t>
            </w:r>
          </w:p>
        </w:tc>
        <w:tc>
          <w:tcPr>
            <w:tcW w:w="2952" w:type="dxa"/>
          </w:tcPr>
          <w:p w:rsidR="001C29C6" w:rsidRDefault="001C29C6" w:rsidP="00086B03">
            <w:r>
              <w:t>Reset and Interrupt Vectors</w:t>
            </w:r>
          </w:p>
        </w:tc>
      </w:tr>
      <w:tr w:rsidR="001C29C6" w:rsidTr="00542870">
        <w:tc>
          <w:tcPr>
            <w:tcW w:w="2952" w:type="dxa"/>
          </w:tcPr>
          <w:p w:rsidR="001C29C6" w:rsidRDefault="001C29C6" w:rsidP="00086B03">
            <w:r>
              <w:t>001</w:t>
            </w:r>
          </w:p>
        </w:tc>
        <w:tc>
          <w:tcPr>
            <w:tcW w:w="2952" w:type="dxa"/>
          </w:tcPr>
          <w:p w:rsidR="001C29C6" w:rsidRDefault="001C29C6" w:rsidP="00086B03">
            <w:r>
              <w:t>0x8080</w:t>
            </w:r>
          </w:p>
        </w:tc>
        <w:tc>
          <w:tcPr>
            <w:tcW w:w="2952" w:type="dxa"/>
          </w:tcPr>
          <w:p w:rsidR="001C29C6" w:rsidRDefault="001C29C6" w:rsidP="00086B03">
            <w:r>
              <w:t>Constants and Code</w:t>
            </w:r>
          </w:p>
        </w:tc>
      </w:tr>
      <w:tr w:rsidR="001C29C6" w:rsidTr="00542870">
        <w:tc>
          <w:tcPr>
            <w:tcW w:w="2952" w:type="dxa"/>
          </w:tcPr>
          <w:p w:rsidR="001C29C6" w:rsidRDefault="001C29C6" w:rsidP="00086B03">
            <w:r>
              <w:t>…</w:t>
            </w:r>
          </w:p>
        </w:tc>
        <w:tc>
          <w:tcPr>
            <w:tcW w:w="2952" w:type="dxa"/>
          </w:tcPr>
          <w:p w:rsidR="001C29C6" w:rsidRDefault="001C29C6" w:rsidP="00086B03"/>
        </w:tc>
        <w:tc>
          <w:tcPr>
            <w:tcW w:w="2952" w:type="dxa"/>
          </w:tcPr>
          <w:p w:rsidR="001C29C6" w:rsidRDefault="001C29C6" w:rsidP="00086B03"/>
        </w:tc>
      </w:tr>
      <w:tr w:rsidR="001C29C6" w:rsidTr="00542870">
        <w:tc>
          <w:tcPr>
            <w:tcW w:w="2952" w:type="dxa"/>
          </w:tcPr>
          <w:p w:rsidR="001C29C6" w:rsidRDefault="001C29C6" w:rsidP="00086B03">
            <w:r>
              <w:t>252</w:t>
            </w:r>
          </w:p>
        </w:tc>
        <w:tc>
          <w:tcPr>
            <w:tcW w:w="2952" w:type="dxa"/>
          </w:tcPr>
          <w:p w:rsidR="001C29C6" w:rsidRDefault="001C29C6" w:rsidP="00086B03">
            <w:r>
              <w:t>0xfe00</w:t>
            </w:r>
          </w:p>
        </w:tc>
        <w:tc>
          <w:tcPr>
            <w:tcW w:w="2952" w:type="dxa"/>
          </w:tcPr>
          <w:p w:rsidR="001C29C6" w:rsidRDefault="001C29C6" w:rsidP="00086B03">
            <w:r>
              <w:t>Constants and Code</w:t>
            </w:r>
          </w:p>
        </w:tc>
      </w:tr>
      <w:tr w:rsidR="001C29C6" w:rsidTr="00542870">
        <w:tc>
          <w:tcPr>
            <w:tcW w:w="2952" w:type="dxa"/>
          </w:tcPr>
          <w:p w:rsidR="001C29C6" w:rsidRDefault="001C29C6" w:rsidP="00086B03"/>
        </w:tc>
        <w:tc>
          <w:tcPr>
            <w:tcW w:w="2952" w:type="dxa"/>
          </w:tcPr>
          <w:p w:rsidR="001C29C6" w:rsidRDefault="001C29C6" w:rsidP="00086B03"/>
        </w:tc>
        <w:tc>
          <w:tcPr>
            <w:tcW w:w="2952" w:type="dxa"/>
          </w:tcPr>
          <w:p w:rsidR="001C29C6" w:rsidRDefault="001C29C6" w:rsidP="00086B03"/>
        </w:tc>
      </w:tr>
      <w:tr w:rsidR="001C29C6" w:rsidTr="00542870">
        <w:tc>
          <w:tcPr>
            <w:tcW w:w="2952" w:type="dxa"/>
          </w:tcPr>
          <w:p w:rsidR="001C29C6" w:rsidRDefault="001C29C6" w:rsidP="00086B03">
            <w:r>
              <w:t>253</w:t>
            </w:r>
          </w:p>
        </w:tc>
        <w:tc>
          <w:tcPr>
            <w:tcW w:w="2952" w:type="dxa"/>
          </w:tcPr>
          <w:p w:rsidR="001C29C6" w:rsidRDefault="001C29C6" w:rsidP="00086B03">
            <w:r>
              <w:t>0xfe80</w:t>
            </w:r>
          </w:p>
        </w:tc>
        <w:tc>
          <w:tcPr>
            <w:tcW w:w="2952" w:type="dxa"/>
          </w:tcPr>
          <w:p w:rsidR="001C29C6" w:rsidRDefault="001C29C6" w:rsidP="00086B03">
            <w:r>
              <w:t>Browser Only IO Timers and IO Names</w:t>
            </w:r>
          </w:p>
          <w:p w:rsidR="001C29C6" w:rsidRDefault="001C29C6" w:rsidP="00086B03">
            <w:r>
              <w:t>Note: The first 64 bytes are not used so these variables really start at 0xfec0</w:t>
            </w:r>
          </w:p>
        </w:tc>
      </w:tr>
      <w:tr w:rsidR="001C29C6" w:rsidTr="00542870">
        <w:tc>
          <w:tcPr>
            <w:tcW w:w="2952" w:type="dxa"/>
          </w:tcPr>
          <w:p w:rsidR="001C29C6" w:rsidRDefault="001C29C6" w:rsidP="00086B03">
            <w:r>
              <w:t>254</w:t>
            </w:r>
          </w:p>
        </w:tc>
        <w:tc>
          <w:tcPr>
            <w:tcW w:w="2952" w:type="dxa"/>
          </w:tcPr>
          <w:p w:rsidR="001C29C6" w:rsidRDefault="001C29C6" w:rsidP="00086B03">
            <w:r>
              <w:t>0xff00</w:t>
            </w:r>
          </w:p>
        </w:tc>
        <w:tc>
          <w:tcPr>
            <w:tcW w:w="2952" w:type="dxa"/>
          </w:tcPr>
          <w:p w:rsidR="001C29C6" w:rsidRDefault="001C29C6" w:rsidP="00086B03">
            <w:r>
              <w:t>Browser Only IO Timers and IO Names</w:t>
            </w:r>
          </w:p>
        </w:tc>
      </w:tr>
      <w:tr w:rsidR="001C29C6" w:rsidTr="00542870">
        <w:tc>
          <w:tcPr>
            <w:tcW w:w="2952" w:type="dxa"/>
          </w:tcPr>
          <w:p w:rsidR="001C29C6" w:rsidRDefault="001C29C6" w:rsidP="00086B03">
            <w:r>
              <w:t>255</w:t>
            </w:r>
          </w:p>
        </w:tc>
        <w:tc>
          <w:tcPr>
            <w:tcW w:w="2952" w:type="dxa"/>
          </w:tcPr>
          <w:p w:rsidR="001C29C6" w:rsidRDefault="001C29C6" w:rsidP="00086B03">
            <w:r>
              <w:t>0xff80</w:t>
            </w:r>
          </w:p>
        </w:tc>
        <w:tc>
          <w:tcPr>
            <w:tcW w:w="2952" w:type="dxa"/>
          </w:tcPr>
          <w:p w:rsidR="001C29C6" w:rsidRDefault="001C29C6" w:rsidP="00086B03">
            <w:r>
              <w:t>Browser Only IO Timers and IO Names</w:t>
            </w:r>
          </w:p>
        </w:tc>
      </w:tr>
    </w:tbl>
    <w:p w:rsidR="001C29C6" w:rsidRDefault="001C29C6" w:rsidP="00086B03"/>
    <w:p w:rsidR="001C29C6" w:rsidRDefault="001C29C6" w:rsidP="00086B03">
      <w:r>
        <w:br w:type="page"/>
      </w:r>
    </w:p>
    <w:p w:rsidR="001C29C6" w:rsidRPr="008F6694" w:rsidRDefault="001C29C6" w:rsidP="009C2692">
      <w:pPr>
        <w:rPr>
          <w:b/>
          <w:sz w:val="36"/>
          <w:szCs w:val="36"/>
        </w:rPr>
      </w:pPr>
      <w:r w:rsidRPr="008F6694">
        <w:rPr>
          <w:b/>
          <w:sz w:val="36"/>
          <w:szCs w:val="36"/>
        </w:rPr>
        <w:t>STM8 Flash Map for Upgradeable builds</w:t>
      </w:r>
    </w:p>
    <w:p w:rsidR="001C29C6" w:rsidRDefault="001C29C6"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1C29C6" w:rsidTr="00542870">
        <w:tc>
          <w:tcPr>
            <w:tcW w:w="1675" w:type="dxa"/>
          </w:tcPr>
          <w:p w:rsidR="001C29C6" w:rsidRDefault="001C29C6" w:rsidP="00B9189F">
            <w:r>
              <w:t>Block Number (128 Bytes per Block)</w:t>
            </w:r>
          </w:p>
        </w:tc>
        <w:tc>
          <w:tcPr>
            <w:tcW w:w="2075" w:type="dxa"/>
          </w:tcPr>
          <w:p w:rsidR="001C29C6" w:rsidRDefault="001C29C6" w:rsidP="00B9189F">
            <w:r>
              <w:t>Block Start Address</w:t>
            </w:r>
          </w:p>
        </w:tc>
        <w:tc>
          <w:tcPr>
            <w:tcW w:w="2519" w:type="dxa"/>
          </w:tcPr>
          <w:p w:rsidR="001C29C6" w:rsidRDefault="001C29C6" w:rsidP="00B9189F">
            <w:r>
              <w:t>Content</w:t>
            </w:r>
          </w:p>
        </w:tc>
        <w:tc>
          <w:tcPr>
            <w:tcW w:w="2587" w:type="dxa"/>
          </w:tcPr>
          <w:p w:rsidR="001C29C6" w:rsidRDefault="001C29C6" w:rsidP="00B9189F">
            <w:r>
              <w:t>Equivalent Address in I2C EEPROM Region 0</w:t>
            </w:r>
          </w:p>
        </w:tc>
      </w:tr>
      <w:tr w:rsidR="001C29C6" w:rsidTr="00542870">
        <w:tc>
          <w:tcPr>
            <w:tcW w:w="1675" w:type="dxa"/>
          </w:tcPr>
          <w:p w:rsidR="001C29C6" w:rsidRDefault="001C29C6" w:rsidP="00B9189F">
            <w:r>
              <w:t>000</w:t>
            </w:r>
          </w:p>
        </w:tc>
        <w:tc>
          <w:tcPr>
            <w:tcW w:w="2075" w:type="dxa"/>
          </w:tcPr>
          <w:p w:rsidR="001C29C6" w:rsidRDefault="001C29C6" w:rsidP="00B9189F">
            <w:r>
              <w:t>0x8000</w:t>
            </w:r>
          </w:p>
        </w:tc>
        <w:tc>
          <w:tcPr>
            <w:tcW w:w="2519" w:type="dxa"/>
          </w:tcPr>
          <w:p w:rsidR="001C29C6" w:rsidRDefault="001C29C6" w:rsidP="00B9189F">
            <w:r>
              <w:t>Reset and Interrupt Vectors</w:t>
            </w:r>
          </w:p>
        </w:tc>
        <w:tc>
          <w:tcPr>
            <w:tcW w:w="2587" w:type="dxa"/>
          </w:tcPr>
          <w:p w:rsidR="001C29C6" w:rsidRDefault="001C29C6" w:rsidP="00B9189F">
            <w:r>
              <w:t>0x0000</w:t>
            </w:r>
          </w:p>
        </w:tc>
      </w:tr>
      <w:tr w:rsidR="001C29C6" w:rsidTr="00542870">
        <w:tc>
          <w:tcPr>
            <w:tcW w:w="1675" w:type="dxa"/>
          </w:tcPr>
          <w:p w:rsidR="001C29C6" w:rsidRDefault="001C29C6" w:rsidP="00B9189F">
            <w:r>
              <w:t>001</w:t>
            </w:r>
          </w:p>
        </w:tc>
        <w:tc>
          <w:tcPr>
            <w:tcW w:w="2075" w:type="dxa"/>
          </w:tcPr>
          <w:p w:rsidR="001C29C6" w:rsidRDefault="001C29C6" w:rsidP="00B9189F">
            <w:r>
              <w:t>0x8080</w:t>
            </w:r>
          </w:p>
        </w:tc>
        <w:tc>
          <w:tcPr>
            <w:tcW w:w="2519" w:type="dxa"/>
          </w:tcPr>
          <w:p w:rsidR="001C29C6" w:rsidRDefault="001C29C6" w:rsidP="00B9189F">
            <w:r>
              <w:t>Constants and Code</w:t>
            </w:r>
          </w:p>
        </w:tc>
        <w:tc>
          <w:tcPr>
            <w:tcW w:w="2587" w:type="dxa"/>
          </w:tcPr>
          <w:p w:rsidR="001C29C6" w:rsidRDefault="001C29C6" w:rsidP="00B9189F">
            <w:r>
              <w:t>0x0080</w:t>
            </w:r>
          </w:p>
        </w:tc>
      </w:tr>
      <w:tr w:rsidR="001C29C6" w:rsidTr="00542870">
        <w:tc>
          <w:tcPr>
            <w:tcW w:w="1675" w:type="dxa"/>
          </w:tcPr>
          <w:p w:rsidR="001C29C6" w:rsidRDefault="001C29C6" w:rsidP="00B9189F">
            <w:r>
              <w:t>…</w:t>
            </w:r>
          </w:p>
        </w:tc>
        <w:tc>
          <w:tcPr>
            <w:tcW w:w="2075" w:type="dxa"/>
          </w:tcPr>
          <w:p w:rsidR="001C29C6" w:rsidRDefault="001C29C6" w:rsidP="00B9189F"/>
        </w:tc>
        <w:tc>
          <w:tcPr>
            <w:tcW w:w="2519" w:type="dxa"/>
          </w:tcPr>
          <w:p w:rsidR="001C29C6" w:rsidRDefault="001C29C6" w:rsidP="00B9189F"/>
        </w:tc>
        <w:tc>
          <w:tcPr>
            <w:tcW w:w="2587" w:type="dxa"/>
          </w:tcPr>
          <w:p w:rsidR="001C29C6" w:rsidRDefault="001C29C6" w:rsidP="00B9189F"/>
        </w:tc>
      </w:tr>
      <w:tr w:rsidR="001C29C6" w:rsidTr="00542870">
        <w:tc>
          <w:tcPr>
            <w:tcW w:w="1675" w:type="dxa"/>
          </w:tcPr>
          <w:p w:rsidR="001C29C6" w:rsidRDefault="001C29C6" w:rsidP="00B9189F">
            <w:r>
              <w:t>248</w:t>
            </w:r>
          </w:p>
        </w:tc>
        <w:tc>
          <w:tcPr>
            <w:tcW w:w="2075" w:type="dxa"/>
          </w:tcPr>
          <w:p w:rsidR="001C29C6" w:rsidRDefault="001C29C6" w:rsidP="00B9189F">
            <w:r>
              <w:t>0xfc00</w:t>
            </w:r>
          </w:p>
        </w:tc>
        <w:tc>
          <w:tcPr>
            <w:tcW w:w="2519" w:type="dxa"/>
          </w:tcPr>
          <w:p w:rsidR="001C29C6" w:rsidRDefault="001C29C6" w:rsidP="00B9189F">
            <w:r>
              <w:t>Constants and Code</w:t>
            </w:r>
          </w:p>
        </w:tc>
        <w:tc>
          <w:tcPr>
            <w:tcW w:w="2587" w:type="dxa"/>
          </w:tcPr>
          <w:p w:rsidR="001C29C6" w:rsidRDefault="001C29C6" w:rsidP="00B9189F">
            <w:r>
              <w:t>0x7c00</w:t>
            </w:r>
          </w:p>
        </w:tc>
      </w:tr>
      <w:tr w:rsidR="001C29C6" w:rsidTr="00542870">
        <w:tc>
          <w:tcPr>
            <w:tcW w:w="1675" w:type="dxa"/>
          </w:tcPr>
          <w:p w:rsidR="001C29C6" w:rsidRDefault="001C29C6" w:rsidP="00B9189F"/>
        </w:tc>
        <w:tc>
          <w:tcPr>
            <w:tcW w:w="2075" w:type="dxa"/>
          </w:tcPr>
          <w:p w:rsidR="001C29C6" w:rsidRDefault="001C29C6" w:rsidP="00B9189F"/>
        </w:tc>
        <w:tc>
          <w:tcPr>
            <w:tcW w:w="2519" w:type="dxa"/>
          </w:tcPr>
          <w:p w:rsidR="001C29C6" w:rsidRDefault="001C29C6" w:rsidP="00B9189F"/>
        </w:tc>
        <w:tc>
          <w:tcPr>
            <w:tcW w:w="2587" w:type="dxa"/>
          </w:tcPr>
          <w:p w:rsidR="001C29C6" w:rsidRDefault="001C29C6" w:rsidP="00B9189F"/>
        </w:tc>
      </w:tr>
      <w:tr w:rsidR="001C29C6" w:rsidTr="00542870">
        <w:tc>
          <w:tcPr>
            <w:tcW w:w="1675" w:type="dxa"/>
          </w:tcPr>
          <w:p w:rsidR="001C29C6" w:rsidRDefault="001C29C6" w:rsidP="00B9189F">
            <w:r>
              <w:t>249</w:t>
            </w:r>
          </w:p>
        </w:tc>
        <w:tc>
          <w:tcPr>
            <w:tcW w:w="2075" w:type="dxa"/>
          </w:tcPr>
          <w:p w:rsidR="001C29C6" w:rsidRDefault="001C29C6" w:rsidP="00B9189F">
            <w:r>
              <w:t>0xfc80</w:t>
            </w:r>
          </w:p>
        </w:tc>
        <w:tc>
          <w:tcPr>
            <w:tcW w:w="2519" w:type="dxa"/>
          </w:tcPr>
          <w:p w:rsidR="001C29C6" w:rsidRDefault="001C29C6" w:rsidP="00B9189F">
            <w:r>
              <w:t>I2C Driver and copy_ram_to_flash() function</w:t>
            </w:r>
          </w:p>
        </w:tc>
        <w:tc>
          <w:tcPr>
            <w:tcW w:w="2587" w:type="dxa"/>
          </w:tcPr>
          <w:p w:rsidR="001C29C6" w:rsidRDefault="001C29C6" w:rsidP="00B9189F">
            <w:r>
              <w:t>0x7c80</w:t>
            </w:r>
          </w:p>
        </w:tc>
      </w:tr>
      <w:tr w:rsidR="001C29C6" w:rsidTr="00542870">
        <w:tc>
          <w:tcPr>
            <w:tcW w:w="1675" w:type="dxa"/>
          </w:tcPr>
          <w:p w:rsidR="001C29C6" w:rsidRDefault="001C29C6" w:rsidP="00B9189F">
            <w:r>
              <w:t>250</w:t>
            </w:r>
          </w:p>
        </w:tc>
        <w:tc>
          <w:tcPr>
            <w:tcW w:w="2075" w:type="dxa"/>
          </w:tcPr>
          <w:p w:rsidR="001C29C6" w:rsidRDefault="001C29C6" w:rsidP="00B9189F">
            <w:r>
              <w:t>0xfd00</w:t>
            </w:r>
          </w:p>
        </w:tc>
        <w:tc>
          <w:tcPr>
            <w:tcW w:w="2519" w:type="dxa"/>
          </w:tcPr>
          <w:p w:rsidR="001C29C6" w:rsidRDefault="001C29C6" w:rsidP="00B9189F">
            <w:r>
              <w:t>I2C Driver and copy_ram_to_flash() function</w:t>
            </w:r>
          </w:p>
        </w:tc>
        <w:tc>
          <w:tcPr>
            <w:tcW w:w="2587" w:type="dxa"/>
          </w:tcPr>
          <w:p w:rsidR="001C29C6" w:rsidRDefault="001C29C6" w:rsidP="00B9189F">
            <w:r>
              <w:t>0x7d00</w:t>
            </w:r>
          </w:p>
        </w:tc>
      </w:tr>
      <w:tr w:rsidR="001C29C6" w:rsidTr="00542870">
        <w:tc>
          <w:tcPr>
            <w:tcW w:w="1675" w:type="dxa"/>
          </w:tcPr>
          <w:p w:rsidR="001C29C6" w:rsidRDefault="001C29C6" w:rsidP="00B9189F">
            <w:r>
              <w:t>251</w:t>
            </w:r>
          </w:p>
        </w:tc>
        <w:tc>
          <w:tcPr>
            <w:tcW w:w="2075" w:type="dxa"/>
          </w:tcPr>
          <w:p w:rsidR="001C29C6" w:rsidRDefault="001C29C6" w:rsidP="00B9189F">
            <w:r>
              <w:t>0xfd80</w:t>
            </w:r>
          </w:p>
        </w:tc>
        <w:tc>
          <w:tcPr>
            <w:tcW w:w="2519" w:type="dxa"/>
          </w:tcPr>
          <w:p w:rsidR="001C29C6" w:rsidRDefault="001C29C6" w:rsidP="00B9189F">
            <w:r>
              <w:t>I2C Driver and copy_ram_to_flash() function</w:t>
            </w:r>
          </w:p>
        </w:tc>
        <w:tc>
          <w:tcPr>
            <w:tcW w:w="2587" w:type="dxa"/>
          </w:tcPr>
          <w:p w:rsidR="001C29C6" w:rsidRDefault="001C29C6" w:rsidP="00B9189F">
            <w:r>
              <w:t>0x7d80</w:t>
            </w:r>
          </w:p>
        </w:tc>
      </w:tr>
      <w:tr w:rsidR="001C29C6" w:rsidTr="00542870">
        <w:tc>
          <w:tcPr>
            <w:tcW w:w="1675" w:type="dxa"/>
          </w:tcPr>
          <w:p w:rsidR="001C29C6" w:rsidRDefault="001C29C6" w:rsidP="00B9189F">
            <w:r>
              <w:t>252</w:t>
            </w:r>
          </w:p>
        </w:tc>
        <w:tc>
          <w:tcPr>
            <w:tcW w:w="2075" w:type="dxa"/>
          </w:tcPr>
          <w:p w:rsidR="001C29C6" w:rsidRDefault="001C29C6" w:rsidP="00B9189F">
            <w:r>
              <w:t>0xfe00</w:t>
            </w:r>
          </w:p>
        </w:tc>
        <w:tc>
          <w:tcPr>
            <w:tcW w:w="2519" w:type="dxa"/>
          </w:tcPr>
          <w:p w:rsidR="001C29C6" w:rsidRDefault="001C29C6" w:rsidP="00B9189F">
            <w:r>
              <w:t>I2C Driver and copy_ram_to_flash() function</w:t>
            </w:r>
          </w:p>
        </w:tc>
        <w:tc>
          <w:tcPr>
            <w:tcW w:w="2587" w:type="dxa"/>
          </w:tcPr>
          <w:p w:rsidR="001C29C6" w:rsidRDefault="001C29C6" w:rsidP="00B9189F">
            <w:r>
              <w:t>0x7e00</w:t>
            </w:r>
          </w:p>
        </w:tc>
      </w:tr>
      <w:tr w:rsidR="001C29C6" w:rsidTr="00542870">
        <w:tc>
          <w:tcPr>
            <w:tcW w:w="1675" w:type="dxa"/>
          </w:tcPr>
          <w:p w:rsidR="001C29C6" w:rsidRDefault="001C29C6" w:rsidP="00B9189F"/>
        </w:tc>
        <w:tc>
          <w:tcPr>
            <w:tcW w:w="2075" w:type="dxa"/>
          </w:tcPr>
          <w:p w:rsidR="001C29C6" w:rsidRDefault="001C29C6" w:rsidP="00B9189F"/>
        </w:tc>
        <w:tc>
          <w:tcPr>
            <w:tcW w:w="2519" w:type="dxa"/>
          </w:tcPr>
          <w:p w:rsidR="001C29C6" w:rsidRDefault="001C29C6" w:rsidP="00B9189F"/>
        </w:tc>
        <w:tc>
          <w:tcPr>
            <w:tcW w:w="2587" w:type="dxa"/>
          </w:tcPr>
          <w:p w:rsidR="001C29C6" w:rsidRDefault="001C29C6" w:rsidP="00B9189F"/>
        </w:tc>
      </w:tr>
      <w:tr w:rsidR="001C29C6" w:rsidTr="00542870">
        <w:tc>
          <w:tcPr>
            <w:tcW w:w="1675" w:type="dxa"/>
          </w:tcPr>
          <w:p w:rsidR="001C29C6" w:rsidRDefault="001C29C6" w:rsidP="00B9189F">
            <w:r>
              <w:t>253</w:t>
            </w:r>
          </w:p>
        </w:tc>
        <w:tc>
          <w:tcPr>
            <w:tcW w:w="2075" w:type="dxa"/>
          </w:tcPr>
          <w:p w:rsidR="001C29C6" w:rsidRDefault="001C29C6" w:rsidP="00B9189F">
            <w:r>
              <w:t>0xfe80</w:t>
            </w:r>
          </w:p>
        </w:tc>
        <w:tc>
          <w:tcPr>
            <w:tcW w:w="2519" w:type="dxa"/>
          </w:tcPr>
          <w:p w:rsidR="001C29C6" w:rsidRDefault="001C29C6" w:rsidP="00B9189F">
            <w:r>
              <w:t>Browser Only IO Timers and IO Names</w:t>
            </w:r>
          </w:p>
          <w:p w:rsidR="001C29C6" w:rsidRDefault="001C29C6" w:rsidP="00B9189F">
            <w:r>
              <w:t>Note: The first 64 bytes are not used so these variables really start at 0xfec0</w:t>
            </w:r>
          </w:p>
        </w:tc>
        <w:tc>
          <w:tcPr>
            <w:tcW w:w="2587" w:type="dxa"/>
          </w:tcPr>
          <w:p w:rsidR="001C29C6" w:rsidRDefault="001C29C6" w:rsidP="00B9189F">
            <w:r>
              <w:t>Browser Only IO Timers and IO Names</w:t>
            </w:r>
          </w:p>
          <w:p w:rsidR="001C29C6" w:rsidRDefault="001C29C6" w:rsidP="00B9189F">
            <w:r>
              <w:t>Note: The first 64 bytes are not used so these variables really start at 0xfec0</w:t>
            </w:r>
          </w:p>
        </w:tc>
      </w:tr>
      <w:tr w:rsidR="001C29C6" w:rsidTr="00542870">
        <w:tc>
          <w:tcPr>
            <w:tcW w:w="1675" w:type="dxa"/>
          </w:tcPr>
          <w:p w:rsidR="001C29C6" w:rsidRDefault="001C29C6" w:rsidP="00B9189F">
            <w:r>
              <w:t>254</w:t>
            </w:r>
          </w:p>
        </w:tc>
        <w:tc>
          <w:tcPr>
            <w:tcW w:w="2075" w:type="dxa"/>
          </w:tcPr>
          <w:p w:rsidR="001C29C6" w:rsidRDefault="001C29C6" w:rsidP="00B9189F">
            <w:r>
              <w:t>0xff00</w:t>
            </w:r>
          </w:p>
        </w:tc>
        <w:tc>
          <w:tcPr>
            <w:tcW w:w="2519" w:type="dxa"/>
          </w:tcPr>
          <w:p w:rsidR="001C29C6" w:rsidRDefault="001C29C6" w:rsidP="00B9189F">
            <w:r>
              <w:t>Browser Only IO Timers and IO Names</w:t>
            </w:r>
          </w:p>
        </w:tc>
        <w:tc>
          <w:tcPr>
            <w:tcW w:w="2587" w:type="dxa"/>
          </w:tcPr>
          <w:p w:rsidR="001C29C6" w:rsidRDefault="001C29C6" w:rsidP="00B9189F">
            <w:r>
              <w:t>Browser Only IO Timers and IO Names</w:t>
            </w:r>
          </w:p>
        </w:tc>
      </w:tr>
      <w:tr w:rsidR="001C29C6" w:rsidTr="00542870">
        <w:tc>
          <w:tcPr>
            <w:tcW w:w="1675" w:type="dxa"/>
          </w:tcPr>
          <w:p w:rsidR="001C29C6" w:rsidRDefault="001C29C6" w:rsidP="00B9189F">
            <w:r>
              <w:t>255</w:t>
            </w:r>
          </w:p>
        </w:tc>
        <w:tc>
          <w:tcPr>
            <w:tcW w:w="2075" w:type="dxa"/>
          </w:tcPr>
          <w:p w:rsidR="001C29C6" w:rsidRDefault="001C29C6" w:rsidP="00B9189F">
            <w:r>
              <w:t>0xff80</w:t>
            </w:r>
          </w:p>
        </w:tc>
        <w:tc>
          <w:tcPr>
            <w:tcW w:w="2519" w:type="dxa"/>
          </w:tcPr>
          <w:p w:rsidR="001C29C6" w:rsidRDefault="001C29C6" w:rsidP="00B9189F">
            <w:r>
              <w:t>Browser Only IO Timers and IO Names</w:t>
            </w:r>
          </w:p>
        </w:tc>
        <w:tc>
          <w:tcPr>
            <w:tcW w:w="2587" w:type="dxa"/>
          </w:tcPr>
          <w:p w:rsidR="001C29C6" w:rsidRDefault="001C29C6" w:rsidP="00B9189F">
            <w:r>
              <w:t>Browser Only IO Timers and IO Names</w:t>
            </w:r>
          </w:p>
        </w:tc>
      </w:tr>
    </w:tbl>
    <w:p w:rsidR="001C29C6" w:rsidRDefault="001C29C6" w:rsidP="009C2692"/>
    <w:p w:rsidR="001C29C6" w:rsidRDefault="001C29C6" w:rsidP="00F867EA"/>
    <w:p w:rsidR="001C29C6" w:rsidRDefault="001C29C6" w:rsidP="00DE6F1F">
      <w:pPr>
        <w:jc w:val="both"/>
      </w:pPr>
      <w:r>
        <w:br w:type="page"/>
      </w:r>
    </w:p>
    <w:p w:rsidR="001C29C6" w:rsidRDefault="001C29C6" w:rsidP="00DE6F1F">
      <w:pPr>
        <w:pStyle w:val="Heading1"/>
        <w:jc w:val="center"/>
        <w:rPr>
          <w:sz w:val="40"/>
        </w:rPr>
      </w:pPr>
      <w:bookmarkStart w:id="54" w:name="_Toc94948793"/>
      <w:r>
        <w:rPr>
          <w:sz w:val="40"/>
        </w:rPr>
        <w:t>Developers: I2C EEPROM Memory Map</w:t>
      </w:r>
      <w:bookmarkEnd w:id="54"/>
    </w:p>
    <w:p w:rsidR="001C29C6" w:rsidRDefault="001C29C6" w:rsidP="00DE6F1F"/>
    <w:p w:rsidR="001C29C6" w:rsidRDefault="001C29C6" w:rsidP="00DE6F1F">
      <w:r>
        <w:t>NOTE: This information is only needed if you plan to set up your own development environment to modify and compile code.</w:t>
      </w:r>
    </w:p>
    <w:p w:rsidR="001C29C6" w:rsidRDefault="001C29C6" w:rsidP="00DE6F1F"/>
    <w:p w:rsidR="001C29C6" w:rsidRDefault="001C29C6" w:rsidP="00086B03"/>
    <w:p w:rsidR="001C29C6" w:rsidRPr="00651556" w:rsidRDefault="001C29C6" w:rsidP="00086B03">
      <w:pPr>
        <w:rPr>
          <w:b/>
          <w:sz w:val="36"/>
          <w:szCs w:val="36"/>
        </w:rPr>
      </w:pPr>
      <w:r w:rsidRPr="00651556">
        <w:rPr>
          <w:b/>
          <w:sz w:val="36"/>
          <w:szCs w:val="36"/>
        </w:rPr>
        <w:t>I2C EEPROM Regions for Upgradeable Builds</w:t>
      </w:r>
    </w:p>
    <w:p w:rsidR="001C29C6" w:rsidRDefault="001C29C6" w:rsidP="00F867EA"/>
    <w:p w:rsidR="001C29C6" w:rsidRDefault="001C29C6" w:rsidP="00F867EA">
      <w:r>
        <w:t>The I2C EEPROM used with Upgradeable Builds is divided into four 32KB regions as follows:</w:t>
      </w:r>
    </w:p>
    <w:p w:rsidR="001C29C6" w:rsidRDefault="001C29C6" w:rsidP="00F867EA"/>
    <w:p w:rsidR="001C29C6" w:rsidRDefault="001C29C6" w:rsidP="00F867EA">
      <w:r>
        <w:t>Region 0: Multiple use</w:t>
      </w:r>
    </w:p>
    <w:p w:rsidR="001C29C6" w:rsidRDefault="001C29C6" w:rsidP="00651556">
      <w:pPr>
        <w:numPr>
          <w:ilvl w:val="0"/>
          <w:numId w:val="34"/>
        </w:numPr>
      </w:pPr>
      <w:r>
        <w:t>Stores Runtime Firmware or Strings as they are uploaded from the Browser</w:t>
      </w:r>
    </w:p>
    <w:p w:rsidR="001C29C6" w:rsidRDefault="001C29C6"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1C29C6" w:rsidRDefault="001C29C6" w:rsidP="00F867EA"/>
    <w:p w:rsidR="001C29C6" w:rsidRDefault="001C29C6" w:rsidP="00F867EA">
      <w:r>
        <w:t>Region 1: Code Uploader</w:t>
      </w:r>
    </w:p>
    <w:p w:rsidR="001C29C6" w:rsidRDefault="001C29C6" w:rsidP="00651556">
      <w:pPr>
        <w:ind w:left="720"/>
      </w:pPr>
      <w:r>
        <w:t>Used to store the Code Uploader firmware.</w:t>
      </w:r>
    </w:p>
    <w:p w:rsidR="001C29C6" w:rsidRDefault="001C29C6" w:rsidP="00651556"/>
    <w:p w:rsidR="001C29C6" w:rsidRDefault="001C29C6" w:rsidP="00651556">
      <w:r>
        <w:t>Region 2: Strings</w:t>
      </w:r>
    </w:p>
    <w:p w:rsidR="001C29C6" w:rsidRDefault="001C29C6" w:rsidP="00651556">
      <w:pPr>
        <w:ind w:left="720"/>
      </w:pPr>
      <w:r>
        <w:t>Used to store the “Strings”, ie, the IO Control and Configuration webpage content.</w:t>
      </w:r>
    </w:p>
    <w:p w:rsidR="001C29C6" w:rsidRDefault="001C29C6" w:rsidP="00651556"/>
    <w:p w:rsidR="001C29C6" w:rsidRDefault="001C29C6" w:rsidP="00651556">
      <w:r>
        <w:t>Region 3: Reserved for future use.</w:t>
      </w:r>
    </w:p>
    <w:p w:rsidR="001C29C6" w:rsidRDefault="001C29C6" w:rsidP="00F867EA"/>
    <w:p w:rsidR="001C29C6" w:rsidRDefault="001C29C6" w:rsidP="00F867EA">
      <w:r>
        <w:br w:type="page"/>
      </w:r>
    </w:p>
    <w:p w:rsidR="001C29C6" w:rsidRPr="00651556" w:rsidRDefault="001C29C6" w:rsidP="00DE6F1F">
      <w:pPr>
        <w:rPr>
          <w:b/>
          <w:sz w:val="36"/>
          <w:szCs w:val="36"/>
        </w:rPr>
      </w:pPr>
      <w:r>
        <w:rPr>
          <w:b/>
          <w:sz w:val="36"/>
          <w:szCs w:val="36"/>
        </w:rPr>
        <w:t>Addressing the I2C EEPROM Regions</w:t>
      </w:r>
    </w:p>
    <w:p w:rsidR="001C29C6" w:rsidRDefault="001C29C6" w:rsidP="00F867EA"/>
    <w:p w:rsidR="001C29C6" w:rsidRDefault="001C29C6" w:rsidP="00F867EA">
      <w:r>
        <w:t>This gets a little confusing so some explanation is required.</w:t>
      </w:r>
    </w:p>
    <w:p w:rsidR="001C29C6" w:rsidRDefault="001C29C6" w:rsidP="00F867EA"/>
    <w:p w:rsidR="001C29C6" w:rsidRDefault="001C29C6" w:rsidP="00F867EA">
      <w:r>
        <w:t>The 24xx1025 is addressed as if it were a pair of 64KB devices. So even though it is used as four 32KB regions, the addressing of the device requires some translation.</w:t>
      </w:r>
    </w:p>
    <w:p w:rsidR="001C29C6" w:rsidRDefault="001C29C6" w:rsidP="00F867EA"/>
    <w:p w:rsidR="001C29C6" w:rsidRDefault="001C29C6"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1C29C6" w:rsidRDefault="001C29C6" w:rsidP="00F867EA"/>
    <w:p w:rsidR="001C29C6" w:rsidRDefault="001C29C6"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1C29C6" w:rsidRDefault="001C29C6" w:rsidP="00F867EA"/>
    <w:p w:rsidR="001C29C6" w:rsidRDefault="001C29C6" w:rsidP="00F867EA">
      <w:r>
        <w:t>The following defines are used to help translate this into something more “readable” in code:</w:t>
      </w:r>
    </w:p>
    <w:p w:rsidR="001C29C6" w:rsidRDefault="001C29C6" w:rsidP="00F867EA"/>
    <w:p w:rsidR="001C29C6" w:rsidRDefault="001C29C6" w:rsidP="00651556">
      <w:r>
        <w:t>#define I2C_EEPROM0_READ</w:t>
      </w:r>
      <w:r>
        <w:tab/>
      </w:r>
      <w:r>
        <w:tab/>
        <w:t>0xa1   // 1010 0001</w:t>
      </w:r>
    </w:p>
    <w:p w:rsidR="001C29C6" w:rsidRDefault="001C29C6" w:rsidP="00651556">
      <w:r>
        <w:t>#define I2C_EEPROM0_WRITE</w:t>
      </w:r>
      <w:r>
        <w:tab/>
      </w:r>
      <w:r>
        <w:tab/>
        <w:t>0xa0   // 1010 0000</w:t>
      </w:r>
    </w:p>
    <w:p w:rsidR="001C29C6" w:rsidRDefault="001C29C6" w:rsidP="00651556">
      <w:r>
        <w:t>#define I2C_EEPROM1_READ</w:t>
      </w:r>
      <w:r>
        <w:tab/>
      </w:r>
      <w:r>
        <w:tab/>
        <w:t>0xa1   // 1010 0001</w:t>
      </w:r>
    </w:p>
    <w:p w:rsidR="001C29C6" w:rsidRDefault="001C29C6" w:rsidP="00651556">
      <w:r>
        <w:t>#define I2C_EEPROM1_WRITE</w:t>
      </w:r>
      <w:r>
        <w:tab/>
      </w:r>
      <w:r>
        <w:tab/>
        <w:t>0xa0   // 1010 0000</w:t>
      </w:r>
    </w:p>
    <w:p w:rsidR="001C29C6" w:rsidRDefault="001C29C6" w:rsidP="00651556">
      <w:r>
        <w:t>#define I2C_EEPROM2_READ</w:t>
      </w:r>
      <w:r>
        <w:tab/>
      </w:r>
      <w:r>
        <w:tab/>
        <w:t>0xa9   // 1010 1001</w:t>
      </w:r>
    </w:p>
    <w:p w:rsidR="001C29C6" w:rsidRDefault="001C29C6" w:rsidP="00651556">
      <w:r>
        <w:t>#define I2C_EEPROM2_WRITE</w:t>
      </w:r>
      <w:r>
        <w:tab/>
      </w:r>
      <w:r>
        <w:tab/>
        <w:t>0xa8   // 1010 1000</w:t>
      </w:r>
    </w:p>
    <w:p w:rsidR="001C29C6" w:rsidRDefault="001C29C6" w:rsidP="00651556">
      <w:r>
        <w:t>#define I2C_EEPROM3_READ</w:t>
      </w:r>
      <w:r>
        <w:tab/>
      </w:r>
      <w:r>
        <w:tab/>
        <w:t>0xa9   // 1010 1001</w:t>
      </w:r>
    </w:p>
    <w:p w:rsidR="001C29C6" w:rsidRDefault="001C29C6" w:rsidP="00651556">
      <w:r>
        <w:t>#define I2C_EEPROM3_WRITE</w:t>
      </w:r>
      <w:r>
        <w:tab/>
      </w:r>
      <w:r>
        <w:tab/>
        <w:t>0xa8   // 1010 1000</w:t>
      </w:r>
    </w:p>
    <w:p w:rsidR="001C29C6" w:rsidRDefault="001C29C6" w:rsidP="00651556"/>
    <w:p w:rsidR="001C29C6" w:rsidRDefault="001C29C6" w:rsidP="00651556">
      <w:r>
        <w:t>#define I2C_EEPROM0_BASE</w:t>
      </w:r>
      <w:r>
        <w:tab/>
      </w:r>
      <w:r>
        <w:tab/>
        <w:t>0x0000 // Base address of EEPROM0 region</w:t>
      </w:r>
    </w:p>
    <w:p w:rsidR="001C29C6" w:rsidRDefault="001C29C6" w:rsidP="00651556">
      <w:r>
        <w:t>#define I2C_EEPROM1_BASE</w:t>
      </w:r>
      <w:r>
        <w:tab/>
      </w:r>
      <w:r>
        <w:tab/>
        <w:t>0x8000 // Base address of EEPROM1 region</w:t>
      </w:r>
    </w:p>
    <w:p w:rsidR="001C29C6" w:rsidRDefault="001C29C6" w:rsidP="00651556">
      <w:r>
        <w:t>#define I2C_EEPROM2_BASE</w:t>
      </w:r>
      <w:r>
        <w:tab/>
      </w:r>
      <w:r>
        <w:tab/>
        <w:t>0x0000 // Base address of EEPROM2 region</w:t>
      </w:r>
    </w:p>
    <w:p w:rsidR="001C29C6" w:rsidRDefault="001C29C6" w:rsidP="00651556">
      <w:r>
        <w:t>#define I2C_EEPROM3_BASE</w:t>
      </w:r>
      <w:r>
        <w:tab/>
      </w:r>
      <w:r>
        <w:tab/>
        <w:t>0x8000 // Base address of EEPROM3 region</w:t>
      </w:r>
    </w:p>
    <w:p w:rsidR="001C29C6" w:rsidRDefault="001C29C6" w:rsidP="00F867EA"/>
    <w:p w:rsidR="001C29C6" w:rsidRDefault="001C29C6" w:rsidP="00F867EA"/>
    <w:p w:rsidR="001C29C6" w:rsidRDefault="001C29C6" w:rsidP="00F867EA"/>
    <w:p w:rsidR="001C29C6" w:rsidRDefault="001C29C6" w:rsidP="001F4D4A">
      <w:pPr>
        <w:jc w:val="both"/>
      </w:pPr>
      <w:r>
        <w:br w:type="page"/>
      </w:r>
    </w:p>
    <w:p w:rsidR="001C29C6" w:rsidRDefault="001C29C6" w:rsidP="001F4D4A">
      <w:pPr>
        <w:pStyle w:val="Heading1"/>
        <w:jc w:val="center"/>
        <w:rPr>
          <w:sz w:val="40"/>
        </w:rPr>
      </w:pPr>
      <w:bookmarkStart w:id="55" w:name="_Toc94948794"/>
      <w:r>
        <w:rPr>
          <w:sz w:val="40"/>
        </w:rPr>
        <w:t>Developers: Strings File Generation</w:t>
      </w:r>
      <w:bookmarkEnd w:id="55"/>
    </w:p>
    <w:p w:rsidR="001C29C6" w:rsidRDefault="001C29C6" w:rsidP="001F4D4A"/>
    <w:p w:rsidR="001C29C6" w:rsidRDefault="001C29C6" w:rsidP="001F4D4A">
      <w:r>
        <w:t>NOTE: This information is only needed if you plan to set up your own development environment to modify and compile code.</w:t>
      </w:r>
    </w:p>
    <w:p w:rsidR="001C29C6" w:rsidRDefault="001C29C6" w:rsidP="001F4D4A"/>
    <w:p w:rsidR="001C29C6" w:rsidRDefault="001C29C6" w:rsidP="001F4D4A">
      <w:r>
        <w:t>THIS INFORMATION IS ONLY PERTINENT TO THE UPGRADABLE BUILDS.</w:t>
      </w:r>
    </w:p>
    <w:p w:rsidR="001C29C6" w:rsidRDefault="001C29C6" w:rsidP="001F4D4A"/>
    <w:p w:rsidR="001C29C6" w:rsidRDefault="001C29C6" w:rsidP="001F4D4A">
      <w:r>
        <w:t>When using Upgradeable Builds a “Strings File” must be generated and stored in the I2C EEPROM. The “Strings File” contains the HTML and Javascript that defines the IO Control and Configuration web pages. That HTML and Javascript resides in the httpd.c file, but it must be extracted and placed in a separate .sx file for upload to the Network Module.</w:t>
      </w:r>
    </w:p>
    <w:p w:rsidR="001C29C6" w:rsidRDefault="001C29C6" w:rsidP="001F4D4A"/>
    <w:p w:rsidR="001C29C6" w:rsidRDefault="001C29C6"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1C29C6" w:rsidRDefault="001C29C6" w:rsidP="001F4D4A"/>
    <w:p w:rsidR="001C29C6" w:rsidRDefault="001C29C6" w:rsidP="001F4D4A">
      <w:r>
        <w:t>I NEED TO MAKE THIS PROGRAM AVAILABLE TO OTHER DEVELOPERS. IN THE MEANTIME I WILL GENERATE THE STRINGS FILE AND RELEASE IT WITH THE NETWORK MODULE CODE.</w:t>
      </w:r>
    </w:p>
    <w:p w:rsidR="001C29C6" w:rsidRDefault="001C29C6" w:rsidP="00F867EA"/>
    <w:p w:rsidR="001C29C6" w:rsidRDefault="001C29C6" w:rsidP="005C061B">
      <w:pPr>
        <w:jc w:val="both"/>
      </w:pPr>
      <w:r>
        <w:br w:type="page"/>
      </w:r>
    </w:p>
    <w:p w:rsidR="001C29C6" w:rsidRPr="00A650B5" w:rsidRDefault="001C29C6" w:rsidP="005C061B">
      <w:pPr>
        <w:pStyle w:val="Heading1"/>
        <w:jc w:val="center"/>
        <w:rPr>
          <w:sz w:val="40"/>
        </w:rPr>
      </w:pPr>
      <w:bookmarkStart w:id="56" w:name="_Toc94948795"/>
      <w:r>
        <w:rPr>
          <w:sz w:val="40"/>
        </w:rPr>
        <w:t>Developers: Using the UART</w:t>
      </w:r>
      <w:bookmarkEnd w:id="56"/>
    </w:p>
    <w:p w:rsidR="001C29C6" w:rsidRDefault="001C29C6" w:rsidP="005C061B"/>
    <w:p w:rsidR="001C29C6" w:rsidRDefault="001C29C6" w:rsidP="005830EE">
      <w:r>
        <w:t>NOTE: This information is only needed if you plan to set up your own development environment to modify and compile code.</w:t>
      </w:r>
    </w:p>
    <w:p w:rsidR="001C29C6" w:rsidRDefault="001C29C6" w:rsidP="005C061B">
      <w:pPr>
        <w:jc w:val="both"/>
      </w:pPr>
    </w:p>
    <w:p w:rsidR="001C29C6" w:rsidRDefault="001C29C6" w:rsidP="005C061B">
      <w:pPr>
        <w:jc w:val="both"/>
      </w:pPr>
      <w:r>
        <w:t>The STM8S processor includes a UART. The code can be compiled with the UART enabled so that you can add debug statements to the code. The compile option is available in the uipopt.h file (see #define DEBUG_SUPPORT).</w:t>
      </w:r>
    </w:p>
    <w:p w:rsidR="001C29C6" w:rsidRDefault="001C29C6" w:rsidP="005C061B">
      <w:pPr>
        <w:jc w:val="both"/>
      </w:pPr>
    </w:p>
    <w:p w:rsidR="001C29C6" w:rsidRDefault="001C29C6"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1C29C6" w:rsidRDefault="001C29C6" w:rsidP="005C061B">
      <w:pPr>
        <w:jc w:val="both"/>
      </w:pPr>
    </w:p>
    <w:p w:rsidR="001C29C6" w:rsidRDefault="001C29C6" w:rsidP="005C061B">
      <w:pPr>
        <w:jc w:val="both"/>
      </w:pPr>
      <w:r>
        <w:t>The UART transmitter is set up as follows:</w:t>
      </w:r>
    </w:p>
    <w:p w:rsidR="001C29C6" w:rsidRDefault="001C29C6" w:rsidP="005C061B">
      <w:pPr>
        <w:ind w:left="720"/>
        <w:jc w:val="both"/>
      </w:pPr>
      <w:r>
        <w:t>Baud rate: 115200</w:t>
      </w:r>
    </w:p>
    <w:p w:rsidR="001C29C6" w:rsidRDefault="001C29C6" w:rsidP="005C061B">
      <w:pPr>
        <w:ind w:left="720"/>
        <w:jc w:val="both"/>
      </w:pPr>
      <w:r>
        <w:t>Data bits: 8</w:t>
      </w:r>
    </w:p>
    <w:p w:rsidR="001C29C6" w:rsidRDefault="001C29C6" w:rsidP="005C061B">
      <w:pPr>
        <w:ind w:left="720"/>
        <w:jc w:val="both"/>
      </w:pPr>
      <w:r>
        <w:t>Parity: None</w:t>
      </w:r>
    </w:p>
    <w:p w:rsidR="001C29C6" w:rsidRDefault="001C29C6" w:rsidP="005C061B">
      <w:pPr>
        <w:ind w:left="720"/>
        <w:jc w:val="both"/>
      </w:pPr>
      <w:r>
        <w:t>Stop bits: 1</w:t>
      </w:r>
    </w:p>
    <w:p w:rsidR="001C29C6" w:rsidRDefault="001C29C6" w:rsidP="005C061B">
      <w:pPr>
        <w:jc w:val="both"/>
      </w:pPr>
    </w:p>
    <w:p w:rsidR="001C29C6" w:rsidRDefault="001C29C6" w:rsidP="005C061B">
      <w:pPr>
        <w:jc w:val="both"/>
      </w:pPr>
      <w:r>
        <w:t>To connect the Network Module UART Tx pin (IO 11) to a terminal on your PC you’ll need a TTL-RS232 or TTL-USB converter. There are several ways to do this, but I will describe the method I used:</w:t>
      </w:r>
    </w:p>
    <w:p w:rsidR="001C29C6" w:rsidRDefault="001C29C6" w:rsidP="005C061B">
      <w:pPr>
        <w:jc w:val="both"/>
      </w:pPr>
    </w:p>
    <w:p w:rsidR="001C29C6" w:rsidRDefault="001C29C6" w:rsidP="005C061B">
      <w:pPr>
        <w:numPr>
          <w:ilvl w:val="0"/>
          <w:numId w:val="25"/>
        </w:numPr>
        <w:jc w:val="both"/>
      </w:pPr>
      <w:r>
        <w:t>Use a TTL-USB converter to connect the Tx pin to the USB port on a laptop. Here’s the device I used:</w:t>
      </w:r>
    </w:p>
    <w:p w:rsidR="001C29C6" w:rsidRDefault="001C29C6" w:rsidP="005C061B">
      <w:pPr>
        <w:jc w:val="both"/>
      </w:pPr>
    </w:p>
    <w:p w:rsidR="001C29C6" w:rsidRDefault="001C29C6" w:rsidP="005C061B">
      <w:pPr>
        <w:jc w:val="both"/>
      </w:pPr>
      <w:r>
        <w:pict>
          <v:shape id="_x0000_i1114" type="#_x0000_t75" style="width:426.75pt;height:210pt">
            <v:imagedata r:id="rId99" o:title=""/>
          </v:shape>
        </w:pict>
      </w:r>
    </w:p>
    <w:p w:rsidR="001C29C6" w:rsidRDefault="001C29C6" w:rsidP="005C061B">
      <w:pPr>
        <w:jc w:val="both"/>
      </w:pPr>
    </w:p>
    <w:p w:rsidR="001C29C6" w:rsidRDefault="001C29C6" w:rsidP="005C061B">
      <w:pPr>
        <w:ind w:left="720"/>
        <w:jc w:val="both"/>
      </w:pPr>
      <w:r>
        <w:t>Keep in mind that the Network Module operates at 3V, so the adapter needs to be set to 3V IO with the jumper located near the connection pins.</w:t>
      </w:r>
    </w:p>
    <w:p w:rsidR="001C29C6" w:rsidRDefault="001C29C6" w:rsidP="005C061B">
      <w:pPr>
        <w:ind w:left="720"/>
        <w:jc w:val="both"/>
      </w:pPr>
    </w:p>
    <w:p w:rsidR="001C29C6" w:rsidRDefault="001C29C6"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1C29C6" w:rsidRDefault="001C29C6" w:rsidP="005C061B">
      <w:pPr>
        <w:ind w:left="720"/>
        <w:jc w:val="both"/>
      </w:pPr>
    </w:p>
    <w:p w:rsidR="001C29C6" w:rsidRDefault="001C29C6" w:rsidP="005C061B">
      <w:pPr>
        <w:ind w:left="720"/>
        <w:jc w:val="both"/>
      </w:pPr>
      <w:r>
        <w:t>DTR, CTS and TX on the adapter are not used.</w:t>
      </w:r>
    </w:p>
    <w:p w:rsidR="001C29C6" w:rsidRDefault="001C29C6" w:rsidP="005C061B">
      <w:pPr>
        <w:jc w:val="both"/>
      </w:pPr>
    </w:p>
    <w:p w:rsidR="001C29C6" w:rsidRDefault="001C29C6" w:rsidP="005C061B">
      <w:pPr>
        <w:numPr>
          <w:ilvl w:val="0"/>
          <w:numId w:val="25"/>
        </w:numPr>
        <w:jc w:val="both"/>
      </w:pPr>
      <w:r>
        <w:t>My laptop was a Windows 10 OS, so I had to download the drivers for the TTL-USB interface here:</w:t>
      </w:r>
    </w:p>
    <w:p w:rsidR="001C29C6" w:rsidRPr="00AB1A9E" w:rsidRDefault="001C29C6" w:rsidP="005C061B">
      <w:pPr>
        <w:ind w:left="720"/>
        <w:jc w:val="both"/>
      </w:pPr>
      <w:r w:rsidRPr="00AB1A9E">
        <w:t>https://ftdichip.com/drivers/</w:t>
      </w:r>
    </w:p>
    <w:p w:rsidR="001C29C6" w:rsidRDefault="001C29C6" w:rsidP="005C061B">
      <w:pPr>
        <w:jc w:val="both"/>
      </w:pPr>
    </w:p>
    <w:p w:rsidR="001C29C6" w:rsidRDefault="001C29C6" w:rsidP="005C061B">
      <w:pPr>
        <w:numPr>
          <w:ilvl w:val="0"/>
          <w:numId w:val="25"/>
        </w:numPr>
        <w:jc w:val="both"/>
      </w:pPr>
      <w:r>
        <w:t>I used PuTTY on my laptop to communicate with the TTL-USB device. In my case the device showed up as COM3. PuTTY setup is simple:</w:t>
      </w:r>
    </w:p>
    <w:p w:rsidR="001C29C6" w:rsidRDefault="001C29C6" w:rsidP="005C061B">
      <w:pPr>
        <w:jc w:val="both"/>
      </w:pPr>
    </w:p>
    <w:p w:rsidR="001C29C6" w:rsidRDefault="001C29C6" w:rsidP="005C061B">
      <w:pPr>
        <w:ind w:left="720"/>
        <w:jc w:val="both"/>
      </w:pPr>
      <w:r>
        <w:pict>
          <v:shape id="_x0000_i1115" type="#_x0000_t75" style="width:338.25pt;height:328.5pt">
            <v:imagedata r:id="rId100" o:title=""/>
          </v:shape>
        </w:pict>
      </w:r>
    </w:p>
    <w:p w:rsidR="001C29C6" w:rsidRDefault="001C29C6" w:rsidP="005C061B">
      <w:pPr>
        <w:jc w:val="both"/>
      </w:pPr>
    </w:p>
    <w:p w:rsidR="001C29C6" w:rsidRDefault="001C29C6" w:rsidP="005C061B">
      <w:pPr>
        <w:jc w:val="both"/>
      </w:pPr>
    </w:p>
    <w:p w:rsidR="001C29C6" w:rsidRDefault="001C29C6" w:rsidP="005C061B">
      <w:pPr>
        <w:numPr>
          <w:ilvl w:val="0"/>
          <w:numId w:val="25"/>
        </w:numPr>
        <w:jc w:val="both"/>
      </w:pPr>
      <w:r>
        <w:t>If everything is set up correctly you should see something like this in the PuTTY display when the Network Module boots:</w:t>
      </w:r>
    </w:p>
    <w:p w:rsidR="001C29C6" w:rsidRDefault="001C29C6" w:rsidP="005C061B">
      <w:pPr>
        <w:jc w:val="both"/>
      </w:pPr>
    </w:p>
    <w:p w:rsidR="001C29C6" w:rsidRDefault="001C29C6" w:rsidP="005C061B">
      <w:pPr>
        <w:jc w:val="both"/>
      </w:pPr>
      <w:r>
        <w:pict>
          <v:shape id="_x0000_i1116" type="#_x0000_t75" style="width:363pt;height:55.5pt">
            <v:imagedata r:id="rId101" o:title=""/>
          </v:shape>
        </w:pict>
      </w:r>
    </w:p>
    <w:p w:rsidR="001C29C6" w:rsidRDefault="001C29C6" w:rsidP="005C061B">
      <w:pPr>
        <w:jc w:val="both"/>
      </w:pPr>
    </w:p>
    <w:p w:rsidR="001C29C6" w:rsidRDefault="001C29C6" w:rsidP="004A6830">
      <w:pPr>
        <w:jc w:val="both"/>
      </w:pPr>
      <w:r>
        <w:t>Note: Use the http command “http://IP:Port/70” to clear the “Reset Status Register" counters (the counts for EMCF, SWIMF, ILLOPF, IWDGF, WWDGF). See the STM8S documentation for definitions of the Reset Status Register content.</w:t>
      </w:r>
    </w:p>
    <w:p w:rsidR="001C29C6" w:rsidRDefault="001C29C6" w:rsidP="005C061B"/>
    <w:p w:rsidR="001C29C6" w:rsidRDefault="001C29C6" w:rsidP="005C061B"/>
    <w:p w:rsidR="001C29C6" w:rsidRDefault="001C29C6" w:rsidP="00AE0CCA">
      <w:pPr>
        <w:jc w:val="both"/>
      </w:pPr>
      <w:r>
        <w:br w:type="page"/>
      </w:r>
    </w:p>
    <w:p w:rsidR="001C29C6" w:rsidRPr="00A650B5" w:rsidRDefault="001C29C6" w:rsidP="00AE0CCA">
      <w:pPr>
        <w:pStyle w:val="Heading1"/>
        <w:jc w:val="center"/>
        <w:rPr>
          <w:sz w:val="40"/>
        </w:rPr>
      </w:pPr>
      <w:bookmarkStart w:id="57" w:name="_Toc94948796"/>
      <w:r>
        <w:rPr>
          <w:sz w:val="40"/>
        </w:rPr>
        <w:t>Developers: Analysis of MQTT sendbuf sizing</w:t>
      </w:r>
      <w:bookmarkEnd w:id="57"/>
    </w:p>
    <w:p w:rsidR="001C29C6" w:rsidRDefault="001C29C6" w:rsidP="00AE0CCA"/>
    <w:p w:rsidR="001C29C6" w:rsidRDefault="001C29C6" w:rsidP="00AE0CCA">
      <w:r>
        <w:t>NOTE: This information is only needed if you plan to set up your own development environment to modify and compile code.</w:t>
      </w:r>
    </w:p>
    <w:p w:rsidR="001C29C6" w:rsidRDefault="001C29C6" w:rsidP="00AE0CCA">
      <w:pPr>
        <w:jc w:val="both"/>
      </w:pPr>
    </w:p>
    <w:p w:rsidR="001C29C6" w:rsidRDefault="001C29C6" w:rsidP="00AE0CCA">
      <w:pPr>
        <w:jc w:val="both"/>
      </w:pPr>
    </w:p>
    <w:p w:rsidR="001C29C6" w:rsidRPr="005E71B6" w:rsidRDefault="001C29C6" w:rsidP="00AE0CCA">
      <w:pPr>
        <w:rPr>
          <w:b/>
        </w:rPr>
      </w:pPr>
      <w:r w:rsidRPr="005E71B6">
        <w:rPr>
          <w:b/>
        </w:rPr>
        <w:t>Analysis of the size required for the mqtt_sendbuf:</w:t>
      </w:r>
    </w:p>
    <w:p w:rsidR="001C29C6" w:rsidRDefault="001C29C6" w:rsidP="00AE0CCA"/>
    <w:p w:rsidR="001C29C6" w:rsidRDefault="001C29C6" w:rsidP="00AE0CCA">
      <w:r>
        <w:t>During MQTT startup we do not queue any MQTT messages. They are sent one at a time, and in the case of CONNECT or SUBSCRIBE messages the code will wait for an ACK from the broker.</w:t>
      </w:r>
    </w:p>
    <w:p w:rsidR="001C29C6" w:rsidRDefault="001C29C6" w:rsidP="00AE0CCA"/>
    <w:p w:rsidR="001C29C6" w:rsidRDefault="001C29C6"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1C29C6" w:rsidRDefault="001C29C6" w:rsidP="00AE0CCA"/>
    <w:p w:rsidR="001C29C6" w:rsidRDefault="001C29C6"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1C29C6" w:rsidRDefault="001C29C6" w:rsidP="00AE0CCA">
      <w:r>
        <w:br w:type="page"/>
      </w:r>
    </w:p>
    <w:p w:rsidR="001C29C6" w:rsidRDefault="001C29C6"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1C29C6" w:rsidRDefault="001C29C6" w:rsidP="00AE0CCA"/>
    <w:p w:rsidR="001C29C6" w:rsidRDefault="001C29C6" w:rsidP="00AE0CCA"/>
    <w:p w:rsidR="001C29C6" w:rsidRDefault="001C29C6" w:rsidP="00AE0CCA">
      <w:r>
        <w:t>CONNECT message</w:t>
      </w:r>
    </w:p>
    <w:p w:rsidR="001C29C6" w:rsidRDefault="001C29C6" w:rsidP="00AE0CCA"/>
    <w:p w:rsidR="001C29C6" w:rsidRDefault="001C29C6" w:rsidP="00AE0CCA">
      <w:r>
        <w:pict>
          <v:shape id="_x0000_i1117" type="#_x0000_t75" style="width:431.25pt;height:156pt">
            <v:imagedata r:id="rId102" o:title=""/>
          </v:shape>
        </w:pict>
      </w:r>
    </w:p>
    <w:p w:rsidR="001C29C6" w:rsidRDefault="001C29C6" w:rsidP="00AE0CCA"/>
    <w:p w:rsidR="001C29C6" w:rsidRDefault="001C29C6" w:rsidP="00AE0CCA">
      <w:r>
        <w:t>The above is 12 bytes (excluding the payload) plus the following:</w:t>
      </w:r>
    </w:p>
    <w:p w:rsidR="001C29C6" w:rsidRDefault="001C29C6" w:rsidP="00AE0CCA"/>
    <w:p w:rsidR="001C29C6" w:rsidRPr="00587775" w:rsidRDefault="001C29C6" w:rsidP="00AE0CCA">
      <w:r w:rsidRPr="00587775">
        <w:t>Payload:</w:t>
      </w:r>
    </w:p>
    <w:p w:rsidR="001C29C6" w:rsidRPr="00587775" w:rsidRDefault="001C29C6"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1C29C6" w:rsidRPr="00587775" w:rsidRDefault="001C29C6" w:rsidP="00AE0CCA"/>
    <w:p w:rsidR="001C29C6" w:rsidRDefault="001C29C6" w:rsidP="00AE0CCA">
      <w:r>
        <w:t>Client Identifier:</w:t>
      </w:r>
    </w:p>
    <w:p w:rsidR="001C29C6" w:rsidRDefault="001C29C6" w:rsidP="00AE0CCA">
      <w:r>
        <w:t>NetworkModuleaabbccddeeff</w:t>
      </w:r>
    </w:p>
    <w:p w:rsidR="001C29C6" w:rsidRDefault="001C29C6" w:rsidP="00AE0CCA">
      <w:r>
        <w:t xml:space="preserve">    2 length bytes + 25 bytes data = 27</w:t>
      </w:r>
    </w:p>
    <w:p w:rsidR="001C29C6" w:rsidRDefault="001C29C6" w:rsidP="00AE0CCA"/>
    <w:p w:rsidR="001C29C6" w:rsidRDefault="001C29C6" w:rsidP="00AE0CCA">
      <w:r>
        <w:t>Will Topic:</w:t>
      </w:r>
    </w:p>
    <w:p w:rsidR="001C29C6" w:rsidRDefault="001C29C6" w:rsidP="00AE0CCA">
      <w:r>
        <w:t>NetworkModule/NetworkModule456789/availability</w:t>
      </w:r>
    </w:p>
    <w:p w:rsidR="001C29C6" w:rsidRDefault="001C29C6" w:rsidP="00AE0CCA">
      <w:r>
        <w:t xml:space="preserve">    2 length bytes + 46 bytes data = 48</w:t>
      </w:r>
    </w:p>
    <w:p w:rsidR="001C29C6" w:rsidRDefault="001C29C6" w:rsidP="00AE0CCA"/>
    <w:p w:rsidR="001C29C6" w:rsidRDefault="001C29C6" w:rsidP="00AE0CCA">
      <w:r>
        <w:t>Will Message:</w:t>
      </w:r>
    </w:p>
    <w:p w:rsidR="001C29C6" w:rsidRDefault="001C29C6" w:rsidP="00AE0CCA">
      <w:r>
        <w:t>Offline</w:t>
      </w:r>
    </w:p>
    <w:p w:rsidR="001C29C6" w:rsidRDefault="001C29C6" w:rsidP="00AE0CCA">
      <w:r>
        <w:t xml:space="preserve">    2 length bytes + 7 bytes data</w:t>
      </w:r>
    </w:p>
    <w:p w:rsidR="001C29C6" w:rsidRDefault="001C29C6" w:rsidP="00AE0CCA"/>
    <w:p w:rsidR="001C29C6" w:rsidRDefault="001C29C6" w:rsidP="00AE0CCA">
      <w:r>
        <w:t>UserName:</w:t>
      </w:r>
    </w:p>
    <w:p w:rsidR="001C29C6" w:rsidRDefault="001C29C6" w:rsidP="00AE0CCA">
      <w:r>
        <w:t xml:space="preserve">    2 length bytes + 10 bytes data</w:t>
      </w:r>
    </w:p>
    <w:p w:rsidR="001C29C6" w:rsidRDefault="001C29C6" w:rsidP="00AE0CCA"/>
    <w:p w:rsidR="001C29C6" w:rsidRDefault="001C29C6" w:rsidP="00AE0CCA">
      <w:r>
        <w:t>Password:</w:t>
      </w:r>
    </w:p>
    <w:p w:rsidR="001C29C6" w:rsidRDefault="001C29C6" w:rsidP="00AE0CCA">
      <w:r>
        <w:t xml:space="preserve">    2 length bytes + 10 bytes data</w:t>
      </w:r>
    </w:p>
    <w:p w:rsidR="001C29C6" w:rsidRDefault="001C29C6" w:rsidP="00AE0CCA"/>
    <w:p w:rsidR="001C29C6" w:rsidRDefault="001C29C6" w:rsidP="00AE0CCA">
      <w:r>
        <w:t>Queue management structure 11 bytes</w:t>
      </w:r>
    </w:p>
    <w:p w:rsidR="001C29C6" w:rsidRDefault="001C29C6" w:rsidP="00AE0CCA"/>
    <w:p w:rsidR="001C29C6" w:rsidRDefault="001C29C6" w:rsidP="00AE0CCA">
      <w:r>
        <w:t>Max CONNECT message when placed in the mqtt_sendbuf  is</w:t>
      </w:r>
    </w:p>
    <w:p w:rsidR="001C29C6" w:rsidRDefault="001C29C6" w:rsidP="00AE0CCA">
      <w:r>
        <w:t xml:space="preserve">    120 + 11 = 131 bytes</w:t>
      </w:r>
    </w:p>
    <w:p w:rsidR="001C29C6" w:rsidRDefault="001C29C6" w:rsidP="00AE0CCA"/>
    <w:p w:rsidR="001C29C6" w:rsidRDefault="001C29C6" w:rsidP="00AE0CCA"/>
    <w:p w:rsidR="001C29C6" w:rsidRDefault="001C29C6" w:rsidP="00AE0CCA"/>
    <w:p w:rsidR="001C29C6" w:rsidRDefault="001C29C6" w:rsidP="00AE0CCA"/>
    <w:p w:rsidR="001C29C6" w:rsidRPr="005E71B6" w:rsidRDefault="001C29C6" w:rsidP="00AE0CCA">
      <w:pPr>
        <w:rPr>
          <w:b/>
        </w:rPr>
      </w:pPr>
      <w:r w:rsidRPr="005E71B6">
        <w:rPr>
          <w:b/>
        </w:rPr>
        <w:t>Largest messages AFTER MQTT startup:</w:t>
      </w:r>
    </w:p>
    <w:p w:rsidR="001C29C6" w:rsidRDefault="001C29C6" w:rsidP="00AE0CCA"/>
    <w:p w:rsidR="001C29C6" w:rsidRDefault="001C29C6"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1C29C6" w:rsidRDefault="001C29C6" w:rsidP="00AE0CCA"/>
    <w:p w:rsidR="001C29C6" w:rsidRDefault="001C29C6" w:rsidP="00AE0CCA">
      <w:r>
        <w:t>Output PUBLISH Msg (in the mqtt_sendbuf)</w:t>
      </w:r>
    </w:p>
    <w:p w:rsidR="001C29C6" w:rsidRDefault="001C29C6" w:rsidP="00AE0CCA">
      <w:r>
        <w:t xml:space="preserve">   Fixed Header 2 bytes</w:t>
      </w:r>
    </w:p>
    <w:p w:rsidR="001C29C6" w:rsidRDefault="001C29C6" w:rsidP="00AE0CCA">
      <w:r>
        <w:t xml:space="preserve">   Variable Header 47 bytes</w:t>
      </w:r>
    </w:p>
    <w:p w:rsidR="001C29C6" w:rsidRDefault="001C29C6" w:rsidP="00AE0CCA">
      <w:r>
        <w:t xml:space="preserve">     Topic NetworkModule/DeviceName012345678/output/xx 43 bytes</w:t>
      </w:r>
    </w:p>
    <w:p w:rsidR="001C29C6" w:rsidRDefault="001C29C6" w:rsidP="00AE0CCA">
      <w:r>
        <w:t xml:space="preserve">     Topic Length 2 bytes</w:t>
      </w:r>
    </w:p>
    <w:p w:rsidR="001C29C6" w:rsidRDefault="001C29C6" w:rsidP="00AE0CCA">
      <w:r>
        <w:t xml:space="preserve">     Packet ID 2 bytes</w:t>
      </w:r>
    </w:p>
    <w:p w:rsidR="001C29C6" w:rsidRDefault="001C29C6" w:rsidP="00AE0CCA">
      <w:r>
        <w:t xml:space="preserve">   Total: 49 bytes</w:t>
      </w:r>
    </w:p>
    <w:p w:rsidR="001C29C6" w:rsidRDefault="001C29C6" w:rsidP="00AE0CCA"/>
    <w:p w:rsidR="001C29C6" w:rsidRDefault="001C29C6" w:rsidP="00AE0CCA">
      <w:r>
        <w:t xml:space="preserve"> Temperature PUBLISH Msg (in the mqtt_sendbuf)</w:t>
      </w:r>
    </w:p>
    <w:p w:rsidR="001C29C6" w:rsidRDefault="001C29C6" w:rsidP="00AE0CCA">
      <w:r>
        <w:t xml:space="preserve">   Fixed Header 2 bytes</w:t>
      </w:r>
    </w:p>
    <w:p w:rsidR="001C29C6" w:rsidRDefault="001C29C6" w:rsidP="00AE0CCA">
      <w:r>
        <w:t xml:space="preserve">   Variable Header 51 bytes</w:t>
      </w:r>
    </w:p>
    <w:p w:rsidR="001C29C6" w:rsidRDefault="001C29C6" w:rsidP="00AE0CCA">
      <w:r>
        <w:t xml:space="preserve">     Topic NetworkModule/DeviceName012345678/temp/xxxxxxxxxxxx-000.0 49 bytes</w:t>
      </w:r>
    </w:p>
    <w:p w:rsidR="001C29C6" w:rsidRDefault="001C29C6" w:rsidP="00AE0CCA">
      <w:r>
        <w:t xml:space="preserve">     Topic Length 2 bytes</w:t>
      </w:r>
    </w:p>
    <w:p w:rsidR="001C29C6" w:rsidRDefault="001C29C6" w:rsidP="00AE0CCA">
      <w:r>
        <w:t xml:space="preserve">     Packet ID 2 bytes</w:t>
      </w:r>
    </w:p>
    <w:p w:rsidR="001C29C6" w:rsidRDefault="001C29C6" w:rsidP="00AE0CCA">
      <w:r>
        <w:t xml:space="preserve">   Total: 63 bytes</w:t>
      </w:r>
    </w:p>
    <w:p w:rsidR="001C29C6" w:rsidRDefault="001C29C6" w:rsidP="00AE0CCA"/>
    <w:p w:rsidR="001C29C6" w:rsidRDefault="001C29C6" w:rsidP="00AE0CCA">
      <w:r>
        <w:t>Status PUBLISH Msg (in the mqtt_sendbuf)</w:t>
      </w:r>
    </w:p>
    <w:p w:rsidR="001C29C6" w:rsidRDefault="001C29C6" w:rsidP="00AE0CCA">
      <w:r>
        <w:t xml:space="preserve">   Fixed Header 2 bytes</w:t>
      </w:r>
    </w:p>
    <w:p w:rsidR="001C29C6" w:rsidRDefault="001C29C6" w:rsidP="00AE0CCA">
      <w:r>
        <w:t xml:space="preserve">   Variable Header 57 bytes</w:t>
      </w:r>
    </w:p>
    <w:p w:rsidR="001C29C6" w:rsidRDefault="001C29C6" w:rsidP="00AE0CCA">
      <w:r>
        <w:t xml:space="preserve">     Topic NetworkModule/DeviceName123456789/availabilityoffline 53 bytes</w:t>
      </w:r>
    </w:p>
    <w:p w:rsidR="001C29C6" w:rsidRDefault="001C29C6" w:rsidP="00AE0CCA">
      <w:r>
        <w:t xml:space="preserve">     Topic Length 2 bytes</w:t>
      </w:r>
    </w:p>
    <w:p w:rsidR="001C29C6" w:rsidRDefault="001C29C6" w:rsidP="00AE0CCA">
      <w:r>
        <w:t xml:space="preserve">     Packet ID 2 bytes</w:t>
      </w:r>
    </w:p>
    <w:p w:rsidR="001C29C6" w:rsidRDefault="001C29C6" w:rsidP="00AE0CCA">
      <w:r>
        <w:t xml:space="preserve">   Total: 59 bytes</w:t>
      </w:r>
    </w:p>
    <w:p w:rsidR="001C29C6" w:rsidRDefault="001C29C6" w:rsidP="00AE0CCA">
      <w:r>
        <w:t xml:space="preserve">   </w:t>
      </w:r>
    </w:p>
    <w:p w:rsidR="001C29C6" w:rsidRDefault="001C29C6"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1C29C6" w:rsidRDefault="001C29C6" w:rsidP="00AE0CCA">
      <w:r>
        <w:t>This would make the requirement for the mqtt_sendbuf AFTER MQTT STARTUP = 61 + 22 = 83.</w:t>
      </w:r>
    </w:p>
    <w:p w:rsidR="001C29C6" w:rsidRDefault="001C29C6" w:rsidP="00AE0CCA"/>
    <w:p w:rsidR="001C29C6" w:rsidRPr="005E71B6" w:rsidRDefault="001C29C6" w:rsidP="00AE0CCA">
      <w:pPr>
        <w:rPr>
          <w:b/>
        </w:rPr>
      </w:pPr>
      <w:r w:rsidRPr="005E71B6">
        <w:rPr>
          <w:b/>
        </w:rPr>
        <w:t>Since we know the CONNECT message far exceeds this value it will set the size of the mqtt_sendbuf.</w:t>
      </w:r>
    </w:p>
    <w:p w:rsidR="001C29C6" w:rsidRDefault="001C29C6" w:rsidP="00AE0CCA"/>
    <w:p w:rsidR="001C29C6" w:rsidRDefault="001C29C6" w:rsidP="005C061B"/>
    <w:p w:rsidR="001C29C6" w:rsidRDefault="001C29C6" w:rsidP="005C061B"/>
    <w:p w:rsidR="001C29C6" w:rsidRDefault="001C29C6" w:rsidP="005C061B"/>
    <w:p w:rsidR="001C29C6" w:rsidRDefault="001C29C6" w:rsidP="006F70D2">
      <w:pPr>
        <w:jc w:val="both"/>
      </w:pPr>
      <w:r>
        <w:br w:type="page"/>
      </w:r>
    </w:p>
    <w:p w:rsidR="001C29C6" w:rsidRPr="00A650B5" w:rsidRDefault="001C29C6" w:rsidP="006F70D2">
      <w:pPr>
        <w:pStyle w:val="Heading1"/>
        <w:jc w:val="center"/>
        <w:rPr>
          <w:sz w:val="40"/>
        </w:rPr>
      </w:pPr>
      <w:bookmarkStart w:id="58" w:name="_Toc94948797"/>
      <w:r>
        <w:rPr>
          <w:sz w:val="40"/>
        </w:rPr>
        <w:t>Developers: Storing Variables in Flash via the Application</w:t>
      </w:r>
      <w:bookmarkEnd w:id="58"/>
    </w:p>
    <w:p w:rsidR="001C29C6" w:rsidRDefault="001C29C6" w:rsidP="006F70D2"/>
    <w:p w:rsidR="001C29C6" w:rsidRDefault="001C29C6" w:rsidP="006F70D2">
      <w:r>
        <w:t>NOTE: This information is only needed if you plan to set up your own development environment to modify and compile code.</w:t>
      </w:r>
    </w:p>
    <w:p w:rsidR="001C29C6" w:rsidRDefault="001C29C6" w:rsidP="006F70D2">
      <w:pPr>
        <w:jc w:val="both"/>
      </w:pPr>
    </w:p>
    <w:p w:rsidR="001C29C6" w:rsidRPr="007A3632" w:rsidRDefault="001C29C6" w:rsidP="006F70D2">
      <w:pPr>
        <w:rPr>
          <w:b/>
          <w:sz w:val="28"/>
          <w:szCs w:val="28"/>
        </w:rPr>
      </w:pPr>
      <w:r w:rsidRPr="007A3632">
        <w:rPr>
          <w:b/>
          <w:sz w:val="28"/>
          <w:szCs w:val="28"/>
        </w:rPr>
        <w:t>Flash Programming</w:t>
      </w:r>
    </w:p>
    <w:p w:rsidR="001C29C6" w:rsidRDefault="001C29C6" w:rsidP="006F70D2"/>
    <w:p w:rsidR="001C29C6" w:rsidRDefault="001C29C6" w:rsidP="006F70D2">
      <w:r>
        <w:t>Beginning in April 2021 the ability to have user entered names for each IO pin was implemented. This required storing those names in Flash memory (not EEPROM). Following are notes on how this is done.</w:t>
      </w:r>
    </w:p>
    <w:p w:rsidR="001C29C6" w:rsidRDefault="001C29C6" w:rsidP="006F70D2"/>
    <w:p w:rsidR="001C29C6" w:rsidRDefault="001C29C6"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1C29C6" w:rsidRDefault="001C29C6" w:rsidP="005443DD">
      <w:r>
        <w:t xml:space="preserve">RAM. However, </w:t>
      </w:r>
      <w:r w:rsidRPr="005443DD">
        <w:rPr>
          <w:b/>
        </w:rPr>
        <w:t>block</w:t>
      </w:r>
      <w:r>
        <w:t xml:space="preserve"> writes to Flash do require code execution in RAM.</w:t>
      </w:r>
    </w:p>
    <w:p w:rsidR="001C29C6" w:rsidRDefault="001C29C6" w:rsidP="006F70D2"/>
    <w:p w:rsidR="001C29C6" w:rsidRDefault="001C29C6"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1C29C6" w:rsidRDefault="001C29C6" w:rsidP="006F70D2"/>
    <w:p w:rsidR="001C29C6" w:rsidRDefault="001C29C6"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1C29C6" w:rsidRDefault="001C29C6" w:rsidP="006F70D2"/>
    <w:p w:rsidR="001C29C6" w:rsidRDefault="001C29C6" w:rsidP="006F70D2"/>
    <w:p w:rsidR="001C29C6" w:rsidRPr="005443DD" w:rsidRDefault="001C29C6" w:rsidP="005443DD">
      <w:pPr>
        <w:rPr>
          <w:b/>
        </w:rPr>
      </w:pPr>
      <w:r w:rsidRPr="005443DD">
        <w:rPr>
          <w:b/>
        </w:rPr>
        <w:t>Implementing FLASH writes from code</w:t>
      </w:r>
    </w:p>
    <w:p w:rsidR="001C29C6" w:rsidRDefault="001C29C6" w:rsidP="005443DD">
      <w:r>
        <w:t xml:space="preserve">If a </w:t>
      </w:r>
      <w:r w:rsidRPr="005443DD">
        <w:rPr>
          <w:b/>
        </w:rPr>
        <w:t>byte</w:t>
      </w:r>
      <w:r>
        <w:t xml:space="preserve"> needs to be written do a read and compare FIRST to make sure a write is </w:t>
      </w:r>
    </w:p>
    <w:p w:rsidR="001C29C6" w:rsidRDefault="001C29C6" w:rsidP="005443DD">
      <w:r>
        <w:t>necessary, then</w:t>
      </w:r>
    </w:p>
    <w:p w:rsidR="001C29C6" w:rsidRDefault="001C29C6" w:rsidP="005443DD">
      <w:r>
        <w:t xml:space="preserve">  unlock_flash();</w:t>
      </w:r>
    </w:p>
    <w:p w:rsidR="001C29C6" w:rsidRDefault="001C29C6" w:rsidP="005443DD">
      <w:r>
        <w:t xml:space="preserve">  memcpy(&amp;flash, &amp;value, 1);</w:t>
      </w:r>
    </w:p>
    <w:p w:rsidR="001C29C6" w:rsidRDefault="001C29C6" w:rsidP="005443DD">
      <w:r>
        <w:t xml:space="preserve">  lock_flash();</w:t>
      </w:r>
    </w:p>
    <w:p w:rsidR="001C29C6" w:rsidRDefault="001C29C6" w:rsidP="005443DD"/>
    <w:p w:rsidR="001C29C6" w:rsidRDefault="001C29C6"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1C29C6" w:rsidRDefault="001C29C6" w:rsidP="005443DD">
      <w:r>
        <w:t xml:space="preserve">  unlock_flash();</w:t>
      </w:r>
    </w:p>
    <w:p w:rsidR="001C29C6" w:rsidRDefault="001C29C6" w:rsidP="005443DD">
      <w:r>
        <w:t xml:space="preserve">  for (i=0; i&lt;8; i+=2) {</w:t>
      </w:r>
    </w:p>
    <w:p w:rsidR="001C29C6" w:rsidRDefault="001C29C6" w:rsidP="005443DD">
      <w:r>
        <w:t xml:space="preserve">    // IO_TIMER values are 2 byte values. They are accumulated in RAM first, then</w:t>
      </w:r>
    </w:p>
    <w:p w:rsidR="001C29C6" w:rsidRDefault="001C29C6" w:rsidP="005443DD">
      <w:r>
        <w:t xml:space="preserve">    // the sixteen 2 byte values are written to Flash as eight 4 byte values. First</w:t>
      </w:r>
    </w:p>
    <w:p w:rsidR="001C29C6" w:rsidRDefault="001C29C6" w:rsidP="005443DD">
      <w:r>
        <w:t xml:space="preserve">    // the values in RAM are compared to what is already in Flash to make sure no</w:t>
      </w:r>
    </w:p>
    <w:p w:rsidR="001C29C6" w:rsidRDefault="001C29C6" w:rsidP="005443DD">
      <w:r>
        <w:t xml:space="preserve">    // unnecessary writes are performed.</w:t>
      </w:r>
    </w:p>
    <w:p w:rsidR="001C29C6" w:rsidRDefault="001C29C6" w:rsidP="005443DD">
      <w:r>
        <w:t xml:space="preserve">    // Compare 4 bytes at a time. If any miscompare write to Flash 4 bytes at a time.</w:t>
      </w:r>
    </w:p>
    <w:p w:rsidR="001C29C6" w:rsidRDefault="001C29C6" w:rsidP="005443DD">
      <w:r>
        <w:t xml:space="preserve">    if (IO_TIMER[i] != Pending_IO_TIMER[i] || IO_TIMER[i+1] != Pending_IO_TIMER[i+1]) {</w:t>
      </w:r>
    </w:p>
    <w:p w:rsidR="001C29C6" w:rsidRDefault="001C29C6" w:rsidP="005443DD">
      <w:r>
        <w:t xml:space="preserve">      FLASH_CR2 = 0x40;</w:t>
      </w:r>
    </w:p>
    <w:p w:rsidR="001C29C6" w:rsidRDefault="001C29C6" w:rsidP="005443DD">
      <w:r>
        <w:t xml:space="preserve">      FLASH_NCR2 = 0xBF;</w:t>
      </w:r>
    </w:p>
    <w:p w:rsidR="001C29C6" w:rsidRDefault="001C29C6" w:rsidP="005443DD">
      <w:r>
        <w:t xml:space="preserve">      memcpy(&amp;IO_TIMER[i], &amp;Pending_IO_TIMER[i], 4);</w:t>
      </w:r>
    </w:p>
    <w:p w:rsidR="001C29C6" w:rsidRDefault="001C29C6" w:rsidP="005443DD">
      <w:r>
        <w:t xml:space="preserve">    }</w:t>
      </w:r>
    </w:p>
    <w:p w:rsidR="001C29C6" w:rsidRDefault="001C29C6" w:rsidP="005443DD">
      <w:r>
        <w:t xml:space="preserve">  }</w:t>
      </w:r>
    </w:p>
    <w:p w:rsidR="001C29C6" w:rsidRDefault="001C29C6" w:rsidP="005443DD">
      <w:r>
        <w:t xml:space="preserve">  lock_flash();</w:t>
      </w:r>
    </w:p>
    <w:p w:rsidR="001C29C6" w:rsidRDefault="001C29C6" w:rsidP="005443DD"/>
    <w:p w:rsidR="001C29C6" w:rsidRPr="00CE46C0" w:rsidRDefault="001C29C6" w:rsidP="005443DD">
      <w:pPr>
        <w:rPr>
          <w:b/>
        </w:rPr>
      </w:pPr>
      <w:r w:rsidRPr="00CE46C0">
        <w:rPr>
          <w:b/>
        </w:rPr>
        <w:t>In this application</w:t>
      </w:r>
      <w:r>
        <w:rPr>
          <w:b/>
        </w:rPr>
        <w:t xml:space="preserve"> (Browser Only build)</w:t>
      </w:r>
      <w:r w:rsidRPr="00CE46C0">
        <w:rPr>
          <w:b/>
        </w:rPr>
        <w:t>:</w:t>
      </w:r>
    </w:p>
    <w:p w:rsidR="001C29C6" w:rsidRDefault="001C29C6" w:rsidP="00754D64">
      <w:pPr>
        <w:ind w:left="720"/>
      </w:pPr>
      <w:r>
        <w:t>Flash Program memory is from 0x8080 to 0xffff</w:t>
      </w:r>
    </w:p>
    <w:p w:rsidR="001C29C6" w:rsidRDefault="001C29C6" w:rsidP="00754D64">
      <w:pPr>
        <w:ind w:left="720"/>
      </w:pPr>
      <w:r>
        <w:t>The upper 256 bytes could are reserved for IO Names</w:t>
      </w:r>
    </w:p>
    <w:p w:rsidR="001C29C6" w:rsidRDefault="001C29C6" w:rsidP="00754D64">
      <w:pPr>
        <w:ind w:left="720"/>
      </w:pPr>
      <w:r>
        <w:t>The next upper 32 bytes are reserved for IO Timers</w:t>
      </w:r>
    </w:p>
    <w:p w:rsidR="001C29C6" w:rsidRDefault="001C29C6" w:rsidP="00754D64">
      <w:pPr>
        <w:ind w:left="720"/>
      </w:pPr>
      <w:r>
        <w:t>An additional 32 bytes are reserved for future use</w:t>
      </w:r>
    </w:p>
    <w:p w:rsidR="001C29C6" w:rsidRDefault="001C29C6" w:rsidP="00754D64">
      <w:pPr>
        <w:ind w:left="720"/>
      </w:pPr>
      <w:r>
        <w:t>So, a total of 320 bytes are reserved in Flash for the user values.</w:t>
      </w:r>
    </w:p>
    <w:p w:rsidR="001C29C6" w:rsidRDefault="001C29C6" w:rsidP="005443DD"/>
    <w:p w:rsidR="001C29C6" w:rsidRDefault="001C29C6" w:rsidP="005443DD">
      <w:r>
        <w:t>There is no protection against code being written to the "reserved" area, so care needs to be taken that code size doesn't grow too large and over-lap the “reserved” area.</w:t>
      </w:r>
    </w:p>
    <w:p w:rsidR="001C29C6" w:rsidRDefault="001C29C6" w:rsidP="005443DD"/>
    <w:p w:rsidR="001C29C6" w:rsidRDefault="001C29C6" w:rsidP="005443DD">
      <w:r>
        <w:t>The specification states that there is 32K of Flash (32768 bytes). But the first 128 bytes (starting at 0x8000) is used for interrupt vectors. So if we use 320 bytes for user data the maximum code size is 32768 - 128 - 320 = 32320.</w:t>
      </w:r>
    </w:p>
    <w:p w:rsidR="001C29C6" w:rsidRDefault="001C29C6" w:rsidP="005443DD"/>
    <w:p w:rsidR="001C29C6" w:rsidRDefault="001C29C6"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1C29C6" w:rsidRDefault="001C29C6" w:rsidP="005443DD"/>
    <w:p w:rsidR="001C29C6" w:rsidRDefault="001C29C6" w:rsidP="005443DD">
      <w:r>
        <w:t>The 16 IO Names are limited to 16 characters each (including the terminator).</w:t>
      </w:r>
    </w:p>
    <w:p w:rsidR="001C29C6" w:rsidRDefault="001C29C6" w:rsidP="005443DD">
      <w:r>
        <w:t>The 16 IO Timers are limited to 2 bytes each.</w:t>
      </w:r>
    </w:p>
    <w:p w:rsidR="001C29C6" w:rsidRDefault="001C29C6" w:rsidP="005443DD"/>
    <w:p w:rsidR="001C29C6" w:rsidRDefault="001C29C6"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1C29C6" w:rsidRDefault="001C29C6" w:rsidP="005443DD"/>
    <w:p w:rsidR="001C29C6" w:rsidRDefault="001C29C6" w:rsidP="005443DD">
      <w:r>
        <w:t>Note that program execution is suspended by hardware for the 6ms that a Flash write is being performed. From the PM0047 manual:</w:t>
      </w:r>
    </w:p>
    <w:p w:rsidR="001C29C6" w:rsidRDefault="001C29C6"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1C29C6" w:rsidRDefault="001C29C6" w:rsidP="005443DD"/>
    <w:p w:rsidR="001C29C6" w:rsidRDefault="001C29C6"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1C29C6" w:rsidRDefault="001C29C6" w:rsidP="005443DD"/>
    <w:p w:rsidR="001C29C6" w:rsidRPr="00CE46C0" w:rsidRDefault="001C29C6" w:rsidP="005443DD">
      <w:pPr>
        <w:rPr>
          <w:b/>
        </w:rPr>
      </w:pPr>
      <w:r w:rsidRPr="00CE46C0">
        <w:rPr>
          <w:b/>
        </w:rPr>
        <w:t>From CXSTM8_UsersGuide:</w:t>
      </w:r>
    </w:p>
    <w:p w:rsidR="001C29C6" w:rsidRDefault="001C29C6" w:rsidP="00CE46C0">
      <w:pPr>
        <w:ind w:left="720"/>
      </w:pPr>
      <w:r>
        <w:t>Referencing Absolute Addresses</w:t>
      </w:r>
    </w:p>
    <w:p w:rsidR="001C29C6" w:rsidRDefault="001C29C6"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1C29C6" w:rsidRDefault="001C29C6" w:rsidP="00CE46C0">
      <w:pPr>
        <w:ind w:left="720"/>
      </w:pPr>
      <w:r>
        <w:t xml:space="preserve">  char MISCR1 @0x20;</w:t>
      </w:r>
    </w:p>
    <w:p w:rsidR="001C29C6" w:rsidRDefault="001C29C6"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1C29C6" w:rsidRDefault="001C29C6" w:rsidP="005443DD"/>
    <w:p w:rsidR="001C29C6" w:rsidRPr="00CE46C0" w:rsidRDefault="001C29C6" w:rsidP="005443DD">
      <w:pPr>
        <w:rPr>
          <w:b/>
        </w:rPr>
      </w:pPr>
      <w:r w:rsidRPr="00CE46C0">
        <w:rPr>
          <w:b/>
        </w:rPr>
        <w:t>Flash Unlock/Lock</w:t>
      </w:r>
    </w:p>
    <w:p w:rsidR="001C29C6" w:rsidRDefault="001C29C6" w:rsidP="005443DD">
      <w:r>
        <w:t>Unlock:</w:t>
      </w:r>
      <w:r>
        <w:tab/>
        <w:t>Write 56h then AEh in FLASH_PUKR (00 5062h)</w:t>
      </w:r>
    </w:p>
    <w:p w:rsidR="001C29C6" w:rsidRDefault="001C29C6" w:rsidP="005443DD">
      <w:r>
        <w:t>Lock:</w:t>
      </w:r>
      <w:r>
        <w:tab/>
      </w:r>
      <w:r>
        <w:tab/>
        <w:t>Reset bit 1 (PUL) in FLASH_IAPSR (00 505Fh)</w:t>
      </w:r>
    </w:p>
    <w:p w:rsidR="001C29C6" w:rsidRDefault="001C29C6" w:rsidP="005443DD"/>
    <w:p w:rsidR="001C29C6" w:rsidRDefault="001C29C6" w:rsidP="005443DD"/>
    <w:p w:rsidR="001C29C6" w:rsidRPr="00CE46C0" w:rsidRDefault="001C29C6" w:rsidP="005443DD">
      <w:pPr>
        <w:rPr>
          <w:b/>
        </w:rPr>
      </w:pPr>
      <w:r w:rsidRPr="00CE46C0">
        <w:rPr>
          <w:b/>
        </w:rPr>
        <w:t>Flashing Browser Only Firmware</w:t>
      </w:r>
    </w:p>
    <w:p w:rsidR="001C29C6" w:rsidRDefault="001C29C6" w:rsidP="005443DD">
      <w:r>
        <w:t>When programming a new code load program address range 0x8000 to 0xfebf. This will</w:t>
      </w:r>
    </w:p>
    <w:p w:rsidR="001C29C6" w:rsidRDefault="001C29C6" w:rsidP="005443DD">
      <w:r>
        <w:t>retain prior user entered IO Names and Timers. Otherwise there will be a program</w:t>
      </w:r>
    </w:p>
    <w:p w:rsidR="001C29C6" w:rsidRDefault="001C29C6" w:rsidP="005443DD">
      <w:r>
        <w:t>compare error and the user entered IO Names and Timers will be over-written with zero.</w:t>
      </w:r>
    </w:p>
    <w:p w:rsidR="001C29C6" w:rsidRDefault="001C29C6" w:rsidP="006F70D2"/>
    <w:p w:rsidR="001C29C6" w:rsidRDefault="001C29C6" w:rsidP="006F70D2"/>
    <w:p w:rsidR="001C29C6" w:rsidRDefault="001C29C6" w:rsidP="006F70D2"/>
    <w:p w:rsidR="001C29C6" w:rsidRDefault="001C29C6" w:rsidP="006F70D2">
      <w:r>
        <w:br w:type="page"/>
      </w:r>
    </w:p>
    <w:p w:rsidR="001C29C6" w:rsidRDefault="001C29C6" w:rsidP="006F70D2">
      <w:r>
        <w:t xml:space="preserve">RM0016 </w:t>
      </w:r>
    </w:p>
    <w:p w:rsidR="001C29C6" w:rsidRDefault="001C29C6" w:rsidP="006F70D2">
      <w:r>
        <w:pict>
          <v:shape id="_x0000_i1118" type="#_x0000_t75" style="width:429.75pt;height:74.25pt">
            <v:imagedata r:id="rId103" o:title=""/>
          </v:shape>
        </w:pict>
      </w:r>
    </w:p>
    <w:p w:rsidR="001C29C6" w:rsidRDefault="001C29C6" w:rsidP="006F70D2"/>
    <w:p w:rsidR="001C29C6" w:rsidRDefault="001C29C6" w:rsidP="006F70D2">
      <w:r>
        <w:t xml:space="preserve">RM0016 </w:t>
      </w:r>
    </w:p>
    <w:p w:rsidR="001C29C6" w:rsidRDefault="001C29C6" w:rsidP="006F70D2">
      <w:r>
        <w:pict>
          <v:shape id="_x0000_i1119" type="#_x0000_t75" style="width:426.75pt;height:123.75pt">
            <v:imagedata r:id="rId104" o:title=""/>
          </v:shape>
        </w:pict>
      </w:r>
    </w:p>
    <w:p w:rsidR="001C29C6" w:rsidRDefault="001C29C6" w:rsidP="006F70D2"/>
    <w:p w:rsidR="001C29C6" w:rsidRDefault="001C29C6" w:rsidP="006F70D2"/>
    <w:p w:rsidR="001C29C6" w:rsidRDefault="001C29C6" w:rsidP="006F70D2">
      <w:r>
        <w:t>PM0051</w:t>
      </w:r>
    </w:p>
    <w:p w:rsidR="001C29C6" w:rsidRDefault="001C29C6" w:rsidP="006F70D2">
      <w:r>
        <w:pict>
          <v:shape id="_x0000_i1120" type="#_x0000_t75" style="width:422.25pt;height:160.5pt">
            <v:imagedata r:id="rId105" o:title=""/>
          </v:shape>
        </w:pict>
      </w:r>
    </w:p>
    <w:p w:rsidR="001C29C6" w:rsidRDefault="001C29C6" w:rsidP="006F70D2"/>
    <w:p w:rsidR="001C29C6" w:rsidRDefault="001C29C6" w:rsidP="006F70D2">
      <w:r>
        <w:t>PM0051</w:t>
      </w:r>
    </w:p>
    <w:p w:rsidR="001C29C6" w:rsidRDefault="001C29C6" w:rsidP="006F70D2">
      <w:r>
        <w:pict>
          <v:shape id="_x0000_i1121" type="#_x0000_t75" style="width:427.5pt;height:142.5pt">
            <v:imagedata r:id="rId106" o:title=""/>
          </v:shape>
        </w:pict>
      </w:r>
    </w:p>
    <w:p w:rsidR="001C29C6" w:rsidRDefault="001C29C6" w:rsidP="006F70D2">
      <w:r>
        <w:pict>
          <v:shape id="_x0000_i1122" type="#_x0000_t75" style="width:429pt;height:270pt">
            <v:imagedata r:id="rId107" o:title=""/>
          </v:shape>
        </w:pict>
      </w:r>
    </w:p>
    <w:p w:rsidR="001C29C6" w:rsidRDefault="001C29C6" w:rsidP="006F70D2"/>
    <w:p w:rsidR="001C29C6" w:rsidRDefault="001C29C6" w:rsidP="006F70D2"/>
    <w:p w:rsidR="001C29C6" w:rsidRDefault="001C29C6" w:rsidP="006F70D2"/>
    <w:p w:rsidR="001C29C6" w:rsidRDefault="001C29C6" w:rsidP="006F70D2"/>
    <w:p w:rsidR="001C29C6" w:rsidRDefault="001C29C6" w:rsidP="005A18A5">
      <w:pPr>
        <w:jc w:val="both"/>
      </w:pPr>
      <w:r>
        <w:br w:type="page"/>
      </w:r>
    </w:p>
    <w:p w:rsidR="001C29C6" w:rsidRPr="00A650B5" w:rsidRDefault="001C29C6" w:rsidP="005A18A5">
      <w:pPr>
        <w:pStyle w:val="Heading1"/>
        <w:jc w:val="center"/>
        <w:rPr>
          <w:sz w:val="40"/>
        </w:rPr>
      </w:pPr>
      <w:bookmarkStart w:id="59" w:name="_Toc94948798"/>
      <w:r>
        <w:rPr>
          <w:sz w:val="40"/>
        </w:rPr>
        <w:t>Developers: Flash and EEPROM Wear Notes</w:t>
      </w:r>
      <w:bookmarkEnd w:id="59"/>
    </w:p>
    <w:p w:rsidR="001C29C6" w:rsidRDefault="001C29C6" w:rsidP="005A18A5"/>
    <w:p w:rsidR="001C29C6" w:rsidRDefault="001C29C6" w:rsidP="005A18A5">
      <w:r>
        <w:t>NOTE: This information is only needed if you plan to set up your own development environment to modify and compile code.</w:t>
      </w:r>
    </w:p>
    <w:p w:rsidR="001C29C6" w:rsidRDefault="001C29C6" w:rsidP="005A18A5">
      <w:pPr>
        <w:jc w:val="both"/>
      </w:pPr>
    </w:p>
    <w:p w:rsidR="001C29C6" w:rsidRDefault="001C29C6" w:rsidP="005A18A5">
      <w:r>
        <w:t>Notes for Developers regarding Flash and EEPROM wear:</w:t>
      </w:r>
    </w:p>
    <w:p w:rsidR="001C29C6" w:rsidRDefault="001C29C6" w:rsidP="005A18A5">
      <w:pPr>
        <w:numPr>
          <w:ilvl w:val="0"/>
          <w:numId w:val="26"/>
        </w:numPr>
      </w:pPr>
      <w:r>
        <w:t>Make sure anything stored in Flash is very infrequently written. The Flash spec is 100 cycles, whereas the EEPROM spec is 100,000 cycles.</w:t>
      </w:r>
    </w:p>
    <w:p w:rsidR="001C29C6" w:rsidRDefault="001C29C6" w:rsidP="005A18A5">
      <w:pPr>
        <w:numPr>
          <w:ilvl w:val="0"/>
          <w:numId w:val="26"/>
        </w:numPr>
      </w:pPr>
      <w:r>
        <w:t>Having said that, from a practical perspective the Flash and EEPROM write/erase cycles are far greater than those numbers.</w:t>
      </w:r>
    </w:p>
    <w:p w:rsidR="001C29C6" w:rsidRDefault="001C29C6" w:rsidP="005A18A5">
      <w:pPr>
        <w:numPr>
          <w:ilvl w:val="1"/>
          <w:numId w:val="26"/>
        </w:numPr>
      </w:pPr>
      <w:r>
        <w:t>The spec assumes write/erase at an ambient temperature of 85C, followed by 20 years retention at 55C.</w:t>
      </w:r>
    </w:p>
    <w:p w:rsidR="001C29C6" w:rsidRDefault="001C29C6" w:rsidP="005A18A5">
      <w:pPr>
        <w:numPr>
          <w:ilvl w:val="1"/>
          <w:numId w:val="26"/>
        </w:numPr>
      </w:pPr>
      <w:r>
        <w:t>I think it is safe to say that most applications will not experience anything close to those temperatures for extended time frames.</w:t>
      </w:r>
    </w:p>
    <w:p w:rsidR="001C29C6" w:rsidRDefault="001C29C6"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1C29C6" w:rsidRDefault="001C29C6"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1C29C6" w:rsidRDefault="001C29C6" w:rsidP="005A18A5"/>
    <w:p w:rsidR="001C29C6" w:rsidRPr="002863E7" w:rsidRDefault="001C29C6" w:rsidP="005A18A5">
      <w:r>
        <w:br w:type="page"/>
      </w:r>
    </w:p>
    <w:p w:rsidR="001C29C6" w:rsidRPr="002863E7" w:rsidRDefault="001C29C6"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1C29C6" w:rsidRDefault="001C29C6" w:rsidP="005A18A5"/>
    <w:p w:rsidR="001C29C6" w:rsidRDefault="001C29C6" w:rsidP="005A18A5">
      <w:r>
        <w:pict>
          <v:shape id="_x0000_i1123" type="#_x0000_t75" style="width:6in;height:392.25pt">
            <v:imagedata r:id="rId108" o:title=""/>
          </v:shape>
        </w:pict>
      </w:r>
    </w:p>
    <w:p w:rsidR="001C29C6" w:rsidRDefault="001C29C6" w:rsidP="005A18A5"/>
    <w:p w:rsidR="001C29C6" w:rsidRDefault="001C29C6" w:rsidP="005A18A5"/>
    <w:p w:rsidR="001C29C6" w:rsidRDefault="001C29C6" w:rsidP="005A18A5">
      <w:r>
        <w:br w:type="page"/>
      </w:r>
    </w:p>
    <w:p w:rsidR="001C29C6" w:rsidRPr="00A650B5" w:rsidRDefault="001C29C6" w:rsidP="008A04DF">
      <w:pPr>
        <w:pStyle w:val="Heading1"/>
        <w:jc w:val="center"/>
        <w:rPr>
          <w:sz w:val="40"/>
        </w:rPr>
      </w:pPr>
      <w:bookmarkStart w:id="60" w:name="_Toc94948799"/>
      <w:r>
        <w:rPr>
          <w:sz w:val="40"/>
        </w:rPr>
        <w:t>Developers: How Connections Open and Close And Relationship to the “current_webpage” Variable</w:t>
      </w:r>
      <w:bookmarkEnd w:id="60"/>
    </w:p>
    <w:p w:rsidR="001C29C6" w:rsidRDefault="001C29C6" w:rsidP="008A04DF"/>
    <w:p w:rsidR="001C29C6" w:rsidRDefault="001C29C6" w:rsidP="008A04DF">
      <w:r>
        <w:t>NOTE: This information is only needed if you plan to set up your own development environment to modify and compile code.</w:t>
      </w:r>
    </w:p>
    <w:p w:rsidR="001C29C6" w:rsidRDefault="001C29C6" w:rsidP="008A04DF">
      <w:pPr>
        <w:jc w:val="both"/>
      </w:pPr>
    </w:p>
    <w:p w:rsidR="001C29C6" w:rsidRDefault="001C29C6" w:rsidP="008A04DF">
      <w:pPr>
        <w:jc w:val="both"/>
      </w:pPr>
    </w:p>
    <w:p w:rsidR="001C29C6" w:rsidRDefault="001C29C6" w:rsidP="008A04DF">
      <w:r>
        <w:t>Since this issue has flummoxed me several times causing many hours of debug here is a brief writeup on how connections open and close, and how this relates to the variable “current_webpage” in the code.</w:t>
      </w:r>
    </w:p>
    <w:p w:rsidR="001C29C6" w:rsidRDefault="001C29C6" w:rsidP="008A04DF"/>
    <w:p w:rsidR="001C29C6" w:rsidRPr="00DE5D4E" w:rsidRDefault="001C29C6" w:rsidP="008A04DF">
      <w:pPr>
        <w:rPr>
          <w:b/>
        </w:rPr>
      </w:pPr>
      <w:r w:rsidRPr="00DE5D4E">
        <w:rPr>
          <w:b/>
        </w:rPr>
        <w:t>Basics:</w:t>
      </w:r>
    </w:p>
    <w:p w:rsidR="001C29C6" w:rsidRDefault="001C29C6"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1C29C6" w:rsidRDefault="001C29C6" w:rsidP="008A04DF"/>
    <w:p w:rsidR="001C29C6" w:rsidRDefault="001C29C6" w:rsidP="008A04DF">
      <w:r>
        <w:t>When a client sends a POST or GET request a connection is opened, the POST or GET is received and processed in the webserver (even if several packets are required), then the connection is closed.</w:t>
      </w:r>
    </w:p>
    <w:p w:rsidR="001C29C6" w:rsidRDefault="001C29C6"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1C29C6" w:rsidRDefault="001C29C6"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1C29C6" w:rsidRDefault="001C29C6" w:rsidP="008A04DF"/>
    <w:p w:rsidR="001C29C6" w:rsidRDefault="001C29C6" w:rsidP="008A04DF">
      <w:r>
        <w:t>Important to note is that the variable “current_webpage” is no longer available once a page is transmitted. So, I no longer know what page is displayed on a given Client when it comes time to process the POST from that Client. So …</w:t>
      </w:r>
    </w:p>
    <w:p w:rsidR="001C29C6" w:rsidRDefault="001C29C6" w:rsidP="008A04DF"/>
    <w:p w:rsidR="001C29C6" w:rsidRPr="00DE5D4E" w:rsidRDefault="001C29C6" w:rsidP="008A04DF">
      <w:pPr>
        <w:rPr>
          <w:b/>
        </w:rPr>
      </w:pPr>
      <w:r w:rsidRPr="00DE5D4E">
        <w:rPr>
          <w:b/>
        </w:rPr>
        <w:t>More detail:</w:t>
      </w:r>
    </w:p>
    <w:p w:rsidR="001C29C6" w:rsidRDefault="001C29C6"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1C29C6" w:rsidRDefault="001C29C6" w:rsidP="008A04DF">
      <w:pPr>
        <w:ind w:left="720"/>
      </w:pPr>
      <w:r>
        <w:t>If the POST is coming from a Configuration page it will look similar to this:</w:t>
      </w:r>
    </w:p>
    <w:p w:rsidR="001C29C6" w:rsidRPr="00A33A3F" w:rsidRDefault="001C29C6"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1C29C6" w:rsidRDefault="001C29C6" w:rsidP="008A04DF">
      <w:pPr>
        <w:ind w:left="720"/>
      </w:pPr>
      <w:r>
        <w:t>If the POST is coming from a IOControl page it will look similar to this:</w:t>
      </w:r>
    </w:p>
    <w:p w:rsidR="001C29C6" w:rsidRDefault="001C29C6" w:rsidP="008A04DF">
      <w:pPr>
        <w:ind w:left="1440"/>
      </w:pPr>
      <w:r w:rsidRPr="00A33A3F">
        <w:t>h00=80800000000000000000000000000000&amp;z00=0</w:t>
      </w:r>
    </w:p>
    <w:p w:rsidR="001C29C6" w:rsidRPr="00A33A3F" w:rsidRDefault="001C29C6" w:rsidP="008A04DF">
      <w:pPr>
        <w:ind w:left="1440"/>
      </w:pPr>
    </w:p>
    <w:p w:rsidR="001C29C6" w:rsidRDefault="001C29C6" w:rsidP="008A04DF">
      <w:r>
        <w:t>The thing to note is that while both POSTs contain ‘h00’ data, the Configuration POST always begins with ‘a00’ data. Thus when parsing it is easy to determine the source of the data.</w:t>
      </w:r>
    </w:p>
    <w:p w:rsidR="001C29C6" w:rsidRDefault="001C29C6" w:rsidP="008A04DF"/>
    <w:p w:rsidR="001C29C6" w:rsidRDefault="001C29C6"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1C29C6" w:rsidRDefault="001C29C6" w:rsidP="008A04DF"/>
    <w:p w:rsidR="001C29C6" w:rsidRDefault="001C29C6" w:rsidP="008A04DF">
      <w:r>
        <w:t>The code examines the incoming POST data and if it starts with the ‘a00’ data we know it is coming from a Configuration page (and current_webpage is set appropriately), otherwise it is from a IOControl page. Problem solved.</w:t>
      </w:r>
    </w:p>
    <w:p w:rsidR="001C29C6" w:rsidRDefault="001C29C6" w:rsidP="008A04DF"/>
    <w:p w:rsidR="001C29C6" w:rsidRDefault="001C29C6" w:rsidP="008A04DF"/>
    <w:p w:rsidR="001C29C6" w:rsidRPr="00DE5D4E" w:rsidRDefault="001C29C6" w:rsidP="008A04DF">
      <w:pPr>
        <w:rPr>
          <w:b/>
        </w:rPr>
      </w:pPr>
      <w:r w:rsidRPr="00DE5D4E">
        <w:rPr>
          <w:b/>
        </w:rPr>
        <w:t>nParseLeft and z00=0:</w:t>
      </w:r>
    </w:p>
    <w:p w:rsidR="001C29C6" w:rsidRDefault="001C29C6"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1C29C6" w:rsidRDefault="001C29C6" w:rsidP="008A04DF"/>
    <w:p w:rsidR="001C29C6" w:rsidRDefault="001C29C6" w:rsidP="008A04DF"/>
    <w:p w:rsidR="001C29C6" w:rsidRDefault="001C29C6" w:rsidP="008A04DF">
      <w:r>
        <w:br w:type="page"/>
      </w:r>
    </w:p>
    <w:p w:rsidR="001C29C6" w:rsidRPr="00A650B5" w:rsidRDefault="001C29C6" w:rsidP="0037111D">
      <w:pPr>
        <w:pStyle w:val="Heading1"/>
        <w:jc w:val="center"/>
        <w:rPr>
          <w:sz w:val="40"/>
        </w:rPr>
      </w:pPr>
      <w:bookmarkStart w:id="61" w:name="_Toc94948800"/>
      <w:r>
        <w:rPr>
          <w:sz w:val="40"/>
        </w:rPr>
        <w:t>Developers: How Proto-Sockets are Implemented and Connections Established</w:t>
      </w:r>
      <w:bookmarkEnd w:id="61"/>
    </w:p>
    <w:p w:rsidR="001C29C6" w:rsidRDefault="001C29C6" w:rsidP="0037111D"/>
    <w:p w:rsidR="001C29C6" w:rsidRDefault="001C29C6" w:rsidP="0037111D">
      <w:r>
        <w:t>NOTE: This information is only needed if you plan to set up your own development environment to modify and compile code.</w:t>
      </w:r>
    </w:p>
    <w:p w:rsidR="001C29C6" w:rsidRDefault="001C29C6" w:rsidP="0037111D">
      <w:pPr>
        <w:jc w:val="both"/>
      </w:pPr>
    </w:p>
    <w:p w:rsidR="001C29C6" w:rsidRDefault="001C29C6" w:rsidP="008A04DF"/>
    <w:p w:rsidR="001C29C6" w:rsidRDefault="001C29C6"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1C29C6" w:rsidRDefault="001C29C6" w:rsidP="008A04DF"/>
    <w:p w:rsidR="001C29C6" w:rsidRDefault="001C29C6" w:rsidP="008A04DF">
      <w:r>
        <w:t>In the uip.c and uip.h files you’ll see that data associated with connections is maintained in an array called “uip_conns[]”. The uip_conns[] array is actually an array of structs as defined in uip.h:</w:t>
      </w:r>
    </w:p>
    <w:p w:rsidR="001C29C6" w:rsidRDefault="001C29C6" w:rsidP="008A04DF">
      <w:pPr>
        <w:ind w:left="720"/>
      </w:pPr>
      <w:r>
        <w:t>/* The array containing all uIP connections. */</w:t>
      </w:r>
    </w:p>
    <w:p w:rsidR="001C29C6" w:rsidRDefault="001C29C6" w:rsidP="008A04DF">
      <w:pPr>
        <w:ind w:left="720"/>
      </w:pPr>
      <w:r>
        <w:t>extern struct uip_conn uip_conns[UIP_CONNS];</w:t>
      </w:r>
    </w:p>
    <w:p w:rsidR="001C29C6" w:rsidRDefault="001C29C6" w:rsidP="008A04DF">
      <w:r>
        <w:t>and</w:t>
      </w:r>
    </w:p>
    <w:p w:rsidR="001C29C6" w:rsidRDefault="001C29C6" w:rsidP="008A04DF">
      <w:pPr>
        <w:ind w:left="720"/>
      </w:pPr>
      <w:r>
        <w:t>/**</w:t>
      </w:r>
    </w:p>
    <w:p w:rsidR="001C29C6" w:rsidRDefault="001C29C6" w:rsidP="008A04DF">
      <w:pPr>
        <w:ind w:left="720"/>
      </w:pPr>
      <w:r>
        <w:t xml:space="preserve"> * Representation of a uIP TCP connection.</w:t>
      </w:r>
    </w:p>
    <w:p w:rsidR="001C29C6" w:rsidRDefault="001C29C6" w:rsidP="008A04DF">
      <w:pPr>
        <w:ind w:left="720"/>
      </w:pPr>
      <w:r>
        <w:t xml:space="preserve"> * The uip_conn structure is used for identifying a connection. All but one</w:t>
      </w:r>
    </w:p>
    <w:p w:rsidR="001C29C6" w:rsidRDefault="001C29C6" w:rsidP="008A04DF">
      <w:pPr>
        <w:ind w:left="720"/>
      </w:pPr>
      <w:r>
        <w:t xml:space="preserve"> * field in the structure are to be considered read-only by an application.</w:t>
      </w:r>
    </w:p>
    <w:p w:rsidR="001C29C6" w:rsidRDefault="001C29C6" w:rsidP="008A04DF">
      <w:pPr>
        <w:ind w:left="720"/>
      </w:pPr>
      <w:r>
        <w:t xml:space="preserve"> * The only exception is the appstate field whos purpose is to let the</w:t>
      </w:r>
    </w:p>
    <w:p w:rsidR="001C29C6" w:rsidRDefault="001C29C6" w:rsidP="008A04DF">
      <w:pPr>
        <w:ind w:left="720"/>
      </w:pPr>
      <w:r>
        <w:t xml:space="preserve"> * application store application-specific state (e.g., file pointers) for the</w:t>
      </w:r>
    </w:p>
    <w:p w:rsidR="001C29C6" w:rsidRDefault="001C29C6" w:rsidP="008A04DF">
      <w:pPr>
        <w:ind w:left="720"/>
      </w:pPr>
      <w:r>
        <w:t xml:space="preserve"> * connection. The type of this field is configured in the "uipopt.h" header</w:t>
      </w:r>
    </w:p>
    <w:p w:rsidR="001C29C6" w:rsidRDefault="001C29C6" w:rsidP="008A04DF">
      <w:pPr>
        <w:ind w:left="720"/>
      </w:pPr>
      <w:r>
        <w:t xml:space="preserve"> * file.</w:t>
      </w:r>
    </w:p>
    <w:p w:rsidR="001C29C6" w:rsidRDefault="001C29C6" w:rsidP="008A04DF">
      <w:pPr>
        <w:ind w:left="720"/>
      </w:pPr>
      <w:r>
        <w:t xml:space="preserve"> */</w:t>
      </w:r>
    </w:p>
    <w:p w:rsidR="001C29C6" w:rsidRDefault="001C29C6" w:rsidP="008A04DF">
      <w:pPr>
        <w:ind w:left="720"/>
      </w:pPr>
      <w:r>
        <w:t>struct uip_conn {</w:t>
      </w:r>
    </w:p>
    <w:p w:rsidR="001C29C6" w:rsidRDefault="001C29C6" w:rsidP="008A04DF">
      <w:pPr>
        <w:ind w:left="720"/>
      </w:pPr>
      <w:r>
        <w:t xml:space="preserve">  uip_ipaddr_t ripaddr;  // The IP address of the remote host.</w:t>
      </w:r>
    </w:p>
    <w:p w:rsidR="001C29C6" w:rsidRDefault="001C29C6" w:rsidP="008A04DF">
      <w:pPr>
        <w:ind w:left="720"/>
      </w:pPr>
      <w:r>
        <w:t xml:space="preserve">  uint16_t lport;        // The local TCP port, in network byte order.</w:t>
      </w:r>
    </w:p>
    <w:p w:rsidR="001C29C6" w:rsidRDefault="001C29C6" w:rsidP="008A04DF">
      <w:pPr>
        <w:ind w:left="720"/>
      </w:pPr>
      <w:r>
        <w:t xml:space="preserve">  uint16_t rport;        // The local remote TCP port, in network byte order.</w:t>
      </w:r>
    </w:p>
    <w:p w:rsidR="001C29C6" w:rsidRDefault="001C29C6" w:rsidP="008A04DF">
      <w:pPr>
        <w:ind w:left="720"/>
      </w:pPr>
      <w:r>
        <w:t xml:space="preserve">  uint8_t rcv_nxt[4];    // The sequence number that we expect to receive next.</w:t>
      </w:r>
    </w:p>
    <w:p w:rsidR="001C29C6" w:rsidRDefault="001C29C6" w:rsidP="008A04DF">
      <w:pPr>
        <w:ind w:left="720"/>
      </w:pPr>
      <w:r>
        <w:t xml:space="preserve">  uint8_t snd_nxt[4];    // The sequence number that was last sent by us.</w:t>
      </w:r>
    </w:p>
    <w:p w:rsidR="001C29C6" w:rsidRDefault="001C29C6" w:rsidP="008A04DF">
      <w:pPr>
        <w:ind w:left="720"/>
      </w:pPr>
      <w:r>
        <w:t xml:space="preserve">  uint16_t len;          // Length of the data that was previously sent.</w:t>
      </w:r>
    </w:p>
    <w:p w:rsidR="001C29C6" w:rsidRDefault="001C29C6" w:rsidP="008A04DF">
      <w:pPr>
        <w:ind w:left="720"/>
      </w:pPr>
      <w:r>
        <w:t xml:space="preserve">  uint16_t mss;          // Current maximum segment size for the connection.</w:t>
      </w:r>
    </w:p>
    <w:p w:rsidR="001C29C6" w:rsidRDefault="001C29C6" w:rsidP="008A04DF">
      <w:pPr>
        <w:ind w:left="720"/>
      </w:pPr>
      <w:r>
        <w:t xml:space="preserve">  uint16_t initialmss;   // Initial maximum segment size for the connection.</w:t>
      </w:r>
    </w:p>
    <w:p w:rsidR="001C29C6" w:rsidRDefault="001C29C6" w:rsidP="008A04DF">
      <w:pPr>
        <w:ind w:left="720"/>
      </w:pPr>
      <w:r>
        <w:t xml:space="preserve">  uint8_t sa;            // Retransmission time-out calculation state variable.</w:t>
      </w:r>
    </w:p>
    <w:p w:rsidR="001C29C6" w:rsidRDefault="001C29C6" w:rsidP="008A04DF">
      <w:pPr>
        <w:ind w:left="720"/>
      </w:pPr>
      <w:r>
        <w:t xml:space="preserve">  uint8_t sv;            // Retransmission time-out calculation state variable.</w:t>
      </w:r>
    </w:p>
    <w:p w:rsidR="001C29C6" w:rsidRDefault="001C29C6" w:rsidP="008A04DF">
      <w:pPr>
        <w:ind w:left="720"/>
      </w:pPr>
      <w:r>
        <w:t xml:space="preserve">  uint8_t rto;           // Retransmission time-out.</w:t>
      </w:r>
    </w:p>
    <w:p w:rsidR="001C29C6" w:rsidRDefault="001C29C6" w:rsidP="008A04DF">
      <w:pPr>
        <w:ind w:left="720"/>
      </w:pPr>
      <w:r>
        <w:t xml:space="preserve">  uint8_t tcpstateflags; // TCP state and flags.</w:t>
      </w:r>
    </w:p>
    <w:p w:rsidR="001C29C6" w:rsidRDefault="001C29C6" w:rsidP="008A04DF">
      <w:pPr>
        <w:ind w:left="720"/>
      </w:pPr>
      <w:r>
        <w:t xml:space="preserve">  uint8_t timer;         // The retransmission timer.</w:t>
      </w:r>
    </w:p>
    <w:p w:rsidR="001C29C6" w:rsidRDefault="001C29C6" w:rsidP="008A04DF">
      <w:pPr>
        <w:ind w:left="720"/>
      </w:pPr>
      <w:r>
        <w:t xml:space="preserve">  uint8_t nrtx;          // The number of retransmissions for the last segment sent.</w:t>
      </w:r>
    </w:p>
    <w:p w:rsidR="001C29C6" w:rsidRDefault="001C29C6" w:rsidP="008A04DF">
      <w:pPr>
        <w:ind w:left="720"/>
      </w:pPr>
    </w:p>
    <w:p w:rsidR="001C29C6" w:rsidRDefault="001C29C6" w:rsidP="008A04DF">
      <w:pPr>
        <w:ind w:left="720"/>
      </w:pPr>
      <w:r>
        <w:t xml:space="preserve">  /** The application state. */</w:t>
      </w:r>
    </w:p>
    <w:p w:rsidR="001C29C6" w:rsidRDefault="001C29C6" w:rsidP="008A04DF">
      <w:pPr>
        <w:ind w:left="720"/>
      </w:pPr>
      <w:r>
        <w:t xml:space="preserve">  uip_tcp_appstate_t appstate;</w:t>
      </w:r>
    </w:p>
    <w:p w:rsidR="001C29C6" w:rsidRDefault="001C29C6" w:rsidP="008A04DF">
      <w:pPr>
        <w:ind w:left="720"/>
      </w:pPr>
      <w:r>
        <w:t>};</w:t>
      </w:r>
    </w:p>
    <w:p w:rsidR="001C29C6" w:rsidRDefault="001C29C6" w:rsidP="008A04DF"/>
    <w:p w:rsidR="001C29C6" w:rsidRDefault="001C29C6" w:rsidP="008A04DF">
      <w:r>
        <w:t>Note the last part “uip_tcp_appstate_t appstate;”.</w:t>
      </w:r>
    </w:p>
    <w:p w:rsidR="001C29C6" w:rsidRDefault="001C29C6"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1C29C6" w:rsidRDefault="001C29C6" w:rsidP="008A04DF">
      <w:pPr>
        <w:ind w:left="720"/>
      </w:pPr>
      <w:r>
        <w:t xml:space="preserve">typedef union </w:t>
      </w:r>
    </w:p>
    <w:p w:rsidR="001C29C6" w:rsidRDefault="001C29C6" w:rsidP="008A04DF">
      <w:pPr>
        <w:ind w:left="720"/>
      </w:pPr>
      <w:r>
        <w:t>{</w:t>
      </w:r>
    </w:p>
    <w:p w:rsidR="001C29C6" w:rsidRDefault="001C29C6" w:rsidP="008A04DF">
      <w:pPr>
        <w:ind w:left="720"/>
      </w:pPr>
      <w:r>
        <w:t xml:space="preserve">  struct tHttpD HttpDSocket;</w:t>
      </w:r>
    </w:p>
    <w:p w:rsidR="001C29C6" w:rsidRDefault="001C29C6" w:rsidP="008A04DF">
      <w:pPr>
        <w:ind w:left="720"/>
      </w:pPr>
      <w:r>
        <w:t>} uip_tcp_appstate_t;</w:t>
      </w:r>
    </w:p>
    <w:p w:rsidR="001C29C6" w:rsidRDefault="001C29C6" w:rsidP="008A04DF"/>
    <w:p w:rsidR="001C29C6" w:rsidRDefault="001C29C6" w:rsidP="008A04DF">
      <w:r>
        <w:t>In httpd.h you’ll see this struct definition:</w:t>
      </w:r>
    </w:p>
    <w:p w:rsidR="001C29C6" w:rsidRDefault="001C29C6" w:rsidP="008A04DF">
      <w:pPr>
        <w:ind w:left="720"/>
      </w:pPr>
      <w:r>
        <w:t>struct tHttpD</w:t>
      </w:r>
    </w:p>
    <w:p w:rsidR="001C29C6" w:rsidRDefault="001C29C6" w:rsidP="008A04DF">
      <w:pPr>
        <w:ind w:left="720"/>
      </w:pPr>
      <w:r>
        <w:t>{</w:t>
      </w:r>
    </w:p>
    <w:p w:rsidR="001C29C6" w:rsidRDefault="001C29C6" w:rsidP="008A04DF">
      <w:pPr>
        <w:ind w:left="720"/>
      </w:pPr>
      <w:r>
        <w:t xml:space="preserve">  uint8_t nState;</w:t>
      </w:r>
    </w:p>
    <w:p w:rsidR="001C29C6" w:rsidRDefault="001C29C6" w:rsidP="008A04DF">
      <w:pPr>
        <w:ind w:left="720"/>
      </w:pPr>
      <w:r>
        <w:t xml:space="preserve">  const uint8_t* pData;</w:t>
      </w:r>
    </w:p>
    <w:p w:rsidR="001C29C6" w:rsidRDefault="001C29C6" w:rsidP="008A04DF">
      <w:pPr>
        <w:ind w:left="720"/>
      </w:pPr>
      <w:r>
        <w:t xml:space="preserve">  uint16_t nDataLeft;</w:t>
      </w:r>
    </w:p>
    <w:p w:rsidR="001C29C6" w:rsidRDefault="001C29C6" w:rsidP="008A04DF">
      <w:pPr>
        <w:ind w:left="720"/>
      </w:pPr>
      <w:r>
        <w:t xml:space="preserve">  uint8_t nNewlines;</w:t>
      </w:r>
    </w:p>
    <w:p w:rsidR="001C29C6" w:rsidRDefault="001C29C6" w:rsidP="008A04DF">
      <w:pPr>
        <w:ind w:left="720"/>
      </w:pPr>
      <w:r>
        <w:t xml:space="preserve">  uint16_t nParseLeft;</w:t>
      </w:r>
    </w:p>
    <w:p w:rsidR="001C29C6" w:rsidRDefault="001C29C6" w:rsidP="008A04DF">
      <w:pPr>
        <w:ind w:left="720"/>
      </w:pPr>
      <w:r>
        <w:t xml:space="preserve">  uint8_t ParseCmd;</w:t>
      </w:r>
    </w:p>
    <w:p w:rsidR="001C29C6" w:rsidRDefault="001C29C6" w:rsidP="008A04DF">
      <w:pPr>
        <w:ind w:left="720"/>
      </w:pPr>
      <w:r>
        <w:t xml:space="preserve">  uint8_t ParseNum;</w:t>
      </w:r>
    </w:p>
    <w:p w:rsidR="001C29C6" w:rsidRDefault="001C29C6" w:rsidP="008A04DF">
      <w:pPr>
        <w:ind w:left="720"/>
      </w:pPr>
      <w:r>
        <w:t xml:space="preserve">  uint8_t ParseState;</w:t>
      </w:r>
    </w:p>
    <w:p w:rsidR="001C29C6" w:rsidRDefault="001C29C6" w:rsidP="008A04DF">
      <w:pPr>
        <w:ind w:left="720"/>
      </w:pPr>
      <w:r>
        <w:t xml:space="preserve">  uint16_t nPrevBytes;</w:t>
      </w:r>
    </w:p>
    <w:p w:rsidR="001C29C6" w:rsidRDefault="001C29C6" w:rsidP="008A04DF">
      <w:pPr>
        <w:ind w:left="720"/>
      </w:pPr>
      <w:r>
        <w:t xml:space="preserve">  uint8_t current_webpage;</w:t>
      </w:r>
    </w:p>
    <w:p w:rsidR="001C29C6" w:rsidRDefault="001C29C6" w:rsidP="008A04DF">
      <w:pPr>
        <w:ind w:left="720"/>
      </w:pPr>
      <w:r>
        <w:t xml:space="preserve">  uint8_t insertion_index;</w:t>
      </w:r>
    </w:p>
    <w:p w:rsidR="001C29C6" w:rsidRDefault="001C29C6" w:rsidP="008A04DF">
      <w:pPr>
        <w:ind w:left="720"/>
      </w:pPr>
      <w:r>
        <w:t xml:space="preserve">  int structID; </w:t>
      </w:r>
    </w:p>
    <w:p w:rsidR="001C29C6" w:rsidRDefault="001C29C6" w:rsidP="008A04DF">
      <w:pPr>
        <w:ind w:left="720"/>
      </w:pPr>
      <w:r>
        <w:t>};</w:t>
      </w:r>
    </w:p>
    <w:p w:rsidR="001C29C6" w:rsidRDefault="001C29C6" w:rsidP="008A04DF"/>
    <w:p w:rsidR="001C29C6" w:rsidRDefault="001C29C6" w:rsidP="008A04DF">
      <w:r>
        <w:t>And in uip_tcpapphub.c you’ll see this call</w:t>
      </w:r>
    </w:p>
    <w:p w:rsidR="001C29C6" w:rsidRPr="001A7873" w:rsidRDefault="001C29C6" w:rsidP="008A04DF">
      <w:pPr>
        <w:ind w:left="720"/>
      </w:pPr>
      <w:r w:rsidRPr="001A7873">
        <w:t>HttpDCall(uip_appdata, uip_datalen(), &amp;uip_conn-&gt;appstate.HttpDSocket);</w:t>
      </w:r>
    </w:p>
    <w:p w:rsidR="001C29C6" w:rsidRDefault="001C29C6" w:rsidP="008A04DF"/>
    <w:p w:rsidR="001C29C6" w:rsidRDefault="001C29C6" w:rsidP="008A04DF">
      <w:r>
        <w:t>What’s it all mean?</w:t>
      </w:r>
    </w:p>
    <w:p w:rsidR="001C29C6" w:rsidRDefault="001C29C6" w:rsidP="008A04DF"/>
    <w:p w:rsidR="001C29C6" w:rsidRDefault="001C29C6"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1C29C6" w:rsidRDefault="001C29C6" w:rsidP="008A04DF"/>
    <w:p w:rsidR="001C29C6" w:rsidRDefault="001C29C6" w:rsidP="008A04DF"/>
    <w:p w:rsidR="001C29C6" w:rsidRDefault="001C29C6" w:rsidP="008A04DF">
      <w:r>
        <w:t>Now for some more obfuscation: How are connections established? I’ve had to track the following down so many times I thought I would document it for my own sanity if nothing else.</w:t>
      </w:r>
    </w:p>
    <w:p w:rsidR="001C29C6" w:rsidRDefault="001C29C6" w:rsidP="008A04DF"/>
    <w:p w:rsidR="001C29C6" w:rsidRDefault="001C29C6" w:rsidP="008A04DF">
      <w:r>
        <w:t>In main.c you’ll see in the main loop this code:</w:t>
      </w:r>
    </w:p>
    <w:p w:rsidR="001C29C6" w:rsidRDefault="001C29C6" w:rsidP="008A04DF">
      <w:r>
        <w:t xml:space="preserve">    if (uip_len &gt; 0) {</w:t>
      </w:r>
    </w:p>
    <w:p w:rsidR="001C29C6" w:rsidRDefault="001C29C6" w:rsidP="008A04DF">
      <w:r>
        <w:t xml:space="preserve">      if (((struct uip_eth_hdr *) &amp; uip_buf[0])-&gt;type == htons(UIP_ETHTYPE_IP)) {</w:t>
      </w:r>
    </w:p>
    <w:p w:rsidR="001C29C6" w:rsidRDefault="001C29C6" w:rsidP="008A04DF">
      <w:r>
        <w:t xml:space="preserve">        uip_input();</w:t>
      </w:r>
    </w:p>
    <w:p w:rsidR="001C29C6" w:rsidRDefault="001C29C6" w:rsidP="008A04DF">
      <w:r>
        <w:t xml:space="preserve">        …</w:t>
      </w:r>
    </w:p>
    <w:p w:rsidR="001C29C6" w:rsidRDefault="001C29C6" w:rsidP="008A04DF">
      <w:r>
        <w:t>In the above “uip_input()” is what starts the connection process. But it doesn’t do it directly. In uip.h you’ll see this define:</w:t>
      </w:r>
    </w:p>
    <w:p w:rsidR="001C29C6" w:rsidRDefault="001C29C6" w:rsidP="008A04DF">
      <w:pPr>
        <w:ind w:left="720"/>
      </w:pPr>
      <w:r w:rsidRPr="00321D17">
        <w:t>#define uip_input()        uip_process(UIP_DATA)</w:t>
      </w:r>
    </w:p>
    <w:p w:rsidR="001C29C6" w:rsidRDefault="001C29C6" w:rsidP="008A04DF"/>
    <w:p w:rsidR="001C29C6" w:rsidRDefault="001C29C6" w:rsidP="008A04DF">
      <w:r>
        <w:t>In uip.c you’ll see this code:</w:t>
      </w:r>
    </w:p>
    <w:p w:rsidR="001C29C6" w:rsidRDefault="001C29C6" w:rsidP="008A04DF">
      <w:pPr>
        <w:ind w:left="720"/>
      </w:pPr>
      <w:r>
        <w:t>void uip_process(uint8_t flag)</w:t>
      </w:r>
    </w:p>
    <w:p w:rsidR="001C29C6" w:rsidRDefault="001C29C6" w:rsidP="008A04DF">
      <w:pPr>
        <w:ind w:left="720"/>
      </w:pPr>
      <w:r>
        <w:t>{</w:t>
      </w:r>
    </w:p>
    <w:p w:rsidR="001C29C6" w:rsidRDefault="001C29C6" w:rsidP="008A04DF">
      <w:pPr>
        <w:ind w:left="720"/>
      </w:pPr>
      <w:r>
        <w:t xml:space="preserve">  register struct uip_conn *uip_connr = uip_conn;</w:t>
      </w:r>
    </w:p>
    <w:p w:rsidR="001C29C6" w:rsidRDefault="001C29C6" w:rsidP="008A04DF">
      <w:pPr>
        <w:ind w:left="720"/>
      </w:pPr>
      <w:r>
        <w:t xml:space="preserve">  if (flag == UIP_POLL_REQUEST) {</w:t>
      </w:r>
    </w:p>
    <w:p w:rsidR="001C29C6" w:rsidRDefault="001C29C6" w:rsidP="008A04DF">
      <w:pPr>
        <w:ind w:left="720"/>
      </w:pPr>
      <w:r>
        <w:t xml:space="preserve">  …</w:t>
      </w:r>
    </w:p>
    <w:p w:rsidR="001C29C6" w:rsidRDefault="001C29C6" w:rsidP="008A04DF">
      <w:pPr>
        <w:ind w:left="720"/>
      </w:pPr>
      <w:r>
        <w:t xml:space="preserve">  }</w:t>
      </w:r>
    </w:p>
    <w:p w:rsidR="001C29C6" w:rsidRDefault="001C29C6" w:rsidP="008A04DF">
      <w:pPr>
        <w:ind w:left="720"/>
      </w:pPr>
      <w:r>
        <w:t xml:space="preserve">  else if (flag == UIP_TIMER) {</w:t>
      </w:r>
    </w:p>
    <w:p w:rsidR="001C29C6" w:rsidRDefault="001C29C6" w:rsidP="008A04DF">
      <w:pPr>
        <w:ind w:left="720"/>
      </w:pPr>
      <w:r>
        <w:t xml:space="preserve">  …</w:t>
      </w:r>
    </w:p>
    <w:p w:rsidR="001C29C6" w:rsidRDefault="001C29C6" w:rsidP="008A04DF">
      <w:pPr>
        <w:ind w:left="720"/>
      </w:pPr>
      <w:r>
        <w:t xml:space="preserve">  }</w:t>
      </w:r>
    </w:p>
    <w:p w:rsidR="001C29C6" w:rsidRDefault="001C29C6" w:rsidP="008A04DF">
      <w:pPr>
        <w:ind w:left="720"/>
      </w:pPr>
      <w:r>
        <w:t xml:space="preserve">  // This is where the input processing starts. We fall through to this point</w:t>
      </w:r>
    </w:p>
    <w:p w:rsidR="001C29C6" w:rsidRDefault="001C29C6" w:rsidP="008A04DF">
      <w:pPr>
        <w:ind w:left="720"/>
      </w:pPr>
      <w:r>
        <w:t xml:space="preserve">  // if the call was uip_process(UIP_DATA)</w:t>
      </w:r>
    </w:p>
    <w:p w:rsidR="001C29C6" w:rsidRDefault="001C29C6" w:rsidP="008A04DF">
      <w:pPr>
        <w:ind w:left="720"/>
      </w:pPr>
      <w:r>
        <w:t xml:space="preserve">  …</w:t>
      </w:r>
    </w:p>
    <w:p w:rsidR="001C29C6" w:rsidRDefault="001C29C6" w:rsidP="008A04DF"/>
    <w:p w:rsidR="001C29C6" w:rsidRDefault="001C29C6" w:rsidP="008A04DF">
      <w:r>
        <w:t>At this point the uip.c code will do some incoming packet processing and validation (like checking the header) then will call the application (the webserver) to process the incoming data. Further down in uip.c you’ll find this statement:</w:t>
      </w:r>
    </w:p>
    <w:p w:rsidR="001C29C6" w:rsidRDefault="001C29C6" w:rsidP="008A04DF">
      <w:pPr>
        <w:ind w:left="720"/>
      </w:pPr>
      <w:r w:rsidRPr="00A91788">
        <w:t>UIP_APPCALL();</w:t>
      </w:r>
    </w:p>
    <w:p w:rsidR="001C29C6" w:rsidRDefault="001C29C6" w:rsidP="008A04DF">
      <w:pPr>
        <w:ind w:left="720"/>
      </w:pPr>
    </w:p>
    <w:p w:rsidR="001C29C6" w:rsidRDefault="001C29C6" w:rsidP="008A04DF">
      <w:r>
        <w:t>The above call appears in several places depending on what the uip.c code has determined is appropriate. But how does UIP_APPCALL() actually invoke the webserver process?</w:t>
      </w:r>
    </w:p>
    <w:p w:rsidR="001C29C6" w:rsidRDefault="001C29C6" w:rsidP="008A04DF"/>
    <w:p w:rsidR="001C29C6" w:rsidRDefault="001C29C6" w:rsidP="008A04DF">
      <w:r>
        <w:t>In uip_tcpapphub.h you’ll find:</w:t>
      </w:r>
    </w:p>
    <w:p w:rsidR="001C29C6" w:rsidRDefault="001C29C6" w:rsidP="008A04DF">
      <w:pPr>
        <w:ind w:left="720"/>
      </w:pPr>
      <w:r w:rsidRPr="00DE5D4E">
        <w:t>#define UIP_APPCALL    uip_TcpAppHubCall</w:t>
      </w:r>
    </w:p>
    <w:p w:rsidR="001C29C6" w:rsidRPr="00DE5D4E" w:rsidRDefault="001C29C6" w:rsidP="008A04DF">
      <w:pPr>
        <w:ind w:left="720"/>
      </w:pPr>
    </w:p>
    <w:p w:rsidR="001C29C6" w:rsidRDefault="001C29C6" w:rsidP="008A04DF">
      <w:r>
        <w:t>Then in uip_tcpapphub.c you’ll find:</w:t>
      </w:r>
    </w:p>
    <w:p w:rsidR="001C29C6" w:rsidRDefault="001C29C6" w:rsidP="008A04DF">
      <w:pPr>
        <w:ind w:left="720"/>
      </w:pPr>
      <w:r>
        <w:t>void uip_TcpAppHubCall(void)</w:t>
      </w:r>
    </w:p>
    <w:p w:rsidR="001C29C6" w:rsidRDefault="001C29C6" w:rsidP="008A04DF">
      <w:pPr>
        <w:ind w:left="720"/>
      </w:pPr>
      <w:r>
        <w:t>{</w:t>
      </w:r>
    </w:p>
    <w:p w:rsidR="001C29C6" w:rsidRDefault="001C29C6" w:rsidP="008A04DF">
      <w:pPr>
        <w:ind w:left="720"/>
      </w:pPr>
      <w:r>
        <w:t xml:space="preserve">  if(uip_conn-&gt;lport == htons(Port_Httpd)) {</w:t>
      </w:r>
    </w:p>
    <w:p w:rsidR="001C29C6" w:rsidRDefault="001C29C6" w:rsidP="008A04DF">
      <w:pPr>
        <w:ind w:left="720"/>
      </w:pPr>
      <w:r>
        <w:t xml:space="preserve">    HttpDCall(uip_appdata, uip_datalen(), &amp;uip_conn-&gt;appstate.HttpDSocket);</w:t>
      </w:r>
    </w:p>
    <w:p w:rsidR="001C29C6" w:rsidRDefault="001C29C6" w:rsidP="008A04DF">
      <w:pPr>
        <w:ind w:left="720"/>
      </w:pPr>
      <w:r>
        <w:t xml:space="preserve">  }</w:t>
      </w:r>
    </w:p>
    <w:p w:rsidR="001C29C6" w:rsidRDefault="001C29C6" w:rsidP="008A04DF">
      <w:pPr>
        <w:ind w:left="720"/>
      </w:pPr>
      <w:r>
        <w:t>}</w:t>
      </w:r>
    </w:p>
    <w:p w:rsidR="001C29C6" w:rsidRDefault="001C29C6" w:rsidP="008A04DF"/>
    <w:p w:rsidR="001C29C6" w:rsidRDefault="001C29C6" w:rsidP="008A04DF">
      <w:r>
        <w:t>And, as you’ll recall from the earlier text, HttpDCall() is the webserver processing code.</w:t>
      </w:r>
    </w:p>
    <w:p w:rsidR="001C29C6" w:rsidRDefault="001C29C6" w:rsidP="008A04DF"/>
    <w:p w:rsidR="001C29C6" w:rsidRDefault="001C29C6" w:rsidP="00184117">
      <w:pPr>
        <w:jc w:val="both"/>
      </w:pPr>
    </w:p>
    <w:p w:rsidR="001C29C6" w:rsidRPr="00184117" w:rsidRDefault="001C29C6" w:rsidP="00184117">
      <w:pPr>
        <w:jc w:val="both"/>
      </w:pPr>
      <w:r>
        <w:br w:type="page"/>
      </w:r>
    </w:p>
    <w:p w:rsidR="001C29C6" w:rsidRPr="00030DE7" w:rsidRDefault="001C29C6"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1C29C6" w:rsidRDefault="001C29C6" w:rsidP="002D00F7"/>
    <w:p w:rsidR="001C29C6" w:rsidRDefault="001C29C6" w:rsidP="002D00F7">
      <w:r>
        <w:t>This project borrows heavily from the work of Simon Kueppers “MicroWebServer” project available on GitHub. Extract of Simon Kueppers’ code sharing statement:</w:t>
      </w:r>
    </w:p>
    <w:p w:rsidR="001C29C6" w:rsidRDefault="001C29C6" w:rsidP="002D00F7"/>
    <w:p w:rsidR="001C29C6" w:rsidRDefault="001C29C6" w:rsidP="002D00F7">
      <w:pPr>
        <w:ind w:left="720"/>
      </w:pPr>
      <w:r>
        <w:t>* Author: Simon Kueppers</w:t>
      </w:r>
    </w:p>
    <w:p w:rsidR="001C29C6" w:rsidRDefault="001C29C6" w:rsidP="002D00F7">
      <w:pPr>
        <w:ind w:left="720"/>
      </w:pPr>
      <w:r>
        <w:t>* Email: simon.kueppers@web.de</w:t>
      </w:r>
    </w:p>
    <w:p w:rsidR="001C29C6" w:rsidRDefault="001C29C6" w:rsidP="002D00F7">
      <w:pPr>
        <w:ind w:left="720"/>
      </w:pPr>
      <w:r>
        <w:t>* Homepage: http://klinkerstein.m-faq.de</w:t>
      </w:r>
    </w:p>
    <w:p w:rsidR="001C29C6" w:rsidRDefault="001C29C6" w:rsidP="002D00F7">
      <w:pPr>
        <w:ind w:left="720"/>
      </w:pPr>
      <w:r>
        <w:t xml:space="preserve">* </w:t>
      </w:r>
    </w:p>
    <w:p w:rsidR="001C29C6" w:rsidRDefault="001C29C6"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1C29C6" w:rsidRDefault="001C29C6" w:rsidP="002D00F7">
      <w:pPr>
        <w:ind w:left="720"/>
      </w:pPr>
    </w:p>
    <w:p w:rsidR="001C29C6" w:rsidRDefault="001C29C6"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1C29C6" w:rsidRDefault="001C29C6" w:rsidP="002D00F7">
      <w:pPr>
        <w:ind w:left="720"/>
      </w:pPr>
    </w:p>
    <w:p w:rsidR="001C29C6" w:rsidRDefault="001C29C6" w:rsidP="002D00F7">
      <w:pPr>
        <w:ind w:left="720"/>
      </w:pPr>
      <w:r>
        <w:t>You should have received a copy of the GNU General Public License along with this program.  If not, see &lt;http://www.gnu.org/licenses/&gt;.</w:t>
      </w:r>
    </w:p>
    <w:p w:rsidR="001C29C6" w:rsidRDefault="001C29C6" w:rsidP="002D00F7">
      <w:pPr>
        <w:ind w:left="720"/>
      </w:pPr>
      <w:r>
        <w:t xml:space="preserve"> </w:t>
      </w:r>
    </w:p>
    <w:p w:rsidR="001C29C6" w:rsidRDefault="001C29C6" w:rsidP="002D00F7">
      <w:pPr>
        <w:ind w:left="720"/>
      </w:pPr>
      <w:r>
        <w:t>Copyright 2008 Simon Kueppers</w:t>
      </w:r>
    </w:p>
    <w:p w:rsidR="001C29C6" w:rsidRDefault="001C29C6" w:rsidP="002D00F7"/>
    <w:p w:rsidR="001C29C6" w:rsidRDefault="001C29C6" w:rsidP="002D00F7"/>
    <w:p w:rsidR="001C29C6" w:rsidRDefault="001C29C6" w:rsidP="002D00F7"/>
    <w:p w:rsidR="001C29C6" w:rsidRDefault="001C29C6" w:rsidP="002D00F7">
      <w:r>
        <w:t>Simon Kueppers work in turn borrows heavily from the work of Adam Dunkels uIP project, also available on GitHub and other locations. Extract of Adam Dunkels’ code sharing statement:</w:t>
      </w:r>
    </w:p>
    <w:p w:rsidR="001C29C6" w:rsidRDefault="001C29C6" w:rsidP="002D00F7"/>
    <w:p w:rsidR="001C29C6" w:rsidRDefault="001C29C6" w:rsidP="002D00F7">
      <w:pPr>
        <w:ind w:left="720"/>
      </w:pPr>
      <w:r>
        <w:t>/**</w:t>
      </w:r>
    </w:p>
    <w:p w:rsidR="001C29C6" w:rsidRDefault="001C29C6" w:rsidP="002D00F7">
      <w:pPr>
        <w:ind w:left="720"/>
      </w:pPr>
      <w:r>
        <w:t xml:space="preserve"> * \file</w:t>
      </w:r>
    </w:p>
    <w:p w:rsidR="001C29C6" w:rsidRDefault="001C29C6" w:rsidP="002D00F7">
      <w:pPr>
        <w:ind w:left="720"/>
      </w:pPr>
      <w:r>
        <w:t xml:space="preserve"> * The uIP TCP/IP stack code.</w:t>
      </w:r>
    </w:p>
    <w:p w:rsidR="001C29C6" w:rsidRDefault="001C29C6" w:rsidP="002D00F7">
      <w:pPr>
        <w:ind w:left="720"/>
      </w:pPr>
      <w:r>
        <w:t xml:space="preserve"> * \author Adam Dunkels &lt;adam@dunkels.com&gt;</w:t>
      </w:r>
    </w:p>
    <w:p w:rsidR="001C29C6" w:rsidRDefault="001C29C6" w:rsidP="002D00F7">
      <w:pPr>
        <w:ind w:left="720"/>
      </w:pPr>
      <w:r>
        <w:t xml:space="preserve"> */</w:t>
      </w:r>
    </w:p>
    <w:p w:rsidR="001C29C6" w:rsidRDefault="001C29C6" w:rsidP="002D00F7">
      <w:pPr>
        <w:ind w:left="720"/>
      </w:pPr>
    </w:p>
    <w:p w:rsidR="001C29C6" w:rsidRDefault="001C29C6" w:rsidP="002D00F7">
      <w:pPr>
        <w:ind w:left="720"/>
      </w:pPr>
      <w:r>
        <w:t>/*</w:t>
      </w:r>
    </w:p>
    <w:p w:rsidR="001C29C6" w:rsidRDefault="001C29C6" w:rsidP="002D00F7">
      <w:pPr>
        <w:ind w:left="720"/>
      </w:pPr>
      <w:r>
        <w:t xml:space="preserve"> * Copyright (c) 2001-2003, Adam Dunkels.</w:t>
      </w:r>
    </w:p>
    <w:p w:rsidR="001C29C6" w:rsidRDefault="001C29C6" w:rsidP="002D00F7">
      <w:pPr>
        <w:ind w:left="720"/>
      </w:pPr>
      <w:r>
        <w:t xml:space="preserve"> * All rights reserved.</w:t>
      </w:r>
    </w:p>
    <w:p w:rsidR="001C29C6" w:rsidRDefault="001C29C6" w:rsidP="002D00F7">
      <w:pPr>
        <w:ind w:left="720"/>
      </w:pPr>
      <w:r>
        <w:t xml:space="preserve"> *</w:t>
      </w:r>
    </w:p>
    <w:p w:rsidR="001C29C6" w:rsidRDefault="001C29C6" w:rsidP="002D00F7">
      <w:pPr>
        <w:ind w:left="720"/>
      </w:pPr>
      <w:r>
        <w:t xml:space="preserve"> * Redistribution and use in source and binary forms, with or without</w:t>
      </w:r>
    </w:p>
    <w:p w:rsidR="001C29C6" w:rsidRDefault="001C29C6" w:rsidP="002D00F7">
      <w:pPr>
        <w:ind w:left="720"/>
      </w:pPr>
      <w:r>
        <w:t xml:space="preserve"> * modification, are permitted provided that the following conditions</w:t>
      </w:r>
    </w:p>
    <w:p w:rsidR="001C29C6" w:rsidRDefault="001C29C6" w:rsidP="002D00F7">
      <w:pPr>
        <w:ind w:left="720"/>
      </w:pPr>
      <w:r>
        <w:t xml:space="preserve"> * are met:</w:t>
      </w:r>
    </w:p>
    <w:p w:rsidR="001C29C6" w:rsidRDefault="001C29C6" w:rsidP="002D00F7">
      <w:pPr>
        <w:ind w:left="720"/>
      </w:pPr>
      <w:r>
        <w:t xml:space="preserve"> * 1. Redistributions of source code must retain the above copyright</w:t>
      </w:r>
    </w:p>
    <w:p w:rsidR="001C29C6" w:rsidRDefault="001C29C6" w:rsidP="002D00F7">
      <w:pPr>
        <w:ind w:left="720"/>
      </w:pPr>
      <w:r>
        <w:t xml:space="preserve"> *    notice, this list of conditions and the following disclaimer.</w:t>
      </w:r>
    </w:p>
    <w:p w:rsidR="001C29C6" w:rsidRDefault="001C29C6" w:rsidP="002D00F7">
      <w:pPr>
        <w:ind w:left="720"/>
      </w:pPr>
      <w:r>
        <w:t xml:space="preserve"> * 2. Redistributions in binary form must reproduce the above copyright</w:t>
      </w:r>
    </w:p>
    <w:p w:rsidR="001C29C6" w:rsidRDefault="001C29C6" w:rsidP="002D00F7">
      <w:pPr>
        <w:ind w:left="720"/>
      </w:pPr>
      <w:r>
        <w:t xml:space="preserve"> *    notice, this list of conditions and the following disclaimer in the</w:t>
      </w:r>
    </w:p>
    <w:p w:rsidR="001C29C6" w:rsidRDefault="001C29C6" w:rsidP="002D00F7">
      <w:pPr>
        <w:ind w:left="720"/>
      </w:pPr>
      <w:r>
        <w:t xml:space="preserve"> *    documentation and/or other materials provided with the distribution.</w:t>
      </w:r>
    </w:p>
    <w:p w:rsidR="001C29C6" w:rsidRDefault="001C29C6" w:rsidP="002D00F7">
      <w:pPr>
        <w:ind w:left="720"/>
      </w:pPr>
      <w:r>
        <w:t xml:space="preserve"> * 3. The name of the author may not be used to endorse or promote</w:t>
      </w:r>
    </w:p>
    <w:p w:rsidR="001C29C6" w:rsidRDefault="001C29C6" w:rsidP="002D00F7">
      <w:pPr>
        <w:ind w:left="720"/>
      </w:pPr>
      <w:r>
        <w:t xml:space="preserve"> *    products derived from this software without specific prior</w:t>
      </w:r>
    </w:p>
    <w:p w:rsidR="001C29C6" w:rsidRDefault="001C29C6" w:rsidP="002D00F7">
      <w:pPr>
        <w:ind w:left="720"/>
      </w:pPr>
      <w:r>
        <w:t xml:space="preserve"> *    written permission.</w:t>
      </w:r>
    </w:p>
    <w:p w:rsidR="001C29C6" w:rsidRDefault="001C29C6" w:rsidP="002D00F7">
      <w:pPr>
        <w:ind w:left="720"/>
      </w:pPr>
      <w:r>
        <w:t xml:space="preserve"> *</w:t>
      </w:r>
    </w:p>
    <w:p w:rsidR="001C29C6" w:rsidRDefault="001C29C6" w:rsidP="002D00F7">
      <w:pPr>
        <w:ind w:left="720"/>
      </w:pPr>
      <w:r>
        <w:t xml:space="preserve"> * THIS SOFTWARE IS PROVIDED BY THE AUTHOR ``AS IS'' AND ANY</w:t>
      </w:r>
    </w:p>
    <w:p w:rsidR="001C29C6" w:rsidRDefault="001C29C6" w:rsidP="002D00F7">
      <w:pPr>
        <w:ind w:left="720"/>
      </w:pPr>
      <w:r>
        <w:t xml:space="preserve"> * EXPRESS OR IMPLIED WARRANTIES, INCLUDING, BUT NOT</w:t>
      </w:r>
    </w:p>
    <w:p w:rsidR="001C29C6" w:rsidRDefault="001C29C6" w:rsidP="002D00F7">
      <w:pPr>
        <w:ind w:left="720"/>
      </w:pPr>
      <w:r>
        <w:t xml:space="preserve"> * LIMITED TO, THE IMPLIED WARRANTIES OF MERCHANTABILITY</w:t>
      </w:r>
    </w:p>
    <w:p w:rsidR="001C29C6" w:rsidRDefault="001C29C6" w:rsidP="002D00F7">
      <w:pPr>
        <w:ind w:left="720"/>
      </w:pPr>
      <w:r>
        <w:t xml:space="preserve"> * AND FITNESS FOR A PARTICULAR PURPOSE ARE DISCLAIMED.  IN</w:t>
      </w:r>
    </w:p>
    <w:p w:rsidR="001C29C6" w:rsidRDefault="001C29C6" w:rsidP="002D00F7">
      <w:pPr>
        <w:ind w:left="720"/>
      </w:pPr>
      <w:r>
        <w:t xml:space="preserve"> * NO EVENT SHALL THE AUTHOR BE LIABLE FOR ANY DIRECT,</w:t>
      </w:r>
    </w:p>
    <w:p w:rsidR="001C29C6" w:rsidRDefault="001C29C6" w:rsidP="002D00F7">
      <w:pPr>
        <w:ind w:left="720"/>
      </w:pPr>
      <w:r>
        <w:t xml:space="preserve"> * INDIRECT, INCIDENTAL, SPECIAL, EXEMPLARY, OR</w:t>
      </w:r>
    </w:p>
    <w:p w:rsidR="001C29C6" w:rsidRDefault="001C29C6" w:rsidP="002D00F7">
      <w:pPr>
        <w:ind w:left="720"/>
      </w:pPr>
      <w:r>
        <w:t xml:space="preserve"> * CONSEQUENTIAL DAMAGES (INCLUDING, BUT NOT LIMITED TO,</w:t>
      </w:r>
    </w:p>
    <w:p w:rsidR="001C29C6" w:rsidRDefault="001C29C6" w:rsidP="002D00F7">
      <w:pPr>
        <w:ind w:left="720"/>
      </w:pPr>
      <w:r>
        <w:t xml:space="preserve"> * PROCUREMENT OF SUBSTITUTE GOODS OR SERVICES; LOSS OF</w:t>
      </w:r>
    </w:p>
    <w:p w:rsidR="001C29C6" w:rsidRDefault="001C29C6" w:rsidP="002D00F7">
      <w:pPr>
        <w:ind w:left="720"/>
      </w:pPr>
      <w:r>
        <w:t xml:space="preserve"> * USE, DATA, OR PROFITS; OR BUSINESS INTERRUPTION) HOWEVER</w:t>
      </w:r>
    </w:p>
    <w:p w:rsidR="001C29C6" w:rsidRDefault="001C29C6" w:rsidP="002D00F7">
      <w:pPr>
        <w:ind w:left="720"/>
      </w:pPr>
      <w:r>
        <w:t xml:space="preserve"> * CAUSED AND ON ANY THEORY OF LIABILITY, WHETHER IN</w:t>
      </w:r>
    </w:p>
    <w:p w:rsidR="001C29C6" w:rsidRDefault="001C29C6" w:rsidP="002D00F7">
      <w:pPr>
        <w:ind w:left="720"/>
      </w:pPr>
      <w:r>
        <w:t xml:space="preserve"> * CONTRACT, STRICT LIABILITY, OR TORT (INCLUDING NEGLIGENCE</w:t>
      </w:r>
    </w:p>
    <w:p w:rsidR="001C29C6" w:rsidRDefault="001C29C6" w:rsidP="002D00F7">
      <w:pPr>
        <w:ind w:left="720"/>
      </w:pPr>
      <w:r>
        <w:t xml:space="preserve"> * OR OTHERWISE) ARISING IN ANY WAY OUT OF THE USE OF THIS</w:t>
      </w:r>
    </w:p>
    <w:p w:rsidR="001C29C6" w:rsidRDefault="001C29C6" w:rsidP="002D00F7">
      <w:pPr>
        <w:ind w:left="720"/>
      </w:pPr>
      <w:r>
        <w:t xml:space="preserve"> * SOFTWARE, EVEN IF ADVISED OF THE POSSIBILITY OF SUCH</w:t>
      </w:r>
    </w:p>
    <w:p w:rsidR="001C29C6" w:rsidRDefault="001C29C6" w:rsidP="002D00F7">
      <w:pPr>
        <w:ind w:left="720"/>
      </w:pPr>
      <w:r>
        <w:t xml:space="preserve"> * DAMAGE.</w:t>
      </w:r>
    </w:p>
    <w:p w:rsidR="001C29C6" w:rsidRDefault="001C29C6" w:rsidP="002D00F7">
      <w:pPr>
        <w:ind w:left="720"/>
      </w:pPr>
      <w:r>
        <w:t>*/</w:t>
      </w:r>
    </w:p>
    <w:p w:rsidR="001C29C6" w:rsidRDefault="001C29C6" w:rsidP="002D00F7"/>
    <w:p w:rsidR="001C29C6" w:rsidRDefault="001C29C6" w:rsidP="002D00F7"/>
    <w:p w:rsidR="001C29C6" w:rsidRDefault="001C29C6" w:rsidP="002D00F7"/>
    <w:p w:rsidR="001C29C6" w:rsidRDefault="001C29C6" w:rsidP="002D00F7">
      <w:r>
        <w:t>With the addition of the MQTT Interface the following statement is applicable:</w:t>
      </w:r>
    </w:p>
    <w:p w:rsidR="001C29C6" w:rsidRDefault="001C29C6" w:rsidP="002D00F7"/>
    <w:p w:rsidR="001C29C6" w:rsidRDefault="001C29C6" w:rsidP="00530C2A">
      <w:pPr>
        <w:ind w:left="720"/>
      </w:pPr>
      <w:r>
        <w:t>MIT License</w:t>
      </w:r>
    </w:p>
    <w:p w:rsidR="001C29C6" w:rsidRDefault="001C29C6" w:rsidP="00530C2A">
      <w:pPr>
        <w:ind w:left="720"/>
      </w:pPr>
    </w:p>
    <w:p w:rsidR="001C29C6" w:rsidRDefault="001C29C6" w:rsidP="00530C2A">
      <w:pPr>
        <w:ind w:left="720"/>
      </w:pPr>
      <w:r>
        <w:t>Copyright(c) 2018 Liam Bindle</w:t>
      </w:r>
    </w:p>
    <w:p w:rsidR="001C29C6" w:rsidRDefault="001C29C6" w:rsidP="00530C2A">
      <w:pPr>
        <w:ind w:left="720"/>
      </w:pPr>
    </w:p>
    <w:p w:rsidR="001C29C6" w:rsidRDefault="001C29C6"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1C29C6" w:rsidRDefault="001C29C6" w:rsidP="00530C2A">
      <w:pPr>
        <w:ind w:left="720"/>
      </w:pPr>
    </w:p>
    <w:p w:rsidR="001C29C6" w:rsidRDefault="001C29C6" w:rsidP="00530C2A">
      <w:pPr>
        <w:ind w:left="720"/>
      </w:pPr>
      <w:r>
        <w:t>The above copyright notice and this permission notice shall be included in all copies or substantial portions of the Software.</w:t>
      </w:r>
    </w:p>
    <w:p w:rsidR="001C29C6" w:rsidRDefault="001C29C6" w:rsidP="00530C2A">
      <w:pPr>
        <w:ind w:left="720"/>
      </w:pPr>
    </w:p>
    <w:p w:rsidR="001C29C6" w:rsidRDefault="001C29C6"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1C29C6" w:rsidRDefault="001C29C6" w:rsidP="002D00F7"/>
    <w:p w:rsidR="001C29C6" w:rsidRDefault="001C29C6" w:rsidP="002D00F7"/>
    <w:p w:rsidR="001C29C6" w:rsidRDefault="001C29C6" w:rsidP="002D00F7"/>
    <w:p w:rsidR="001C29C6" w:rsidRDefault="001C29C6" w:rsidP="002D00F7">
      <w:r>
        <w:t>I am likewise making my code available with this statement:</w:t>
      </w:r>
    </w:p>
    <w:p w:rsidR="001C29C6" w:rsidRDefault="001C29C6" w:rsidP="002D00F7"/>
    <w:p w:rsidR="001C29C6" w:rsidRDefault="001C29C6" w:rsidP="002D00F7">
      <w:pPr>
        <w:numPr>
          <w:ilvl w:val="0"/>
          <w:numId w:val="5"/>
        </w:numPr>
      </w:pPr>
      <w:r>
        <w:t>Author: Michael Nielson</w:t>
      </w:r>
    </w:p>
    <w:p w:rsidR="001C29C6" w:rsidRDefault="001C29C6" w:rsidP="002D00F7">
      <w:pPr>
        <w:numPr>
          <w:ilvl w:val="0"/>
          <w:numId w:val="5"/>
        </w:numPr>
      </w:pPr>
      <w:r>
        <w:t>Email: nielsonm.projects@gmail.com</w:t>
      </w:r>
    </w:p>
    <w:p w:rsidR="001C29C6" w:rsidRDefault="001C29C6"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1C29C6" w:rsidRDefault="001C29C6" w:rsidP="002D00F7">
      <w:pPr>
        <w:ind w:left="720"/>
      </w:pPr>
    </w:p>
    <w:p w:rsidR="001C29C6" w:rsidRDefault="001C29C6"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1C29C6" w:rsidRDefault="001C29C6" w:rsidP="002D00F7">
      <w:pPr>
        <w:ind w:left="720"/>
      </w:pPr>
    </w:p>
    <w:p w:rsidR="001C29C6" w:rsidRDefault="001C29C6" w:rsidP="002D00F7">
      <w:pPr>
        <w:ind w:left="720"/>
      </w:pPr>
      <w:r>
        <w:t>See the GNU General Public License at &lt;http://www.gnu.org/licenses/&gt;.</w:t>
      </w:r>
    </w:p>
    <w:p w:rsidR="001C29C6" w:rsidRDefault="001C29C6" w:rsidP="002D00F7">
      <w:pPr>
        <w:ind w:left="720"/>
      </w:pPr>
      <w:r>
        <w:t xml:space="preserve"> </w:t>
      </w:r>
    </w:p>
    <w:p w:rsidR="001C29C6" w:rsidRDefault="001C29C6" w:rsidP="002D00F7">
      <w:pPr>
        <w:ind w:left="720"/>
      </w:pPr>
      <w:r>
        <w:t>Copyright 2020 Michael Nielson</w:t>
      </w:r>
    </w:p>
    <w:p w:rsidR="001C29C6" w:rsidRDefault="001C29C6" w:rsidP="002D00F7">
      <w:pPr>
        <w:ind w:left="720"/>
      </w:pPr>
    </w:p>
    <w:p w:rsidR="001C29C6" w:rsidRDefault="001C29C6" w:rsidP="007115B9"/>
    <w:p w:rsidR="001C29C6" w:rsidRDefault="001C29C6" w:rsidP="007115B9">
      <w:r>
        <w:t>And, finally, I want to credit Carlos Ladeira and Jevgeni Kiski for their very significant contributions to code and test.</w:t>
      </w:r>
    </w:p>
    <w:p w:rsidR="001C29C6" w:rsidRDefault="001C29C6" w:rsidP="002D00F7">
      <w:pPr>
        <w:ind w:left="720"/>
      </w:pPr>
    </w:p>
    <w:p w:rsidR="001C29C6" w:rsidRDefault="001C29C6" w:rsidP="002D00F7">
      <w:pPr>
        <w:ind w:left="720"/>
      </w:pPr>
      <w:r>
        <w:br w:type="page"/>
      </w:r>
    </w:p>
    <w:p w:rsidR="001C29C6" w:rsidRPr="00030DE7" w:rsidRDefault="001C29C6"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1C29C6" w:rsidRDefault="001C29C6" w:rsidP="00C11AF3">
      <w:pPr>
        <w:spacing w:after="180"/>
      </w:pPr>
    </w:p>
    <w:p w:rsidR="001C29C6" w:rsidRDefault="001C29C6" w:rsidP="00C11AF3">
      <w:pPr>
        <w:spacing w:after="180"/>
      </w:pPr>
      <w:r>
        <w:t>And now for the GNU Free Documentation License (follows on the next page). If you read the short preamble the typical user will know all you really need to know.</w:t>
      </w:r>
    </w:p>
    <w:p w:rsidR="001C29C6" w:rsidRDefault="001C29C6" w:rsidP="00C11AF3">
      <w:pPr>
        <w:spacing w:after="180"/>
      </w:pPr>
      <w:r>
        <w:t xml:space="preserve"> </w:t>
      </w:r>
      <w:r>
        <w:br w:type="page"/>
      </w:r>
      <w:r>
        <w:rPr>
          <w:rFonts w:ascii="Helvetica"/>
          <w:b/>
          <w:bCs/>
          <w:sz w:val="28"/>
        </w:rPr>
        <w:t>GNU Free Documentation License</w:t>
      </w:r>
    </w:p>
    <w:p w:rsidR="001C29C6" w:rsidRDefault="001C29C6" w:rsidP="00C11AF3">
      <w:pPr>
        <w:spacing w:after="180"/>
      </w:pPr>
      <w:r>
        <w:rPr>
          <w:rFonts w:ascii="Helvetica"/>
        </w:rPr>
        <w:t>Version 1.3, 3 November 2008</w:t>
      </w:r>
    </w:p>
    <w:p w:rsidR="001C29C6" w:rsidRDefault="001C29C6"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09" w:history="1">
        <w:r>
          <w:rPr>
            <w:rFonts w:ascii="Helvetica"/>
            <w:color w:val="000080"/>
            <w:u w:val="single"/>
          </w:rPr>
          <w:t>https://fsf.org/</w:t>
        </w:r>
      </w:hyperlink>
      <w:r>
        <w:rPr>
          <w:rFonts w:ascii="Helvetica"/>
        </w:rPr>
        <w:t>&gt;</w:t>
      </w:r>
    </w:p>
    <w:p w:rsidR="001C29C6" w:rsidRDefault="001C29C6" w:rsidP="00C11AF3">
      <w:pPr>
        <w:spacing w:after="180"/>
      </w:pPr>
      <w:r>
        <w:rPr>
          <w:rFonts w:ascii="Helvetica"/>
        </w:rPr>
        <w:t>Everyone is permitted to copy and distribute verbatim copies of this license document, but changing it is not allowed.</w:t>
      </w:r>
    </w:p>
    <w:p w:rsidR="001C29C6" w:rsidRDefault="001C29C6" w:rsidP="00C11AF3">
      <w:pPr>
        <w:spacing w:after="180"/>
      </w:pPr>
      <w:r>
        <w:rPr>
          <w:rFonts w:ascii="Helvetica"/>
          <w:b/>
        </w:rPr>
        <w:t>0. PREAMBLE</w:t>
      </w:r>
    </w:p>
    <w:p w:rsidR="001C29C6" w:rsidRDefault="001C29C6"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1C29C6" w:rsidRDefault="001C29C6"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1C29C6" w:rsidRDefault="001C29C6"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1C29C6" w:rsidRDefault="001C29C6" w:rsidP="00C11AF3">
      <w:pPr>
        <w:spacing w:after="180"/>
      </w:pPr>
      <w:r>
        <w:rPr>
          <w:rFonts w:ascii="Helvetica"/>
          <w:b/>
        </w:rPr>
        <w:t>1. APPLICABILITY AND DEFINITIONS</w:t>
      </w:r>
    </w:p>
    <w:p w:rsidR="001C29C6" w:rsidRDefault="001C29C6"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1C29C6" w:rsidRDefault="001C29C6"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1C29C6" w:rsidRDefault="001C29C6"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1C29C6" w:rsidRDefault="001C29C6"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1C29C6" w:rsidRDefault="001C29C6"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1C29C6" w:rsidRDefault="001C29C6"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1C29C6" w:rsidRDefault="001C29C6"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1C29C6" w:rsidRDefault="001C29C6"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1C29C6" w:rsidRDefault="001C29C6" w:rsidP="00C11AF3">
      <w:pPr>
        <w:spacing w:after="180"/>
      </w:pPr>
      <w:r>
        <w:rPr>
          <w:rFonts w:ascii="Helvetica"/>
        </w:rPr>
        <w:t>The "publisher" means any person or entity that distributes copies of the Document to the public.</w:t>
      </w:r>
    </w:p>
    <w:p w:rsidR="001C29C6" w:rsidRDefault="001C29C6"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1C29C6" w:rsidRDefault="001C29C6"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1C29C6" w:rsidRDefault="001C29C6" w:rsidP="00C11AF3">
      <w:pPr>
        <w:spacing w:after="180"/>
      </w:pPr>
      <w:r>
        <w:rPr>
          <w:rFonts w:ascii="Helvetica"/>
          <w:b/>
        </w:rPr>
        <w:t>2. VERBATIM COPYING</w:t>
      </w:r>
    </w:p>
    <w:p w:rsidR="001C29C6" w:rsidRDefault="001C29C6"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1C29C6" w:rsidRDefault="001C29C6" w:rsidP="00C11AF3">
      <w:pPr>
        <w:spacing w:after="180"/>
      </w:pPr>
      <w:r>
        <w:rPr>
          <w:rFonts w:ascii="Helvetica"/>
        </w:rPr>
        <w:t>You may also lend copies, under the same conditions stated above, and you may publicly display copies.</w:t>
      </w:r>
    </w:p>
    <w:p w:rsidR="001C29C6" w:rsidRDefault="001C29C6" w:rsidP="00C11AF3">
      <w:pPr>
        <w:spacing w:after="180"/>
      </w:pPr>
      <w:r>
        <w:rPr>
          <w:rFonts w:ascii="Helvetica"/>
          <w:b/>
        </w:rPr>
        <w:t>3. COPYING IN QUANTITY</w:t>
      </w:r>
    </w:p>
    <w:p w:rsidR="001C29C6" w:rsidRDefault="001C29C6"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1C29C6" w:rsidRDefault="001C29C6"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1C29C6" w:rsidRDefault="001C29C6"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1C29C6" w:rsidRDefault="001C29C6"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1C29C6" w:rsidRDefault="001C29C6" w:rsidP="00C11AF3">
      <w:pPr>
        <w:spacing w:after="180"/>
      </w:pPr>
      <w:r>
        <w:rPr>
          <w:rFonts w:ascii="Helvetica"/>
          <w:b/>
        </w:rPr>
        <w:t>4. MODIFICATIONS</w:t>
      </w:r>
    </w:p>
    <w:p w:rsidR="001C29C6" w:rsidRDefault="001C29C6"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1C29C6" w:rsidRDefault="001C29C6"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1C29C6" w:rsidRDefault="001C29C6"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1C29C6" w:rsidRDefault="001C29C6" w:rsidP="00C11AF3">
      <w:pPr>
        <w:ind w:left="360" w:hanging="360"/>
      </w:pPr>
      <w:r>
        <w:rPr>
          <w:rFonts w:ascii="Helvetica"/>
        </w:rPr>
        <w:t>•</w:t>
      </w:r>
      <w:r>
        <w:rPr>
          <w:rFonts w:ascii="Helvetica"/>
        </w:rPr>
        <w:tab/>
        <w:t>C. State on the Title page the name of the publisher of the Modified Version, as the publisher.</w:t>
      </w:r>
    </w:p>
    <w:p w:rsidR="001C29C6" w:rsidRDefault="001C29C6" w:rsidP="00C11AF3">
      <w:pPr>
        <w:ind w:left="360" w:hanging="360"/>
      </w:pPr>
      <w:r>
        <w:rPr>
          <w:rFonts w:ascii="Helvetica"/>
        </w:rPr>
        <w:t>•</w:t>
      </w:r>
      <w:r>
        <w:rPr>
          <w:rFonts w:ascii="Helvetica"/>
        </w:rPr>
        <w:tab/>
        <w:t>D. Preserve all the copyright notices of the Document.</w:t>
      </w:r>
    </w:p>
    <w:p w:rsidR="001C29C6" w:rsidRDefault="001C29C6" w:rsidP="00C11AF3">
      <w:pPr>
        <w:ind w:left="360" w:hanging="360"/>
      </w:pPr>
      <w:r>
        <w:rPr>
          <w:rFonts w:ascii="Helvetica"/>
        </w:rPr>
        <w:t>•</w:t>
      </w:r>
      <w:r>
        <w:rPr>
          <w:rFonts w:ascii="Helvetica"/>
        </w:rPr>
        <w:tab/>
        <w:t>E. Add an appropriate copyright notice for your modifications adjacent to the other copyright notices.</w:t>
      </w:r>
    </w:p>
    <w:p w:rsidR="001C29C6" w:rsidRDefault="001C29C6"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1C29C6" w:rsidRDefault="001C29C6"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1C29C6" w:rsidRDefault="001C29C6" w:rsidP="00C11AF3">
      <w:pPr>
        <w:ind w:left="360" w:hanging="360"/>
      </w:pPr>
      <w:r>
        <w:rPr>
          <w:rFonts w:ascii="Helvetica"/>
        </w:rPr>
        <w:t>•</w:t>
      </w:r>
      <w:r>
        <w:rPr>
          <w:rFonts w:ascii="Helvetica"/>
        </w:rPr>
        <w:tab/>
        <w:t>H. Include an unaltered copy of this License.</w:t>
      </w:r>
    </w:p>
    <w:p w:rsidR="001C29C6" w:rsidRDefault="001C29C6"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1C29C6" w:rsidRDefault="001C29C6"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1C29C6" w:rsidRDefault="001C29C6"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1C29C6" w:rsidRDefault="001C29C6"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1C29C6" w:rsidRDefault="001C29C6" w:rsidP="00C11AF3">
      <w:pPr>
        <w:ind w:left="360" w:hanging="360"/>
      </w:pPr>
      <w:r>
        <w:rPr>
          <w:rFonts w:ascii="Helvetica"/>
        </w:rPr>
        <w:t>•</w:t>
      </w:r>
      <w:r>
        <w:rPr>
          <w:rFonts w:ascii="Helvetica"/>
        </w:rPr>
        <w:tab/>
        <w:t>M. Delete any section Entitled "Endorsements". Such a section may not be included in the Modified Version.</w:t>
      </w:r>
    </w:p>
    <w:p w:rsidR="001C29C6" w:rsidRDefault="001C29C6" w:rsidP="00C11AF3">
      <w:pPr>
        <w:ind w:left="360" w:hanging="360"/>
      </w:pPr>
      <w:r>
        <w:rPr>
          <w:rFonts w:ascii="Helvetica"/>
        </w:rPr>
        <w:t>•</w:t>
      </w:r>
      <w:r>
        <w:rPr>
          <w:rFonts w:ascii="Helvetica"/>
        </w:rPr>
        <w:tab/>
        <w:t>N. Do not retitle any existing section to be Entitled "Endorsements" or to conflict in title with any Invariant Section.</w:t>
      </w:r>
    </w:p>
    <w:p w:rsidR="001C29C6" w:rsidRDefault="001C29C6" w:rsidP="00C11AF3">
      <w:pPr>
        <w:ind w:left="360" w:hanging="360"/>
      </w:pPr>
      <w:r>
        <w:rPr>
          <w:rFonts w:ascii="Helvetica"/>
        </w:rPr>
        <w:t>•</w:t>
      </w:r>
      <w:r>
        <w:rPr>
          <w:rFonts w:ascii="Helvetica"/>
        </w:rPr>
        <w:tab/>
        <w:t>O. Preserve any Warranty Disclaimers.</w:t>
      </w:r>
    </w:p>
    <w:p w:rsidR="001C29C6" w:rsidRDefault="001C29C6"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1C29C6" w:rsidRDefault="001C29C6"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1C29C6" w:rsidRDefault="001C29C6"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1C29C6" w:rsidRDefault="001C29C6"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1C29C6" w:rsidRDefault="001C29C6" w:rsidP="00C11AF3">
      <w:pPr>
        <w:spacing w:after="180"/>
      </w:pPr>
      <w:r>
        <w:rPr>
          <w:rFonts w:ascii="Helvetica"/>
          <w:b/>
        </w:rPr>
        <w:t>5. COMBINING DOCUMENTS</w:t>
      </w:r>
    </w:p>
    <w:p w:rsidR="001C29C6" w:rsidRDefault="001C29C6"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1C29C6" w:rsidRDefault="001C29C6"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1C29C6" w:rsidRDefault="001C29C6"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1C29C6" w:rsidRDefault="001C29C6" w:rsidP="00C11AF3">
      <w:pPr>
        <w:spacing w:after="180"/>
      </w:pPr>
      <w:r>
        <w:rPr>
          <w:rFonts w:ascii="Helvetica"/>
          <w:b/>
        </w:rPr>
        <w:t>6. COLLECTIONS OF DOCUMENTS</w:t>
      </w:r>
    </w:p>
    <w:p w:rsidR="001C29C6" w:rsidRDefault="001C29C6"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1C29C6" w:rsidRDefault="001C29C6"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1C29C6" w:rsidRDefault="001C29C6" w:rsidP="00C11AF3">
      <w:pPr>
        <w:spacing w:after="180"/>
      </w:pPr>
      <w:r>
        <w:rPr>
          <w:rFonts w:ascii="Helvetica"/>
          <w:b/>
        </w:rPr>
        <w:t>7. AGGREGATION WITH INDEPENDENT WORKS</w:t>
      </w:r>
    </w:p>
    <w:p w:rsidR="001C29C6" w:rsidRDefault="001C29C6"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1C29C6" w:rsidRDefault="001C29C6"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1C29C6" w:rsidRDefault="001C29C6" w:rsidP="00C11AF3">
      <w:pPr>
        <w:spacing w:after="180"/>
      </w:pPr>
      <w:r>
        <w:rPr>
          <w:rFonts w:ascii="Helvetica"/>
          <w:b/>
        </w:rPr>
        <w:t>8. TRANSLATION</w:t>
      </w:r>
    </w:p>
    <w:p w:rsidR="001C29C6" w:rsidRDefault="001C29C6"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1C29C6" w:rsidRDefault="001C29C6"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1C29C6" w:rsidRDefault="001C29C6" w:rsidP="00C11AF3">
      <w:pPr>
        <w:spacing w:after="180"/>
      </w:pPr>
      <w:r>
        <w:rPr>
          <w:rFonts w:ascii="Helvetica"/>
          <w:b/>
        </w:rPr>
        <w:t>9. TERMINATION</w:t>
      </w:r>
    </w:p>
    <w:p w:rsidR="001C29C6" w:rsidRDefault="001C29C6"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1C29C6" w:rsidRDefault="001C29C6"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1C29C6" w:rsidRDefault="001C29C6"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1C29C6" w:rsidRDefault="001C29C6"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1C29C6" w:rsidRDefault="001C29C6" w:rsidP="00C11AF3">
      <w:pPr>
        <w:spacing w:after="180"/>
      </w:pPr>
      <w:r>
        <w:rPr>
          <w:rFonts w:ascii="Helvetica"/>
          <w:b/>
        </w:rPr>
        <w:t>10. FUTURE REVISIONS OF THIS LICENSE</w:t>
      </w:r>
    </w:p>
    <w:p w:rsidR="001C29C6" w:rsidRDefault="001C29C6"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0" w:history="1">
        <w:r>
          <w:rPr>
            <w:rFonts w:ascii="Helvetica"/>
            <w:color w:val="000080"/>
            <w:u w:val="single"/>
          </w:rPr>
          <w:t>https://www.gnu.org/licenses/</w:t>
        </w:r>
      </w:hyperlink>
      <w:r>
        <w:rPr>
          <w:rFonts w:ascii="Helvetica"/>
        </w:rPr>
        <w:t>.</w:t>
      </w:r>
    </w:p>
    <w:p w:rsidR="001C29C6" w:rsidRDefault="001C29C6"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1C29C6" w:rsidRDefault="001C29C6" w:rsidP="00C11AF3">
      <w:pPr>
        <w:spacing w:after="180"/>
      </w:pPr>
      <w:r>
        <w:rPr>
          <w:rFonts w:ascii="Helvetica"/>
          <w:b/>
        </w:rPr>
        <w:t>11. RELICENSING</w:t>
      </w:r>
    </w:p>
    <w:p w:rsidR="001C29C6" w:rsidRDefault="001C29C6"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1C29C6" w:rsidRDefault="001C29C6"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1C29C6" w:rsidRDefault="001C29C6" w:rsidP="00C11AF3">
      <w:pPr>
        <w:spacing w:after="180"/>
      </w:pPr>
      <w:r>
        <w:rPr>
          <w:rFonts w:ascii="Helvetica"/>
        </w:rPr>
        <w:t>"Incorporate" means to publish or republish a Document, in whole or in part, as part of another Document.</w:t>
      </w:r>
    </w:p>
    <w:p w:rsidR="001C29C6" w:rsidRDefault="001C29C6"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1C29C6" w:rsidRDefault="001C29C6"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1C29C6" w:rsidRDefault="001C29C6" w:rsidP="00C813E0">
      <w:pPr>
        <w:rPr>
          <w:rFonts w:ascii="Helvetica"/>
          <w:b/>
          <w:sz w:val="28"/>
        </w:rPr>
      </w:pPr>
    </w:p>
    <w:p w:rsidR="001C29C6" w:rsidRDefault="001C29C6" w:rsidP="00C813E0"/>
    <w:sectPr w:rsidR="001C29C6"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29C6" w:rsidRDefault="001C29C6">
      <w:r>
        <w:separator/>
      </w:r>
    </w:p>
  </w:endnote>
  <w:endnote w:type="continuationSeparator" w:id="0">
    <w:p w:rsidR="001C29C6" w:rsidRDefault="001C29C6">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C29C6" w:rsidRDefault="001C29C6"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29C6" w:rsidRDefault="001C29C6">
      <w:r>
        <w:separator/>
      </w:r>
    </w:p>
  </w:footnote>
  <w:footnote w:type="continuationSeparator" w:id="0">
    <w:p w:rsidR="001C29C6" w:rsidRDefault="001C29C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2870"/>
    <w:rsid w:val="005443DD"/>
    <w:rsid w:val="0054501C"/>
    <w:rsid w:val="00547236"/>
    <w:rsid w:val="00547F81"/>
    <w:rsid w:val="005555AB"/>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A0387"/>
    <w:rsid w:val="005A18A5"/>
    <w:rsid w:val="005A1ED1"/>
    <w:rsid w:val="005A2130"/>
    <w:rsid w:val="005A2807"/>
    <w:rsid w:val="005A63FD"/>
    <w:rsid w:val="005B0922"/>
    <w:rsid w:val="005B0967"/>
    <w:rsid w:val="005B19B7"/>
    <w:rsid w:val="005B2AF2"/>
    <w:rsid w:val="005B36FE"/>
    <w:rsid w:val="005B3B45"/>
    <w:rsid w:val="005B52D4"/>
    <w:rsid w:val="005C061B"/>
    <w:rsid w:val="005C1205"/>
    <w:rsid w:val="005C3385"/>
    <w:rsid w:val="005C5101"/>
    <w:rsid w:val="005C6D4D"/>
    <w:rsid w:val="005D2C1C"/>
    <w:rsid w:val="005D2C41"/>
    <w:rsid w:val="005D2EDA"/>
    <w:rsid w:val="005D36C4"/>
    <w:rsid w:val="005D5AB3"/>
    <w:rsid w:val="005D66BA"/>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532"/>
    <w:rsid w:val="006E48D2"/>
    <w:rsid w:val="006E729D"/>
    <w:rsid w:val="006E7649"/>
    <w:rsid w:val="006F0389"/>
    <w:rsid w:val="006F24CC"/>
    <w:rsid w:val="006F339D"/>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21397"/>
    <w:rsid w:val="0072139F"/>
    <w:rsid w:val="00724DDF"/>
    <w:rsid w:val="007272A9"/>
    <w:rsid w:val="00731DB0"/>
    <w:rsid w:val="00740F06"/>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AA4"/>
    <w:rsid w:val="007D070D"/>
    <w:rsid w:val="007D19DA"/>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3B77"/>
    <w:rsid w:val="008E546A"/>
    <w:rsid w:val="008E7367"/>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46FE1"/>
    <w:rsid w:val="00955261"/>
    <w:rsid w:val="00956295"/>
    <w:rsid w:val="00956ABD"/>
    <w:rsid w:val="00960BB6"/>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0FCD"/>
    <w:rsid w:val="00B910D3"/>
    <w:rsid w:val="00B9189F"/>
    <w:rsid w:val="00B95FA8"/>
    <w:rsid w:val="00B97A15"/>
    <w:rsid w:val="00BA0EEB"/>
    <w:rsid w:val="00BA261B"/>
    <w:rsid w:val="00BA2DEB"/>
    <w:rsid w:val="00BA4268"/>
    <w:rsid w:val="00BA5B0B"/>
    <w:rsid w:val="00BA5DDD"/>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48A2"/>
    <w:rsid w:val="00D26CBF"/>
    <w:rsid w:val="00D27150"/>
    <w:rsid w:val="00D314E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83BC4"/>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45DE"/>
    <w:rsid w:val="00DF5694"/>
    <w:rsid w:val="00DF6003"/>
    <w:rsid w:val="00DF6388"/>
    <w:rsid w:val="00DF6DF9"/>
    <w:rsid w:val="00E00588"/>
    <w:rsid w:val="00E00927"/>
    <w:rsid w:val="00E0572A"/>
    <w:rsid w:val="00E110FC"/>
    <w:rsid w:val="00E15554"/>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5816"/>
    <w:rsid w:val="00F85E38"/>
    <w:rsid w:val="00F866B1"/>
    <w:rsid w:val="00F867EA"/>
    <w:rsid w:val="00F90EBF"/>
    <w:rsid w:val="00F91D24"/>
    <w:rsid w:val="00FA15C4"/>
    <w:rsid w:val="00FA41E5"/>
    <w:rsid w:val="00FB0EEE"/>
    <w:rsid w:val="00FB3AA4"/>
    <w:rsid w:val="00FB4EB0"/>
    <w:rsid w:val="00FB6473"/>
    <w:rsid w:val="00FB67A7"/>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567810444">
      <w:marLeft w:val="0"/>
      <w:marRight w:val="0"/>
      <w:marTop w:val="0"/>
      <w:marBottom w:val="0"/>
      <w:divBdr>
        <w:top w:val="none" w:sz="0" w:space="0" w:color="auto"/>
        <w:left w:val="none" w:sz="0" w:space="0" w:color="auto"/>
        <w:bottom w:val="none" w:sz="0" w:space="0" w:color="auto"/>
        <w:right w:val="none" w:sz="0" w:space="0" w:color="auto"/>
      </w:divBdr>
    </w:div>
    <w:div w:id="567810446">
      <w:marLeft w:val="0"/>
      <w:marRight w:val="0"/>
      <w:marTop w:val="0"/>
      <w:marBottom w:val="0"/>
      <w:divBdr>
        <w:top w:val="none" w:sz="0" w:space="0" w:color="auto"/>
        <w:left w:val="none" w:sz="0" w:space="0" w:color="auto"/>
        <w:bottom w:val="none" w:sz="0" w:space="0" w:color="auto"/>
        <w:right w:val="none" w:sz="0" w:space="0" w:color="auto"/>
      </w:divBdr>
      <w:divsChild>
        <w:div w:id="567810445">
          <w:marLeft w:val="0"/>
          <w:marRight w:val="0"/>
          <w:marTop w:val="0"/>
          <w:marBottom w:val="0"/>
          <w:divBdr>
            <w:top w:val="none" w:sz="0" w:space="0" w:color="auto"/>
            <w:left w:val="none" w:sz="0" w:space="0" w:color="auto"/>
            <w:bottom w:val="none" w:sz="0" w:space="0" w:color="auto"/>
            <w:right w:val="none" w:sz="0" w:space="0" w:color="auto"/>
          </w:divBdr>
          <w:divsChild>
            <w:div w:id="56781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0455">
      <w:marLeft w:val="0"/>
      <w:marRight w:val="0"/>
      <w:marTop w:val="0"/>
      <w:marBottom w:val="0"/>
      <w:divBdr>
        <w:top w:val="none" w:sz="0" w:space="0" w:color="auto"/>
        <w:left w:val="none" w:sz="0" w:space="0" w:color="auto"/>
        <w:bottom w:val="none" w:sz="0" w:space="0" w:color="auto"/>
        <w:right w:val="none" w:sz="0" w:space="0" w:color="auto"/>
      </w:divBdr>
      <w:divsChild>
        <w:div w:id="567810448">
          <w:marLeft w:val="0"/>
          <w:marRight w:val="0"/>
          <w:marTop w:val="0"/>
          <w:marBottom w:val="0"/>
          <w:divBdr>
            <w:top w:val="none" w:sz="0" w:space="0" w:color="auto"/>
            <w:left w:val="none" w:sz="0" w:space="0" w:color="auto"/>
            <w:bottom w:val="none" w:sz="0" w:space="0" w:color="auto"/>
            <w:right w:val="none" w:sz="0" w:space="0" w:color="auto"/>
          </w:divBdr>
          <w:divsChild>
            <w:div w:id="567810449">
              <w:marLeft w:val="0"/>
              <w:marRight w:val="0"/>
              <w:marTop w:val="0"/>
              <w:marBottom w:val="0"/>
              <w:divBdr>
                <w:top w:val="none" w:sz="0" w:space="0" w:color="auto"/>
                <w:left w:val="none" w:sz="0" w:space="0" w:color="auto"/>
                <w:bottom w:val="none" w:sz="0" w:space="0" w:color="auto"/>
                <w:right w:val="none" w:sz="0" w:space="0" w:color="auto"/>
              </w:divBdr>
            </w:div>
            <w:div w:id="567810450">
              <w:marLeft w:val="0"/>
              <w:marRight w:val="0"/>
              <w:marTop w:val="0"/>
              <w:marBottom w:val="0"/>
              <w:divBdr>
                <w:top w:val="none" w:sz="0" w:space="0" w:color="auto"/>
                <w:left w:val="none" w:sz="0" w:space="0" w:color="auto"/>
                <w:bottom w:val="none" w:sz="0" w:space="0" w:color="auto"/>
                <w:right w:val="none" w:sz="0" w:space="0" w:color="auto"/>
              </w:divBdr>
            </w:div>
            <w:div w:id="567810451">
              <w:marLeft w:val="0"/>
              <w:marRight w:val="0"/>
              <w:marTop w:val="0"/>
              <w:marBottom w:val="0"/>
              <w:divBdr>
                <w:top w:val="none" w:sz="0" w:space="0" w:color="auto"/>
                <w:left w:val="none" w:sz="0" w:space="0" w:color="auto"/>
                <w:bottom w:val="none" w:sz="0" w:space="0" w:color="auto"/>
                <w:right w:val="none" w:sz="0" w:space="0" w:color="auto"/>
              </w:divBdr>
            </w:div>
            <w:div w:id="567810452">
              <w:marLeft w:val="0"/>
              <w:marRight w:val="0"/>
              <w:marTop w:val="0"/>
              <w:marBottom w:val="0"/>
              <w:divBdr>
                <w:top w:val="none" w:sz="0" w:space="0" w:color="auto"/>
                <w:left w:val="none" w:sz="0" w:space="0" w:color="auto"/>
                <w:bottom w:val="none" w:sz="0" w:space="0" w:color="auto"/>
                <w:right w:val="none" w:sz="0" w:space="0" w:color="auto"/>
              </w:divBdr>
            </w:div>
            <w:div w:id="567810453">
              <w:marLeft w:val="0"/>
              <w:marRight w:val="0"/>
              <w:marTop w:val="0"/>
              <w:marBottom w:val="0"/>
              <w:divBdr>
                <w:top w:val="none" w:sz="0" w:space="0" w:color="auto"/>
                <w:left w:val="none" w:sz="0" w:space="0" w:color="auto"/>
                <w:bottom w:val="none" w:sz="0" w:space="0" w:color="auto"/>
                <w:right w:val="none" w:sz="0" w:space="0" w:color="auto"/>
              </w:divBdr>
            </w:div>
            <w:div w:id="567810454">
              <w:marLeft w:val="0"/>
              <w:marRight w:val="0"/>
              <w:marTop w:val="0"/>
              <w:marBottom w:val="0"/>
              <w:divBdr>
                <w:top w:val="none" w:sz="0" w:space="0" w:color="auto"/>
                <w:left w:val="none" w:sz="0" w:space="0" w:color="auto"/>
                <w:bottom w:val="none" w:sz="0" w:space="0" w:color="auto"/>
                <w:right w:val="none" w:sz="0" w:space="0" w:color="auto"/>
              </w:divBdr>
            </w:div>
            <w:div w:id="567810456">
              <w:marLeft w:val="0"/>
              <w:marRight w:val="0"/>
              <w:marTop w:val="0"/>
              <w:marBottom w:val="0"/>
              <w:divBdr>
                <w:top w:val="none" w:sz="0" w:space="0" w:color="auto"/>
                <w:left w:val="none" w:sz="0" w:space="0" w:color="auto"/>
                <w:bottom w:val="none" w:sz="0" w:space="0" w:color="auto"/>
                <w:right w:val="none" w:sz="0" w:space="0" w:color="auto"/>
              </w:divBdr>
            </w:div>
            <w:div w:id="567810457">
              <w:marLeft w:val="0"/>
              <w:marRight w:val="0"/>
              <w:marTop w:val="0"/>
              <w:marBottom w:val="0"/>
              <w:divBdr>
                <w:top w:val="none" w:sz="0" w:space="0" w:color="auto"/>
                <w:left w:val="none" w:sz="0" w:space="0" w:color="auto"/>
                <w:bottom w:val="none" w:sz="0" w:space="0" w:color="auto"/>
                <w:right w:val="none" w:sz="0" w:space="0" w:color="auto"/>
              </w:divBdr>
            </w:div>
            <w:div w:id="567810458">
              <w:marLeft w:val="0"/>
              <w:marRight w:val="0"/>
              <w:marTop w:val="0"/>
              <w:marBottom w:val="0"/>
              <w:divBdr>
                <w:top w:val="none" w:sz="0" w:space="0" w:color="auto"/>
                <w:left w:val="none" w:sz="0" w:space="0" w:color="auto"/>
                <w:bottom w:val="none" w:sz="0" w:space="0" w:color="auto"/>
                <w:right w:val="none" w:sz="0" w:space="0" w:color="auto"/>
              </w:divBdr>
            </w:div>
            <w:div w:id="567810459">
              <w:marLeft w:val="0"/>
              <w:marRight w:val="0"/>
              <w:marTop w:val="0"/>
              <w:marBottom w:val="0"/>
              <w:divBdr>
                <w:top w:val="none" w:sz="0" w:space="0" w:color="auto"/>
                <w:left w:val="none" w:sz="0" w:space="0" w:color="auto"/>
                <w:bottom w:val="none" w:sz="0" w:space="0" w:color="auto"/>
                <w:right w:val="none" w:sz="0" w:space="0" w:color="auto"/>
              </w:divBdr>
            </w:div>
            <w:div w:id="567810460">
              <w:marLeft w:val="0"/>
              <w:marRight w:val="0"/>
              <w:marTop w:val="0"/>
              <w:marBottom w:val="0"/>
              <w:divBdr>
                <w:top w:val="none" w:sz="0" w:space="0" w:color="auto"/>
                <w:left w:val="none" w:sz="0" w:space="0" w:color="auto"/>
                <w:bottom w:val="none" w:sz="0" w:space="0" w:color="auto"/>
                <w:right w:val="none" w:sz="0" w:space="0" w:color="auto"/>
              </w:divBdr>
            </w:div>
            <w:div w:id="567810461">
              <w:marLeft w:val="0"/>
              <w:marRight w:val="0"/>
              <w:marTop w:val="0"/>
              <w:marBottom w:val="0"/>
              <w:divBdr>
                <w:top w:val="none" w:sz="0" w:space="0" w:color="auto"/>
                <w:left w:val="none" w:sz="0" w:space="0" w:color="auto"/>
                <w:bottom w:val="none" w:sz="0" w:space="0" w:color="auto"/>
                <w:right w:val="none" w:sz="0" w:space="0" w:color="auto"/>
              </w:divBdr>
            </w:div>
            <w:div w:id="567810462">
              <w:marLeft w:val="0"/>
              <w:marRight w:val="0"/>
              <w:marTop w:val="0"/>
              <w:marBottom w:val="0"/>
              <w:divBdr>
                <w:top w:val="none" w:sz="0" w:space="0" w:color="auto"/>
                <w:left w:val="none" w:sz="0" w:space="0" w:color="auto"/>
                <w:bottom w:val="none" w:sz="0" w:space="0" w:color="auto"/>
                <w:right w:val="none" w:sz="0" w:space="0" w:color="auto"/>
              </w:divBdr>
            </w:div>
            <w:div w:id="567810463">
              <w:marLeft w:val="0"/>
              <w:marRight w:val="0"/>
              <w:marTop w:val="0"/>
              <w:marBottom w:val="0"/>
              <w:divBdr>
                <w:top w:val="none" w:sz="0" w:space="0" w:color="auto"/>
                <w:left w:val="none" w:sz="0" w:space="0" w:color="auto"/>
                <w:bottom w:val="none" w:sz="0" w:space="0" w:color="auto"/>
                <w:right w:val="none" w:sz="0" w:space="0" w:color="auto"/>
              </w:divBdr>
            </w:div>
            <w:div w:id="567810464">
              <w:marLeft w:val="0"/>
              <w:marRight w:val="0"/>
              <w:marTop w:val="0"/>
              <w:marBottom w:val="0"/>
              <w:divBdr>
                <w:top w:val="none" w:sz="0" w:space="0" w:color="auto"/>
                <w:left w:val="none" w:sz="0" w:space="0" w:color="auto"/>
                <w:bottom w:val="none" w:sz="0" w:space="0" w:color="auto"/>
                <w:right w:val="none" w:sz="0" w:space="0" w:color="auto"/>
              </w:divBdr>
            </w:div>
            <w:div w:id="567810465">
              <w:marLeft w:val="0"/>
              <w:marRight w:val="0"/>
              <w:marTop w:val="0"/>
              <w:marBottom w:val="0"/>
              <w:divBdr>
                <w:top w:val="none" w:sz="0" w:space="0" w:color="auto"/>
                <w:left w:val="none" w:sz="0" w:space="0" w:color="auto"/>
                <w:bottom w:val="none" w:sz="0" w:space="0" w:color="auto"/>
                <w:right w:val="none" w:sz="0" w:space="0" w:color="auto"/>
              </w:divBdr>
            </w:div>
            <w:div w:id="567810466">
              <w:marLeft w:val="0"/>
              <w:marRight w:val="0"/>
              <w:marTop w:val="0"/>
              <w:marBottom w:val="0"/>
              <w:divBdr>
                <w:top w:val="none" w:sz="0" w:space="0" w:color="auto"/>
                <w:left w:val="none" w:sz="0" w:space="0" w:color="auto"/>
                <w:bottom w:val="none" w:sz="0" w:space="0" w:color="auto"/>
                <w:right w:val="none" w:sz="0" w:space="0" w:color="auto"/>
              </w:divBdr>
            </w:div>
            <w:div w:id="567810467">
              <w:marLeft w:val="0"/>
              <w:marRight w:val="0"/>
              <w:marTop w:val="0"/>
              <w:marBottom w:val="0"/>
              <w:divBdr>
                <w:top w:val="none" w:sz="0" w:space="0" w:color="auto"/>
                <w:left w:val="none" w:sz="0" w:space="0" w:color="auto"/>
                <w:bottom w:val="none" w:sz="0" w:space="0" w:color="auto"/>
                <w:right w:val="none" w:sz="0" w:space="0" w:color="auto"/>
              </w:divBdr>
            </w:div>
            <w:div w:id="567810468">
              <w:marLeft w:val="0"/>
              <w:marRight w:val="0"/>
              <w:marTop w:val="0"/>
              <w:marBottom w:val="0"/>
              <w:divBdr>
                <w:top w:val="none" w:sz="0" w:space="0" w:color="auto"/>
                <w:left w:val="none" w:sz="0" w:space="0" w:color="auto"/>
                <w:bottom w:val="none" w:sz="0" w:space="0" w:color="auto"/>
                <w:right w:val="none" w:sz="0" w:space="0" w:color="auto"/>
              </w:divBdr>
            </w:div>
            <w:div w:id="567810469">
              <w:marLeft w:val="0"/>
              <w:marRight w:val="0"/>
              <w:marTop w:val="0"/>
              <w:marBottom w:val="0"/>
              <w:divBdr>
                <w:top w:val="none" w:sz="0" w:space="0" w:color="auto"/>
                <w:left w:val="none" w:sz="0" w:space="0" w:color="auto"/>
                <w:bottom w:val="none" w:sz="0" w:space="0" w:color="auto"/>
                <w:right w:val="none" w:sz="0" w:space="0" w:color="auto"/>
              </w:divBdr>
            </w:div>
            <w:div w:id="567810470">
              <w:marLeft w:val="0"/>
              <w:marRight w:val="0"/>
              <w:marTop w:val="0"/>
              <w:marBottom w:val="0"/>
              <w:divBdr>
                <w:top w:val="none" w:sz="0" w:space="0" w:color="auto"/>
                <w:left w:val="none" w:sz="0" w:space="0" w:color="auto"/>
                <w:bottom w:val="none" w:sz="0" w:space="0" w:color="auto"/>
                <w:right w:val="none" w:sz="0" w:space="0" w:color="auto"/>
              </w:divBdr>
            </w:div>
            <w:div w:id="567810471">
              <w:marLeft w:val="0"/>
              <w:marRight w:val="0"/>
              <w:marTop w:val="0"/>
              <w:marBottom w:val="0"/>
              <w:divBdr>
                <w:top w:val="none" w:sz="0" w:space="0" w:color="auto"/>
                <w:left w:val="none" w:sz="0" w:space="0" w:color="auto"/>
                <w:bottom w:val="none" w:sz="0" w:space="0" w:color="auto"/>
                <w:right w:val="none" w:sz="0" w:space="0" w:color="auto"/>
              </w:divBdr>
            </w:div>
            <w:div w:id="567810472">
              <w:marLeft w:val="0"/>
              <w:marRight w:val="0"/>
              <w:marTop w:val="0"/>
              <w:marBottom w:val="0"/>
              <w:divBdr>
                <w:top w:val="none" w:sz="0" w:space="0" w:color="auto"/>
                <w:left w:val="none" w:sz="0" w:space="0" w:color="auto"/>
                <w:bottom w:val="none" w:sz="0" w:space="0" w:color="auto"/>
                <w:right w:val="none" w:sz="0" w:space="0" w:color="auto"/>
              </w:divBdr>
            </w:div>
            <w:div w:id="567810473">
              <w:marLeft w:val="0"/>
              <w:marRight w:val="0"/>
              <w:marTop w:val="0"/>
              <w:marBottom w:val="0"/>
              <w:divBdr>
                <w:top w:val="none" w:sz="0" w:space="0" w:color="auto"/>
                <w:left w:val="none" w:sz="0" w:space="0" w:color="auto"/>
                <w:bottom w:val="none" w:sz="0" w:space="0" w:color="auto"/>
                <w:right w:val="none" w:sz="0" w:space="0" w:color="auto"/>
              </w:divBdr>
            </w:div>
            <w:div w:id="567810474">
              <w:marLeft w:val="0"/>
              <w:marRight w:val="0"/>
              <w:marTop w:val="0"/>
              <w:marBottom w:val="0"/>
              <w:divBdr>
                <w:top w:val="none" w:sz="0" w:space="0" w:color="auto"/>
                <w:left w:val="none" w:sz="0" w:space="0" w:color="auto"/>
                <w:bottom w:val="none" w:sz="0" w:space="0" w:color="auto"/>
                <w:right w:val="none" w:sz="0" w:space="0" w:color="auto"/>
              </w:divBdr>
            </w:div>
            <w:div w:id="567810475">
              <w:marLeft w:val="0"/>
              <w:marRight w:val="0"/>
              <w:marTop w:val="0"/>
              <w:marBottom w:val="0"/>
              <w:divBdr>
                <w:top w:val="none" w:sz="0" w:space="0" w:color="auto"/>
                <w:left w:val="none" w:sz="0" w:space="0" w:color="auto"/>
                <w:bottom w:val="none" w:sz="0" w:space="0" w:color="auto"/>
                <w:right w:val="none" w:sz="0" w:space="0" w:color="auto"/>
              </w:divBdr>
            </w:div>
            <w:div w:id="567810476">
              <w:marLeft w:val="0"/>
              <w:marRight w:val="0"/>
              <w:marTop w:val="0"/>
              <w:marBottom w:val="0"/>
              <w:divBdr>
                <w:top w:val="none" w:sz="0" w:space="0" w:color="auto"/>
                <w:left w:val="none" w:sz="0" w:space="0" w:color="auto"/>
                <w:bottom w:val="none" w:sz="0" w:space="0" w:color="auto"/>
                <w:right w:val="none" w:sz="0" w:space="0" w:color="auto"/>
              </w:divBdr>
            </w:div>
            <w:div w:id="567810477">
              <w:marLeft w:val="0"/>
              <w:marRight w:val="0"/>
              <w:marTop w:val="0"/>
              <w:marBottom w:val="0"/>
              <w:divBdr>
                <w:top w:val="none" w:sz="0" w:space="0" w:color="auto"/>
                <w:left w:val="none" w:sz="0" w:space="0" w:color="auto"/>
                <w:bottom w:val="none" w:sz="0" w:space="0" w:color="auto"/>
                <w:right w:val="none" w:sz="0" w:space="0" w:color="auto"/>
              </w:divBdr>
            </w:div>
            <w:div w:id="567810478">
              <w:marLeft w:val="0"/>
              <w:marRight w:val="0"/>
              <w:marTop w:val="0"/>
              <w:marBottom w:val="0"/>
              <w:divBdr>
                <w:top w:val="none" w:sz="0" w:space="0" w:color="auto"/>
                <w:left w:val="none" w:sz="0" w:space="0" w:color="auto"/>
                <w:bottom w:val="none" w:sz="0" w:space="0" w:color="auto"/>
                <w:right w:val="none" w:sz="0" w:space="0" w:color="auto"/>
              </w:divBdr>
            </w:div>
            <w:div w:id="567810479">
              <w:marLeft w:val="0"/>
              <w:marRight w:val="0"/>
              <w:marTop w:val="0"/>
              <w:marBottom w:val="0"/>
              <w:divBdr>
                <w:top w:val="none" w:sz="0" w:space="0" w:color="auto"/>
                <w:left w:val="none" w:sz="0" w:space="0" w:color="auto"/>
                <w:bottom w:val="none" w:sz="0" w:space="0" w:color="auto"/>
                <w:right w:val="none" w:sz="0" w:space="0" w:color="auto"/>
              </w:divBdr>
            </w:div>
            <w:div w:id="567810480">
              <w:marLeft w:val="0"/>
              <w:marRight w:val="0"/>
              <w:marTop w:val="0"/>
              <w:marBottom w:val="0"/>
              <w:divBdr>
                <w:top w:val="none" w:sz="0" w:space="0" w:color="auto"/>
                <w:left w:val="none" w:sz="0" w:space="0" w:color="auto"/>
                <w:bottom w:val="none" w:sz="0" w:space="0" w:color="auto"/>
                <w:right w:val="none" w:sz="0" w:space="0" w:color="auto"/>
              </w:divBdr>
            </w:div>
            <w:div w:id="567810481">
              <w:marLeft w:val="0"/>
              <w:marRight w:val="0"/>
              <w:marTop w:val="0"/>
              <w:marBottom w:val="0"/>
              <w:divBdr>
                <w:top w:val="none" w:sz="0" w:space="0" w:color="auto"/>
                <w:left w:val="none" w:sz="0" w:space="0" w:color="auto"/>
                <w:bottom w:val="none" w:sz="0" w:space="0" w:color="auto"/>
                <w:right w:val="none" w:sz="0" w:space="0" w:color="auto"/>
              </w:divBdr>
            </w:div>
            <w:div w:id="5678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0483">
      <w:marLeft w:val="0"/>
      <w:marRight w:val="0"/>
      <w:marTop w:val="0"/>
      <w:marBottom w:val="0"/>
      <w:divBdr>
        <w:top w:val="none" w:sz="0" w:space="0" w:color="auto"/>
        <w:left w:val="none" w:sz="0" w:space="0" w:color="auto"/>
        <w:bottom w:val="none" w:sz="0" w:space="0" w:color="auto"/>
        <w:right w:val="none" w:sz="0" w:space="0" w:color="auto"/>
      </w:divBdr>
    </w:div>
    <w:div w:id="567810484">
      <w:marLeft w:val="0"/>
      <w:marRight w:val="0"/>
      <w:marTop w:val="0"/>
      <w:marBottom w:val="0"/>
      <w:divBdr>
        <w:top w:val="none" w:sz="0" w:space="0" w:color="auto"/>
        <w:left w:val="none" w:sz="0" w:space="0" w:color="auto"/>
        <w:bottom w:val="none" w:sz="0" w:space="0" w:color="auto"/>
        <w:right w:val="none" w:sz="0" w:space="0" w:color="auto"/>
      </w:divBdr>
    </w:div>
    <w:div w:id="567810485">
      <w:marLeft w:val="0"/>
      <w:marRight w:val="0"/>
      <w:marTop w:val="0"/>
      <w:marBottom w:val="0"/>
      <w:divBdr>
        <w:top w:val="none" w:sz="0" w:space="0" w:color="auto"/>
        <w:left w:val="none" w:sz="0" w:space="0" w:color="auto"/>
        <w:bottom w:val="none" w:sz="0" w:space="0" w:color="auto"/>
        <w:right w:val="none" w:sz="0" w:space="0" w:color="auto"/>
      </w:divBdr>
    </w:div>
    <w:div w:id="567810486">
      <w:marLeft w:val="0"/>
      <w:marRight w:val="0"/>
      <w:marTop w:val="0"/>
      <w:marBottom w:val="0"/>
      <w:divBdr>
        <w:top w:val="none" w:sz="0" w:space="0" w:color="auto"/>
        <w:left w:val="none" w:sz="0" w:space="0" w:color="auto"/>
        <w:bottom w:val="none" w:sz="0" w:space="0" w:color="auto"/>
        <w:right w:val="none" w:sz="0" w:space="0" w:color="auto"/>
      </w:divBdr>
    </w:div>
    <w:div w:id="567810487">
      <w:marLeft w:val="0"/>
      <w:marRight w:val="0"/>
      <w:marTop w:val="0"/>
      <w:marBottom w:val="0"/>
      <w:divBdr>
        <w:top w:val="none" w:sz="0" w:space="0" w:color="auto"/>
        <w:left w:val="none" w:sz="0" w:space="0" w:color="auto"/>
        <w:bottom w:val="none" w:sz="0" w:space="0" w:color="auto"/>
        <w:right w:val="none" w:sz="0" w:space="0" w:color="auto"/>
      </w:divBdr>
    </w:div>
    <w:div w:id="567810488">
      <w:marLeft w:val="0"/>
      <w:marRight w:val="0"/>
      <w:marTop w:val="0"/>
      <w:marBottom w:val="0"/>
      <w:divBdr>
        <w:top w:val="none" w:sz="0" w:space="0" w:color="auto"/>
        <w:left w:val="none" w:sz="0" w:space="0" w:color="auto"/>
        <w:bottom w:val="none" w:sz="0" w:space="0" w:color="auto"/>
        <w:right w:val="none" w:sz="0" w:space="0" w:color="auto"/>
      </w:divBdr>
    </w:div>
    <w:div w:id="567810489">
      <w:marLeft w:val="0"/>
      <w:marRight w:val="0"/>
      <w:marTop w:val="0"/>
      <w:marBottom w:val="0"/>
      <w:divBdr>
        <w:top w:val="none" w:sz="0" w:space="0" w:color="auto"/>
        <w:left w:val="none" w:sz="0" w:space="0" w:color="auto"/>
        <w:bottom w:val="none" w:sz="0" w:space="0" w:color="auto"/>
        <w:right w:val="none" w:sz="0" w:space="0" w:color="auto"/>
      </w:divBdr>
    </w:div>
    <w:div w:id="56781049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www.gnu.org/licenses/"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fsf.org/" TargetMode="External"/><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cosmic-software.com/faq/faq18.php" TargetMode="External"/><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13</TotalTime>
  <Pages>152</Pages>
  <Words>28238</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5</cp:revision>
  <cp:lastPrinted>2022-02-05T17:09:00Z</cp:lastPrinted>
  <dcterms:created xsi:type="dcterms:W3CDTF">2022-02-05T17:12:00Z</dcterms:created>
  <dcterms:modified xsi:type="dcterms:W3CDTF">2022-09-01T16:09:00Z</dcterms:modified>
</cp:coreProperties>
</file>